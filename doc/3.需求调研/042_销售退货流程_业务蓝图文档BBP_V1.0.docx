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F3286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均胜</w:t>
      </w:r>
      <w:r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Default="00930FA0">
      <w:pPr>
        <w:jc w:val="center"/>
        <w:rPr>
          <w:rFonts w:ascii="Times New Roman" w:hAnsi="Times New Roman"/>
          <w:b/>
          <w:bCs/>
          <w:color w:val="FF0000"/>
          <w:sz w:val="44"/>
        </w:rPr>
      </w:pPr>
      <w:r>
        <w:rPr>
          <w:rFonts w:ascii="Times New Roman" w:hAnsi="Times New Roman" w:hint="eastAsia"/>
          <w:b/>
          <w:bCs/>
          <w:color w:val="FF0000"/>
          <w:sz w:val="44"/>
        </w:rPr>
        <w:t>销售</w:t>
      </w:r>
      <w:r w:rsidR="002E2B0D">
        <w:rPr>
          <w:rFonts w:ascii="Times New Roman" w:hAnsi="Times New Roman" w:hint="eastAsia"/>
          <w:b/>
          <w:bCs/>
          <w:color w:val="FF0000"/>
          <w:sz w:val="44"/>
        </w:rPr>
        <w:t>退货</w:t>
      </w:r>
      <w:r w:rsidR="002131DB">
        <w:rPr>
          <w:rFonts w:ascii="Times New Roman" w:hAnsi="Times New Roman"/>
          <w:b/>
          <w:bCs/>
          <w:color w:val="FF0000"/>
          <w:sz w:val="44"/>
        </w:rPr>
        <w:t>流程</w:t>
      </w:r>
    </w:p>
    <w:p w:rsidR="00F3706C" w:rsidRDefault="00FF3286"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/>
          <w:b/>
          <w:bCs/>
          <w:color w:val="FF0000"/>
          <w:sz w:val="44"/>
        </w:rPr>
        <w:t>WMS_</w:t>
      </w:r>
      <w:r w:rsidR="00935AE1">
        <w:rPr>
          <w:rFonts w:ascii="Times New Roman" w:hAnsi="Times New Roman"/>
          <w:b/>
          <w:bCs/>
          <w:color w:val="FF0000"/>
          <w:sz w:val="44"/>
        </w:rPr>
        <w:t>0</w:t>
      </w:r>
      <w:r w:rsidR="00930FA0">
        <w:rPr>
          <w:rFonts w:ascii="Times New Roman" w:hAnsi="Times New Roman"/>
          <w:b/>
          <w:bCs/>
          <w:color w:val="FF0000"/>
          <w:sz w:val="44"/>
        </w:rPr>
        <w:t>6</w:t>
      </w:r>
      <w:r w:rsidR="002E2B0D">
        <w:rPr>
          <w:rFonts w:ascii="Times New Roman" w:hAnsi="Times New Roman"/>
          <w:b/>
          <w:bCs/>
          <w:color w:val="FF0000"/>
          <w:sz w:val="44"/>
        </w:rPr>
        <w:t>1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Default="00DC7074">
      <w:pPr>
        <w:pStyle w:val="a7"/>
        <w:rPr>
          <w:color w:val="FF0000"/>
        </w:rPr>
      </w:pPr>
      <w:r>
        <w:rPr>
          <w:rFonts w:hint="eastAsia"/>
          <w:color w:val="FF0000"/>
        </w:rPr>
        <w:t>201</w:t>
      </w:r>
      <w:r w:rsidR="00FF3286">
        <w:rPr>
          <w:color w:val="FF0000"/>
        </w:rPr>
        <w:t>6</w:t>
      </w:r>
      <w:r w:rsidR="00FF3286">
        <w:rPr>
          <w:rFonts w:hint="eastAsia"/>
          <w:color w:val="FF0000"/>
        </w:rPr>
        <w:t>-</w:t>
      </w:r>
      <w:r w:rsidR="00FF3286">
        <w:rPr>
          <w:color w:val="FF0000"/>
        </w:rPr>
        <w:t>11</w:t>
      </w:r>
      <w:r w:rsidR="00B86C4C">
        <w:rPr>
          <w:rFonts w:hint="eastAsia"/>
          <w:color w:val="FF0000"/>
        </w:rPr>
        <w:t>-</w:t>
      </w:r>
      <w:r w:rsidR="00D45F69">
        <w:rPr>
          <w:color w:val="FF0000"/>
        </w:rPr>
        <w:t>26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丁鑫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FF3286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>
              <w:rPr>
                <w:i w:val="0"/>
                <w:color w:val="000000"/>
                <w:sz w:val="24"/>
                <w:szCs w:val="24"/>
              </w:rPr>
              <w:t>6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>
              <w:rPr>
                <w:i w:val="0"/>
                <w:color w:val="000000"/>
                <w:sz w:val="24"/>
                <w:szCs w:val="24"/>
              </w:rPr>
              <w:t>11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26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9023E4">
            <w:r>
              <w:rPr>
                <w:rFonts w:hint="eastAsia"/>
              </w:rPr>
              <w:t>201</w:t>
            </w:r>
            <w:r>
              <w:t>6</w:t>
            </w:r>
            <w:r w:rsidR="009D24ED"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 w:rsidR="00002280">
              <w:t>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FB0439" w:rsidP="009010D6">
            <w:r>
              <w:rPr>
                <w:rFonts w:hint="eastAsia"/>
              </w:rPr>
              <w:t>丁鑫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240FBB">
        <w:rPr>
          <w:rFonts w:hint="eastAsia"/>
          <w:sz w:val="30"/>
          <w:szCs w:val="30"/>
        </w:rPr>
        <w:t>均胜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1E24BF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  <w:bookmarkStart w:id="10" w:name="_GoBack"/>
            <w:bookmarkEnd w:id="10"/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p w:rsidR="00437D84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68131106" w:history="1">
        <w:r w:rsidR="00437D84" w:rsidRPr="007A78AD">
          <w:rPr>
            <w:rStyle w:val="aa"/>
            <w:noProof/>
          </w:rPr>
          <w:t>1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rFonts w:hint="eastAsia"/>
            <w:noProof/>
          </w:rPr>
          <w:t>业务蓝图流程描述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_Toc468131106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5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07" w:history="1">
        <w:r w:rsidR="00437D84" w:rsidRPr="007A78AD">
          <w:rPr>
            <w:rStyle w:val="aa"/>
            <w:noProof/>
          </w:rPr>
          <w:t>2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rFonts w:hint="eastAsia"/>
            <w:noProof/>
          </w:rPr>
          <w:t>业务流程图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_Toc468131107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6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08" w:history="1">
        <w:r w:rsidR="00437D84" w:rsidRPr="007A78AD">
          <w:rPr>
            <w:rStyle w:val="aa"/>
            <w:noProof/>
          </w:rPr>
          <w:t>2.1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rFonts w:hint="eastAsia"/>
            <w:noProof/>
          </w:rPr>
          <w:t>图标定义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_Toc468131108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6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09" w:history="1">
        <w:r w:rsidR="00437D84" w:rsidRPr="007A78AD">
          <w:rPr>
            <w:rStyle w:val="aa"/>
            <w:noProof/>
          </w:rPr>
          <w:t>2.2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rFonts w:hint="eastAsia"/>
            <w:noProof/>
          </w:rPr>
          <w:t>流程图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_Toc468131109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7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10" w:history="1">
        <w:r w:rsidR="00437D84" w:rsidRPr="007A78AD">
          <w:rPr>
            <w:rStyle w:val="aa"/>
            <w:noProof/>
          </w:rPr>
          <w:t>3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rFonts w:hint="eastAsia"/>
            <w:noProof/>
          </w:rPr>
          <w:t>业务流程步骤描述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_Toc468131110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8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11" w:history="1">
        <w:r w:rsidR="00437D84" w:rsidRPr="007A78AD">
          <w:rPr>
            <w:rStyle w:val="aa"/>
            <w:noProof/>
          </w:rPr>
          <w:t>4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rFonts w:hint="eastAsia"/>
            <w:noProof/>
          </w:rPr>
          <w:t>详细功能描述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_Toc468131111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9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12" w:history="1">
        <w:r w:rsidR="00437D84" w:rsidRPr="007A78AD">
          <w:rPr>
            <w:rStyle w:val="aa"/>
            <w:noProof/>
          </w:rPr>
          <w:t>4.1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noProof/>
          </w:rPr>
          <w:t>WMS_061_010</w:t>
        </w:r>
        <w:r w:rsidR="00437D84" w:rsidRPr="007A78AD">
          <w:rPr>
            <w:rStyle w:val="aa"/>
            <w:rFonts w:hint="eastAsia"/>
            <w:noProof/>
          </w:rPr>
          <w:t>：创建反向调拨单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_Toc468131112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9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13" w:history="1">
        <w:r w:rsidR="00437D84" w:rsidRPr="007A78AD">
          <w:rPr>
            <w:rStyle w:val="aa"/>
            <w:noProof/>
          </w:rPr>
          <w:t>4.2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noProof/>
          </w:rPr>
          <w:t>WMS_061_020</w:t>
        </w:r>
        <w:r w:rsidR="00437D84" w:rsidRPr="007A78AD">
          <w:rPr>
            <w:rStyle w:val="aa"/>
            <w:rFonts w:hint="eastAsia"/>
            <w:noProof/>
          </w:rPr>
          <w:t>：自动选择最后批号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_Toc468131113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9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14" w:history="1">
        <w:r w:rsidR="00437D84" w:rsidRPr="007A78AD">
          <w:rPr>
            <w:rStyle w:val="aa"/>
            <w:noProof/>
          </w:rPr>
          <w:t>4.3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noProof/>
          </w:rPr>
          <w:t>WMS_061_030</w:t>
        </w:r>
        <w:r w:rsidR="00437D84" w:rsidRPr="007A78AD">
          <w:rPr>
            <w:rStyle w:val="aa"/>
            <w:rFonts w:hint="eastAsia"/>
            <w:noProof/>
          </w:rPr>
          <w:t>：客户仓</w:t>
        </w:r>
        <w:r w:rsidR="00437D84" w:rsidRPr="007A78AD">
          <w:rPr>
            <w:rStyle w:val="aa"/>
            <w:noProof/>
          </w:rPr>
          <w:t>/</w:t>
        </w:r>
        <w:r w:rsidR="00437D84" w:rsidRPr="007A78AD">
          <w:rPr>
            <w:rStyle w:val="aa"/>
            <w:rFonts w:hint="eastAsia"/>
            <w:noProof/>
          </w:rPr>
          <w:t>中间仓过账至客退品仓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_Toc468131114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9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15" w:history="1">
        <w:r w:rsidR="00437D84" w:rsidRPr="007A78AD">
          <w:rPr>
            <w:rStyle w:val="aa"/>
            <w:noProof/>
          </w:rPr>
          <w:t>4.4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noProof/>
          </w:rPr>
          <w:t>WMS_061_035</w:t>
        </w:r>
        <w:r w:rsidR="00437D84" w:rsidRPr="007A78AD">
          <w:rPr>
            <w:rStyle w:val="aa"/>
            <w:rFonts w:hint="eastAsia"/>
            <w:noProof/>
          </w:rPr>
          <w:t>：客户仓</w:t>
        </w:r>
        <w:r w:rsidR="00437D84" w:rsidRPr="007A78AD">
          <w:rPr>
            <w:rStyle w:val="aa"/>
            <w:noProof/>
          </w:rPr>
          <w:t>/</w:t>
        </w:r>
        <w:r w:rsidR="00437D84" w:rsidRPr="007A78AD">
          <w:rPr>
            <w:rStyle w:val="aa"/>
            <w:rFonts w:hint="eastAsia"/>
            <w:noProof/>
          </w:rPr>
          <w:t>中间仓过账至客退品仓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_Toc468131115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10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16" w:history="1">
        <w:r w:rsidR="00437D84" w:rsidRPr="007A78AD">
          <w:rPr>
            <w:rStyle w:val="aa"/>
            <w:noProof/>
          </w:rPr>
          <w:t>4.5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noProof/>
          </w:rPr>
          <w:t>WMS_061_040</w:t>
        </w:r>
        <w:r w:rsidR="00437D84" w:rsidRPr="007A78AD">
          <w:rPr>
            <w:rStyle w:val="aa"/>
            <w:rFonts w:hint="eastAsia"/>
            <w:noProof/>
          </w:rPr>
          <w:t>：客退品仓调拨到正常库位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_Toc468131116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10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17" w:history="1">
        <w:r w:rsidR="00437D84" w:rsidRPr="007A78AD">
          <w:rPr>
            <w:rStyle w:val="aa"/>
            <w:noProof/>
          </w:rPr>
          <w:t>4.6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noProof/>
          </w:rPr>
          <w:t>WMS_061_045</w:t>
        </w:r>
        <w:r w:rsidR="00437D84" w:rsidRPr="007A78AD">
          <w:rPr>
            <w:rStyle w:val="aa"/>
            <w:rFonts w:hint="eastAsia"/>
            <w:noProof/>
          </w:rPr>
          <w:t>：客退品仓调拨到正常库位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_Toc468131117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10</w:t>
        </w:r>
        <w:r w:rsidR="00437D84">
          <w:rPr>
            <w:noProof/>
            <w:webHidden/>
          </w:rPr>
          <w:fldChar w:fldCharType="end"/>
        </w:r>
      </w:hyperlink>
    </w:p>
    <w:p w:rsidR="00437D84" w:rsidRDefault="00B53567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8131118" w:history="1">
        <w:r w:rsidR="00437D84" w:rsidRPr="007A78AD">
          <w:rPr>
            <w:rStyle w:val="aa"/>
            <w:noProof/>
          </w:rPr>
          <w:t>4.7</w:t>
        </w:r>
        <w:r w:rsidR="00437D8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37D84" w:rsidRPr="007A78AD">
          <w:rPr>
            <w:rStyle w:val="aa"/>
            <w:noProof/>
          </w:rPr>
          <w:t>WMS_061_050</w:t>
        </w:r>
        <w:r w:rsidR="00437D84" w:rsidRPr="007A78AD">
          <w:rPr>
            <w:rStyle w:val="aa"/>
            <w:rFonts w:hint="eastAsia"/>
            <w:noProof/>
          </w:rPr>
          <w:t>：开客退品处置单</w:t>
        </w:r>
        <w:r w:rsidR="00437D84">
          <w:rPr>
            <w:noProof/>
            <w:webHidden/>
          </w:rPr>
          <w:tab/>
        </w:r>
        <w:r w:rsidR="00437D84">
          <w:rPr>
            <w:noProof/>
            <w:webHidden/>
          </w:rPr>
          <w:fldChar w:fldCharType="begin"/>
        </w:r>
        <w:r w:rsidR="00437D84">
          <w:rPr>
            <w:noProof/>
            <w:webHidden/>
          </w:rPr>
          <w:instrText xml:space="preserve"> PAGEREF _Toc468131118 \h </w:instrText>
        </w:r>
        <w:r w:rsidR="00437D84">
          <w:rPr>
            <w:noProof/>
            <w:webHidden/>
          </w:rPr>
        </w:r>
        <w:r w:rsidR="00437D84">
          <w:rPr>
            <w:noProof/>
            <w:webHidden/>
          </w:rPr>
          <w:fldChar w:fldCharType="separate"/>
        </w:r>
        <w:r w:rsidR="00437D84">
          <w:rPr>
            <w:noProof/>
            <w:webHidden/>
          </w:rPr>
          <w:t>10</w:t>
        </w:r>
        <w:r w:rsidR="00437D84"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68131106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E80E24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BD57E4">
              <w:rPr>
                <w:color w:val="2702C2"/>
              </w:rPr>
              <w:t>61</w:t>
            </w:r>
            <w:r w:rsidR="00157428" w:rsidRPr="00157428">
              <w:rPr>
                <w:rFonts w:hint="eastAsia"/>
                <w:color w:val="2702C2"/>
              </w:rPr>
              <w:t>_</w:t>
            </w:r>
            <w:r w:rsidR="00E80E24">
              <w:rPr>
                <w:rFonts w:hint="eastAsia"/>
                <w:color w:val="2702C2"/>
              </w:rPr>
              <w:t>销售</w:t>
            </w:r>
            <w:r w:rsidR="00BD57E4">
              <w:rPr>
                <w:rFonts w:hint="eastAsia"/>
                <w:color w:val="2702C2"/>
              </w:rPr>
              <w:t>退货</w:t>
            </w:r>
            <w:r w:rsidR="00E80E24">
              <w:rPr>
                <w:color w:val="2702C2"/>
              </w:rPr>
              <w:t>流程</w:t>
            </w:r>
            <w:r w:rsidR="00157428" w:rsidRPr="00157428">
              <w:rPr>
                <w:rFonts w:hint="eastAsia"/>
                <w:color w:val="2702C2"/>
              </w:rPr>
              <w:t xml:space="preserve"> 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color w:val="2702C2"/>
              </w:rPr>
              <w:t>仓库</w:t>
            </w:r>
            <w:bookmarkEnd w:id="12"/>
            <w:bookmarkEnd w:id="13"/>
            <w:bookmarkEnd w:id="14"/>
            <w:r w:rsidR="00557763">
              <w:rPr>
                <w:rFonts w:hint="eastAsia"/>
                <w:color w:val="2702C2"/>
              </w:rPr>
              <w:t>、</w:t>
            </w:r>
            <w:r w:rsidR="00BD57E4">
              <w:rPr>
                <w:rFonts w:hint="eastAsia"/>
                <w:color w:val="2702C2"/>
              </w:rPr>
              <w:t>质量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E452F7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2865EA">
              <w:rPr>
                <w:rFonts w:hint="eastAsia"/>
                <w:color w:val="2702C2"/>
              </w:rPr>
              <w:t>销售</w:t>
            </w:r>
            <w:r w:rsidR="00853629">
              <w:rPr>
                <w:rFonts w:hint="eastAsia"/>
                <w:color w:val="2702C2"/>
              </w:rPr>
              <w:t>退货</w:t>
            </w:r>
            <w:r w:rsidR="00853629">
              <w:rPr>
                <w:color w:val="2702C2"/>
              </w:rPr>
              <w:t>，</w:t>
            </w:r>
            <w:r w:rsidR="00896185">
              <w:rPr>
                <w:rFonts w:hint="eastAsia"/>
                <w:color w:val="2702C2"/>
              </w:rPr>
              <w:t>销售退货只从</w:t>
            </w:r>
            <w:r w:rsidR="00896185">
              <w:rPr>
                <w:color w:val="2702C2"/>
              </w:rPr>
              <w:t>客户仓</w:t>
            </w:r>
            <w:r w:rsidR="00896185">
              <w:rPr>
                <w:rFonts w:hint="eastAsia"/>
                <w:color w:val="2702C2"/>
              </w:rPr>
              <w:t>或</w:t>
            </w:r>
            <w:r w:rsidR="00896185">
              <w:rPr>
                <w:color w:val="2702C2"/>
              </w:rPr>
              <w:t>中间</w:t>
            </w:r>
            <w:r w:rsidR="00896185">
              <w:rPr>
                <w:rFonts w:hint="eastAsia"/>
                <w:color w:val="2702C2"/>
              </w:rPr>
              <w:t>仓</w:t>
            </w:r>
            <w:r w:rsidR="00896185">
              <w:rPr>
                <w:color w:val="2702C2"/>
              </w:rPr>
              <w:t>退货至</w:t>
            </w:r>
            <w:r w:rsidR="00896185">
              <w:rPr>
                <w:rFonts w:hint="eastAsia"/>
                <w:color w:val="2702C2"/>
              </w:rPr>
              <w:t>客退品</w:t>
            </w:r>
            <w:r w:rsidR="00896185">
              <w:rPr>
                <w:color w:val="2702C2"/>
              </w:rPr>
              <w:t>仓</w:t>
            </w:r>
            <w:r w:rsidR="00896185">
              <w:rPr>
                <w:rFonts w:hint="eastAsia"/>
                <w:color w:val="2702C2"/>
              </w:rPr>
              <w:t>，</w:t>
            </w:r>
            <w:r w:rsidR="00896185">
              <w:rPr>
                <w:color w:val="2702C2"/>
              </w:rPr>
              <w:t>没有从开票仓退货</w:t>
            </w:r>
            <w:r w:rsidR="00896185">
              <w:rPr>
                <w:rFonts w:hint="eastAsia"/>
                <w:color w:val="2702C2"/>
              </w:rPr>
              <w:t>的情况</w:t>
            </w:r>
            <w:r w:rsidR="00B139EF">
              <w:rPr>
                <w:rFonts w:hint="eastAsia"/>
                <w:color w:val="2702C2"/>
              </w:rPr>
              <w:t>，</w:t>
            </w:r>
            <w:r w:rsidR="00B139EF">
              <w:rPr>
                <w:color w:val="2702C2"/>
              </w:rPr>
              <w:t>即客户通知开票后没有退货的情况</w:t>
            </w:r>
            <w:r w:rsidR="00466366">
              <w:rPr>
                <w:rFonts w:hint="eastAsia"/>
                <w:color w:val="2702C2"/>
              </w:rPr>
              <w:t>。</w:t>
            </w:r>
            <w:r w:rsidR="00466366">
              <w:rPr>
                <w:color w:val="2702C2"/>
              </w:rPr>
              <w:t>4S</w:t>
            </w:r>
            <w:r w:rsidR="00466366">
              <w:rPr>
                <w:rFonts w:hint="eastAsia"/>
                <w:color w:val="2702C2"/>
              </w:rPr>
              <w:t>店</w:t>
            </w:r>
            <w:r w:rsidR="00466366">
              <w:rPr>
                <w:color w:val="2702C2"/>
              </w:rPr>
              <w:t>退货</w:t>
            </w:r>
            <w:r w:rsidR="00E452F7">
              <w:rPr>
                <w:rFonts w:hint="eastAsia"/>
                <w:color w:val="2702C2"/>
              </w:rPr>
              <w:t>不进</w:t>
            </w:r>
            <w:r w:rsidR="00466366">
              <w:rPr>
                <w:color w:val="2702C2"/>
              </w:rPr>
              <w:t>系统。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68131107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68131108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45pt;height:414pt" o:ole="">
            <v:imagedata r:id="rId9" o:title=""/>
          </v:shape>
          <o:OLEObject Type="Embed" ProgID="Visio.Drawing.11" ShapeID="_x0000_i1025" DrawAspect="Content" ObjectID="_1542015131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68131109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757AAF">
        <w:rPr>
          <w:rFonts w:hint="eastAsia"/>
          <w:noProof/>
          <w:color w:val="2702C2"/>
        </w:rPr>
        <w:drawing>
          <wp:inline distT="0" distB="0" distL="0" distR="0">
            <wp:extent cx="6324600" cy="5413327"/>
            <wp:effectExtent l="0" t="0" r="0" b="0"/>
            <wp:docPr id="1" name="图片 1" descr="F:\Project\均胜\WMS\document\3.需求调研\销售退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\均胜\WMS\document\3.需求调研\销售退货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90" cy="541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68131110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E80260"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2E239B" w:rsidRPr="00EE0FE1" w:rsidRDefault="00F97019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</w:p>
        </w:tc>
        <w:tc>
          <w:tcPr>
            <w:tcW w:w="1842" w:type="dxa"/>
          </w:tcPr>
          <w:p w:rsidR="002E239B" w:rsidRPr="00D17252" w:rsidRDefault="006712FE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创建反向</w:t>
            </w:r>
            <w:r>
              <w:rPr>
                <w:color w:val="2702C2"/>
              </w:rPr>
              <w:t>调拨单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4A3C60" w:rsidP="002E239B"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E52562" w:rsidTr="007E318E">
        <w:trPr>
          <w:trHeight w:val="455"/>
        </w:trPr>
        <w:tc>
          <w:tcPr>
            <w:tcW w:w="567" w:type="dxa"/>
          </w:tcPr>
          <w:p w:rsidR="00E52562" w:rsidRDefault="00E52562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6712FE">
              <w:rPr>
                <w:color w:val="2702C2"/>
              </w:rPr>
              <w:t>20</w:t>
            </w:r>
          </w:p>
        </w:tc>
        <w:tc>
          <w:tcPr>
            <w:tcW w:w="993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E52562" w:rsidRDefault="006712FE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自动</w:t>
            </w:r>
            <w:r>
              <w:rPr>
                <w:color w:val="2702C2"/>
              </w:rPr>
              <w:t>选择最后批号</w:t>
            </w:r>
          </w:p>
        </w:tc>
        <w:tc>
          <w:tcPr>
            <w:tcW w:w="141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E52562" w:rsidRDefault="00E52562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</w:tr>
      <w:tr w:rsidR="00807AC1" w:rsidTr="007E318E">
        <w:trPr>
          <w:trHeight w:val="455"/>
        </w:trPr>
        <w:tc>
          <w:tcPr>
            <w:tcW w:w="567" w:type="dxa"/>
          </w:tcPr>
          <w:p w:rsidR="00807AC1" w:rsidRDefault="00807AC1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3</w:t>
            </w:r>
            <w:r w:rsidR="006712FE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807AC1" w:rsidRDefault="006712FE" w:rsidP="00DD5E9A">
            <w:pPr>
              <w:jc w:val="both"/>
              <w:rPr>
                <w:color w:val="2702C2"/>
              </w:rPr>
            </w:pPr>
            <w:r w:rsidRPr="0021685F">
              <w:rPr>
                <w:rFonts w:hint="eastAsia"/>
                <w:color w:val="2702C2"/>
              </w:rPr>
              <w:t>客户仓</w:t>
            </w:r>
            <w:r w:rsidRPr="0021685F">
              <w:rPr>
                <w:color w:val="2702C2"/>
              </w:rPr>
              <w:t>/</w:t>
            </w:r>
            <w:r w:rsidRPr="0021685F">
              <w:rPr>
                <w:rFonts w:hint="eastAsia"/>
                <w:color w:val="2702C2"/>
              </w:rPr>
              <w:t>中间仓过账至客退品仓</w:t>
            </w:r>
          </w:p>
        </w:tc>
        <w:tc>
          <w:tcPr>
            <w:tcW w:w="141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807AC1" w:rsidRDefault="00807AC1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</w:tr>
      <w:tr w:rsidR="00F561E9" w:rsidTr="007E318E">
        <w:trPr>
          <w:trHeight w:val="455"/>
        </w:trPr>
        <w:tc>
          <w:tcPr>
            <w:tcW w:w="567" w:type="dxa"/>
          </w:tcPr>
          <w:p w:rsidR="00F561E9" w:rsidRDefault="00DF2888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DC401B">
              <w:rPr>
                <w:color w:val="2702C2"/>
              </w:rPr>
              <w:t>35</w:t>
            </w:r>
          </w:p>
        </w:tc>
        <w:tc>
          <w:tcPr>
            <w:tcW w:w="993" w:type="dxa"/>
          </w:tcPr>
          <w:p w:rsidR="00F561E9" w:rsidRDefault="00F561E9" w:rsidP="002E239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F561E9" w:rsidRDefault="006712FE" w:rsidP="0021685F">
            <w:pPr>
              <w:jc w:val="both"/>
              <w:rPr>
                <w:color w:val="2702C2"/>
              </w:rPr>
            </w:pPr>
            <w:r w:rsidRPr="0021685F">
              <w:rPr>
                <w:rFonts w:hint="eastAsia"/>
                <w:color w:val="2702C2"/>
              </w:rPr>
              <w:t>客户仓</w:t>
            </w:r>
            <w:r w:rsidRPr="0021685F">
              <w:rPr>
                <w:color w:val="2702C2"/>
              </w:rPr>
              <w:t>/</w:t>
            </w:r>
            <w:r w:rsidRPr="0021685F">
              <w:rPr>
                <w:rFonts w:hint="eastAsia"/>
                <w:color w:val="2702C2"/>
              </w:rPr>
              <w:t>中间仓过账至客退品仓</w:t>
            </w:r>
          </w:p>
        </w:tc>
        <w:tc>
          <w:tcPr>
            <w:tcW w:w="1417" w:type="dxa"/>
          </w:tcPr>
          <w:p w:rsidR="00F561E9" w:rsidRPr="00EE0FE1" w:rsidRDefault="00F561E9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561E9" w:rsidRDefault="00807AC1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F561E9" w:rsidRPr="00EE0FE1" w:rsidRDefault="00F561E9" w:rsidP="002E239B">
            <w:pPr>
              <w:rPr>
                <w:color w:val="2702C2"/>
              </w:rPr>
            </w:pPr>
          </w:p>
        </w:tc>
      </w:tr>
      <w:tr w:rsidR="00F81BE3" w:rsidTr="007E318E">
        <w:trPr>
          <w:trHeight w:val="455"/>
        </w:trPr>
        <w:tc>
          <w:tcPr>
            <w:tcW w:w="567" w:type="dxa"/>
          </w:tcPr>
          <w:p w:rsidR="00F81BE3" w:rsidRDefault="002B28DE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DC401B">
              <w:rPr>
                <w:color w:val="2702C2"/>
              </w:rPr>
              <w:t>40</w:t>
            </w:r>
          </w:p>
        </w:tc>
        <w:tc>
          <w:tcPr>
            <w:tcW w:w="993" w:type="dxa"/>
          </w:tcPr>
          <w:p w:rsidR="00F81BE3" w:rsidRDefault="00A822C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</w:t>
            </w:r>
          </w:p>
        </w:tc>
        <w:tc>
          <w:tcPr>
            <w:tcW w:w="1842" w:type="dxa"/>
          </w:tcPr>
          <w:p w:rsidR="00F81BE3" w:rsidRDefault="00A822C5" w:rsidP="00A822C5">
            <w:pPr>
              <w:jc w:val="both"/>
              <w:rPr>
                <w:color w:val="2702C2"/>
              </w:rPr>
            </w:pPr>
            <w:r w:rsidRPr="00A822C5">
              <w:rPr>
                <w:rFonts w:hint="eastAsia"/>
                <w:color w:val="2702C2"/>
              </w:rPr>
              <w:t>客退品仓调拨到正常库位</w:t>
            </w:r>
          </w:p>
        </w:tc>
        <w:tc>
          <w:tcPr>
            <w:tcW w:w="141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81BE3" w:rsidRDefault="00A822C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</w:tr>
      <w:tr w:rsidR="00F81BE3" w:rsidTr="007E318E">
        <w:trPr>
          <w:trHeight w:val="455"/>
        </w:trPr>
        <w:tc>
          <w:tcPr>
            <w:tcW w:w="567" w:type="dxa"/>
          </w:tcPr>
          <w:p w:rsidR="00F81BE3" w:rsidRDefault="003242AB" w:rsidP="002E239B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B3471D">
              <w:rPr>
                <w:color w:val="2702C2"/>
              </w:rPr>
              <w:t>45</w:t>
            </w:r>
          </w:p>
        </w:tc>
        <w:tc>
          <w:tcPr>
            <w:tcW w:w="993" w:type="dxa"/>
          </w:tcPr>
          <w:p w:rsidR="00F81BE3" w:rsidRDefault="00F81BE3" w:rsidP="00D34FC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F81BE3" w:rsidRDefault="00A822C5" w:rsidP="00A822C5">
            <w:pPr>
              <w:jc w:val="both"/>
              <w:rPr>
                <w:color w:val="2702C2"/>
              </w:rPr>
            </w:pPr>
            <w:r w:rsidRPr="00A822C5">
              <w:rPr>
                <w:rFonts w:hint="eastAsia"/>
                <w:color w:val="2702C2"/>
              </w:rPr>
              <w:t>客退品仓调拨到正常库位</w:t>
            </w:r>
          </w:p>
        </w:tc>
        <w:tc>
          <w:tcPr>
            <w:tcW w:w="141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81BE3" w:rsidRDefault="00A822C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F81BE3" w:rsidRPr="00EE0FE1" w:rsidRDefault="00F81BE3" w:rsidP="002E239B">
            <w:pPr>
              <w:rPr>
                <w:color w:val="2702C2"/>
              </w:rPr>
            </w:pPr>
          </w:p>
        </w:tc>
      </w:tr>
      <w:tr w:rsidR="00D34FC0" w:rsidTr="007E318E">
        <w:trPr>
          <w:trHeight w:val="455"/>
        </w:trPr>
        <w:tc>
          <w:tcPr>
            <w:tcW w:w="567" w:type="dxa"/>
          </w:tcPr>
          <w:p w:rsidR="00D34FC0" w:rsidRDefault="00153BDA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050</w:t>
            </w:r>
          </w:p>
        </w:tc>
        <w:tc>
          <w:tcPr>
            <w:tcW w:w="993" w:type="dxa"/>
          </w:tcPr>
          <w:p w:rsidR="00D34FC0" w:rsidRDefault="00130AF3" w:rsidP="00D34FC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质量</w:t>
            </w:r>
          </w:p>
        </w:tc>
        <w:tc>
          <w:tcPr>
            <w:tcW w:w="1842" w:type="dxa"/>
          </w:tcPr>
          <w:p w:rsidR="00D34FC0" w:rsidRDefault="00C2297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开客退品</w:t>
            </w:r>
            <w:r>
              <w:rPr>
                <w:color w:val="2702C2"/>
              </w:rPr>
              <w:t>处置单</w:t>
            </w:r>
          </w:p>
        </w:tc>
        <w:tc>
          <w:tcPr>
            <w:tcW w:w="1417" w:type="dxa"/>
          </w:tcPr>
          <w:p w:rsidR="00D34FC0" w:rsidRPr="00EE0FE1" w:rsidRDefault="00D34FC0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D34FC0" w:rsidRDefault="00C2297E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D34FC0" w:rsidRPr="00EE0FE1" w:rsidRDefault="00D34FC0" w:rsidP="002E239B">
            <w:pPr>
              <w:rPr>
                <w:color w:val="2702C2"/>
              </w:rPr>
            </w:pPr>
          </w:p>
        </w:tc>
      </w:tr>
    </w:tbl>
    <w:p w:rsidR="00F01D1D" w:rsidRDefault="00485A70" w:rsidP="007F4D3C">
      <w:pPr>
        <w:rPr>
          <w:color w:val="2702C2"/>
        </w:rPr>
      </w:pPr>
      <w:bookmarkStart w:id="25" w:name="_Toc216751457"/>
      <w:bookmarkStart w:id="26" w:name="_Toc216782638"/>
      <w:r>
        <w:rPr>
          <w:color w:val="2702C2"/>
        </w:rPr>
        <w:br/>
      </w:r>
    </w:p>
    <w:p w:rsidR="00485A70" w:rsidRDefault="00485A70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68131111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064BFC" w:rsidP="00815E41">
      <w:pPr>
        <w:pStyle w:val="2"/>
      </w:pPr>
      <w:bookmarkStart w:id="28" w:name="_Toc216751458"/>
      <w:bookmarkStart w:id="29" w:name="_Toc216782639"/>
      <w:bookmarkStart w:id="30" w:name="_Toc468131112"/>
      <w:r>
        <w:t>WMS_061</w:t>
      </w:r>
      <w:r w:rsidR="00DB14AB">
        <w:t>_010</w:t>
      </w:r>
      <w:r w:rsidR="0051237E" w:rsidRPr="0051237E">
        <w:rPr>
          <w:rFonts w:hint="eastAsia"/>
        </w:rPr>
        <w:t>：</w:t>
      </w:r>
      <w:bookmarkEnd w:id="28"/>
      <w:bookmarkEnd w:id="29"/>
      <w:r w:rsidR="00BE4F01">
        <w:rPr>
          <w:rFonts w:hint="eastAsia"/>
        </w:rPr>
        <w:t>创建反向</w:t>
      </w:r>
      <w:r w:rsidR="00BE4F01">
        <w:t>调拨单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E30F6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BE4F01">
              <w:rPr>
                <w:color w:val="2702C2"/>
              </w:rPr>
              <w:t>61</w:t>
            </w:r>
            <w:r>
              <w:rPr>
                <w:rFonts w:hint="eastAsia"/>
                <w:color w:val="2702C2"/>
              </w:rPr>
              <w:t>_0</w:t>
            </w:r>
            <w:r w:rsidR="0054641E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C8609B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仓库根据退货清单</w:t>
            </w:r>
            <w:r>
              <w:rPr>
                <w:color w:val="2702C2"/>
              </w:rPr>
              <w:t>创建反向调拨单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749C0" w:rsidRPr="00C94C42" w:rsidRDefault="00C8609B" w:rsidP="00695A58">
            <w:pPr>
              <w:pStyle w:val="af1"/>
              <w:numPr>
                <w:ilvl w:val="0"/>
                <w:numId w:val="3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仓库根据退货清单</w:t>
            </w:r>
            <w:r>
              <w:rPr>
                <w:color w:val="2702C2"/>
              </w:rPr>
              <w:t>创建反向调拨单</w:t>
            </w:r>
            <w:r w:rsidR="004749C0">
              <w:rPr>
                <w:color w:val="2702C2"/>
              </w:rPr>
              <w:t>。</w:t>
            </w:r>
          </w:p>
          <w:p w:rsidR="0068044D" w:rsidRPr="00772C8A" w:rsidRDefault="0068044D" w:rsidP="0068044D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7E542A" w:rsidRPr="00815E41" w:rsidRDefault="00674B48" w:rsidP="007E542A">
      <w:pPr>
        <w:pStyle w:val="2"/>
      </w:pPr>
      <w:bookmarkStart w:id="32" w:name="_Toc468131113"/>
      <w:r>
        <w:t>WMS_061_02</w:t>
      </w:r>
      <w:r w:rsidR="001744CA">
        <w:t>0</w:t>
      </w:r>
      <w:r w:rsidR="00156B02" w:rsidRPr="00156B02">
        <w:rPr>
          <w:rFonts w:hint="eastAsia"/>
        </w:rPr>
        <w:t>：</w:t>
      </w:r>
      <w:r w:rsidR="002047C4">
        <w:rPr>
          <w:rFonts w:hint="eastAsia"/>
        </w:rPr>
        <w:t>自动</w:t>
      </w:r>
      <w:r w:rsidR="002047C4">
        <w:t>选择</w:t>
      </w:r>
      <w:r w:rsidR="002047C4">
        <w:rPr>
          <w:rFonts w:hint="eastAsia"/>
        </w:rPr>
        <w:t>最后</w:t>
      </w:r>
      <w:r w:rsidR="002047C4">
        <w:t>批号</w:t>
      </w:r>
      <w:bookmarkEnd w:id="32"/>
      <w:r w:rsidR="002047C4" w:rsidRPr="00815E41">
        <w:t xml:space="preserve"> </w:t>
      </w: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5B564C">
            <w:r>
              <w:rPr>
                <w:color w:val="2702C2"/>
              </w:rPr>
              <w:t>WMS</w:t>
            </w:r>
            <w:r w:rsidR="00A81838">
              <w:rPr>
                <w:rFonts w:hint="eastAsia"/>
                <w:color w:val="2702C2"/>
              </w:rPr>
              <w:t>_0</w:t>
            </w:r>
            <w:r w:rsidR="002D1082">
              <w:rPr>
                <w:color w:val="2702C2"/>
              </w:rPr>
              <w:t>61</w:t>
            </w:r>
            <w:r>
              <w:rPr>
                <w:rFonts w:hint="eastAsia"/>
                <w:color w:val="2702C2"/>
              </w:rPr>
              <w:t>_0</w:t>
            </w:r>
            <w:r w:rsidR="002D1082">
              <w:rPr>
                <w:color w:val="2702C2"/>
              </w:rPr>
              <w:t>2</w:t>
            </w:r>
            <w:r w:rsidR="00095AD5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F71607" w:rsidRDefault="00AB4F1E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7251A7" w:rsidRDefault="00A608AA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自动选择</w:t>
            </w:r>
            <w:r>
              <w:rPr>
                <w:color w:val="2702C2"/>
              </w:rPr>
              <w:t>最后批号的物料</w:t>
            </w:r>
            <w:r w:rsidR="007251A7">
              <w:rPr>
                <w:rFonts w:hint="eastAsia"/>
                <w:color w:val="2702C2"/>
              </w:rPr>
              <w:t>；</w:t>
            </w:r>
          </w:p>
          <w:p w:rsidR="007251A7" w:rsidRPr="00D777C3" w:rsidRDefault="007251A7" w:rsidP="007251A7">
            <w:pPr>
              <w:rPr>
                <w:color w:val="2702C2"/>
              </w:rPr>
            </w:pPr>
          </w:p>
          <w:p w:rsidR="007251A7" w:rsidRDefault="007251A7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F1AD7" w:rsidRPr="00FF1AD7" w:rsidRDefault="007960F1" w:rsidP="00695A58">
            <w:pPr>
              <w:pStyle w:val="af1"/>
              <w:numPr>
                <w:ilvl w:val="0"/>
                <w:numId w:val="4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自动选择</w:t>
            </w:r>
            <w:r>
              <w:rPr>
                <w:color w:val="2702C2"/>
              </w:rPr>
              <w:t>最后批号的物料</w:t>
            </w:r>
            <w:r w:rsidR="007251A7">
              <w:rPr>
                <w:rFonts w:hint="eastAsia"/>
                <w:color w:val="2702C2"/>
              </w:rPr>
              <w:t>。</w:t>
            </w:r>
          </w:p>
          <w:p w:rsidR="0071127F" w:rsidRPr="00293AAF" w:rsidRDefault="0071127F" w:rsidP="00500A57">
            <w:pPr>
              <w:pStyle w:val="af1"/>
              <w:ind w:left="360" w:firstLineChars="0" w:firstLine="0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F650BB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224E8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3B0718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0B7A24" w:rsidRDefault="000B7A24" w:rsidP="000B7A24">
      <w:pPr>
        <w:rPr>
          <w:color w:val="2702C2"/>
        </w:rPr>
      </w:pPr>
    </w:p>
    <w:p w:rsidR="000B7A24" w:rsidRPr="00815E41" w:rsidRDefault="00684B13" w:rsidP="000B7A24">
      <w:pPr>
        <w:pStyle w:val="2"/>
      </w:pPr>
      <w:bookmarkStart w:id="33" w:name="_Toc468131114"/>
      <w:r>
        <w:t>WMS_061_03</w:t>
      </w:r>
      <w:r w:rsidR="000B7A24">
        <w:t>0</w:t>
      </w:r>
      <w:r w:rsidR="000B7A24" w:rsidRPr="00156B02">
        <w:rPr>
          <w:rFonts w:hint="eastAsia"/>
        </w:rPr>
        <w:t>：</w:t>
      </w:r>
      <w:r w:rsidR="000B7A24" w:rsidRPr="00EC33E0">
        <w:rPr>
          <w:rFonts w:hint="eastAsia"/>
        </w:rPr>
        <w:t>客户仓</w:t>
      </w:r>
      <w:r w:rsidR="000B7A24" w:rsidRPr="00EC33E0">
        <w:rPr>
          <w:rFonts w:hint="eastAsia"/>
        </w:rPr>
        <w:t>/</w:t>
      </w:r>
      <w:r w:rsidR="000B7A24" w:rsidRPr="00EC33E0">
        <w:rPr>
          <w:rFonts w:hint="eastAsia"/>
        </w:rPr>
        <w:t>中间仓过账至客退品仓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B7A24" w:rsidRPr="0076062D" w:rsidTr="00436CEB">
        <w:trPr>
          <w:trHeight w:val="226"/>
        </w:trPr>
        <w:tc>
          <w:tcPr>
            <w:tcW w:w="2160" w:type="dxa"/>
            <w:shd w:val="pct15" w:color="auto" w:fill="FFFFFF"/>
          </w:tcPr>
          <w:p w:rsidR="000B7A24" w:rsidRPr="0076062D" w:rsidRDefault="000B7A24" w:rsidP="00436CE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B7A24" w:rsidRPr="00374B71" w:rsidRDefault="000B7A24" w:rsidP="008B24E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8B24E5">
              <w:rPr>
                <w:color w:val="2702C2"/>
              </w:rPr>
              <w:t>61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8B24E5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B7A24" w:rsidRPr="0076062D" w:rsidRDefault="000B7A24" w:rsidP="00436CE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B7A24" w:rsidRPr="006F7685" w:rsidRDefault="000B7A24" w:rsidP="00436CE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B7A24" w:rsidRPr="00D17252" w:rsidTr="00436CE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436CE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0B7A24" w:rsidRDefault="000B7A24" w:rsidP="00436C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0B7A24" w:rsidRDefault="00A56294" w:rsidP="00436C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WSM</w:t>
            </w:r>
            <w:r>
              <w:rPr>
                <w:color w:val="2702C2"/>
              </w:rPr>
              <w:t>做客户仓</w:t>
            </w:r>
            <w:r>
              <w:rPr>
                <w:color w:val="2702C2"/>
              </w:rPr>
              <w:t>/</w:t>
            </w:r>
            <w:r>
              <w:rPr>
                <w:color w:val="2702C2"/>
              </w:rPr>
              <w:t>中间仓</w:t>
            </w:r>
            <w:r>
              <w:rPr>
                <w:rFonts w:hint="eastAsia"/>
                <w:color w:val="2702C2"/>
              </w:rPr>
              <w:t>过账</w:t>
            </w:r>
            <w:r>
              <w:rPr>
                <w:color w:val="2702C2"/>
              </w:rPr>
              <w:t>至客退品仓</w:t>
            </w:r>
            <w:r w:rsidR="000B7A24">
              <w:rPr>
                <w:rFonts w:hint="eastAsia"/>
                <w:color w:val="2702C2"/>
              </w:rPr>
              <w:t>；</w:t>
            </w:r>
          </w:p>
          <w:p w:rsidR="000B7A24" w:rsidRPr="00D777C3" w:rsidRDefault="000B7A24" w:rsidP="00436CEB">
            <w:pPr>
              <w:rPr>
                <w:color w:val="2702C2"/>
              </w:rPr>
            </w:pPr>
          </w:p>
          <w:p w:rsidR="000B7A24" w:rsidRDefault="000B7A24" w:rsidP="00436C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B7A24" w:rsidRDefault="00A56294" w:rsidP="00436CEB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WSM</w:t>
            </w:r>
            <w:r>
              <w:rPr>
                <w:color w:val="2702C2"/>
              </w:rPr>
              <w:t>做客户仓</w:t>
            </w:r>
            <w:r>
              <w:rPr>
                <w:color w:val="2702C2"/>
              </w:rPr>
              <w:t>/</w:t>
            </w:r>
            <w:r>
              <w:rPr>
                <w:color w:val="2702C2"/>
              </w:rPr>
              <w:t>中间仓</w:t>
            </w:r>
            <w:r>
              <w:rPr>
                <w:rFonts w:hint="eastAsia"/>
                <w:color w:val="2702C2"/>
              </w:rPr>
              <w:t>过账</w:t>
            </w:r>
            <w:r>
              <w:rPr>
                <w:color w:val="2702C2"/>
              </w:rPr>
              <w:t>至客退品仓</w:t>
            </w:r>
            <w:r w:rsidR="000B7A24">
              <w:rPr>
                <w:rFonts w:hint="eastAsia"/>
                <w:color w:val="2702C2"/>
              </w:rPr>
              <w:t>。</w:t>
            </w:r>
          </w:p>
          <w:p w:rsidR="0002219A" w:rsidRPr="00FF1AD7" w:rsidRDefault="0002219A" w:rsidP="00436CEB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没有</w:t>
            </w:r>
            <w:r>
              <w:rPr>
                <w:color w:val="2702C2"/>
              </w:rPr>
              <w:t>从客户仓退至中间仓，再从中间仓退回客退品仓</w:t>
            </w:r>
            <w:r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情况。</w:t>
            </w:r>
          </w:p>
          <w:p w:rsidR="000B7A24" w:rsidRPr="00293AAF" w:rsidRDefault="000B7A24" w:rsidP="00436CEB">
            <w:pPr>
              <w:pStyle w:val="af1"/>
              <w:ind w:left="360" w:firstLineChars="0" w:firstLine="0"/>
            </w:pPr>
          </w:p>
          <w:p w:rsidR="000B7A24" w:rsidRDefault="000B7A24" w:rsidP="00436C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B7A24" w:rsidRPr="0076062D" w:rsidRDefault="000B7A24" w:rsidP="00436CE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B7A24" w:rsidRPr="00E35EE7" w:rsidTr="00436CE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436CE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B7A24" w:rsidRPr="0076062D" w:rsidRDefault="000B7A24" w:rsidP="00436CEB">
            <w:pPr>
              <w:rPr>
                <w:color w:val="2702C2"/>
              </w:rPr>
            </w:pPr>
          </w:p>
        </w:tc>
      </w:tr>
      <w:tr w:rsidR="000B7A24" w:rsidTr="00436CE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B7A24" w:rsidRPr="00B261A5" w:rsidRDefault="000B7A24" w:rsidP="00436CE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B7A24" w:rsidRDefault="000B7A24" w:rsidP="00436CEB"/>
        </w:tc>
      </w:tr>
      <w:tr w:rsidR="000B7A24" w:rsidTr="00436CE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B7A24" w:rsidRPr="00B261A5" w:rsidRDefault="000B7A24" w:rsidP="00436CE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B7A24" w:rsidRDefault="000B7A24" w:rsidP="00436CEB"/>
        </w:tc>
        <w:tc>
          <w:tcPr>
            <w:tcW w:w="951" w:type="dxa"/>
            <w:shd w:val="pct15" w:color="auto" w:fill="auto"/>
          </w:tcPr>
          <w:p w:rsidR="000B7A24" w:rsidRDefault="000B7A24" w:rsidP="00436CE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B7A24" w:rsidRDefault="000B7A24" w:rsidP="00436CEB"/>
        </w:tc>
      </w:tr>
    </w:tbl>
    <w:p w:rsidR="000B7A24" w:rsidRDefault="000B7A24" w:rsidP="00BC0FF6">
      <w:pPr>
        <w:rPr>
          <w:color w:val="2702C2"/>
        </w:rPr>
      </w:pPr>
    </w:p>
    <w:p w:rsidR="00BC0FF6" w:rsidRPr="00815E41" w:rsidRDefault="004B7588" w:rsidP="00EC33E0">
      <w:pPr>
        <w:pStyle w:val="2"/>
      </w:pPr>
      <w:bookmarkStart w:id="34" w:name="_Toc468131115"/>
      <w:r>
        <w:lastRenderedPageBreak/>
        <w:t>WMS_061</w:t>
      </w:r>
      <w:r w:rsidR="00E04AE4">
        <w:t>_035</w:t>
      </w:r>
      <w:r w:rsidR="00BC0FF6" w:rsidRPr="00156B02">
        <w:rPr>
          <w:rFonts w:hint="eastAsia"/>
        </w:rPr>
        <w:t>：</w:t>
      </w:r>
      <w:r w:rsidR="00EC33E0" w:rsidRPr="00EC33E0">
        <w:rPr>
          <w:rFonts w:hint="eastAsia"/>
        </w:rPr>
        <w:t>客户仓</w:t>
      </w:r>
      <w:r w:rsidR="00EC33E0" w:rsidRPr="00EC33E0">
        <w:rPr>
          <w:rFonts w:hint="eastAsia"/>
        </w:rPr>
        <w:t>/</w:t>
      </w:r>
      <w:r w:rsidR="00EC33E0" w:rsidRPr="00EC33E0">
        <w:rPr>
          <w:rFonts w:hint="eastAsia"/>
        </w:rPr>
        <w:t>中间仓过账至客退品仓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C0FF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C0FF6" w:rsidRPr="00374B71" w:rsidRDefault="00BC0FF6" w:rsidP="00DA5111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ED4C5C">
              <w:rPr>
                <w:color w:val="2702C2"/>
              </w:rPr>
              <w:t>61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602C9B">
              <w:rPr>
                <w:color w:val="2702C2"/>
              </w:rPr>
              <w:t>35</w:t>
            </w:r>
          </w:p>
        </w:tc>
        <w:tc>
          <w:tcPr>
            <w:tcW w:w="1134" w:type="dxa"/>
            <w:shd w:val="pct15" w:color="auto" w:fill="auto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C0FF6" w:rsidRPr="006F7685" w:rsidRDefault="00BC0FF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C0FF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FE26E5" w:rsidRDefault="00C80FED" w:rsidP="00FE26E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 w:rsidR="00C8695B">
              <w:rPr>
                <w:rFonts w:hint="eastAsia"/>
                <w:color w:val="2702C2"/>
              </w:rPr>
              <w:t>WMS</w:t>
            </w:r>
            <w:r w:rsidR="00C8695B">
              <w:rPr>
                <w:color w:val="2702C2"/>
              </w:rPr>
              <w:t>的移库信息</w:t>
            </w:r>
            <w:r w:rsidR="00C8695B">
              <w:rPr>
                <w:rFonts w:hint="eastAsia"/>
                <w:color w:val="2702C2"/>
              </w:rPr>
              <w:t>，</w:t>
            </w:r>
            <w:r w:rsidR="00F0010F">
              <w:rPr>
                <w:color w:val="2702C2"/>
              </w:rPr>
              <w:t>做</w:t>
            </w:r>
            <w:r w:rsidR="008C2198">
              <w:rPr>
                <w:color w:val="2702C2"/>
              </w:rPr>
              <w:t>客户仓</w:t>
            </w:r>
            <w:r w:rsidR="008C2198">
              <w:rPr>
                <w:color w:val="2702C2"/>
              </w:rPr>
              <w:t>/</w:t>
            </w:r>
            <w:r w:rsidR="008C2198">
              <w:rPr>
                <w:color w:val="2702C2"/>
              </w:rPr>
              <w:t>中间仓至客退品仓</w:t>
            </w:r>
            <w:r w:rsidR="00F0010F">
              <w:rPr>
                <w:rFonts w:hint="eastAsia"/>
                <w:color w:val="2702C2"/>
              </w:rPr>
              <w:t>的</w:t>
            </w:r>
            <w:r w:rsidR="00F0010F">
              <w:rPr>
                <w:color w:val="2702C2"/>
              </w:rPr>
              <w:t>过账</w:t>
            </w:r>
            <w:r w:rsidR="00FE26E5">
              <w:rPr>
                <w:rFonts w:hint="eastAsia"/>
                <w:color w:val="2702C2"/>
              </w:rPr>
              <w:t>；</w:t>
            </w:r>
          </w:p>
          <w:p w:rsidR="00FE26E5" w:rsidRDefault="00FE26E5" w:rsidP="00FE26E5">
            <w:pPr>
              <w:rPr>
                <w:color w:val="2702C2"/>
              </w:rPr>
            </w:pPr>
          </w:p>
          <w:p w:rsidR="00FE26E5" w:rsidRDefault="00FE26E5" w:rsidP="00FE26E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E26E5" w:rsidRDefault="00A3103F" w:rsidP="00695A58">
            <w:pPr>
              <w:pStyle w:val="af1"/>
              <w:numPr>
                <w:ilvl w:val="0"/>
                <w:numId w:val="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做客户仓</w:t>
            </w:r>
            <w:r>
              <w:rPr>
                <w:color w:val="2702C2"/>
              </w:rPr>
              <w:t>/</w:t>
            </w:r>
            <w:r>
              <w:rPr>
                <w:color w:val="2702C2"/>
              </w:rPr>
              <w:t>中间仓至客退品仓</w:t>
            </w:r>
            <w:r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过账</w:t>
            </w:r>
            <w:r w:rsidR="00926882">
              <w:rPr>
                <w:rFonts w:hint="eastAsia"/>
                <w:color w:val="2702C2"/>
              </w:rPr>
              <w:t>。</w:t>
            </w:r>
          </w:p>
          <w:p w:rsidR="00BC0FF6" w:rsidRPr="004F145D" w:rsidRDefault="00BC0FF6" w:rsidP="00DA5111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C0FF6" w:rsidRPr="0076062D" w:rsidRDefault="00BC0FF6" w:rsidP="00DA5111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C0FF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224E8A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C0FF6" w:rsidRPr="0076062D" w:rsidRDefault="00BC0FF6" w:rsidP="00DA5111">
            <w:pPr>
              <w:rPr>
                <w:color w:val="2702C2"/>
              </w:rPr>
            </w:pPr>
          </w:p>
        </w:tc>
      </w:tr>
      <w:tr w:rsidR="00BC0FF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C0FF6" w:rsidRDefault="00BC0FF6" w:rsidP="00DA5111"/>
        </w:tc>
      </w:tr>
      <w:tr w:rsidR="00BC0FF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C0FF6" w:rsidRDefault="00BC0FF6" w:rsidP="00DA5111"/>
        </w:tc>
        <w:tc>
          <w:tcPr>
            <w:tcW w:w="951" w:type="dxa"/>
            <w:shd w:val="pct15" w:color="auto" w:fill="auto"/>
          </w:tcPr>
          <w:p w:rsidR="00BC0FF6" w:rsidRDefault="00BC0FF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C0FF6" w:rsidRDefault="00BC0FF6" w:rsidP="00DA5111"/>
        </w:tc>
      </w:tr>
    </w:tbl>
    <w:p w:rsidR="000D4E06" w:rsidRDefault="000D4E06" w:rsidP="000D4E06">
      <w:pPr>
        <w:rPr>
          <w:color w:val="2702C2"/>
        </w:rPr>
      </w:pPr>
    </w:p>
    <w:p w:rsidR="000D4E06" w:rsidRPr="00815E41" w:rsidRDefault="00EC7CAE" w:rsidP="0071599B">
      <w:pPr>
        <w:pStyle w:val="2"/>
      </w:pPr>
      <w:bookmarkStart w:id="35" w:name="_Toc468131116"/>
      <w:r>
        <w:t>WMS_061</w:t>
      </w:r>
      <w:r w:rsidR="00024392">
        <w:t>_04</w:t>
      </w:r>
      <w:r w:rsidR="000D4E06">
        <w:t>0</w:t>
      </w:r>
      <w:r w:rsidR="000D4E06" w:rsidRPr="00156B02">
        <w:rPr>
          <w:rFonts w:hint="eastAsia"/>
        </w:rPr>
        <w:t>：</w:t>
      </w:r>
      <w:r>
        <w:rPr>
          <w:rFonts w:hint="eastAsia"/>
        </w:rPr>
        <w:t>客退品仓</w:t>
      </w:r>
      <w:r>
        <w:t>调拨</w:t>
      </w:r>
      <w:r>
        <w:rPr>
          <w:rFonts w:hint="eastAsia"/>
        </w:rPr>
        <w:t>到</w:t>
      </w:r>
      <w:r>
        <w:t>正常库位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D4E0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D4E06" w:rsidRPr="00374B71" w:rsidRDefault="000D4E06" w:rsidP="00604B99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0F0B5F">
              <w:rPr>
                <w:color w:val="2702C2"/>
              </w:rPr>
              <w:t>61</w:t>
            </w:r>
            <w:r>
              <w:rPr>
                <w:rFonts w:hint="eastAsia"/>
                <w:color w:val="2702C2"/>
              </w:rPr>
              <w:t>_</w:t>
            </w:r>
            <w:r w:rsidR="00BF590F">
              <w:rPr>
                <w:color w:val="2702C2"/>
              </w:rPr>
              <w:t>0</w:t>
            </w:r>
            <w:r w:rsidR="00604B99">
              <w:rPr>
                <w:color w:val="2702C2"/>
              </w:rPr>
              <w:t>4</w:t>
            </w:r>
            <w:r w:rsidR="00BF590F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D4E06" w:rsidRPr="006F7685" w:rsidRDefault="000D4E0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D4E0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0F3538" w:rsidRDefault="000F3538" w:rsidP="000F353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0F3538" w:rsidRDefault="007A362F" w:rsidP="000F353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合格</w:t>
            </w:r>
            <w:r>
              <w:rPr>
                <w:color w:val="2702C2"/>
              </w:rPr>
              <w:t>的成品，</w:t>
            </w:r>
            <w:r>
              <w:rPr>
                <w:rFonts w:hint="eastAsia"/>
                <w:color w:val="2702C2"/>
              </w:rPr>
              <w:t>仓</w:t>
            </w:r>
            <w:r>
              <w:rPr>
                <w:color w:val="2702C2"/>
              </w:rPr>
              <w:t>库做</w:t>
            </w:r>
            <w:r>
              <w:rPr>
                <w:rFonts w:hint="eastAsia"/>
                <w:color w:val="2702C2"/>
              </w:rPr>
              <w:t>客退品</w:t>
            </w:r>
            <w:r>
              <w:rPr>
                <w:color w:val="2702C2"/>
              </w:rPr>
              <w:t>仓到正常库位的调拨。</w:t>
            </w:r>
            <w:r w:rsidR="000F3538">
              <w:rPr>
                <w:rFonts w:hint="eastAsia"/>
                <w:color w:val="2702C2"/>
              </w:rPr>
              <w:t>；</w:t>
            </w:r>
          </w:p>
          <w:p w:rsidR="000F3538" w:rsidRPr="00D777C3" w:rsidRDefault="000F3538" w:rsidP="000F3538">
            <w:pPr>
              <w:rPr>
                <w:color w:val="2702C2"/>
              </w:rPr>
            </w:pPr>
          </w:p>
          <w:p w:rsidR="000F3538" w:rsidRDefault="000F3538" w:rsidP="000F353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F3538" w:rsidRPr="00FF1AD7" w:rsidRDefault="00363374" w:rsidP="00A040E2">
            <w:pPr>
              <w:pStyle w:val="af1"/>
              <w:numPr>
                <w:ilvl w:val="0"/>
                <w:numId w:val="21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合格</w:t>
            </w:r>
            <w:r>
              <w:rPr>
                <w:color w:val="2702C2"/>
              </w:rPr>
              <w:t>的成品，</w:t>
            </w:r>
            <w:r>
              <w:rPr>
                <w:rFonts w:hint="eastAsia"/>
                <w:color w:val="2702C2"/>
              </w:rPr>
              <w:t>仓</w:t>
            </w:r>
            <w:r>
              <w:rPr>
                <w:color w:val="2702C2"/>
              </w:rPr>
              <w:t>库做</w:t>
            </w:r>
            <w:r>
              <w:rPr>
                <w:rFonts w:hint="eastAsia"/>
                <w:color w:val="2702C2"/>
              </w:rPr>
              <w:t>客退品</w:t>
            </w:r>
            <w:r>
              <w:rPr>
                <w:color w:val="2702C2"/>
              </w:rPr>
              <w:t>仓到正常库位的调拨</w:t>
            </w:r>
            <w:r w:rsidR="000F3538">
              <w:rPr>
                <w:rFonts w:hint="eastAsia"/>
                <w:color w:val="2702C2"/>
              </w:rPr>
              <w:t>。</w:t>
            </w:r>
          </w:p>
          <w:p w:rsidR="000F3538" w:rsidRPr="00293AAF" w:rsidRDefault="000F3538" w:rsidP="000F3538">
            <w:pPr>
              <w:pStyle w:val="af1"/>
              <w:ind w:left="360" w:firstLineChars="0" w:firstLine="0"/>
            </w:pPr>
          </w:p>
          <w:p w:rsidR="000F3538" w:rsidRDefault="000F3538" w:rsidP="000F353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D4E06" w:rsidRPr="0076062D" w:rsidRDefault="000F3538" w:rsidP="000F3538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D4E0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4525DC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D4E06" w:rsidRPr="0076062D" w:rsidRDefault="000D4E06" w:rsidP="00DA5111">
            <w:pPr>
              <w:rPr>
                <w:color w:val="2702C2"/>
              </w:rPr>
            </w:pPr>
          </w:p>
        </w:tc>
      </w:tr>
      <w:tr w:rsidR="000D4E0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D4E06" w:rsidRDefault="000D4E06" w:rsidP="00DA5111"/>
        </w:tc>
      </w:tr>
      <w:tr w:rsidR="000D4E0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D4E06" w:rsidRDefault="000D4E06" w:rsidP="00DA5111"/>
        </w:tc>
        <w:tc>
          <w:tcPr>
            <w:tcW w:w="951" w:type="dxa"/>
            <w:shd w:val="pct15" w:color="auto" w:fill="auto"/>
          </w:tcPr>
          <w:p w:rsidR="000D4E06" w:rsidRDefault="000D4E0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D4E06" w:rsidRDefault="000D4E06" w:rsidP="00DA5111"/>
        </w:tc>
      </w:tr>
    </w:tbl>
    <w:p w:rsidR="00BC0FF6" w:rsidRDefault="00BC0FF6" w:rsidP="00461B80">
      <w:pPr>
        <w:rPr>
          <w:color w:val="2702C2"/>
        </w:rPr>
      </w:pPr>
    </w:p>
    <w:p w:rsidR="002D588D" w:rsidRPr="00815E41" w:rsidRDefault="00677A2E" w:rsidP="002D588D">
      <w:pPr>
        <w:pStyle w:val="2"/>
      </w:pPr>
      <w:bookmarkStart w:id="36" w:name="_Toc468131117"/>
      <w:bookmarkEnd w:id="31"/>
      <w:r>
        <w:t>WMS_061</w:t>
      </w:r>
      <w:r w:rsidR="005C2EEA">
        <w:t>_045</w:t>
      </w:r>
      <w:r w:rsidR="002D588D" w:rsidRPr="00156B02">
        <w:rPr>
          <w:rFonts w:hint="eastAsia"/>
        </w:rPr>
        <w:t>：</w:t>
      </w:r>
      <w:r>
        <w:rPr>
          <w:rFonts w:hint="eastAsia"/>
        </w:rPr>
        <w:t>客退品仓</w:t>
      </w:r>
      <w:r>
        <w:t>调拨</w:t>
      </w:r>
      <w:r>
        <w:rPr>
          <w:rFonts w:hint="eastAsia"/>
        </w:rPr>
        <w:t>到</w:t>
      </w:r>
      <w:r>
        <w:t>正常库位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2D588D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2D588D" w:rsidRPr="00374B71" w:rsidRDefault="002D588D" w:rsidP="0070455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F52F96">
              <w:rPr>
                <w:color w:val="2702C2"/>
              </w:rPr>
              <w:t>61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D84F4C">
              <w:rPr>
                <w:color w:val="2702C2"/>
              </w:rPr>
              <w:t>45</w:t>
            </w:r>
          </w:p>
        </w:tc>
        <w:tc>
          <w:tcPr>
            <w:tcW w:w="1134" w:type="dxa"/>
            <w:shd w:val="pct15" w:color="auto" w:fill="auto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2D588D" w:rsidRPr="006F7685" w:rsidRDefault="002D588D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2D588D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</w:t>
            </w:r>
            <w:r w:rsidR="00683516">
              <w:rPr>
                <w:rFonts w:hint="eastAsia"/>
                <w:color w:val="2702C2"/>
              </w:rPr>
              <w:t>客退品</w:t>
            </w:r>
            <w:r w:rsidR="00683516"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到</w:t>
            </w:r>
            <w:r w:rsidR="00683516">
              <w:rPr>
                <w:rFonts w:hint="eastAsia"/>
                <w:color w:val="2702C2"/>
              </w:rPr>
              <w:t>正常库位</w:t>
            </w:r>
            <w:r>
              <w:rPr>
                <w:rFonts w:hint="eastAsia"/>
                <w:color w:val="2702C2"/>
              </w:rPr>
              <w:t>的</w:t>
            </w:r>
            <w:r>
              <w:rPr>
                <w:color w:val="2702C2"/>
              </w:rPr>
              <w:t>过账</w:t>
            </w:r>
            <w:r>
              <w:rPr>
                <w:rFonts w:hint="eastAsia"/>
                <w:color w:val="2702C2"/>
              </w:rPr>
              <w:t>；</w:t>
            </w:r>
          </w:p>
          <w:p w:rsidR="0076155A" w:rsidRDefault="0076155A" w:rsidP="0076155A">
            <w:pPr>
              <w:rPr>
                <w:color w:val="2702C2"/>
              </w:rPr>
            </w:pP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76155A" w:rsidRDefault="00966D99" w:rsidP="00695A58">
            <w:pPr>
              <w:pStyle w:val="af1"/>
              <w:numPr>
                <w:ilvl w:val="0"/>
                <w:numId w:val="7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QAD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的移库信息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做</w:t>
            </w:r>
            <w:r>
              <w:rPr>
                <w:rFonts w:hint="eastAsia"/>
                <w:color w:val="2702C2"/>
              </w:rPr>
              <w:t>客退品</w:t>
            </w:r>
            <w:r>
              <w:rPr>
                <w:color w:val="2702C2"/>
              </w:rPr>
              <w:t>仓</w:t>
            </w:r>
            <w:r>
              <w:rPr>
                <w:rFonts w:hint="eastAsia"/>
                <w:color w:val="2702C2"/>
              </w:rPr>
              <w:t>到正常库位的</w:t>
            </w:r>
            <w:r>
              <w:rPr>
                <w:color w:val="2702C2"/>
              </w:rPr>
              <w:t>过账</w:t>
            </w:r>
            <w:r w:rsidR="0076155A">
              <w:rPr>
                <w:rFonts w:hint="eastAsia"/>
                <w:color w:val="2702C2"/>
              </w:rPr>
              <w:t>。</w:t>
            </w:r>
          </w:p>
          <w:p w:rsidR="0076155A" w:rsidRPr="004F145D" w:rsidRDefault="0076155A" w:rsidP="0076155A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2D588D" w:rsidRPr="0076062D" w:rsidRDefault="0076155A" w:rsidP="0076155A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2D588D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BD592A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2D588D" w:rsidRPr="0076062D" w:rsidRDefault="002D588D" w:rsidP="0070455B">
            <w:pPr>
              <w:rPr>
                <w:color w:val="2702C2"/>
              </w:rPr>
            </w:pPr>
          </w:p>
        </w:tc>
      </w:tr>
      <w:tr w:rsidR="002D588D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2D588D" w:rsidRDefault="002D588D" w:rsidP="0070455B"/>
        </w:tc>
      </w:tr>
      <w:tr w:rsidR="002D588D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2D588D" w:rsidRDefault="002D588D" w:rsidP="0070455B"/>
        </w:tc>
        <w:tc>
          <w:tcPr>
            <w:tcW w:w="951" w:type="dxa"/>
            <w:shd w:val="pct15" w:color="auto" w:fill="auto"/>
          </w:tcPr>
          <w:p w:rsidR="002D588D" w:rsidRDefault="002D588D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2D588D" w:rsidRDefault="002D588D" w:rsidP="0070455B"/>
        </w:tc>
      </w:tr>
    </w:tbl>
    <w:p w:rsidR="00473815" w:rsidRDefault="00473815" w:rsidP="00473815">
      <w:pPr>
        <w:rPr>
          <w:color w:val="2702C2"/>
        </w:rPr>
      </w:pPr>
    </w:p>
    <w:p w:rsidR="00473815" w:rsidRPr="00815E41" w:rsidRDefault="007159D9" w:rsidP="00C04D8E">
      <w:pPr>
        <w:pStyle w:val="2"/>
      </w:pPr>
      <w:bookmarkStart w:id="37" w:name="_Toc468131118"/>
      <w:r>
        <w:t>WMS_061</w:t>
      </w:r>
      <w:r w:rsidR="00BE26CC">
        <w:t>_050</w:t>
      </w:r>
      <w:r w:rsidR="00473815" w:rsidRPr="00156B02">
        <w:rPr>
          <w:rFonts w:hint="eastAsia"/>
        </w:rPr>
        <w:t>：</w:t>
      </w:r>
      <w:r>
        <w:rPr>
          <w:rFonts w:hint="eastAsia"/>
        </w:rPr>
        <w:t>开</w:t>
      </w:r>
      <w:r>
        <w:t>客退品处置单</w:t>
      </w:r>
      <w:bookmarkEnd w:id="37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73815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473815" w:rsidRPr="0076062D" w:rsidRDefault="00473815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73815" w:rsidRPr="00374B71" w:rsidRDefault="00473815" w:rsidP="0070455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1B0C0D">
              <w:rPr>
                <w:color w:val="2702C2"/>
              </w:rPr>
              <w:t>61</w:t>
            </w:r>
            <w:r>
              <w:rPr>
                <w:rFonts w:hint="eastAsia"/>
                <w:color w:val="2702C2"/>
              </w:rPr>
              <w:t>_</w:t>
            </w:r>
            <w:r w:rsidR="00242024">
              <w:rPr>
                <w:color w:val="2702C2"/>
              </w:rPr>
              <w:t>0</w:t>
            </w:r>
            <w:r w:rsidR="00216A54">
              <w:rPr>
                <w:color w:val="2702C2"/>
              </w:rPr>
              <w:t>50</w:t>
            </w:r>
          </w:p>
        </w:tc>
        <w:tc>
          <w:tcPr>
            <w:tcW w:w="1134" w:type="dxa"/>
            <w:shd w:val="pct15" w:color="auto" w:fill="auto"/>
          </w:tcPr>
          <w:p w:rsidR="00473815" w:rsidRPr="0076062D" w:rsidRDefault="00473815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73815" w:rsidRPr="006F7685" w:rsidRDefault="00473815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73815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73815" w:rsidRPr="0076062D" w:rsidRDefault="00473815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640614" w:rsidRDefault="00473815" w:rsidP="0070455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473815" w:rsidRDefault="00640614" w:rsidP="0070455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不合格</w:t>
            </w:r>
            <w:r>
              <w:rPr>
                <w:color w:val="2702C2"/>
              </w:rPr>
              <w:t>的成品</w:t>
            </w:r>
            <w:r w:rsidR="005A2547">
              <w:rPr>
                <w:rFonts w:hint="eastAsia"/>
                <w:color w:val="2702C2"/>
              </w:rPr>
              <w:t>由</w:t>
            </w:r>
            <w:r>
              <w:rPr>
                <w:color w:val="2702C2"/>
              </w:rPr>
              <w:t>质量开具不合格品处置单</w:t>
            </w:r>
            <w:r w:rsidR="00473815">
              <w:rPr>
                <w:rFonts w:hint="eastAsia"/>
                <w:color w:val="2702C2"/>
              </w:rPr>
              <w:t>；</w:t>
            </w:r>
          </w:p>
          <w:p w:rsidR="00473815" w:rsidRDefault="00473815" w:rsidP="0070455B">
            <w:pPr>
              <w:rPr>
                <w:color w:val="2702C2"/>
              </w:rPr>
            </w:pPr>
          </w:p>
          <w:p w:rsidR="00473815" w:rsidRDefault="00473815" w:rsidP="0070455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73815" w:rsidRPr="001926A8" w:rsidRDefault="00981224" w:rsidP="00695A58">
            <w:pPr>
              <w:pStyle w:val="af1"/>
              <w:numPr>
                <w:ilvl w:val="0"/>
                <w:numId w:val="5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不合格</w:t>
            </w:r>
            <w:r>
              <w:rPr>
                <w:color w:val="2702C2"/>
              </w:rPr>
              <w:t>的成品</w:t>
            </w:r>
            <w:r>
              <w:rPr>
                <w:rFonts w:hint="eastAsia"/>
                <w:color w:val="2702C2"/>
              </w:rPr>
              <w:t>由</w:t>
            </w:r>
            <w:r>
              <w:rPr>
                <w:color w:val="2702C2"/>
              </w:rPr>
              <w:t>质量开具不合格品处置单</w:t>
            </w:r>
            <w:r w:rsidR="00437D3A">
              <w:rPr>
                <w:rFonts w:hint="eastAsia"/>
                <w:color w:val="2702C2"/>
              </w:rPr>
              <w:t>，</w:t>
            </w:r>
            <w:r w:rsidR="00437D3A">
              <w:rPr>
                <w:color w:val="2702C2"/>
              </w:rPr>
              <w:t>处理结果为</w:t>
            </w:r>
            <w:r w:rsidR="00437D3A">
              <w:rPr>
                <w:rFonts w:hint="eastAsia"/>
                <w:color w:val="2702C2"/>
              </w:rPr>
              <w:t>报废</w:t>
            </w:r>
            <w:r w:rsidR="00437D3A">
              <w:rPr>
                <w:color w:val="2702C2"/>
              </w:rPr>
              <w:t>、</w:t>
            </w:r>
            <w:r w:rsidR="00437D3A">
              <w:rPr>
                <w:rFonts w:hint="eastAsia"/>
                <w:color w:val="2702C2"/>
              </w:rPr>
              <w:t>返修</w:t>
            </w:r>
            <w:r w:rsidR="00437D3A">
              <w:rPr>
                <w:color w:val="2702C2"/>
              </w:rPr>
              <w:t>、</w:t>
            </w:r>
            <w:r w:rsidR="00437D3A">
              <w:rPr>
                <w:rFonts w:hint="eastAsia"/>
                <w:color w:val="2702C2"/>
              </w:rPr>
              <w:t>退货</w:t>
            </w:r>
            <w:r w:rsidR="00D8180A">
              <w:rPr>
                <w:color w:val="2702C2"/>
              </w:rPr>
              <w:t>。</w:t>
            </w:r>
          </w:p>
          <w:p w:rsidR="00473815" w:rsidRPr="008F4790" w:rsidRDefault="00473815" w:rsidP="0070455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473815" w:rsidRDefault="00473815" w:rsidP="0070455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73815" w:rsidRPr="0076062D" w:rsidRDefault="00473815" w:rsidP="0070455B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73815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73815" w:rsidRPr="0076062D" w:rsidRDefault="009D3CE1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73815" w:rsidRPr="0076062D" w:rsidRDefault="00473815" w:rsidP="0070455B">
            <w:pPr>
              <w:rPr>
                <w:color w:val="2702C2"/>
              </w:rPr>
            </w:pPr>
          </w:p>
        </w:tc>
      </w:tr>
      <w:tr w:rsidR="00473815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73815" w:rsidRPr="00B261A5" w:rsidRDefault="00473815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73815" w:rsidRDefault="00473815" w:rsidP="0070455B"/>
        </w:tc>
      </w:tr>
      <w:tr w:rsidR="00473815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73815" w:rsidRPr="00B261A5" w:rsidRDefault="00473815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73815" w:rsidRDefault="00473815" w:rsidP="0070455B"/>
        </w:tc>
        <w:tc>
          <w:tcPr>
            <w:tcW w:w="951" w:type="dxa"/>
            <w:shd w:val="pct15" w:color="auto" w:fill="auto"/>
          </w:tcPr>
          <w:p w:rsidR="00473815" w:rsidRDefault="00473815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73815" w:rsidRDefault="00473815" w:rsidP="0070455B"/>
        </w:tc>
      </w:tr>
    </w:tbl>
    <w:p w:rsidR="00EE1995" w:rsidRDefault="00EE1995" w:rsidP="00F52F96">
      <w:pPr>
        <w:rPr>
          <w:color w:val="2702C2"/>
        </w:rPr>
      </w:pPr>
    </w:p>
    <w:sectPr w:rsidR="00EE1995" w:rsidSect="00DF2B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567" w:rsidRDefault="00B53567">
      <w:r>
        <w:separator/>
      </w:r>
    </w:p>
  </w:endnote>
  <w:endnote w:type="continuationSeparator" w:id="0">
    <w:p w:rsidR="00B53567" w:rsidRDefault="00B5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Default="00DA5111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Default="00DA5111">
    <w:pPr>
      <w:pStyle w:val="a4"/>
    </w:pPr>
  </w:p>
  <w:p w:rsidR="00DA5111" w:rsidRPr="00BA3884" w:rsidRDefault="00DA5111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Pr="008F7275" w:rsidRDefault="00DA5111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567" w:rsidRDefault="00B53567">
      <w:r>
        <w:separator/>
      </w:r>
    </w:p>
  </w:footnote>
  <w:footnote w:type="continuationSeparator" w:id="0">
    <w:p w:rsidR="00B53567" w:rsidRDefault="00B53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DA5111" w:rsidTr="007F4D3C">
      <w:tc>
        <w:tcPr>
          <w:tcW w:w="1951" w:type="dxa"/>
          <w:vMerge w:val="restart"/>
        </w:tcPr>
        <w:p w:rsidR="00DA5111" w:rsidRDefault="00DA5111" w:rsidP="00FF3286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DA5111" w:rsidRDefault="00DA5111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DA5111" w:rsidRDefault="00DA5111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DA5111" w:rsidTr="007F4D3C">
      <w:tc>
        <w:tcPr>
          <w:tcW w:w="1951" w:type="dxa"/>
          <w:vMerge/>
        </w:tcPr>
        <w:p w:rsidR="00DA5111" w:rsidRDefault="00DA5111">
          <w:pPr>
            <w:pStyle w:val="a3"/>
          </w:pPr>
        </w:p>
      </w:tc>
      <w:tc>
        <w:tcPr>
          <w:tcW w:w="4536" w:type="dxa"/>
        </w:tcPr>
        <w:p w:rsidR="00DA5111" w:rsidRDefault="00781AFE" w:rsidP="006F1673">
          <w:pPr>
            <w:pStyle w:val="a3"/>
            <w:jc w:val="center"/>
          </w:pPr>
          <w:fldSimple w:instr=" FILENAME  \* Caps  \* MERGEFORMAT ">
            <w:r w:rsidR="00DA5111">
              <w:rPr>
                <w:noProof/>
              </w:rPr>
              <w:t>0</w:t>
            </w:r>
            <w:r w:rsidR="002E2B0D">
              <w:rPr>
                <w:rFonts w:hint="eastAsia"/>
                <w:noProof/>
              </w:rPr>
              <w:t>6</w:t>
            </w:r>
            <w:r w:rsidR="002E2B0D">
              <w:rPr>
                <w:noProof/>
              </w:rPr>
              <w:t>1</w:t>
            </w:r>
            <w:r w:rsidR="00DA5111" w:rsidRPr="00E578D8">
              <w:rPr>
                <w:rFonts w:hint="eastAsia"/>
                <w:noProof/>
              </w:rPr>
              <w:t>_</w:t>
            </w:r>
            <w:r w:rsidR="002E2B0D">
              <w:rPr>
                <w:rFonts w:hint="eastAsia"/>
                <w:noProof/>
              </w:rPr>
              <w:t>销售退货</w:t>
            </w:r>
            <w:r w:rsidR="00DA5111" w:rsidRPr="00E578D8">
              <w:rPr>
                <w:rFonts w:hint="eastAsia"/>
                <w:noProof/>
              </w:rPr>
              <w:t>流程</w:t>
            </w:r>
            <w:r w:rsidR="00DA5111" w:rsidRPr="00412623">
              <w:rPr>
                <w:noProof/>
              </w:rPr>
              <w:t xml:space="preserve"> </w:t>
            </w:r>
            <w:r w:rsidR="00DA5111">
              <w:rPr>
                <w:noProof/>
              </w:rPr>
              <w:t>_</w:t>
            </w:r>
            <w:r w:rsidR="00DA5111">
              <w:rPr>
                <w:rFonts w:hint="eastAsia"/>
                <w:noProof/>
              </w:rPr>
              <w:t>业务蓝图文档</w:t>
            </w:r>
            <w:r w:rsidR="00DA5111">
              <w:rPr>
                <w:rFonts w:hint="eastAsia"/>
                <w:noProof/>
              </w:rPr>
              <w:t>BBP</w:t>
            </w:r>
            <w:r w:rsidR="00DA5111">
              <w:rPr>
                <w:noProof/>
              </w:rPr>
              <w:t>_</w:t>
            </w:r>
            <w:r w:rsidR="00DA5111">
              <w:rPr>
                <w:rFonts w:hint="eastAsia"/>
                <w:noProof/>
              </w:rPr>
              <w:t>V1</w:t>
            </w:r>
            <w:r w:rsidR="00DA5111">
              <w:rPr>
                <w:noProof/>
              </w:rPr>
              <w:t>.0.Docx</w:t>
            </w:r>
          </w:fldSimple>
        </w:p>
      </w:tc>
      <w:tc>
        <w:tcPr>
          <w:tcW w:w="2126" w:type="dxa"/>
        </w:tcPr>
        <w:p w:rsidR="00DA5111" w:rsidRDefault="00DA5111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1E24BF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1E24BF">
            <w:rPr>
              <w:noProof/>
              <w:snapToGrid w:val="0"/>
            </w:rPr>
            <w:t>11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DA5111" w:rsidRDefault="00DA5111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11" w:rsidRDefault="00DA5111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DA5111" w:rsidTr="00AB4F1E">
      <w:tc>
        <w:tcPr>
          <w:tcW w:w="1951" w:type="dxa"/>
          <w:vMerge w:val="restart"/>
        </w:tcPr>
        <w:p w:rsidR="00DA5111" w:rsidRDefault="00DA5111" w:rsidP="00AB4F1E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DA5111" w:rsidRDefault="00DA5111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DA5111" w:rsidRDefault="00DA5111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DA5111" w:rsidTr="00AB4F1E">
      <w:tc>
        <w:tcPr>
          <w:tcW w:w="1951" w:type="dxa"/>
          <w:vMerge/>
        </w:tcPr>
        <w:p w:rsidR="00DA5111" w:rsidRDefault="00DA5111" w:rsidP="00AB4F1E">
          <w:pPr>
            <w:pStyle w:val="a3"/>
            <w:ind w:firstLine="420"/>
          </w:pPr>
        </w:p>
      </w:tc>
      <w:tc>
        <w:tcPr>
          <w:tcW w:w="4536" w:type="dxa"/>
        </w:tcPr>
        <w:p w:rsidR="00DA5111" w:rsidRDefault="00DA5111" w:rsidP="00BD17F4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Pr="00D76D2A">
            <w:rPr>
              <w:rFonts w:hint="eastAsia"/>
              <w:noProof/>
            </w:rPr>
            <w:t>6</w:t>
          </w:r>
          <w:r w:rsidR="002E2B0D">
            <w:rPr>
              <w:noProof/>
            </w:rPr>
            <w:t>1</w:t>
          </w:r>
          <w:r w:rsidR="002E2B0D" w:rsidRPr="00E578D8">
            <w:rPr>
              <w:rFonts w:hint="eastAsia"/>
              <w:noProof/>
            </w:rPr>
            <w:t>_</w:t>
          </w:r>
          <w:r w:rsidR="002E2B0D">
            <w:rPr>
              <w:rFonts w:hint="eastAsia"/>
              <w:noProof/>
            </w:rPr>
            <w:t>销售退货</w:t>
          </w:r>
          <w:r w:rsidR="002E2B0D" w:rsidRPr="00E578D8">
            <w:rPr>
              <w:rFonts w:hint="eastAsia"/>
              <w:noProof/>
            </w:rPr>
            <w:t>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DA5111" w:rsidRDefault="00DA5111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1E24BF"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1E24BF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DA5111" w:rsidRPr="00DF2BFB" w:rsidRDefault="00DA5111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DA5111" w:rsidTr="00AB4F1E">
      <w:tc>
        <w:tcPr>
          <w:tcW w:w="1951" w:type="dxa"/>
          <w:vMerge w:val="restart"/>
        </w:tcPr>
        <w:p w:rsidR="00DA5111" w:rsidRDefault="00DA5111" w:rsidP="00600B2C">
          <w:pPr>
            <w:pStyle w:val="a3"/>
          </w:pPr>
          <w:r>
            <w:rPr>
              <w:rFonts w:hint="eastAsia"/>
            </w:rPr>
            <w:t>均胜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DA5111" w:rsidRDefault="00DA5111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DA5111" w:rsidRDefault="00DA5111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fldSimple w:instr=" DOCPROPERTY  Version  \* MERGEFORMAT ">
            <w:r>
              <w:t>V1.0</w:t>
            </w:r>
          </w:fldSimple>
        </w:p>
      </w:tc>
    </w:tr>
    <w:tr w:rsidR="00DA5111" w:rsidTr="00AB4F1E">
      <w:tc>
        <w:tcPr>
          <w:tcW w:w="1951" w:type="dxa"/>
          <w:vMerge/>
        </w:tcPr>
        <w:p w:rsidR="00DA5111" w:rsidRDefault="00DA5111" w:rsidP="00AB4F1E">
          <w:pPr>
            <w:pStyle w:val="a3"/>
            <w:ind w:firstLine="420"/>
          </w:pPr>
        </w:p>
      </w:tc>
      <w:tc>
        <w:tcPr>
          <w:tcW w:w="4536" w:type="dxa"/>
        </w:tcPr>
        <w:p w:rsidR="00DA5111" w:rsidRDefault="00DA5111" w:rsidP="00BD17F4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Pr="00D76D2A">
            <w:rPr>
              <w:rFonts w:hint="eastAsia"/>
              <w:noProof/>
            </w:rPr>
            <w:t>6</w:t>
          </w:r>
          <w:r w:rsidR="002E2B0D">
            <w:rPr>
              <w:noProof/>
            </w:rPr>
            <w:t>1</w:t>
          </w:r>
          <w:r w:rsidR="002E2B0D" w:rsidRPr="00E578D8">
            <w:rPr>
              <w:rFonts w:hint="eastAsia"/>
              <w:noProof/>
            </w:rPr>
            <w:t>_</w:t>
          </w:r>
          <w:r w:rsidR="002E2B0D">
            <w:rPr>
              <w:rFonts w:hint="eastAsia"/>
              <w:noProof/>
            </w:rPr>
            <w:t>销售退货</w:t>
          </w:r>
          <w:r w:rsidR="002E2B0D" w:rsidRPr="00E578D8">
            <w:rPr>
              <w:rFonts w:hint="eastAsia"/>
              <w:noProof/>
            </w:rPr>
            <w:t>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DA5111" w:rsidRDefault="00DA5111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1E24BF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fldSimple w:instr=" NUMPAGES ">
            <w:r w:rsidR="001E24BF">
              <w:rPr>
                <w:noProof/>
              </w:rPr>
              <w:t>11</w:t>
            </w:r>
          </w:fldSimple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DA5111" w:rsidRDefault="00DA5111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BD617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A461F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42211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770A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86439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073CF0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103B9D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EF3E0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2264F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8D2FF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854B0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F258A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3D033E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12091C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F43C98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6474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3D2503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6C668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4"/>
  </w:num>
  <w:num w:numId="6">
    <w:abstractNumId w:val="19"/>
  </w:num>
  <w:num w:numId="7">
    <w:abstractNumId w:val="13"/>
  </w:num>
  <w:num w:numId="8">
    <w:abstractNumId w:val="1"/>
  </w:num>
  <w:num w:numId="9">
    <w:abstractNumId w:val="4"/>
  </w:num>
  <w:num w:numId="10">
    <w:abstractNumId w:val="8"/>
  </w:num>
  <w:num w:numId="11">
    <w:abstractNumId w:val="16"/>
  </w:num>
  <w:num w:numId="12">
    <w:abstractNumId w:val="12"/>
  </w:num>
  <w:num w:numId="13">
    <w:abstractNumId w:val="5"/>
  </w:num>
  <w:num w:numId="14">
    <w:abstractNumId w:val="9"/>
  </w:num>
  <w:num w:numId="15">
    <w:abstractNumId w:val="18"/>
  </w:num>
  <w:num w:numId="16">
    <w:abstractNumId w:val="6"/>
  </w:num>
  <w:num w:numId="17">
    <w:abstractNumId w:val="11"/>
  </w:num>
  <w:num w:numId="18">
    <w:abstractNumId w:val="20"/>
  </w:num>
  <w:num w:numId="19">
    <w:abstractNumId w:val="3"/>
  </w:num>
  <w:num w:numId="20">
    <w:abstractNumId w:val="10"/>
  </w:num>
  <w:num w:numId="2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362"/>
    <w:rsid w:val="000028B9"/>
    <w:rsid w:val="000028EB"/>
    <w:rsid w:val="000049DD"/>
    <w:rsid w:val="000055EA"/>
    <w:rsid w:val="0000619F"/>
    <w:rsid w:val="00010381"/>
    <w:rsid w:val="00010A34"/>
    <w:rsid w:val="00012889"/>
    <w:rsid w:val="00012A73"/>
    <w:rsid w:val="00013895"/>
    <w:rsid w:val="00013915"/>
    <w:rsid w:val="00014D5C"/>
    <w:rsid w:val="00015F18"/>
    <w:rsid w:val="00016BAA"/>
    <w:rsid w:val="0001719E"/>
    <w:rsid w:val="000178C3"/>
    <w:rsid w:val="00020E8C"/>
    <w:rsid w:val="0002219A"/>
    <w:rsid w:val="00022266"/>
    <w:rsid w:val="000233E8"/>
    <w:rsid w:val="000242A8"/>
    <w:rsid w:val="00024392"/>
    <w:rsid w:val="000249BC"/>
    <w:rsid w:val="0002623C"/>
    <w:rsid w:val="000266B6"/>
    <w:rsid w:val="00027273"/>
    <w:rsid w:val="0002787A"/>
    <w:rsid w:val="000279DE"/>
    <w:rsid w:val="00027CDA"/>
    <w:rsid w:val="000308CC"/>
    <w:rsid w:val="000313FB"/>
    <w:rsid w:val="00033AC7"/>
    <w:rsid w:val="00033E3B"/>
    <w:rsid w:val="000353D8"/>
    <w:rsid w:val="00035580"/>
    <w:rsid w:val="0003769B"/>
    <w:rsid w:val="00037E02"/>
    <w:rsid w:val="000415B5"/>
    <w:rsid w:val="000429B8"/>
    <w:rsid w:val="00043654"/>
    <w:rsid w:val="00046D4B"/>
    <w:rsid w:val="00047297"/>
    <w:rsid w:val="0004752E"/>
    <w:rsid w:val="00047A76"/>
    <w:rsid w:val="00050D55"/>
    <w:rsid w:val="00053729"/>
    <w:rsid w:val="00054635"/>
    <w:rsid w:val="00055378"/>
    <w:rsid w:val="00055A46"/>
    <w:rsid w:val="00055EFA"/>
    <w:rsid w:val="000614AF"/>
    <w:rsid w:val="000621D3"/>
    <w:rsid w:val="000624D1"/>
    <w:rsid w:val="000637CD"/>
    <w:rsid w:val="000640DB"/>
    <w:rsid w:val="00064BFC"/>
    <w:rsid w:val="0006738A"/>
    <w:rsid w:val="00067BE9"/>
    <w:rsid w:val="0007024F"/>
    <w:rsid w:val="00071975"/>
    <w:rsid w:val="00072341"/>
    <w:rsid w:val="000729FB"/>
    <w:rsid w:val="0007480A"/>
    <w:rsid w:val="00074842"/>
    <w:rsid w:val="0007591F"/>
    <w:rsid w:val="00075C62"/>
    <w:rsid w:val="00077341"/>
    <w:rsid w:val="00077738"/>
    <w:rsid w:val="00077EBD"/>
    <w:rsid w:val="00080563"/>
    <w:rsid w:val="00081034"/>
    <w:rsid w:val="00081457"/>
    <w:rsid w:val="000821C2"/>
    <w:rsid w:val="00082243"/>
    <w:rsid w:val="00082494"/>
    <w:rsid w:val="000827FF"/>
    <w:rsid w:val="00083396"/>
    <w:rsid w:val="00083743"/>
    <w:rsid w:val="00084ED4"/>
    <w:rsid w:val="000851A2"/>
    <w:rsid w:val="00086C6B"/>
    <w:rsid w:val="00090D71"/>
    <w:rsid w:val="00091F1A"/>
    <w:rsid w:val="00093558"/>
    <w:rsid w:val="00094797"/>
    <w:rsid w:val="00095AD5"/>
    <w:rsid w:val="00096157"/>
    <w:rsid w:val="00097072"/>
    <w:rsid w:val="000A0FBB"/>
    <w:rsid w:val="000A1DC6"/>
    <w:rsid w:val="000A3933"/>
    <w:rsid w:val="000A4009"/>
    <w:rsid w:val="000A435B"/>
    <w:rsid w:val="000A4F72"/>
    <w:rsid w:val="000A5B30"/>
    <w:rsid w:val="000A72BE"/>
    <w:rsid w:val="000A742E"/>
    <w:rsid w:val="000A797D"/>
    <w:rsid w:val="000B08B8"/>
    <w:rsid w:val="000B2B9B"/>
    <w:rsid w:val="000B3D31"/>
    <w:rsid w:val="000B5CC7"/>
    <w:rsid w:val="000B7A24"/>
    <w:rsid w:val="000C0847"/>
    <w:rsid w:val="000C134C"/>
    <w:rsid w:val="000C15A6"/>
    <w:rsid w:val="000C184A"/>
    <w:rsid w:val="000C2044"/>
    <w:rsid w:val="000C230A"/>
    <w:rsid w:val="000C23E1"/>
    <w:rsid w:val="000C384B"/>
    <w:rsid w:val="000C4D32"/>
    <w:rsid w:val="000D04A1"/>
    <w:rsid w:val="000D2B53"/>
    <w:rsid w:val="000D2DF3"/>
    <w:rsid w:val="000D3EA5"/>
    <w:rsid w:val="000D4BEB"/>
    <w:rsid w:val="000D4E06"/>
    <w:rsid w:val="000D4F07"/>
    <w:rsid w:val="000D5045"/>
    <w:rsid w:val="000D50D4"/>
    <w:rsid w:val="000D5930"/>
    <w:rsid w:val="000D6008"/>
    <w:rsid w:val="000D6C81"/>
    <w:rsid w:val="000D6FBB"/>
    <w:rsid w:val="000D707F"/>
    <w:rsid w:val="000E0D85"/>
    <w:rsid w:val="000E1654"/>
    <w:rsid w:val="000E18BD"/>
    <w:rsid w:val="000E3947"/>
    <w:rsid w:val="000E709F"/>
    <w:rsid w:val="000F0B5F"/>
    <w:rsid w:val="000F23EC"/>
    <w:rsid w:val="000F262F"/>
    <w:rsid w:val="000F3538"/>
    <w:rsid w:val="000F41FF"/>
    <w:rsid w:val="000F43D7"/>
    <w:rsid w:val="000F5C21"/>
    <w:rsid w:val="000F5D1E"/>
    <w:rsid w:val="000F5E00"/>
    <w:rsid w:val="000F7C4B"/>
    <w:rsid w:val="0010012D"/>
    <w:rsid w:val="00100681"/>
    <w:rsid w:val="0010147D"/>
    <w:rsid w:val="00107BD9"/>
    <w:rsid w:val="001102F3"/>
    <w:rsid w:val="00110AD2"/>
    <w:rsid w:val="00114126"/>
    <w:rsid w:val="00117073"/>
    <w:rsid w:val="0012033D"/>
    <w:rsid w:val="00120F35"/>
    <w:rsid w:val="001215C7"/>
    <w:rsid w:val="00124570"/>
    <w:rsid w:val="00125B64"/>
    <w:rsid w:val="00125FE2"/>
    <w:rsid w:val="001275EA"/>
    <w:rsid w:val="00130AF3"/>
    <w:rsid w:val="00130F4B"/>
    <w:rsid w:val="0013212D"/>
    <w:rsid w:val="00132E28"/>
    <w:rsid w:val="001331E9"/>
    <w:rsid w:val="0013329A"/>
    <w:rsid w:val="00133E6A"/>
    <w:rsid w:val="001350C2"/>
    <w:rsid w:val="001374CC"/>
    <w:rsid w:val="001377D2"/>
    <w:rsid w:val="00137868"/>
    <w:rsid w:val="00137BE0"/>
    <w:rsid w:val="001402F4"/>
    <w:rsid w:val="00140FD1"/>
    <w:rsid w:val="00142184"/>
    <w:rsid w:val="001423F9"/>
    <w:rsid w:val="00143B66"/>
    <w:rsid w:val="00144690"/>
    <w:rsid w:val="00146384"/>
    <w:rsid w:val="00146B95"/>
    <w:rsid w:val="001472D6"/>
    <w:rsid w:val="0014747F"/>
    <w:rsid w:val="001519E0"/>
    <w:rsid w:val="00151A7B"/>
    <w:rsid w:val="00153BDA"/>
    <w:rsid w:val="0015444C"/>
    <w:rsid w:val="001544C9"/>
    <w:rsid w:val="0015460A"/>
    <w:rsid w:val="0015660A"/>
    <w:rsid w:val="00156B02"/>
    <w:rsid w:val="00156EDB"/>
    <w:rsid w:val="00157428"/>
    <w:rsid w:val="001574CE"/>
    <w:rsid w:val="00160B8A"/>
    <w:rsid w:val="00160C61"/>
    <w:rsid w:val="00160F1C"/>
    <w:rsid w:val="00160F5A"/>
    <w:rsid w:val="00161B50"/>
    <w:rsid w:val="00161D35"/>
    <w:rsid w:val="001621D6"/>
    <w:rsid w:val="00162D6C"/>
    <w:rsid w:val="00164208"/>
    <w:rsid w:val="0016480D"/>
    <w:rsid w:val="001658B9"/>
    <w:rsid w:val="00165E0D"/>
    <w:rsid w:val="00165F50"/>
    <w:rsid w:val="0016670C"/>
    <w:rsid w:val="001668E0"/>
    <w:rsid w:val="00167C58"/>
    <w:rsid w:val="0017029D"/>
    <w:rsid w:val="00171283"/>
    <w:rsid w:val="00171722"/>
    <w:rsid w:val="001730EE"/>
    <w:rsid w:val="001744CA"/>
    <w:rsid w:val="00174725"/>
    <w:rsid w:val="00175011"/>
    <w:rsid w:val="00176076"/>
    <w:rsid w:val="00176856"/>
    <w:rsid w:val="00177292"/>
    <w:rsid w:val="001810EB"/>
    <w:rsid w:val="0018200A"/>
    <w:rsid w:val="001823BA"/>
    <w:rsid w:val="0018242C"/>
    <w:rsid w:val="00182C7A"/>
    <w:rsid w:val="001839A1"/>
    <w:rsid w:val="00186F3B"/>
    <w:rsid w:val="00190325"/>
    <w:rsid w:val="0019158C"/>
    <w:rsid w:val="001926A8"/>
    <w:rsid w:val="001933CB"/>
    <w:rsid w:val="001936D5"/>
    <w:rsid w:val="001943B6"/>
    <w:rsid w:val="001945F2"/>
    <w:rsid w:val="00194648"/>
    <w:rsid w:val="00194C6D"/>
    <w:rsid w:val="00195F11"/>
    <w:rsid w:val="00196747"/>
    <w:rsid w:val="00196E0C"/>
    <w:rsid w:val="001970D6"/>
    <w:rsid w:val="00197D7D"/>
    <w:rsid w:val="001A13E2"/>
    <w:rsid w:val="001A2C5C"/>
    <w:rsid w:val="001A40FA"/>
    <w:rsid w:val="001A4679"/>
    <w:rsid w:val="001A4916"/>
    <w:rsid w:val="001A672C"/>
    <w:rsid w:val="001A74DA"/>
    <w:rsid w:val="001A7637"/>
    <w:rsid w:val="001B0C0D"/>
    <w:rsid w:val="001B3A3B"/>
    <w:rsid w:val="001B40DC"/>
    <w:rsid w:val="001B53A9"/>
    <w:rsid w:val="001B5D9D"/>
    <w:rsid w:val="001B5D9E"/>
    <w:rsid w:val="001B6EC8"/>
    <w:rsid w:val="001B7630"/>
    <w:rsid w:val="001B78F0"/>
    <w:rsid w:val="001B7F03"/>
    <w:rsid w:val="001C1820"/>
    <w:rsid w:val="001C23F8"/>
    <w:rsid w:val="001C351D"/>
    <w:rsid w:val="001C4A7B"/>
    <w:rsid w:val="001C4AB9"/>
    <w:rsid w:val="001C53E0"/>
    <w:rsid w:val="001C70AE"/>
    <w:rsid w:val="001C7600"/>
    <w:rsid w:val="001D11EA"/>
    <w:rsid w:val="001D1236"/>
    <w:rsid w:val="001D15B8"/>
    <w:rsid w:val="001D2286"/>
    <w:rsid w:val="001D31FE"/>
    <w:rsid w:val="001D3C48"/>
    <w:rsid w:val="001D3EA8"/>
    <w:rsid w:val="001D48C6"/>
    <w:rsid w:val="001D48CF"/>
    <w:rsid w:val="001D6291"/>
    <w:rsid w:val="001D7173"/>
    <w:rsid w:val="001D776F"/>
    <w:rsid w:val="001E017B"/>
    <w:rsid w:val="001E0609"/>
    <w:rsid w:val="001E24BF"/>
    <w:rsid w:val="001E2BAF"/>
    <w:rsid w:val="001E33EE"/>
    <w:rsid w:val="001E3441"/>
    <w:rsid w:val="001E35D2"/>
    <w:rsid w:val="001E3CF8"/>
    <w:rsid w:val="001E57A4"/>
    <w:rsid w:val="001E6BFD"/>
    <w:rsid w:val="001E72B0"/>
    <w:rsid w:val="001F0399"/>
    <w:rsid w:val="001F0EC3"/>
    <w:rsid w:val="001F1275"/>
    <w:rsid w:val="001F1548"/>
    <w:rsid w:val="001F1C97"/>
    <w:rsid w:val="001F227D"/>
    <w:rsid w:val="001F42CB"/>
    <w:rsid w:val="001F4873"/>
    <w:rsid w:val="001F5501"/>
    <w:rsid w:val="001F64C7"/>
    <w:rsid w:val="001F7C85"/>
    <w:rsid w:val="0020056A"/>
    <w:rsid w:val="00200DE9"/>
    <w:rsid w:val="002047C4"/>
    <w:rsid w:val="00204B76"/>
    <w:rsid w:val="00204F08"/>
    <w:rsid w:val="002053FB"/>
    <w:rsid w:val="00206DCC"/>
    <w:rsid w:val="00206E45"/>
    <w:rsid w:val="00212D18"/>
    <w:rsid w:val="002131DB"/>
    <w:rsid w:val="002136A6"/>
    <w:rsid w:val="0021418A"/>
    <w:rsid w:val="00214214"/>
    <w:rsid w:val="00214A89"/>
    <w:rsid w:val="002166DD"/>
    <w:rsid w:val="0021685F"/>
    <w:rsid w:val="00216A54"/>
    <w:rsid w:val="00220D60"/>
    <w:rsid w:val="00220F05"/>
    <w:rsid w:val="00222174"/>
    <w:rsid w:val="002224D3"/>
    <w:rsid w:val="00222733"/>
    <w:rsid w:val="002232EA"/>
    <w:rsid w:val="00223F42"/>
    <w:rsid w:val="00224E8A"/>
    <w:rsid w:val="0022501E"/>
    <w:rsid w:val="00225615"/>
    <w:rsid w:val="00225A5A"/>
    <w:rsid w:val="00227A12"/>
    <w:rsid w:val="00227A3A"/>
    <w:rsid w:val="00227B87"/>
    <w:rsid w:val="002302EF"/>
    <w:rsid w:val="00235690"/>
    <w:rsid w:val="00237B19"/>
    <w:rsid w:val="0024063C"/>
    <w:rsid w:val="00240699"/>
    <w:rsid w:val="002406AB"/>
    <w:rsid w:val="00240A2E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024"/>
    <w:rsid w:val="00242AB1"/>
    <w:rsid w:val="0024325C"/>
    <w:rsid w:val="002434CE"/>
    <w:rsid w:val="00243625"/>
    <w:rsid w:val="002438F8"/>
    <w:rsid w:val="0024428B"/>
    <w:rsid w:val="00244295"/>
    <w:rsid w:val="00244A55"/>
    <w:rsid w:val="00245178"/>
    <w:rsid w:val="00245871"/>
    <w:rsid w:val="002465D8"/>
    <w:rsid w:val="00246C71"/>
    <w:rsid w:val="0024747F"/>
    <w:rsid w:val="00247FE3"/>
    <w:rsid w:val="00250088"/>
    <w:rsid w:val="00250507"/>
    <w:rsid w:val="00250A8A"/>
    <w:rsid w:val="0025165C"/>
    <w:rsid w:val="002518DE"/>
    <w:rsid w:val="0025239F"/>
    <w:rsid w:val="0025306C"/>
    <w:rsid w:val="00253384"/>
    <w:rsid w:val="00253FB8"/>
    <w:rsid w:val="002540F9"/>
    <w:rsid w:val="00255C83"/>
    <w:rsid w:val="002574B0"/>
    <w:rsid w:val="0026079C"/>
    <w:rsid w:val="002607D6"/>
    <w:rsid w:val="00261C01"/>
    <w:rsid w:val="00262E44"/>
    <w:rsid w:val="002633A2"/>
    <w:rsid w:val="002633B2"/>
    <w:rsid w:val="0026521D"/>
    <w:rsid w:val="002653B0"/>
    <w:rsid w:val="0026608F"/>
    <w:rsid w:val="00266433"/>
    <w:rsid w:val="00267ADD"/>
    <w:rsid w:val="00267C06"/>
    <w:rsid w:val="002701EE"/>
    <w:rsid w:val="002707FF"/>
    <w:rsid w:val="00271086"/>
    <w:rsid w:val="00271898"/>
    <w:rsid w:val="002720F0"/>
    <w:rsid w:val="00273B1D"/>
    <w:rsid w:val="0027403D"/>
    <w:rsid w:val="0027426C"/>
    <w:rsid w:val="002746C4"/>
    <w:rsid w:val="00276A71"/>
    <w:rsid w:val="00277872"/>
    <w:rsid w:val="00277B0A"/>
    <w:rsid w:val="00281B84"/>
    <w:rsid w:val="00281E02"/>
    <w:rsid w:val="00282A63"/>
    <w:rsid w:val="00282B86"/>
    <w:rsid w:val="00283293"/>
    <w:rsid w:val="002834D8"/>
    <w:rsid w:val="00284E19"/>
    <w:rsid w:val="00284F67"/>
    <w:rsid w:val="00285FC1"/>
    <w:rsid w:val="002865EA"/>
    <w:rsid w:val="0028688E"/>
    <w:rsid w:val="00286CBB"/>
    <w:rsid w:val="002872B6"/>
    <w:rsid w:val="0029319B"/>
    <w:rsid w:val="00293AAF"/>
    <w:rsid w:val="00293CEA"/>
    <w:rsid w:val="00294499"/>
    <w:rsid w:val="00294A92"/>
    <w:rsid w:val="002A10BE"/>
    <w:rsid w:val="002A11EF"/>
    <w:rsid w:val="002A1813"/>
    <w:rsid w:val="002A4A59"/>
    <w:rsid w:val="002A4CF3"/>
    <w:rsid w:val="002A4E0E"/>
    <w:rsid w:val="002A5865"/>
    <w:rsid w:val="002A64F7"/>
    <w:rsid w:val="002B0784"/>
    <w:rsid w:val="002B0F27"/>
    <w:rsid w:val="002B28DE"/>
    <w:rsid w:val="002B3EED"/>
    <w:rsid w:val="002B420D"/>
    <w:rsid w:val="002B5EEC"/>
    <w:rsid w:val="002B64A1"/>
    <w:rsid w:val="002B72C1"/>
    <w:rsid w:val="002B7771"/>
    <w:rsid w:val="002C2B1A"/>
    <w:rsid w:val="002C36BD"/>
    <w:rsid w:val="002C3E57"/>
    <w:rsid w:val="002D0307"/>
    <w:rsid w:val="002D1082"/>
    <w:rsid w:val="002D14D3"/>
    <w:rsid w:val="002D2C03"/>
    <w:rsid w:val="002D2DF7"/>
    <w:rsid w:val="002D2F7E"/>
    <w:rsid w:val="002D3DDF"/>
    <w:rsid w:val="002D4284"/>
    <w:rsid w:val="002D46AF"/>
    <w:rsid w:val="002D4B9F"/>
    <w:rsid w:val="002D503F"/>
    <w:rsid w:val="002D508A"/>
    <w:rsid w:val="002D588D"/>
    <w:rsid w:val="002D6BEF"/>
    <w:rsid w:val="002D6EFF"/>
    <w:rsid w:val="002D7673"/>
    <w:rsid w:val="002E0770"/>
    <w:rsid w:val="002E239B"/>
    <w:rsid w:val="002E2AA1"/>
    <w:rsid w:val="002E2B0D"/>
    <w:rsid w:val="002E341C"/>
    <w:rsid w:val="002E3D00"/>
    <w:rsid w:val="002E3FD7"/>
    <w:rsid w:val="002E6B71"/>
    <w:rsid w:val="002E7606"/>
    <w:rsid w:val="002F13F2"/>
    <w:rsid w:val="002F30C7"/>
    <w:rsid w:val="002F40A0"/>
    <w:rsid w:val="002F4118"/>
    <w:rsid w:val="002F6451"/>
    <w:rsid w:val="0030054D"/>
    <w:rsid w:val="003014B1"/>
    <w:rsid w:val="0030214D"/>
    <w:rsid w:val="003026E3"/>
    <w:rsid w:val="00302FDF"/>
    <w:rsid w:val="003037E5"/>
    <w:rsid w:val="0030444A"/>
    <w:rsid w:val="003049C3"/>
    <w:rsid w:val="00304E5A"/>
    <w:rsid w:val="003077BB"/>
    <w:rsid w:val="00307C80"/>
    <w:rsid w:val="00307DC0"/>
    <w:rsid w:val="00310336"/>
    <w:rsid w:val="003105AF"/>
    <w:rsid w:val="00310682"/>
    <w:rsid w:val="00310EAF"/>
    <w:rsid w:val="003139BB"/>
    <w:rsid w:val="00313B7F"/>
    <w:rsid w:val="00313BDF"/>
    <w:rsid w:val="0031595E"/>
    <w:rsid w:val="003159CD"/>
    <w:rsid w:val="00316D36"/>
    <w:rsid w:val="00320F30"/>
    <w:rsid w:val="0032132A"/>
    <w:rsid w:val="003220E2"/>
    <w:rsid w:val="003242AB"/>
    <w:rsid w:val="00325753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1784"/>
    <w:rsid w:val="00333509"/>
    <w:rsid w:val="003365B4"/>
    <w:rsid w:val="003370A4"/>
    <w:rsid w:val="00337845"/>
    <w:rsid w:val="00340F52"/>
    <w:rsid w:val="00341C36"/>
    <w:rsid w:val="00342DC1"/>
    <w:rsid w:val="00344BEF"/>
    <w:rsid w:val="00344E8E"/>
    <w:rsid w:val="00345A32"/>
    <w:rsid w:val="0034779F"/>
    <w:rsid w:val="00347E3F"/>
    <w:rsid w:val="00350001"/>
    <w:rsid w:val="0035036F"/>
    <w:rsid w:val="00350455"/>
    <w:rsid w:val="003535D3"/>
    <w:rsid w:val="0035502E"/>
    <w:rsid w:val="00355405"/>
    <w:rsid w:val="00361217"/>
    <w:rsid w:val="00361714"/>
    <w:rsid w:val="00362330"/>
    <w:rsid w:val="00362D5A"/>
    <w:rsid w:val="00363374"/>
    <w:rsid w:val="00363918"/>
    <w:rsid w:val="00364C3C"/>
    <w:rsid w:val="00366AA6"/>
    <w:rsid w:val="00367810"/>
    <w:rsid w:val="00370B70"/>
    <w:rsid w:val="00373F92"/>
    <w:rsid w:val="003751D1"/>
    <w:rsid w:val="0037597D"/>
    <w:rsid w:val="00376010"/>
    <w:rsid w:val="0038015A"/>
    <w:rsid w:val="003820F9"/>
    <w:rsid w:val="0038304A"/>
    <w:rsid w:val="003840DE"/>
    <w:rsid w:val="00384447"/>
    <w:rsid w:val="00384C95"/>
    <w:rsid w:val="0038506D"/>
    <w:rsid w:val="003854C0"/>
    <w:rsid w:val="0038615C"/>
    <w:rsid w:val="003875D4"/>
    <w:rsid w:val="00390239"/>
    <w:rsid w:val="00391E78"/>
    <w:rsid w:val="00392037"/>
    <w:rsid w:val="00392ECC"/>
    <w:rsid w:val="003949B8"/>
    <w:rsid w:val="003955D5"/>
    <w:rsid w:val="00396384"/>
    <w:rsid w:val="00397300"/>
    <w:rsid w:val="00397636"/>
    <w:rsid w:val="003979BD"/>
    <w:rsid w:val="00397E0A"/>
    <w:rsid w:val="003A0062"/>
    <w:rsid w:val="003A127E"/>
    <w:rsid w:val="003A21A7"/>
    <w:rsid w:val="003A40CC"/>
    <w:rsid w:val="003A4170"/>
    <w:rsid w:val="003A5389"/>
    <w:rsid w:val="003A6DF5"/>
    <w:rsid w:val="003A7494"/>
    <w:rsid w:val="003A7A6A"/>
    <w:rsid w:val="003A7C76"/>
    <w:rsid w:val="003B0718"/>
    <w:rsid w:val="003B11F1"/>
    <w:rsid w:val="003B1723"/>
    <w:rsid w:val="003B42B9"/>
    <w:rsid w:val="003B45D7"/>
    <w:rsid w:val="003B51B4"/>
    <w:rsid w:val="003B6156"/>
    <w:rsid w:val="003B6589"/>
    <w:rsid w:val="003B6727"/>
    <w:rsid w:val="003C671B"/>
    <w:rsid w:val="003D061B"/>
    <w:rsid w:val="003D1272"/>
    <w:rsid w:val="003D2EC8"/>
    <w:rsid w:val="003D2ED5"/>
    <w:rsid w:val="003D2F43"/>
    <w:rsid w:val="003D33F8"/>
    <w:rsid w:val="003D5AA2"/>
    <w:rsid w:val="003D5CED"/>
    <w:rsid w:val="003D64A5"/>
    <w:rsid w:val="003D77FF"/>
    <w:rsid w:val="003E0153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F04C7"/>
    <w:rsid w:val="003F1173"/>
    <w:rsid w:val="003F15C9"/>
    <w:rsid w:val="003F1A6C"/>
    <w:rsid w:val="003F2B38"/>
    <w:rsid w:val="003F32B2"/>
    <w:rsid w:val="003F4881"/>
    <w:rsid w:val="003F587D"/>
    <w:rsid w:val="003F61AA"/>
    <w:rsid w:val="003F66B9"/>
    <w:rsid w:val="003F6922"/>
    <w:rsid w:val="003F6AB1"/>
    <w:rsid w:val="003F6C0E"/>
    <w:rsid w:val="003F6DF7"/>
    <w:rsid w:val="0040075C"/>
    <w:rsid w:val="004007A4"/>
    <w:rsid w:val="00402E31"/>
    <w:rsid w:val="004037B7"/>
    <w:rsid w:val="00403C84"/>
    <w:rsid w:val="0040417E"/>
    <w:rsid w:val="00410FEE"/>
    <w:rsid w:val="00411099"/>
    <w:rsid w:val="0041178A"/>
    <w:rsid w:val="00412623"/>
    <w:rsid w:val="00413B4E"/>
    <w:rsid w:val="00413FA3"/>
    <w:rsid w:val="00414052"/>
    <w:rsid w:val="0041463B"/>
    <w:rsid w:val="00414EFC"/>
    <w:rsid w:val="00415116"/>
    <w:rsid w:val="004164AF"/>
    <w:rsid w:val="00416502"/>
    <w:rsid w:val="004168B7"/>
    <w:rsid w:val="004204A6"/>
    <w:rsid w:val="004204E2"/>
    <w:rsid w:val="004212BB"/>
    <w:rsid w:val="004215AB"/>
    <w:rsid w:val="00423719"/>
    <w:rsid w:val="004237E4"/>
    <w:rsid w:val="00425172"/>
    <w:rsid w:val="004257F7"/>
    <w:rsid w:val="00425E3F"/>
    <w:rsid w:val="00426AB3"/>
    <w:rsid w:val="00430AA6"/>
    <w:rsid w:val="004314FF"/>
    <w:rsid w:val="00432665"/>
    <w:rsid w:val="00433255"/>
    <w:rsid w:val="00433327"/>
    <w:rsid w:val="00434DA2"/>
    <w:rsid w:val="00434E6A"/>
    <w:rsid w:val="0043548F"/>
    <w:rsid w:val="00435865"/>
    <w:rsid w:val="00436A09"/>
    <w:rsid w:val="00437D3A"/>
    <w:rsid w:val="00437D84"/>
    <w:rsid w:val="004418B5"/>
    <w:rsid w:val="0044311F"/>
    <w:rsid w:val="00443AAB"/>
    <w:rsid w:val="0044430D"/>
    <w:rsid w:val="00444E8C"/>
    <w:rsid w:val="00445B1F"/>
    <w:rsid w:val="00446D2E"/>
    <w:rsid w:val="00450617"/>
    <w:rsid w:val="004520C3"/>
    <w:rsid w:val="004525DC"/>
    <w:rsid w:val="00452E2B"/>
    <w:rsid w:val="004531AA"/>
    <w:rsid w:val="004531AB"/>
    <w:rsid w:val="004541AE"/>
    <w:rsid w:val="00454958"/>
    <w:rsid w:val="0045503E"/>
    <w:rsid w:val="00456BC3"/>
    <w:rsid w:val="0045734F"/>
    <w:rsid w:val="00461533"/>
    <w:rsid w:val="004616A9"/>
    <w:rsid w:val="0046178E"/>
    <w:rsid w:val="00461B80"/>
    <w:rsid w:val="00461C2F"/>
    <w:rsid w:val="00461D26"/>
    <w:rsid w:val="00462074"/>
    <w:rsid w:val="00462708"/>
    <w:rsid w:val="00463850"/>
    <w:rsid w:val="004640B6"/>
    <w:rsid w:val="0046421C"/>
    <w:rsid w:val="00466366"/>
    <w:rsid w:val="00467328"/>
    <w:rsid w:val="0046784D"/>
    <w:rsid w:val="00472A85"/>
    <w:rsid w:val="00472D19"/>
    <w:rsid w:val="00473552"/>
    <w:rsid w:val="00473815"/>
    <w:rsid w:val="00474374"/>
    <w:rsid w:val="004749C0"/>
    <w:rsid w:val="00474DE8"/>
    <w:rsid w:val="00475A6A"/>
    <w:rsid w:val="004806CA"/>
    <w:rsid w:val="0048231B"/>
    <w:rsid w:val="00484420"/>
    <w:rsid w:val="004847F1"/>
    <w:rsid w:val="00485A70"/>
    <w:rsid w:val="004869B9"/>
    <w:rsid w:val="00491DCB"/>
    <w:rsid w:val="0049252A"/>
    <w:rsid w:val="0049332A"/>
    <w:rsid w:val="00494C8C"/>
    <w:rsid w:val="004953E0"/>
    <w:rsid w:val="00495672"/>
    <w:rsid w:val="004966AB"/>
    <w:rsid w:val="004973BF"/>
    <w:rsid w:val="0049780F"/>
    <w:rsid w:val="00497E65"/>
    <w:rsid w:val="004A02F5"/>
    <w:rsid w:val="004A1CA6"/>
    <w:rsid w:val="004A3C60"/>
    <w:rsid w:val="004A4DB2"/>
    <w:rsid w:val="004A59D2"/>
    <w:rsid w:val="004A7023"/>
    <w:rsid w:val="004A7B49"/>
    <w:rsid w:val="004A7C8E"/>
    <w:rsid w:val="004A7CD0"/>
    <w:rsid w:val="004B1BE8"/>
    <w:rsid w:val="004B4871"/>
    <w:rsid w:val="004B5C2D"/>
    <w:rsid w:val="004B7588"/>
    <w:rsid w:val="004B773A"/>
    <w:rsid w:val="004C1BDC"/>
    <w:rsid w:val="004C2248"/>
    <w:rsid w:val="004C31FA"/>
    <w:rsid w:val="004C3883"/>
    <w:rsid w:val="004C40C6"/>
    <w:rsid w:val="004C4AAC"/>
    <w:rsid w:val="004C62BE"/>
    <w:rsid w:val="004C6452"/>
    <w:rsid w:val="004C75AF"/>
    <w:rsid w:val="004C7944"/>
    <w:rsid w:val="004D255F"/>
    <w:rsid w:val="004D4681"/>
    <w:rsid w:val="004D4B51"/>
    <w:rsid w:val="004D683F"/>
    <w:rsid w:val="004E08DF"/>
    <w:rsid w:val="004E16D8"/>
    <w:rsid w:val="004E1BC4"/>
    <w:rsid w:val="004E2BD1"/>
    <w:rsid w:val="004E334B"/>
    <w:rsid w:val="004E3D69"/>
    <w:rsid w:val="004E41F7"/>
    <w:rsid w:val="004E4A2E"/>
    <w:rsid w:val="004E55EE"/>
    <w:rsid w:val="004F0005"/>
    <w:rsid w:val="004F0BD3"/>
    <w:rsid w:val="004F145D"/>
    <w:rsid w:val="004F1615"/>
    <w:rsid w:val="004F5239"/>
    <w:rsid w:val="004F57BE"/>
    <w:rsid w:val="004F5B31"/>
    <w:rsid w:val="004F5B37"/>
    <w:rsid w:val="004F6676"/>
    <w:rsid w:val="0050095C"/>
    <w:rsid w:val="00500A57"/>
    <w:rsid w:val="00501610"/>
    <w:rsid w:val="005017A5"/>
    <w:rsid w:val="00502BDC"/>
    <w:rsid w:val="00503687"/>
    <w:rsid w:val="00503DA3"/>
    <w:rsid w:val="00505A46"/>
    <w:rsid w:val="00505B6D"/>
    <w:rsid w:val="00506A65"/>
    <w:rsid w:val="00510C17"/>
    <w:rsid w:val="00510EC7"/>
    <w:rsid w:val="0051237E"/>
    <w:rsid w:val="0051298B"/>
    <w:rsid w:val="0051322C"/>
    <w:rsid w:val="0051382D"/>
    <w:rsid w:val="00514B38"/>
    <w:rsid w:val="00516782"/>
    <w:rsid w:val="00516C90"/>
    <w:rsid w:val="0051741C"/>
    <w:rsid w:val="00520D72"/>
    <w:rsid w:val="005233B9"/>
    <w:rsid w:val="00523A98"/>
    <w:rsid w:val="00523F07"/>
    <w:rsid w:val="00524836"/>
    <w:rsid w:val="00524C5F"/>
    <w:rsid w:val="00525A57"/>
    <w:rsid w:val="00526808"/>
    <w:rsid w:val="00526D62"/>
    <w:rsid w:val="00526E1A"/>
    <w:rsid w:val="00527126"/>
    <w:rsid w:val="00533011"/>
    <w:rsid w:val="00534762"/>
    <w:rsid w:val="0053558C"/>
    <w:rsid w:val="00536A16"/>
    <w:rsid w:val="00537B62"/>
    <w:rsid w:val="005401D5"/>
    <w:rsid w:val="0054034D"/>
    <w:rsid w:val="00542325"/>
    <w:rsid w:val="00543908"/>
    <w:rsid w:val="0054641E"/>
    <w:rsid w:val="00546591"/>
    <w:rsid w:val="00547380"/>
    <w:rsid w:val="00550199"/>
    <w:rsid w:val="00551863"/>
    <w:rsid w:val="00555144"/>
    <w:rsid w:val="005563FF"/>
    <w:rsid w:val="00557763"/>
    <w:rsid w:val="00560801"/>
    <w:rsid w:val="0056080F"/>
    <w:rsid w:val="0056143F"/>
    <w:rsid w:val="00562427"/>
    <w:rsid w:val="00562699"/>
    <w:rsid w:val="0056280A"/>
    <w:rsid w:val="00564F77"/>
    <w:rsid w:val="0056724A"/>
    <w:rsid w:val="00570658"/>
    <w:rsid w:val="00570A81"/>
    <w:rsid w:val="00571CA8"/>
    <w:rsid w:val="00571E30"/>
    <w:rsid w:val="00572B6F"/>
    <w:rsid w:val="00572BB4"/>
    <w:rsid w:val="00573C99"/>
    <w:rsid w:val="005749BE"/>
    <w:rsid w:val="005766C4"/>
    <w:rsid w:val="0057722C"/>
    <w:rsid w:val="00580406"/>
    <w:rsid w:val="0058200A"/>
    <w:rsid w:val="00582D04"/>
    <w:rsid w:val="005835AC"/>
    <w:rsid w:val="005836D7"/>
    <w:rsid w:val="00583827"/>
    <w:rsid w:val="00583A5C"/>
    <w:rsid w:val="00584867"/>
    <w:rsid w:val="0058686A"/>
    <w:rsid w:val="00587096"/>
    <w:rsid w:val="005875D2"/>
    <w:rsid w:val="00587C2C"/>
    <w:rsid w:val="00591A9B"/>
    <w:rsid w:val="00591C38"/>
    <w:rsid w:val="00591D6B"/>
    <w:rsid w:val="0059250B"/>
    <w:rsid w:val="00592AED"/>
    <w:rsid w:val="0059459E"/>
    <w:rsid w:val="005947F3"/>
    <w:rsid w:val="00594922"/>
    <w:rsid w:val="005954B4"/>
    <w:rsid w:val="00596A04"/>
    <w:rsid w:val="005A137D"/>
    <w:rsid w:val="005A1474"/>
    <w:rsid w:val="005A1B80"/>
    <w:rsid w:val="005A2547"/>
    <w:rsid w:val="005A3FDF"/>
    <w:rsid w:val="005A40A6"/>
    <w:rsid w:val="005A4D85"/>
    <w:rsid w:val="005A5159"/>
    <w:rsid w:val="005A530F"/>
    <w:rsid w:val="005A5F8A"/>
    <w:rsid w:val="005A6110"/>
    <w:rsid w:val="005A74AC"/>
    <w:rsid w:val="005A76A5"/>
    <w:rsid w:val="005A76BC"/>
    <w:rsid w:val="005A778A"/>
    <w:rsid w:val="005B0FA6"/>
    <w:rsid w:val="005B25CC"/>
    <w:rsid w:val="005B283D"/>
    <w:rsid w:val="005B395A"/>
    <w:rsid w:val="005B4BAC"/>
    <w:rsid w:val="005B520D"/>
    <w:rsid w:val="005B550C"/>
    <w:rsid w:val="005B564C"/>
    <w:rsid w:val="005B67D4"/>
    <w:rsid w:val="005B7A18"/>
    <w:rsid w:val="005C1295"/>
    <w:rsid w:val="005C2EEA"/>
    <w:rsid w:val="005C35C3"/>
    <w:rsid w:val="005C3C72"/>
    <w:rsid w:val="005C3EDC"/>
    <w:rsid w:val="005C4A94"/>
    <w:rsid w:val="005C4F38"/>
    <w:rsid w:val="005C7F43"/>
    <w:rsid w:val="005D1783"/>
    <w:rsid w:val="005D4653"/>
    <w:rsid w:val="005D54D5"/>
    <w:rsid w:val="005E331F"/>
    <w:rsid w:val="005E3F5B"/>
    <w:rsid w:val="005E58CD"/>
    <w:rsid w:val="005E5D14"/>
    <w:rsid w:val="005E692D"/>
    <w:rsid w:val="005E6EDA"/>
    <w:rsid w:val="005F0DD3"/>
    <w:rsid w:val="005F125B"/>
    <w:rsid w:val="005F19DF"/>
    <w:rsid w:val="005F27CC"/>
    <w:rsid w:val="005F28E5"/>
    <w:rsid w:val="005F2E08"/>
    <w:rsid w:val="005F3421"/>
    <w:rsid w:val="005F3B28"/>
    <w:rsid w:val="005F4A79"/>
    <w:rsid w:val="005F5E46"/>
    <w:rsid w:val="005F688C"/>
    <w:rsid w:val="0060029E"/>
    <w:rsid w:val="00600B2C"/>
    <w:rsid w:val="00600CF1"/>
    <w:rsid w:val="00600F44"/>
    <w:rsid w:val="0060253E"/>
    <w:rsid w:val="00602C9B"/>
    <w:rsid w:val="00603E2E"/>
    <w:rsid w:val="00604B99"/>
    <w:rsid w:val="00604E9B"/>
    <w:rsid w:val="0060547E"/>
    <w:rsid w:val="006055B4"/>
    <w:rsid w:val="00605DB5"/>
    <w:rsid w:val="00605DF6"/>
    <w:rsid w:val="00606F92"/>
    <w:rsid w:val="00607919"/>
    <w:rsid w:val="006106D1"/>
    <w:rsid w:val="006108DB"/>
    <w:rsid w:val="006115A6"/>
    <w:rsid w:val="0061296D"/>
    <w:rsid w:val="00612B92"/>
    <w:rsid w:val="00612D52"/>
    <w:rsid w:val="00614A58"/>
    <w:rsid w:val="00614B41"/>
    <w:rsid w:val="00615CD8"/>
    <w:rsid w:val="00616150"/>
    <w:rsid w:val="0061647A"/>
    <w:rsid w:val="0061739D"/>
    <w:rsid w:val="00617B87"/>
    <w:rsid w:val="00620CFA"/>
    <w:rsid w:val="00621CFC"/>
    <w:rsid w:val="006227E4"/>
    <w:rsid w:val="00624C02"/>
    <w:rsid w:val="00626580"/>
    <w:rsid w:val="00630EA8"/>
    <w:rsid w:val="00631DC6"/>
    <w:rsid w:val="00633D64"/>
    <w:rsid w:val="00634B02"/>
    <w:rsid w:val="0063574B"/>
    <w:rsid w:val="0063674F"/>
    <w:rsid w:val="006368D2"/>
    <w:rsid w:val="006369C1"/>
    <w:rsid w:val="006375AF"/>
    <w:rsid w:val="0063788C"/>
    <w:rsid w:val="00640614"/>
    <w:rsid w:val="00642156"/>
    <w:rsid w:val="006423E6"/>
    <w:rsid w:val="006426E8"/>
    <w:rsid w:val="00643A88"/>
    <w:rsid w:val="00644E53"/>
    <w:rsid w:val="00645836"/>
    <w:rsid w:val="00645F47"/>
    <w:rsid w:val="0064687B"/>
    <w:rsid w:val="00646C20"/>
    <w:rsid w:val="0065121B"/>
    <w:rsid w:val="00653805"/>
    <w:rsid w:val="006539E7"/>
    <w:rsid w:val="006539FE"/>
    <w:rsid w:val="00654962"/>
    <w:rsid w:val="00654A1F"/>
    <w:rsid w:val="006557E7"/>
    <w:rsid w:val="00655875"/>
    <w:rsid w:val="00655BB1"/>
    <w:rsid w:val="00655CAF"/>
    <w:rsid w:val="00656037"/>
    <w:rsid w:val="0065622D"/>
    <w:rsid w:val="00657398"/>
    <w:rsid w:val="006618CA"/>
    <w:rsid w:val="00661B9F"/>
    <w:rsid w:val="0066285B"/>
    <w:rsid w:val="00663259"/>
    <w:rsid w:val="0066414D"/>
    <w:rsid w:val="00665BCD"/>
    <w:rsid w:val="006660A8"/>
    <w:rsid w:val="006665C6"/>
    <w:rsid w:val="00670F56"/>
    <w:rsid w:val="006712FE"/>
    <w:rsid w:val="0067148C"/>
    <w:rsid w:val="00671CFC"/>
    <w:rsid w:val="0067450F"/>
    <w:rsid w:val="00674B48"/>
    <w:rsid w:val="00674D5A"/>
    <w:rsid w:val="00677A2E"/>
    <w:rsid w:val="0068044D"/>
    <w:rsid w:val="0068219B"/>
    <w:rsid w:val="00682320"/>
    <w:rsid w:val="0068281C"/>
    <w:rsid w:val="00683516"/>
    <w:rsid w:val="00684B13"/>
    <w:rsid w:val="00685090"/>
    <w:rsid w:val="00687029"/>
    <w:rsid w:val="00687147"/>
    <w:rsid w:val="00691F37"/>
    <w:rsid w:val="00693537"/>
    <w:rsid w:val="00693576"/>
    <w:rsid w:val="006937ED"/>
    <w:rsid w:val="00695A58"/>
    <w:rsid w:val="00697B68"/>
    <w:rsid w:val="00697FF9"/>
    <w:rsid w:val="006A13C5"/>
    <w:rsid w:val="006A159E"/>
    <w:rsid w:val="006A16DF"/>
    <w:rsid w:val="006A2572"/>
    <w:rsid w:val="006A5364"/>
    <w:rsid w:val="006A57B5"/>
    <w:rsid w:val="006A5C77"/>
    <w:rsid w:val="006A73D7"/>
    <w:rsid w:val="006A7D06"/>
    <w:rsid w:val="006B01EE"/>
    <w:rsid w:val="006B079A"/>
    <w:rsid w:val="006B0A00"/>
    <w:rsid w:val="006B2D96"/>
    <w:rsid w:val="006B490A"/>
    <w:rsid w:val="006B4D24"/>
    <w:rsid w:val="006B61A8"/>
    <w:rsid w:val="006B7138"/>
    <w:rsid w:val="006C01AC"/>
    <w:rsid w:val="006C3A1F"/>
    <w:rsid w:val="006C5E27"/>
    <w:rsid w:val="006C675A"/>
    <w:rsid w:val="006C6C09"/>
    <w:rsid w:val="006C72E1"/>
    <w:rsid w:val="006C7C44"/>
    <w:rsid w:val="006D2A78"/>
    <w:rsid w:val="006D3C22"/>
    <w:rsid w:val="006D4DDF"/>
    <w:rsid w:val="006D5111"/>
    <w:rsid w:val="006D5E1A"/>
    <w:rsid w:val="006D5EF5"/>
    <w:rsid w:val="006D6022"/>
    <w:rsid w:val="006D7AD2"/>
    <w:rsid w:val="006E046D"/>
    <w:rsid w:val="006E09BA"/>
    <w:rsid w:val="006E18AF"/>
    <w:rsid w:val="006E1DCE"/>
    <w:rsid w:val="006E1E97"/>
    <w:rsid w:val="006E2258"/>
    <w:rsid w:val="006E2BCE"/>
    <w:rsid w:val="006E2E7C"/>
    <w:rsid w:val="006E36DB"/>
    <w:rsid w:val="006E4C9D"/>
    <w:rsid w:val="006E4CD1"/>
    <w:rsid w:val="006E5780"/>
    <w:rsid w:val="006E6369"/>
    <w:rsid w:val="006E7C44"/>
    <w:rsid w:val="006E7DE2"/>
    <w:rsid w:val="006F07FB"/>
    <w:rsid w:val="006F1002"/>
    <w:rsid w:val="006F1229"/>
    <w:rsid w:val="006F1673"/>
    <w:rsid w:val="006F28FD"/>
    <w:rsid w:val="006F312D"/>
    <w:rsid w:val="006F51DA"/>
    <w:rsid w:val="006F7288"/>
    <w:rsid w:val="006F7685"/>
    <w:rsid w:val="006F7B42"/>
    <w:rsid w:val="00700023"/>
    <w:rsid w:val="007032D8"/>
    <w:rsid w:val="00703B30"/>
    <w:rsid w:val="0070455B"/>
    <w:rsid w:val="00705956"/>
    <w:rsid w:val="00706935"/>
    <w:rsid w:val="007108E4"/>
    <w:rsid w:val="00710D6E"/>
    <w:rsid w:val="0071127F"/>
    <w:rsid w:val="0071304B"/>
    <w:rsid w:val="00713824"/>
    <w:rsid w:val="00713988"/>
    <w:rsid w:val="007150D6"/>
    <w:rsid w:val="007152F7"/>
    <w:rsid w:val="0071599B"/>
    <w:rsid w:val="007159D9"/>
    <w:rsid w:val="00716890"/>
    <w:rsid w:val="007176F8"/>
    <w:rsid w:val="007177DE"/>
    <w:rsid w:val="00717E50"/>
    <w:rsid w:val="007208E8"/>
    <w:rsid w:val="00720AB2"/>
    <w:rsid w:val="00721D9F"/>
    <w:rsid w:val="00722096"/>
    <w:rsid w:val="007222DE"/>
    <w:rsid w:val="0072236C"/>
    <w:rsid w:val="007235FF"/>
    <w:rsid w:val="00723C24"/>
    <w:rsid w:val="00724E32"/>
    <w:rsid w:val="007251A7"/>
    <w:rsid w:val="00727508"/>
    <w:rsid w:val="0072770B"/>
    <w:rsid w:val="0072777A"/>
    <w:rsid w:val="00727860"/>
    <w:rsid w:val="007300D5"/>
    <w:rsid w:val="00730E4A"/>
    <w:rsid w:val="0073160B"/>
    <w:rsid w:val="00733093"/>
    <w:rsid w:val="007332EA"/>
    <w:rsid w:val="00733A75"/>
    <w:rsid w:val="00734BAD"/>
    <w:rsid w:val="00734E1C"/>
    <w:rsid w:val="00735853"/>
    <w:rsid w:val="00735930"/>
    <w:rsid w:val="00735ABC"/>
    <w:rsid w:val="00736C33"/>
    <w:rsid w:val="00737146"/>
    <w:rsid w:val="0073794D"/>
    <w:rsid w:val="00741510"/>
    <w:rsid w:val="00741684"/>
    <w:rsid w:val="00741F7C"/>
    <w:rsid w:val="0074249D"/>
    <w:rsid w:val="0074294B"/>
    <w:rsid w:val="007439A8"/>
    <w:rsid w:val="0074529C"/>
    <w:rsid w:val="0074645B"/>
    <w:rsid w:val="00746FFF"/>
    <w:rsid w:val="007473C5"/>
    <w:rsid w:val="00747F88"/>
    <w:rsid w:val="007510B6"/>
    <w:rsid w:val="007514F7"/>
    <w:rsid w:val="0075191A"/>
    <w:rsid w:val="007524C4"/>
    <w:rsid w:val="007525CE"/>
    <w:rsid w:val="00752629"/>
    <w:rsid w:val="00753687"/>
    <w:rsid w:val="007541DF"/>
    <w:rsid w:val="00754C76"/>
    <w:rsid w:val="007577CF"/>
    <w:rsid w:val="00757AAF"/>
    <w:rsid w:val="00757BF8"/>
    <w:rsid w:val="00760023"/>
    <w:rsid w:val="0076015A"/>
    <w:rsid w:val="0076155A"/>
    <w:rsid w:val="007618E0"/>
    <w:rsid w:val="007619FF"/>
    <w:rsid w:val="00762327"/>
    <w:rsid w:val="0076237F"/>
    <w:rsid w:val="007626A9"/>
    <w:rsid w:val="00763A7F"/>
    <w:rsid w:val="0076625E"/>
    <w:rsid w:val="00766A70"/>
    <w:rsid w:val="00766BFF"/>
    <w:rsid w:val="00770255"/>
    <w:rsid w:val="0077220A"/>
    <w:rsid w:val="00772503"/>
    <w:rsid w:val="00772C8A"/>
    <w:rsid w:val="00773FB0"/>
    <w:rsid w:val="00774501"/>
    <w:rsid w:val="00774604"/>
    <w:rsid w:val="007747D2"/>
    <w:rsid w:val="007748CA"/>
    <w:rsid w:val="00774945"/>
    <w:rsid w:val="00775C1F"/>
    <w:rsid w:val="00776674"/>
    <w:rsid w:val="007769CB"/>
    <w:rsid w:val="00777D57"/>
    <w:rsid w:val="007806CA"/>
    <w:rsid w:val="00781AD9"/>
    <w:rsid w:val="00781AFE"/>
    <w:rsid w:val="007821B5"/>
    <w:rsid w:val="00782D2C"/>
    <w:rsid w:val="007830E6"/>
    <w:rsid w:val="00786282"/>
    <w:rsid w:val="007862FB"/>
    <w:rsid w:val="0078637B"/>
    <w:rsid w:val="00786E9F"/>
    <w:rsid w:val="00787BF0"/>
    <w:rsid w:val="007915CE"/>
    <w:rsid w:val="00792022"/>
    <w:rsid w:val="00792A75"/>
    <w:rsid w:val="00794E70"/>
    <w:rsid w:val="00795715"/>
    <w:rsid w:val="0079577D"/>
    <w:rsid w:val="007960F1"/>
    <w:rsid w:val="00796AB1"/>
    <w:rsid w:val="00797177"/>
    <w:rsid w:val="007974F0"/>
    <w:rsid w:val="00797603"/>
    <w:rsid w:val="0079770A"/>
    <w:rsid w:val="00797CBF"/>
    <w:rsid w:val="00797DF9"/>
    <w:rsid w:val="007A067F"/>
    <w:rsid w:val="007A094C"/>
    <w:rsid w:val="007A14B0"/>
    <w:rsid w:val="007A3227"/>
    <w:rsid w:val="007A34D8"/>
    <w:rsid w:val="007A362F"/>
    <w:rsid w:val="007A3EA5"/>
    <w:rsid w:val="007A5496"/>
    <w:rsid w:val="007A6722"/>
    <w:rsid w:val="007A6B7C"/>
    <w:rsid w:val="007A7B12"/>
    <w:rsid w:val="007A7E9B"/>
    <w:rsid w:val="007B0506"/>
    <w:rsid w:val="007B2681"/>
    <w:rsid w:val="007B42EA"/>
    <w:rsid w:val="007B5065"/>
    <w:rsid w:val="007B514A"/>
    <w:rsid w:val="007B5FC9"/>
    <w:rsid w:val="007C2865"/>
    <w:rsid w:val="007C453F"/>
    <w:rsid w:val="007C5258"/>
    <w:rsid w:val="007C55B9"/>
    <w:rsid w:val="007C7C44"/>
    <w:rsid w:val="007D075C"/>
    <w:rsid w:val="007D1A6D"/>
    <w:rsid w:val="007D1E3F"/>
    <w:rsid w:val="007D22B9"/>
    <w:rsid w:val="007D2369"/>
    <w:rsid w:val="007D295B"/>
    <w:rsid w:val="007D5D55"/>
    <w:rsid w:val="007E09C6"/>
    <w:rsid w:val="007E2210"/>
    <w:rsid w:val="007E318E"/>
    <w:rsid w:val="007E397C"/>
    <w:rsid w:val="007E49EA"/>
    <w:rsid w:val="007E4B0A"/>
    <w:rsid w:val="007E542A"/>
    <w:rsid w:val="007E5491"/>
    <w:rsid w:val="007E5EEA"/>
    <w:rsid w:val="007E7215"/>
    <w:rsid w:val="007F0769"/>
    <w:rsid w:val="007F0CFD"/>
    <w:rsid w:val="007F4CA7"/>
    <w:rsid w:val="007F4D3C"/>
    <w:rsid w:val="007F5111"/>
    <w:rsid w:val="007F544C"/>
    <w:rsid w:val="007F73C0"/>
    <w:rsid w:val="007F79C6"/>
    <w:rsid w:val="0080063F"/>
    <w:rsid w:val="008031EE"/>
    <w:rsid w:val="008041EA"/>
    <w:rsid w:val="008054F5"/>
    <w:rsid w:val="008058DB"/>
    <w:rsid w:val="00805E1A"/>
    <w:rsid w:val="00805FEC"/>
    <w:rsid w:val="00806277"/>
    <w:rsid w:val="0080757E"/>
    <w:rsid w:val="008078D7"/>
    <w:rsid w:val="00807AC1"/>
    <w:rsid w:val="0081060B"/>
    <w:rsid w:val="008114D0"/>
    <w:rsid w:val="00811518"/>
    <w:rsid w:val="00811642"/>
    <w:rsid w:val="0081196D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178A1"/>
    <w:rsid w:val="00821D32"/>
    <w:rsid w:val="008220CC"/>
    <w:rsid w:val="00822954"/>
    <w:rsid w:val="00822F09"/>
    <w:rsid w:val="0082504A"/>
    <w:rsid w:val="0082528C"/>
    <w:rsid w:val="00827B71"/>
    <w:rsid w:val="00831C88"/>
    <w:rsid w:val="0083297A"/>
    <w:rsid w:val="00833454"/>
    <w:rsid w:val="008336C3"/>
    <w:rsid w:val="00834A9B"/>
    <w:rsid w:val="00836595"/>
    <w:rsid w:val="00836CB4"/>
    <w:rsid w:val="00836E7C"/>
    <w:rsid w:val="00837115"/>
    <w:rsid w:val="0083715D"/>
    <w:rsid w:val="008431B6"/>
    <w:rsid w:val="008432E8"/>
    <w:rsid w:val="008444DD"/>
    <w:rsid w:val="00844A47"/>
    <w:rsid w:val="0085101B"/>
    <w:rsid w:val="00851A97"/>
    <w:rsid w:val="008520AE"/>
    <w:rsid w:val="00852494"/>
    <w:rsid w:val="0085289E"/>
    <w:rsid w:val="008535CF"/>
    <w:rsid w:val="00853629"/>
    <w:rsid w:val="008537EB"/>
    <w:rsid w:val="00855B17"/>
    <w:rsid w:val="00856452"/>
    <w:rsid w:val="00862713"/>
    <w:rsid w:val="00863374"/>
    <w:rsid w:val="00863680"/>
    <w:rsid w:val="00863E03"/>
    <w:rsid w:val="00865BF7"/>
    <w:rsid w:val="00866C5C"/>
    <w:rsid w:val="00866E04"/>
    <w:rsid w:val="00867AEC"/>
    <w:rsid w:val="00867DBD"/>
    <w:rsid w:val="00870778"/>
    <w:rsid w:val="008717CE"/>
    <w:rsid w:val="008724ED"/>
    <w:rsid w:val="008726A6"/>
    <w:rsid w:val="0087284A"/>
    <w:rsid w:val="00874B81"/>
    <w:rsid w:val="008768C7"/>
    <w:rsid w:val="008768D9"/>
    <w:rsid w:val="00876C2D"/>
    <w:rsid w:val="00876D10"/>
    <w:rsid w:val="008778A0"/>
    <w:rsid w:val="00877F85"/>
    <w:rsid w:val="00880717"/>
    <w:rsid w:val="00880DD3"/>
    <w:rsid w:val="00881232"/>
    <w:rsid w:val="0088124D"/>
    <w:rsid w:val="0088185E"/>
    <w:rsid w:val="00882A74"/>
    <w:rsid w:val="00884B2A"/>
    <w:rsid w:val="00884E16"/>
    <w:rsid w:val="00885116"/>
    <w:rsid w:val="00886EF2"/>
    <w:rsid w:val="00887A7D"/>
    <w:rsid w:val="00887F73"/>
    <w:rsid w:val="008908A1"/>
    <w:rsid w:val="0089221F"/>
    <w:rsid w:val="00892B79"/>
    <w:rsid w:val="008937AD"/>
    <w:rsid w:val="00894255"/>
    <w:rsid w:val="008956A3"/>
    <w:rsid w:val="00896185"/>
    <w:rsid w:val="00896313"/>
    <w:rsid w:val="00896EFB"/>
    <w:rsid w:val="008979F9"/>
    <w:rsid w:val="008A0E3A"/>
    <w:rsid w:val="008A1CC8"/>
    <w:rsid w:val="008A1EE9"/>
    <w:rsid w:val="008A2481"/>
    <w:rsid w:val="008A2AB0"/>
    <w:rsid w:val="008A4420"/>
    <w:rsid w:val="008A5D29"/>
    <w:rsid w:val="008A6E83"/>
    <w:rsid w:val="008A79F3"/>
    <w:rsid w:val="008A7E68"/>
    <w:rsid w:val="008B2278"/>
    <w:rsid w:val="008B24E5"/>
    <w:rsid w:val="008B2D5C"/>
    <w:rsid w:val="008B3633"/>
    <w:rsid w:val="008B4DED"/>
    <w:rsid w:val="008B5194"/>
    <w:rsid w:val="008B5290"/>
    <w:rsid w:val="008B70CF"/>
    <w:rsid w:val="008B7230"/>
    <w:rsid w:val="008C172B"/>
    <w:rsid w:val="008C2198"/>
    <w:rsid w:val="008C35DE"/>
    <w:rsid w:val="008C5A93"/>
    <w:rsid w:val="008C6E09"/>
    <w:rsid w:val="008D0229"/>
    <w:rsid w:val="008D05C1"/>
    <w:rsid w:val="008D0911"/>
    <w:rsid w:val="008D0FBD"/>
    <w:rsid w:val="008D1981"/>
    <w:rsid w:val="008D30DB"/>
    <w:rsid w:val="008D3223"/>
    <w:rsid w:val="008D4BC5"/>
    <w:rsid w:val="008D588B"/>
    <w:rsid w:val="008D695D"/>
    <w:rsid w:val="008D7953"/>
    <w:rsid w:val="008D7A92"/>
    <w:rsid w:val="008E04ED"/>
    <w:rsid w:val="008E0B05"/>
    <w:rsid w:val="008E0C99"/>
    <w:rsid w:val="008E2411"/>
    <w:rsid w:val="008E2AED"/>
    <w:rsid w:val="008E3D5E"/>
    <w:rsid w:val="008E621E"/>
    <w:rsid w:val="008E62BE"/>
    <w:rsid w:val="008E67EF"/>
    <w:rsid w:val="008F02D5"/>
    <w:rsid w:val="008F047C"/>
    <w:rsid w:val="008F1C5F"/>
    <w:rsid w:val="008F21D8"/>
    <w:rsid w:val="008F2E84"/>
    <w:rsid w:val="008F4790"/>
    <w:rsid w:val="008F5700"/>
    <w:rsid w:val="008F6AFA"/>
    <w:rsid w:val="008F7275"/>
    <w:rsid w:val="008F7D6C"/>
    <w:rsid w:val="0090016A"/>
    <w:rsid w:val="009010D6"/>
    <w:rsid w:val="00901EF4"/>
    <w:rsid w:val="009023E4"/>
    <w:rsid w:val="00902548"/>
    <w:rsid w:val="00902DEF"/>
    <w:rsid w:val="00903382"/>
    <w:rsid w:val="00903AC6"/>
    <w:rsid w:val="009055EA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6CC2"/>
    <w:rsid w:val="0091758A"/>
    <w:rsid w:val="00917AA3"/>
    <w:rsid w:val="00920798"/>
    <w:rsid w:val="00921287"/>
    <w:rsid w:val="00921AD1"/>
    <w:rsid w:val="00922D77"/>
    <w:rsid w:val="009252B6"/>
    <w:rsid w:val="00926882"/>
    <w:rsid w:val="009273C3"/>
    <w:rsid w:val="00930B7D"/>
    <w:rsid w:val="00930FA0"/>
    <w:rsid w:val="00932C1F"/>
    <w:rsid w:val="009332F5"/>
    <w:rsid w:val="00934176"/>
    <w:rsid w:val="00934A19"/>
    <w:rsid w:val="00935AE1"/>
    <w:rsid w:val="0093625F"/>
    <w:rsid w:val="009370F1"/>
    <w:rsid w:val="009377DF"/>
    <w:rsid w:val="00937FEE"/>
    <w:rsid w:val="00943B64"/>
    <w:rsid w:val="00946BF7"/>
    <w:rsid w:val="00946F97"/>
    <w:rsid w:val="00947673"/>
    <w:rsid w:val="00947848"/>
    <w:rsid w:val="009519E7"/>
    <w:rsid w:val="00953491"/>
    <w:rsid w:val="00954A49"/>
    <w:rsid w:val="0095541B"/>
    <w:rsid w:val="009573AC"/>
    <w:rsid w:val="0095755F"/>
    <w:rsid w:val="0095764A"/>
    <w:rsid w:val="009600F4"/>
    <w:rsid w:val="00961071"/>
    <w:rsid w:val="009622B4"/>
    <w:rsid w:val="00962558"/>
    <w:rsid w:val="0096263A"/>
    <w:rsid w:val="00962B24"/>
    <w:rsid w:val="00963B71"/>
    <w:rsid w:val="00964E6A"/>
    <w:rsid w:val="00965185"/>
    <w:rsid w:val="00965EEC"/>
    <w:rsid w:val="009665B5"/>
    <w:rsid w:val="00966744"/>
    <w:rsid w:val="00966798"/>
    <w:rsid w:val="00966D99"/>
    <w:rsid w:val="0096751A"/>
    <w:rsid w:val="00971030"/>
    <w:rsid w:val="009731E9"/>
    <w:rsid w:val="00973B6C"/>
    <w:rsid w:val="00974289"/>
    <w:rsid w:val="00974AB1"/>
    <w:rsid w:val="00976655"/>
    <w:rsid w:val="009770FA"/>
    <w:rsid w:val="00977F88"/>
    <w:rsid w:val="009802F4"/>
    <w:rsid w:val="00980CFF"/>
    <w:rsid w:val="00981224"/>
    <w:rsid w:val="009822C6"/>
    <w:rsid w:val="00982338"/>
    <w:rsid w:val="009824B5"/>
    <w:rsid w:val="00983CD9"/>
    <w:rsid w:val="00984CA5"/>
    <w:rsid w:val="00985B95"/>
    <w:rsid w:val="00985E1D"/>
    <w:rsid w:val="00986707"/>
    <w:rsid w:val="00986EEE"/>
    <w:rsid w:val="0098714E"/>
    <w:rsid w:val="00990DF0"/>
    <w:rsid w:val="009913CC"/>
    <w:rsid w:val="00991E9E"/>
    <w:rsid w:val="00993B73"/>
    <w:rsid w:val="00994235"/>
    <w:rsid w:val="00994470"/>
    <w:rsid w:val="009944FA"/>
    <w:rsid w:val="00994C64"/>
    <w:rsid w:val="00995CE9"/>
    <w:rsid w:val="009964A3"/>
    <w:rsid w:val="0099695A"/>
    <w:rsid w:val="009A0225"/>
    <w:rsid w:val="009A03BB"/>
    <w:rsid w:val="009A56C8"/>
    <w:rsid w:val="009A74F0"/>
    <w:rsid w:val="009A7528"/>
    <w:rsid w:val="009B1600"/>
    <w:rsid w:val="009B20DF"/>
    <w:rsid w:val="009B2BCD"/>
    <w:rsid w:val="009B40BA"/>
    <w:rsid w:val="009B45B7"/>
    <w:rsid w:val="009B508E"/>
    <w:rsid w:val="009B6396"/>
    <w:rsid w:val="009B791B"/>
    <w:rsid w:val="009B7B3F"/>
    <w:rsid w:val="009B7D7C"/>
    <w:rsid w:val="009C0429"/>
    <w:rsid w:val="009C11D1"/>
    <w:rsid w:val="009C168C"/>
    <w:rsid w:val="009C23A9"/>
    <w:rsid w:val="009C2A83"/>
    <w:rsid w:val="009C301F"/>
    <w:rsid w:val="009C4859"/>
    <w:rsid w:val="009C4965"/>
    <w:rsid w:val="009C4EB7"/>
    <w:rsid w:val="009C524B"/>
    <w:rsid w:val="009C5C65"/>
    <w:rsid w:val="009C64A5"/>
    <w:rsid w:val="009C6796"/>
    <w:rsid w:val="009C7382"/>
    <w:rsid w:val="009D1AB8"/>
    <w:rsid w:val="009D1FA1"/>
    <w:rsid w:val="009D24ED"/>
    <w:rsid w:val="009D2A3A"/>
    <w:rsid w:val="009D3CE1"/>
    <w:rsid w:val="009D5BFE"/>
    <w:rsid w:val="009D6851"/>
    <w:rsid w:val="009D72BA"/>
    <w:rsid w:val="009D7403"/>
    <w:rsid w:val="009E10D6"/>
    <w:rsid w:val="009E1B4F"/>
    <w:rsid w:val="009E2F49"/>
    <w:rsid w:val="009E3E11"/>
    <w:rsid w:val="009E5FE3"/>
    <w:rsid w:val="009E6C8C"/>
    <w:rsid w:val="009E7F80"/>
    <w:rsid w:val="009F0F8C"/>
    <w:rsid w:val="009F1186"/>
    <w:rsid w:val="009F1D6D"/>
    <w:rsid w:val="009F28A5"/>
    <w:rsid w:val="009F2EBD"/>
    <w:rsid w:val="009F3064"/>
    <w:rsid w:val="009F36BA"/>
    <w:rsid w:val="009F3C9F"/>
    <w:rsid w:val="009F43CF"/>
    <w:rsid w:val="009F5DEC"/>
    <w:rsid w:val="009F5F6C"/>
    <w:rsid w:val="009F64BF"/>
    <w:rsid w:val="009F6550"/>
    <w:rsid w:val="009F6E6B"/>
    <w:rsid w:val="00A00A6B"/>
    <w:rsid w:val="00A00DEC"/>
    <w:rsid w:val="00A017D1"/>
    <w:rsid w:val="00A01A2D"/>
    <w:rsid w:val="00A02307"/>
    <w:rsid w:val="00A03787"/>
    <w:rsid w:val="00A03EC4"/>
    <w:rsid w:val="00A040E2"/>
    <w:rsid w:val="00A044EB"/>
    <w:rsid w:val="00A04970"/>
    <w:rsid w:val="00A06898"/>
    <w:rsid w:val="00A068A5"/>
    <w:rsid w:val="00A0749D"/>
    <w:rsid w:val="00A101CB"/>
    <w:rsid w:val="00A103C0"/>
    <w:rsid w:val="00A11CC8"/>
    <w:rsid w:val="00A12022"/>
    <w:rsid w:val="00A13050"/>
    <w:rsid w:val="00A135BB"/>
    <w:rsid w:val="00A139B5"/>
    <w:rsid w:val="00A1409D"/>
    <w:rsid w:val="00A14A64"/>
    <w:rsid w:val="00A14C2B"/>
    <w:rsid w:val="00A1562B"/>
    <w:rsid w:val="00A1599D"/>
    <w:rsid w:val="00A1672E"/>
    <w:rsid w:val="00A16B88"/>
    <w:rsid w:val="00A17082"/>
    <w:rsid w:val="00A17E59"/>
    <w:rsid w:val="00A20739"/>
    <w:rsid w:val="00A21036"/>
    <w:rsid w:val="00A21E77"/>
    <w:rsid w:val="00A22F49"/>
    <w:rsid w:val="00A22FB7"/>
    <w:rsid w:val="00A25696"/>
    <w:rsid w:val="00A261ED"/>
    <w:rsid w:val="00A262A4"/>
    <w:rsid w:val="00A26970"/>
    <w:rsid w:val="00A30A1D"/>
    <w:rsid w:val="00A3103F"/>
    <w:rsid w:val="00A32F29"/>
    <w:rsid w:val="00A354DF"/>
    <w:rsid w:val="00A35624"/>
    <w:rsid w:val="00A35D25"/>
    <w:rsid w:val="00A35FB2"/>
    <w:rsid w:val="00A36801"/>
    <w:rsid w:val="00A36C76"/>
    <w:rsid w:val="00A40837"/>
    <w:rsid w:val="00A417A4"/>
    <w:rsid w:val="00A41B1A"/>
    <w:rsid w:val="00A44223"/>
    <w:rsid w:val="00A446FD"/>
    <w:rsid w:val="00A479B1"/>
    <w:rsid w:val="00A47C10"/>
    <w:rsid w:val="00A50BF6"/>
    <w:rsid w:val="00A50CFB"/>
    <w:rsid w:val="00A526A3"/>
    <w:rsid w:val="00A52A20"/>
    <w:rsid w:val="00A53A07"/>
    <w:rsid w:val="00A54BFC"/>
    <w:rsid w:val="00A54C8A"/>
    <w:rsid w:val="00A5516F"/>
    <w:rsid w:val="00A55457"/>
    <w:rsid w:val="00A56294"/>
    <w:rsid w:val="00A56906"/>
    <w:rsid w:val="00A6035F"/>
    <w:rsid w:val="00A608AA"/>
    <w:rsid w:val="00A62919"/>
    <w:rsid w:val="00A637AB"/>
    <w:rsid w:val="00A63D24"/>
    <w:rsid w:val="00A641E8"/>
    <w:rsid w:val="00A6469C"/>
    <w:rsid w:val="00A6518D"/>
    <w:rsid w:val="00A66613"/>
    <w:rsid w:val="00A67F0E"/>
    <w:rsid w:val="00A71AF1"/>
    <w:rsid w:val="00A71D3F"/>
    <w:rsid w:val="00A72587"/>
    <w:rsid w:val="00A72BA9"/>
    <w:rsid w:val="00A72CEC"/>
    <w:rsid w:val="00A73695"/>
    <w:rsid w:val="00A7390C"/>
    <w:rsid w:val="00A73D15"/>
    <w:rsid w:val="00A74D40"/>
    <w:rsid w:val="00A76260"/>
    <w:rsid w:val="00A7637E"/>
    <w:rsid w:val="00A7688C"/>
    <w:rsid w:val="00A77AC8"/>
    <w:rsid w:val="00A80A53"/>
    <w:rsid w:val="00A81838"/>
    <w:rsid w:val="00A818D3"/>
    <w:rsid w:val="00A81C04"/>
    <w:rsid w:val="00A822C5"/>
    <w:rsid w:val="00A85323"/>
    <w:rsid w:val="00A85748"/>
    <w:rsid w:val="00A86BF4"/>
    <w:rsid w:val="00A86D57"/>
    <w:rsid w:val="00A87539"/>
    <w:rsid w:val="00A877E3"/>
    <w:rsid w:val="00A87BF7"/>
    <w:rsid w:val="00A87D8B"/>
    <w:rsid w:val="00A907F9"/>
    <w:rsid w:val="00A90FC5"/>
    <w:rsid w:val="00A9138B"/>
    <w:rsid w:val="00A93E14"/>
    <w:rsid w:val="00A93F28"/>
    <w:rsid w:val="00A94A90"/>
    <w:rsid w:val="00A95752"/>
    <w:rsid w:val="00A962F3"/>
    <w:rsid w:val="00A96730"/>
    <w:rsid w:val="00A97403"/>
    <w:rsid w:val="00A97C16"/>
    <w:rsid w:val="00AA1247"/>
    <w:rsid w:val="00AA1F15"/>
    <w:rsid w:val="00AA363B"/>
    <w:rsid w:val="00AA36E8"/>
    <w:rsid w:val="00AA4FE8"/>
    <w:rsid w:val="00AA5805"/>
    <w:rsid w:val="00AB0BAE"/>
    <w:rsid w:val="00AB1610"/>
    <w:rsid w:val="00AB19EE"/>
    <w:rsid w:val="00AB2648"/>
    <w:rsid w:val="00AB3379"/>
    <w:rsid w:val="00AB33EF"/>
    <w:rsid w:val="00AB353A"/>
    <w:rsid w:val="00AB3B6A"/>
    <w:rsid w:val="00AB4653"/>
    <w:rsid w:val="00AB4F1E"/>
    <w:rsid w:val="00AB5864"/>
    <w:rsid w:val="00AB5D06"/>
    <w:rsid w:val="00AB7117"/>
    <w:rsid w:val="00AB7609"/>
    <w:rsid w:val="00AB7617"/>
    <w:rsid w:val="00AB7DF6"/>
    <w:rsid w:val="00AC1C4A"/>
    <w:rsid w:val="00AC2001"/>
    <w:rsid w:val="00AC21EA"/>
    <w:rsid w:val="00AC29CF"/>
    <w:rsid w:val="00AC36E6"/>
    <w:rsid w:val="00AC47F5"/>
    <w:rsid w:val="00AC5090"/>
    <w:rsid w:val="00AC530B"/>
    <w:rsid w:val="00AD0AA8"/>
    <w:rsid w:val="00AD0EFA"/>
    <w:rsid w:val="00AD11D2"/>
    <w:rsid w:val="00AD3F4C"/>
    <w:rsid w:val="00AD488F"/>
    <w:rsid w:val="00AD4988"/>
    <w:rsid w:val="00AD4E83"/>
    <w:rsid w:val="00AD65CC"/>
    <w:rsid w:val="00AD7CBA"/>
    <w:rsid w:val="00AE0084"/>
    <w:rsid w:val="00AE0921"/>
    <w:rsid w:val="00AE0A2A"/>
    <w:rsid w:val="00AE0DB0"/>
    <w:rsid w:val="00AE0E8A"/>
    <w:rsid w:val="00AE2578"/>
    <w:rsid w:val="00AE3BAC"/>
    <w:rsid w:val="00AE466C"/>
    <w:rsid w:val="00AE496A"/>
    <w:rsid w:val="00AE49AF"/>
    <w:rsid w:val="00AE517A"/>
    <w:rsid w:val="00AE542E"/>
    <w:rsid w:val="00AE609F"/>
    <w:rsid w:val="00AE7FD2"/>
    <w:rsid w:val="00AF0570"/>
    <w:rsid w:val="00AF06FB"/>
    <w:rsid w:val="00AF0FCC"/>
    <w:rsid w:val="00AF21BB"/>
    <w:rsid w:val="00AF35C2"/>
    <w:rsid w:val="00AF3E22"/>
    <w:rsid w:val="00AF45AB"/>
    <w:rsid w:val="00AF639A"/>
    <w:rsid w:val="00AF6CE0"/>
    <w:rsid w:val="00AF7271"/>
    <w:rsid w:val="00B02EBA"/>
    <w:rsid w:val="00B05A5F"/>
    <w:rsid w:val="00B10925"/>
    <w:rsid w:val="00B10B9E"/>
    <w:rsid w:val="00B1176E"/>
    <w:rsid w:val="00B12D47"/>
    <w:rsid w:val="00B130B6"/>
    <w:rsid w:val="00B13456"/>
    <w:rsid w:val="00B1359B"/>
    <w:rsid w:val="00B139EF"/>
    <w:rsid w:val="00B13B2F"/>
    <w:rsid w:val="00B14259"/>
    <w:rsid w:val="00B143AD"/>
    <w:rsid w:val="00B14956"/>
    <w:rsid w:val="00B15722"/>
    <w:rsid w:val="00B166B9"/>
    <w:rsid w:val="00B16C17"/>
    <w:rsid w:val="00B1712D"/>
    <w:rsid w:val="00B17877"/>
    <w:rsid w:val="00B20F39"/>
    <w:rsid w:val="00B2138B"/>
    <w:rsid w:val="00B21C97"/>
    <w:rsid w:val="00B21D70"/>
    <w:rsid w:val="00B238A2"/>
    <w:rsid w:val="00B23963"/>
    <w:rsid w:val="00B242CD"/>
    <w:rsid w:val="00B2461E"/>
    <w:rsid w:val="00B25059"/>
    <w:rsid w:val="00B25E54"/>
    <w:rsid w:val="00B277CF"/>
    <w:rsid w:val="00B27DEE"/>
    <w:rsid w:val="00B302C0"/>
    <w:rsid w:val="00B30700"/>
    <w:rsid w:val="00B311E1"/>
    <w:rsid w:val="00B312B4"/>
    <w:rsid w:val="00B320E3"/>
    <w:rsid w:val="00B32E25"/>
    <w:rsid w:val="00B3471D"/>
    <w:rsid w:val="00B35144"/>
    <w:rsid w:val="00B36B2D"/>
    <w:rsid w:val="00B36D79"/>
    <w:rsid w:val="00B40251"/>
    <w:rsid w:val="00B4166E"/>
    <w:rsid w:val="00B42DC3"/>
    <w:rsid w:val="00B4455C"/>
    <w:rsid w:val="00B448B5"/>
    <w:rsid w:val="00B47333"/>
    <w:rsid w:val="00B473F0"/>
    <w:rsid w:val="00B505DF"/>
    <w:rsid w:val="00B506DB"/>
    <w:rsid w:val="00B52C82"/>
    <w:rsid w:val="00B53279"/>
    <w:rsid w:val="00B53567"/>
    <w:rsid w:val="00B539ED"/>
    <w:rsid w:val="00B53C35"/>
    <w:rsid w:val="00B54444"/>
    <w:rsid w:val="00B5678F"/>
    <w:rsid w:val="00B570FC"/>
    <w:rsid w:val="00B572E6"/>
    <w:rsid w:val="00B574E9"/>
    <w:rsid w:val="00B605B5"/>
    <w:rsid w:val="00B605DC"/>
    <w:rsid w:val="00B62037"/>
    <w:rsid w:val="00B64E4A"/>
    <w:rsid w:val="00B65645"/>
    <w:rsid w:val="00B656E4"/>
    <w:rsid w:val="00B666F3"/>
    <w:rsid w:val="00B70769"/>
    <w:rsid w:val="00B74D5F"/>
    <w:rsid w:val="00B74E3D"/>
    <w:rsid w:val="00B74ED0"/>
    <w:rsid w:val="00B74F6C"/>
    <w:rsid w:val="00B76A51"/>
    <w:rsid w:val="00B7764D"/>
    <w:rsid w:val="00B77CC6"/>
    <w:rsid w:val="00B800B7"/>
    <w:rsid w:val="00B80105"/>
    <w:rsid w:val="00B80C7C"/>
    <w:rsid w:val="00B82083"/>
    <w:rsid w:val="00B82CDD"/>
    <w:rsid w:val="00B8353B"/>
    <w:rsid w:val="00B862B4"/>
    <w:rsid w:val="00B86C4C"/>
    <w:rsid w:val="00B876D2"/>
    <w:rsid w:val="00B90F65"/>
    <w:rsid w:val="00B94964"/>
    <w:rsid w:val="00B94B47"/>
    <w:rsid w:val="00B95464"/>
    <w:rsid w:val="00B963D1"/>
    <w:rsid w:val="00B96553"/>
    <w:rsid w:val="00BA0C49"/>
    <w:rsid w:val="00BA142F"/>
    <w:rsid w:val="00BA18EA"/>
    <w:rsid w:val="00BA3F58"/>
    <w:rsid w:val="00BA4D64"/>
    <w:rsid w:val="00BA505C"/>
    <w:rsid w:val="00BA50F9"/>
    <w:rsid w:val="00BA5F13"/>
    <w:rsid w:val="00BA668E"/>
    <w:rsid w:val="00BA727B"/>
    <w:rsid w:val="00BA73A7"/>
    <w:rsid w:val="00BB0CFD"/>
    <w:rsid w:val="00BB0EE6"/>
    <w:rsid w:val="00BB1A0D"/>
    <w:rsid w:val="00BB29D7"/>
    <w:rsid w:val="00BB37BC"/>
    <w:rsid w:val="00BB3BA9"/>
    <w:rsid w:val="00BB4255"/>
    <w:rsid w:val="00BB42B4"/>
    <w:rsid w:val="00BB4E73"/>
    <w:rsid w:val="00BC0FF6"/>
    <w:rsid w:val="00BC2781"/>
    <w:rsid w:val="00BC37BB"/>
    <w:rsid w:val="00BC4103"/>
    <w:rsid w:val="00BC4420"/>
    <w:rsid w:val="00BC6FAE"/>
    <w:rsid w:val="00BC73C2"/>
    <w:rsid w:val="00BD0B57"/>
    <w:rsid w:val="00BD1021"/>
    <w:rsid w:val="00BD17F4"/>
    <w:rsid w:val="00BD4330"/>
    <w:rsid w:val="00BD446D"/>
    <w:rsid w:val="00BD4BD2"/>
    <w:rsid w:val="00BD4E1D"/>
    <w:rsid w:val="00BD57E4"/>
    <w:rsid w:val="00BD592A"/>
    <w:rsid w:val="00BD5B96"/>
    <w:rsid w:val="00BD7A39"/>
    <w:rsid w:val="00BE00CF"/>
    <w:rsid w:val="00BE02F0"/>
    <w:rsid w:val="00BE0B1F"/>
    <w:rsid w:val="00BE1C81"/>
    <w:rsid w:val="00BE26CC"/>
    <w:rsid w:val="00BE284A"/>
    <w:rsid w:val="00BE3902"/>
    <w:rsid w:val="00BE3C53"/>
    <w:rsid w:val="00BE4006"/>
    <w:rsid w:val="00BE4D9C"/>
    <w:rsid w:val="00BE4F01"/>
    <w:rsid w:val="00BE578C"/>
    <w:rsid w:val="00BE6819"/>
    <w:rsid w:val="00BE749D"/>
    <w:rsid w:val="00BF02BF"/>
    <w:rsid w:val="00BF1D95"/>
    <w:rsid w:val="00BF2E5C"/>
    <w:rsid w:val="00BF3680"/>
    <w:rsid w:val="00BF369D"/>
    <w:rsid w:val="00BF44A2"/>
    <w:rsid w:val="00BF590F"/>
    <w:rsid w:val="00BF6164"/>
    <w:rsid w:val="00BF6521"/>
    <w:rsid w:val="00BF79F2"/>
    <w:rsid w:val="00C010D6"/>
    <w:rsid w:val="00C022D9"/>
    <w:rsid w:val="00C02316"/>
    <w:rsid w:val="00C0253F"/>
    <w:rsid w:val="00C03932"/>
    <w:rsid w:val="00C04726"/>
    <w:rsid w:val="00C04968"/>
    <w:rsid w:val="00C04C68"/>
    <w:rsid w:val="00C04D8E"/>
    <w:rsid w:val="00C053BE"/>
    <w:rsid w:val="00C05698"/>
    <w:rsid w:val="00C061C8"/>
    <w:rsid w:val="00C069D1"/>
    <w:rsid w:val="00C11198"/>
    <w:rsid w:val="00C124FA"/>
    <w:rsid w:val="00C128C1"/>
    <w:rsid w:val="00C14135"/>
    <w:rsid w:val="00C14468"/>
    <w:rsid w:val="00C15E32"/>
    <w:rsid w:val="00C16DA2"/>
    <w:rsid w:val="00C20524"/>
    <w:rsid w:val="00C21220"/>
    <w:rsid w:val="00C22131"/>
    <w:rsid w:val="00C2297E"/>
    <w:rsid w:val="00C229A7"/>
    <w:rsid w:val="00C235E0"/>
    <w:rsid w:val="00C24FB8"/>
    <w:rsid w:val="00C25EFE"/>
    <w:rsid w:val="00C2619D"/>
    <w:rsid w:val="00C27D29"/>
    <w:rsid w:val="00C27DAF"/>
    <w:rsid w:val="00C30028"/>
    <w:rsid w:val="00C30174"/>
    <w:rsid w:val="00C3027D"/>
    <w:rsid w:val="00C31598"/>
    <w:rsid w:val="00C325D9"/>
    <w:rsid w:val="00C32B54"/>
    <w:rsid w:val="00C33069"/>
    <w:rsid w:val="00C362B9"/>
    <w:rsid w:val="00C3630B"/>
    <w:rsid w:val="00C37BCC"/>
    <w:rsid w:val="00C432AC"/>
    <w:rsid w:val="00C432E8"/>
    <w:rsid w:val="00C43660"/>
    <w:rsid w:val="00C43CEA"/>
    <w:rsid w:val="00C43CF2"/>
    <w:rsid w:val="00C441A9"/>
    <w:rsid w:val="00C44CAA"/>
    <w:rsid w:val="00C45CEF"/>
    <w:rsid w:val="00C473EF"/>
    <w:rsid w:val="00C51E05"/>
    <w:rsid w:val="00C53C89"/>
    <w:rsid w:val="00C53F2A"/>
    <w:rsid w:val="00C54007"/>
    <w:rsid w:val="00C543F5"/>
    <w:rsid w:val="00C549DF"/>
    <w:rsid w:val="00C577D7"/>
    <w:rsid w:val="00C600BD"/>
    <w:rsid w:val="00C605D1"/>
    <w:rsid w:val="00C61167"/>
    <w:rsid w:val="00C62506"/>
    <w:rsid w:val="00C625B3"/>
    <w:rsid w:val="00C643FD"/>
    <w:rsid w:val="00C64AB1"/>
    <w:rsid w:val="00C6574B"/>
    <w:rsid w:val="00C65D98"/>
    <w:rsid w:val="00C662EE"/>
    <w:rsid w:val="00C66A76"/>
    <w:rsid w:val="00C66BDF"/>
    <w:rsid w:val="00C71779"/>
    <w:rsid w:val="00C71917"/>
    <w:rsid w:val="00C71F1A"/>
    <w:rsid w:val="00C720B2"/>
    <w:rsid w:val="00C72B45"/>
    <w:rsid w:val="00C72E06"/>
    <w:rsid w:val="00C74974"/>
    <w:rsid w:val="00C7552E"/>
    <w:rsid w:val="00C75983"/>
    <w:rsid w:val="00C7647B"/>
    <w:rsid w:val="00C764C1"/>
    <w:rsid w:val="00C775CA"/>
    <w:rsid w:val="00C80FED"/>
    <w:rsid w:val="00C81CDD"/>
    <w:rsid w:val="00C821ED"/>
    <w:rsid w:val="00C82C86"/>
    <w:rsid w:val="00C83CA2"/>
    <w:rsid w:val="00C83D0F"/>
    <w:rsid w:val="00C847F0"/>
    <w:rsid w:val="00C857CE"/>
    <w:rsid w:val="00C8609B"/>
    <w:rsid w:val="00C8695B"/>
    <w:rsid w:val="00C8734C"/>
    <w:rsid w:val="00C87630"/>
    <w:rsid w:val="00C905DF"/>
    <w:rsid w:val="00C90BC3"/>
    <w:rsid w:val="00C92237"/>
    <w:rsid w:val="00C93CA5"/>
    <w:rsid w:val="00C94C42"/>
    <w:rsid w:val="00C94E61"/>
    <w:rsid w:val="00C94F37"/>
    <w:rsid w:val="00C9790D"/>
    <w:rsid w:val="00CA3439"/>
    <w:rsid w:val="00CA3AB5"/>
    <w:rsid w:val="00CA4030"/>
    <w:rsid w:val="00CA4118"/>
    <w:rsid w:val="00CA4D6C"/>
    <w:rsid w:val="00CA610C"/>
    <w:rsid w:val="00CA693A"/>
    <w:rsid w:val="00CA69FE"/>
    <w:rsid w:val="00CA6A9C"/>
    <w:rsid w:val="00CA7B95"/>
    <w:rsid w:val="00CB04D4"/>
    <w:rsid w:val="00CB1D66"/>
    <w:rsid w:val="00CB2BA3"/>
    <w:rsid w:val="00CB31E1"/>
    <w:rsid w:val="00CB5BD7"/>
    <w:rsid w:val="00CB5C2E"/>
    <w:rsid w:val="00CB5E2C"/>
    <w:rsid w:val="00CB768A"/>
    <w:rsid w:val="00CB789C"/>
    <w:rsid w:val="00CC0A25"/>
    <w:rsid w:val="00CC0CD2"/>
    <w:rsid w:val="00CC0D33"/>
    <w:rsid w:val="00CC10A9"/>
    <w:rsid w:val="00CC325E"/>
    <w:rsid w:val="00CC76EB"/>
    <w:rsid w:val="00CD101E"/>
    <w:rsid w:val="00CD15F1"/>
    <w:rsid w:val="00CD3833"/>
    <w:rsid w:val="00CD3CDE"/>
    <w:rsid w:val="00CD6EA6"/>
    <w:rsid w:val="00CE0B89"/>
    <w:rsid w:val="00CE14EF"/>
    <w:rsid w:val="00CE2542"/>
    <w:rsid w:val="00CE3095"/>
    <w:rsid w:val="00CE5075"/>
    <w:rsid w:val="00CE7171"/>
    <w:rsid w:val="00CF0A93"/>
    <w:rsid w:val="00CF20E0"/>
    <w:rsid w:val="00CF4D33"/>
    <w:rsid w:val="00CF65FB"/>
    <w:rsid w:val="00CF6DC4"/>
    <w:rsid w:val="00CF70A8"/>
    <w:rsid w:val="00CF7B85"/>
    <w:rsid w:val="00D0109D"/>
    <w:rsid w:val="00D01372"/>
    <w:rsid w:val="00D03C0F"/>
    <w:rsid w:val="00D05742"/>
    <w:rsid w:val="00D06477"/>
    <w:rsid w:val="00D06BDE"/>
    <w:rsid w:val="00D07B4F"/>
    <w:rsid w:val="00D107D2"/>
    <w:rsid w:val="00D10A63"/>
    <w:rsid w:val="00D11459"/>
    <w:rsid w:val="00D1306A"/>
    <w:rsid w:val="00D13598"/>
    <w:rsid w:val="00D16244"/>
    <w:rsid w:val="00D20208"/>
    <w:rsid w:val="00D21132"/>
    <w:rsid w:val="00D211A0"/>
    <w:rsid w:val="00D22E21"/>
    <w:rsid w:val="00D23842"/>
    <w:rsid w:val="00D23EA2"/>
    <w:rsid w:val="00D2727F"/>
    <w:rsid w:val="00D30F18"/>
    <w:rsid w:val="00D31C4F"/>
    <w:rsid w:val="00D32071"/>
    <w:rsid w:val="00D33312"/>
    <w:rsid w:val="00D34FC0"/>
    <w:rsid w:val="00D35629"/>
    <w:rsid w:val="00D35B86"/>
    <w:rsid w:val="00D379F6"/>
    <w:rsid w:val="00D37A57"/>
    <w:rsid w:val="00D408C7"/>
    <w:rsid w:val="00D41998"/>
    <w:rsid w:val="00D41BD2"/>
    <w:rsid w:val="00D423ED"/>
    <w:rsid w:val="00D44B94"/>
    <w:rsid w:val="00D44C2C"/>
    <w:rsid w:val="00D45F69"/>
    <w:rsid w:val="00D47019"/>
    <w:rsid w:val="00D51F6C"/>
    <w:rsid w:val="00D526D1"/>
    <w:rsid w:val="00D532AF"/>
    <w:rsid w:val="00D54422"/>
    <w:rsid w:val="00D5454D"/>
    <w:rsid w:val="00D54CF9"/>
    <w:rsid w:val="00D56477"/>
    <w:rsid w:val="00D60441"/>
    <w:rsid w:val="00D61549"/>
    <w:rsid w:val="00D61BC9"/>
    <w:rsid w:val="00D63EE3"/>
    <w:rsid w:val="00D65930"/>
    <w:rsid w:val="00D65E26"/>
    <w:rsid w:val="00D66A4F"/>
    <w:rsid w:val="00D71176"/>
    <w:rsid w:val="00D7120B"/>
    <w:rsid w:val="00D71251"/>
    <w:rsid w:val="00D737C4"/>
    <w:rsid w:val="00D75924"/>
    <w:rsid w:val="00D76D2A"/>
    <w:rsid w:val="00D777C3"/>
    <w:rsid w:val="00D80326"/>
    <w:rsid w:val="00D8180A"/>
    <w:rsid w:val="00D822A2"/>
    <w:rsid w:val="00D833A2"/>
    <w:rsid w:val="00D83A97"/>
    <w:rsid w:val="00D83AEB"/>
    <w:rsid w:val="00D83E4F"/>
    <w:rsid w:val="00D83FF7"/>
    <w:rsid w:val="00D84796"/>
    <w:rsid w:val="00D84F4C"/>
    <w:rsid w:val="00D85B28"/>
    <w:rsid w:val="00D8673B"/>
    <w:rsid w:val="00D900EA"/>
    <w:rsid w:val="00D902E7"/>
    <w:rsid w:val="00D90C06"/>
    <w:rsid w:val="00D92550"/>
    <w:rsid w:val="00D92E01"/>
    <w:rsid w:val="00D92ED0"/>
    <w:rsid w:val="00D942AC"/>
    <w:rsid w:val="00D94460"/>
    <w:rsid w:val="00D94617"/>
    <w:rsid w:val="00D95665"/>
    <w:rsid w:val="00D9631F"/>
    <w:rsid w:val="00D96521"/>
    <w:rsid w:val="00D96618"/>
    <w:rsid w:val="00D966FD"/>
    <w:rsid w:val="00D96E6E"/>
    <w:rsid w:val="00D970BE"/>
    <w:rsid w:val="00D973A9"/>
    <w:rsid w:val="00DA256C"/>
    <w:rsid w:val="00DA5111"/>
    <w:rsid w:val="00DA61D4"/>
    <w:rsid w:val="00DA6506"/>
    <w:rsid w:val="00DA7A87"/>
    <w:rsid w:val="00DA7C99"/>
    <w:rsid w:val="00DB0B72"/>
    <w:rsid w:val="00DB14AB"/>
    <w:rsid w:val="00DB17D0"/>
    <w:rsid w:val="00DB7AEF"/>
    <w:rsid w:val="00DB7E48"/>
    <w:rsid w:val="00DC0138"/>
    <w:rsid w:val="00DC05F0"/>
    <w:rsid w:val="00DC17A8"/>
    <w:rsid w:val="00DC1C6F"/>
    <w:rsid w:val="00DC27A2"/>
    <w:rsid w:val="00DC2A11"/>
    <w:rsid w:val="00DC401B"/>
    <w:rsid w:val="00DC4596"/>
    <w:rsid w:val="00DC59AF"/>
    <w:rsid w:val="00DC660C"/>
    <w:rsid w:val="00DC6CE8"/>
    <w:rsid w:val="00DC7074"/>
    <w:rsid w:val="00DC7B80"/>
    <w:rsid w:val="00DC7FA6"/>
    <w:rsid w:val="00DD115A"/>
    <w:rsid w:val="00DD1791"/>
    <w:rsid w:val="00DD3818"/>
    <w:rsid w:val="00DD4688"/>
    <w:rsid w:val="00DD4BE8"/>
    <w:rsid w:val="00DD4C22"/>
    <w:rsid w:val="00DD523B"/>
    <w:rsid w:val="00DD5294"/>
    <w:rsid w:val="00DD5E9A"/>
    <w:rsid w:val="00DD6010"/>
    <w:rsid w:val="00DD6BC6"/>
    <w:rsid w:val="00DD7C80"/>
    <w:rsid w:val="00DE0394"/>
    <w:rsid w:val="00DE051C"/>
    <w:rsid w:val="00DE19BB"/>
    <w:rsid w:val="00DE1A96"/>
    <w:rsid w:val="00DE3083"/>
    <w:rsid w:val="00DE3C9F"/>
    <w:rsid w:val="00DE4985"/>
    <w:rsid w:val="00DE4E56"/>
    <w:rsid w:val="00DE4EA2"/>
    <w:rsid w:val="00DE68BA"/>
    <w:rsid w:val="00DF02E6"/>
    <w:rsid w:val="00DF1C6B"/>
    <w:rsid w:val="00DF282F"/>
    <w:rsid w:val="00DF2888"/>
    <w:rsid w:val="00DF2A4F"/>
    <w:rsid w:val="00DF2BFB"/>
    <w:rsid w:val="00DF2D60"/>
    <w:rsid w:val="00DF50C7"/>
    <w:rsid w:val="00DF510A"/>
    <w:rsid w:val="00DF71F4"/>
    <w:rsid w:val="00DF73B1"/>
    <w:rsid w:val="00DF7766"/>
    <w:rsid w:val="00E00071"/>
    <w:rsid w:val="00E00535"/>
    <w:rsid w:val="00E00E7F"/>
    <w:rsid w:val="00E04A12"/>
    <w:rsid w:val="00E04AE4"/>
    <w:rsid w:val="00E04EC0"/>
    <w:rsid w:val="00E052B2"/>
    <w:rsid w:val="00E05B1B"/>
    <w:rsid w:val="00E05D35"/>
    <w:rsid w:val="00E063C7"/>
    <w:rsid w:val="00E067B7"/>
    <w:rsid w:val="00E074B0"/>
    <w:rsid w:val="00E07DDB"/>
    <w:rsid w:val="00E10385"/>
    <w:rsid w:val="00E11CFC"/>
    <w:rsid w:val="00E122F0"/>
    <w:rsid w:val="00E14454"/>
    <w:rsid w:val="00E15875"/>
    <w:rsid w:val="00E161AD"/>
    <w:rsid w:val="00E17BBB"/>
    <w:rsid w:val="00E20A53"/>
    <w:rsid w:val="00E2107B"/>
    <w:rsid w:val="00E219DF"/>
    <w:rsid w:val="00E22651"/>
    <w:rsid w:val="00E22A3B"/>
    <w:rsid w:val="00E24929"/>
    <w:rsid w:val="00E2531A"/>
    <w:rsid w:val="00E263FF"/>
    <w:rsid w:val="00E272CD"/>
    <w:rsid w:val="00E30F6D"/>
    <w:rsid w:val="00E31211"/>
    <w:rsid w:val="00E31479"/>
    <w:rsid w:val="00E32F17"/>
    <w:rsid w:val="00E33CE7"/>
    <w:rsid w:val="00E3443B"/>
    <w:rsid w:val="00E371BC"/>
    <w:rsid w:val="00E37D1D"/>
    <w:rsid w:val="00E4026B"/>
    <w:rsid w:val="00E40B1F"/>
    <w:rsid w:val="00E4517C"/>
    <w:rsid w:val="00E452F7"/>
    <w:rsid w:val="00E45D0F"/>
    <w:rsid w:val="00E46F32"/>
    <w:rsid w:val="00E52562"/>
    <w:rsid w:val="00E52D2D"/>
    <w:rsid w:val="00E5374C"/>
    <w:rsid w:val="00E53A60"/>
    <w:rsid w:val="00E540C5"/>
    <w:rsid w:val="00E56C9F"/>
    <w:rsid w:val="00E56FC1"/>
    <w:rsid w:val="00E578D8"/>
    <w:rsid w:val="00E60282"/>
    <w:rsid w:val="00E60BBF"/>
    <w:rsid w:val="00E616F1"/>
    <w:rsid w:val="00E64109"/>
    <w:rsid w:val="00E6419A"/>
    <w:rsid w:val="00E66208"/>
    <w:rsid w:val="00E67237"/>
    <w:rsid w:val="00E67FEC"/>
    <w:rsid w:val="00E71086"/>
    <w:rsid w:val="00E7192F"/>
    <w:rsid w:val="00E71AD6"/>
    <w:rsid w:val="00E71DA1"/>
    <w:rsid w:val="00E727BA"/>
    <w:rsid w:val="00E7438B"/>
    <w:rsid w:val="00E7615E"/>
    <w:rsid w:val="00E80260"/>
    <w:rsid w:val="00E80BF3"/>
    <w:rsid w:val="00E80E24"/>
    <w:rsid w:val="00E817B2"/>
    <w:rsid w:val="00E84EB0"/>
    <w:rsid w:val="00E85057"/>
    <w:rsid w:val="00E850FA"/>
    <w:rsid w:val="00E85A6C"/>
    <w:rsid w:val="00E874BB"/>
    <w:rsid w:val="00E87525"/>
    <w:rsid w:val="00E91E99"/>
    <w:rsid w:val="00E92356"/>
    <w:rsid w:val="00E93E94"/>
    <w:rsid w:val="00E95771"/>
    <w:rsid w:val="00E95E91"/>
    <w:rsid w:val="00E97C61"/>
    <w:rsid w:val="00EA0E40"/>
    <w:rsid w:val="00EA2427"/>
    <w:rsid w:val="00EB0E74"/>
    <w:rsid w:val="00EB0EEE"/>
    <w:rsid w:val="00EB18B6"/>
    <w:rsid w:val="00EB1B7B"/>
    <w:rsid w:val="00EB226B"/>
    <w:rsid w:val="00EB4A09"/>
    <w:rsid w:val="00EB5408"/>
    <w:rsid w:val="00EB57A9"/>
    <w:rsid w:val="00EB5F01"/>
    <w:rsid w:val="00EB6370"/>
    <w:rsid w:val="00EB6E05"/>
    <w:rsid w:val="00EB7F39"/>
    <w:rsid w:val="00EC0F26"/>
    <w:rsid w:val="00EC33E0"/>
    <w:rsid w:val="00EC3479"/>
    <w:rsid w:val="00EC34CE"/>
    <w:rsid w:val="00EC4D16"/>
    <w:rsid w:val="00EC5035"/>
    <w:rsid w:val="00EC5895"/>
    <w:rsid w:val="00EC78CA"/>
    <w:rsid w:val="00EC79A6"/>
    <w:rsid w:val="00EC7CAE"/>
    <w:rsid w:val="00EC7E3F"/>
    <w:rsid w:val="00ED0C75"/>
    <w:rsid w:val="00ED1271"/>
    <w:rsid w:val="00ED2B3E"/>
    <w:rsid w:val="00ED4C5C"/>
    <w:rsid w:val="00ED717A"/>
    <w:rsid w:val="00EE0712"/>
    <w:rsid w:val="00EE0C99"/>
    <w:rsid w:val="00EE0FE1"/>
    <w:rsid w:val="00EE1995"/>
    <w:rsid w:val="00EE227D"/>
    <w:rsid w:val="00EE2BB5"/>
    <w:rsid w:val="00EE5405"/>
    <w:rsid w:val="00EF06E5"/>
    <w:rsid w:val="00EF2210"/>
    <w:rsid w:val="00EF3594"/>
    <w:rsid w:val="00EF3676"/>
    <w:rsid w:val="00EF3A4F"/>
    <w:rsid w:val="00EF3D17"/>
    <w:rsid w:val="00EF435E"/>
    <w:rsid w:val="00EF5598"/>
    <w:rsid w:val="00EF5C31"/>
    <w:rsid w:val="00EF5D54"/>
    <w:rsid w:val="00EF6BB8"/>
    <w:rsid w:val="00EF711A"/>
    <w:rsid w:val="00EF791A"/>
    <w:rsid w:val="00F0010F"/>
    <w:rsid w:val="00F01D1D"/>
    <w:rsid w:val="00F02620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175F"/>
    <w:rsid w:val="00F122CF"/>
    <w:rsid w:val="00F12AD0"/>
    <w:rsid w:val="00F1561D"/>
    <w:rsid w:val="00F171EE"/>
    <w:rsid w:val="00F172B2"/>
    <w:rsid w:val="00F17DEB"/>
    <w:rsid w:val="00F20741"/>
    <w:rsid w:val="00F20924"/>
    <w:rsid w:val="00F20D20"/>
    <w:rsid w:val="00F21DBD"/>
    <w:rsid w:val="00F22599"/>
    <w:rsid w:val="00F233FC"/>
    <w:rsid w:val="00F2440B"/>
    <w:rsid w:val="00F2470E"/>
    <w:rsid w:val="00F24AB2"/>
    <w:rsid w:val="00F25175"/>
    <w:rsid w:val="00F312C2"/>
    <w:rsid w:val="00F335CE"/>
    <w:rsid w:val="00F33A30"/>
    <w:rsid w:val="00F33DCA"/>
    <w:rsid w:val="00F35937"/>
    <w:rsid w:val="00F36225"/>
    <w:rsid w:val="00F36913"/>
    <w:rsid w:val="00F3706C"/>
    <w:rsid w:val="00F400B6"/>
    <w:rsid w:val="00F405A3"/>
    <w:rsid w:val="00F4064D"/>
    <w:rsid w:val="00F40D7E"/>
    <w:rsid w:val="00F42265"/>
    <w:rsid w:val="00F42393"/>
    <w:rsid w:val="00F4267F"/>
    <w:rsid w:val="00F4287F"/>
    <w:rsid w:val="00F43C5D"/>
    <w:rsid w:val="00F449E2"/>
    <w:rsid w:val="00F451A4"/>
    <w:rsid w:val="00F46E75"/>
    <w:rsid w:val="00F476AB"/>
    <w:rsid w:val="00F47899"/>
    <w:rsid w:val="00F478AF"/>
    <w:rsid w:val="00F47BC7"/>
    <w:rsid w:val="00F502D6"/>
    <w:rsid w:val="00F51322"/>
    <w:rsid w:val="00F518A1"/>
    <w:rsid w:val="00F52F96"/>
    <w:rsid w:val="00F5581A"/>
    <w:rsid w:val="00F561E9"/>
    <w:rsid w:val="00F5631E"/>
    <w:rsid w:val="00F607FF"/>
    <w:rsid w:val="00F611E5"/>
    <w:rsid w:val="00F62CF9"/>
    <w:rsid w:val="00F63493"/>
    <w:rsid w:val="00F6386F"/>
    <w:rsid w:val="00F64A35"/>
    <w:rsid w:val="00F64A77"/>
    <w:rsid w:val="00F650BB"/>
    <w:rsid w:val="00F65C77"/>
    <w:rsid w:val="00F67D6F"/>
    <w:rsid w:val="00F71607"/>
    <w:rsid w:val="00F72292"/>
    <w:rsid w:val="00F72EEC"/>
    <w:rsid w:val="00F736BE"/>
    <w:rsid w:val="00F74559"/>
    <w:rsid w:val="00F74994"/>
    <w:rsid w:val="00F777DA"/>
    <w:rsid w:val="00F77D75"/>
    <w:rsid w:val="00F819DB"/>
    <w:rsid w:val="00F81BE3"/>
    <w:rsid w:val="00F81DFA"/>
    <w:rsid w:val="00F82109"/>
    <w:rsid w:val="00F829BB"/>
    <w:rsid w:val="00F82AAC"/>
    <w:rsid w:val="00F82DC4"/>
    <w:rsid w:val="00F83998"/>
    <w:rsid w:val="00F851AA"/>
    <w:rsid w:val="00F86962"/>
    <w:rsid w:val="00F86985"/>
    <w:rsid w:val="00F86D7E"/>
    <w:rsid w:val="00F90737"/>
    <w:rsid w:val="00F90D8F"/>
    <w:rsid w:val="00F93898"/>
    <w:rsid w:val="00F94982"/>
    <w:rsid w:val="00F94FBE"/>
    <w:rsid w:val="00F95753"/>
    <w:rsid w:val="00F95A48"/>
    <w:rsid w:val="00F95F7D"/>
    <w:rsid w:val="00F9632D"/>
    <w:rsid w:val="00F97019"/>
    <w:rsid w:val="00FA09EE"/>
    <w:rsid w:val="00FA19A9"/>
    <w:rsid w:val="00FA1AFA"/>
    <w:rsid w:val="00FA20F0"/>
    <w:rsid w:val="00FA3233"/>
    <w:rsid w:val="00FA342A"/>
    <w:rsid w:val="00FA3762"/>
    <w:rsid w:val="00FA5EB7"/>
    <w:rsid w:val="00FA5F3E"/>
    <w:rsid w:val="00FA6B96"/>
    <w:rsid w:val="00FA7C4D"/>
    <w:rsid w:val="00FB0439"/>
    <w:rsid w:val="00FB10F9"/>
    <w:rsid w:val="00FB2712"/>
    <w:rsid w:val="00FB3CF3"/>
    <w:rsid w:val="00FB40E5"/>
    <w:rsid w:val="00FB4A2B"/>
    <w:rsid w:val="00FB4EF3"/>
    <w:rsid w:val="00FB5BD8"/>
    <w:rsid w:val="00FB6128"/>
    <w:rsid w:val="00FB7A48"/>
    <w:rsid w:val="00FC0C90"/>
    <w:rsid w:val="00FC0F14"/>
    <w:rsid w:val="00FC1FB0"/>
    <w:rsid w:val="00FC22F6"/>
    <w:rsid w:val="00FC3738"/>
    <w:rsid w:val="00FC3EFC"/>
    <w:rsid w:val="00FC4281"/>
    <w:rsid w:val="00FC50F1"/>
    <w:rsid w:val="00FC624E"/>
    <w:rsid w:val="00FD05F8"/>
    <w:rsid w:val="00FD290D"/>
    <w:rsid w:val="00FD3395"/>
    <w:rsid w:val="00FD3983"/>
    <w:rsid w:val="00FD5703"/>
    <w:rsid w:val="00FE1116"/>
    <w:rsid w:val="00FE26E5"/>
    <w:rsid w:val="00FE2701"/>
    <w:rsid w:val="00FE2810"/>
    <w:rsid w:val="00FE28EF"/>
    <w:rsid w:val="00FE356D"/>
    <w:rsid w:val="00FE36FB"/>
    <w:rsid w:val="00FE3F37"/>
    <w:rsid w:val="00FE53BD"/>
    <w:rsid w:val="00FF01CC"/>
    <w:rsid w:val="00FF023A"/>
    <w:rsid w:val="00FF0B74"/>
    <w:rsid w:val="00FF1AD7"/>
    <w:rsid w:val="00FF1E90"/>
    <w:rsid w:val="00FF3286"/>
    <w:rsid w:val="00FF3512"/>
    <w:rsid w:val="00FF3C3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Microsoft_Visio_2003-2010___1.vsd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F1214-32AB-46C4-B08B-D0CDCC2A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1829</TotalTime>
  <Pages>11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3142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dingxin</cp:lastModifiedBy>
  <cp:revision>2229</cp:revision>
  <cp:lastPrinted>2012-10-12T06:08:00Z</cp:lastPrinted>
  <dcterms:created xsi:type="dcterms:W3CDTF">2012-09-03T02:02:00Z</dcterms:created>
  <dcterms:modified xsi:type="dcterms:W3CDTF">2016-11-30T04:46:00Z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