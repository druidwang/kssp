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2D5151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2D5151" w:rsidRDefault="002D5151">
      <w:pPr>
        <w:jc w:val="center"/>
        <w:rPr>
          <w:rFonts w:ascii="Times New Roman" w:hAnsi="Times New Roman"/>
          <w:b/>
          <w:bCs/>
          <w:sz w:val="44"/>
        </w:rPr>
      </w:pPr>
      <w:r w:rsidRPr="002D5151">
        <w:rPr>
          <w:rFonts w:ascii="Times New Roman" w:hAnsi="Times New Roman" w:hint="eastAsia"/>
          <w:b/>
          <w:bCs/>
          <w:sz w:val="44"/>
        </w:rPr>
        <w:t>其他</w:t>
      </w:r>
      <w:r w:rsidR="00412C12" w:rsidRPr="002D5151">
        <w:rPr>
          <w:rFonts w:ascii="Times New Roman" w:hAnsi="Times New Roman" w:hint="eastAsia"/>
          <w:b/>
          <w:bCs/>
          <w:sz w:val="44"/>
        </w:rPr>
        <w:t>入</w:t>
      </w:r>
      <w:r w:rsidR="007E0EA1" w:rsidRPr="002D5151">
        <w:rPr>
          <w:rFonts w:ascii="Times New Roman" w:hAnsi="Times New Roman"/>
          <w:b/>
          <w:bCs/>
          <w:sz w:val="44"/>
        </w:rPr>
        <w:t>库流程</w:t>
      </w:r>
    </w:p>
    <w:p w:rsidR="00F3706C" w:rsidRPr="002D5151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2D5151">
        <w:rPr>
          <w:rFonts w:ascii="Times New Roman" w:hAnsi="Times New Roman"/>
          <w:b/>
          <w:bCs/>
          <w:sz w:val="44"/>
        </w:rPr>
        <w:t>WMS_</w:t>
      </w:r>
      <w:r w:rsidR="00935AE1" w:rsidRPr="002D5151">
        <w:rPr>
          <w:rFonts w:ascii="Times New Roman" w:hAnsi="Times New Roman"/>
          <w:b/>
          <w:bCs/>
          <w:sz w:val="44"/>
        </w:rPr>
        <w:t>0</w:t>
      </w:r>
      <w:r w:rsidR="002D5151" w:rsidRPr="002D5151">
        <w:rPr>
          <w:rFonts w:ascii="Times New Roman" w:hAnsi="Times New Roman"/>
          <w:b/>
          <w:bCs/>
          <w:sz w:val="44"/>
        </w:rPr>
        <w:t>5</w:t>
      </w:r>
      <w:r w:rsidR="005837C0" w:rsidRPr="002D5151">
        <w:rPr>
          <w:rFonts w:ascii="Times New Roman" w:hAnsi="Times New Roman"/>
          <w:b/>
          <w:bCs/>
          <w:sz w:val="44"/>
        </w:rPr>
        <w:t>1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2D5151" w:rsidRDefault="00DC7074">
      <w:pPr>
        <w:pStyle w:val="a7"/>
      </w:pPr>
      <w:r w:rsidRPr="002D5151">
        <w:rPr>
          <w:rFonts w:hint="eastAsia"/>
        </w:rPr>
        <w:t>201</w:t>
      </w:r>
      <w:r w:rsidR="002D5151" w:rsidRPr="002D5151">
        <w:t>7</w:t>
      </w:r>
      <w:r w:rsidR="00FF3286" w:rsidRPr="002D5151">
        <w:rPr>
          <w:rFonts w:hint="eastAsia"/>
        </w:rPr>
        <w:t>-</w:t>
      </w:r>
      <w:r w:rsidR="002D5151" w:rsidRPr="002D5151">
        <w:t>3</w:t>
      </w:r>
      <w:r w:rsidR="00B86C4C" w:rsidRPr="002D5151">
        <w:rPr>
          <w:rFonts w:hint="eastAsia"/>
        </w:rPr>
        <w:t>-</w:t>
      </w:r>
      <w:r w:rsidR="00D45F69" w:rsidRPr="002D5151">
        <w:t>2</w:t>
      </w:r>
      <w:r w:rsidR="002D5151" w:rsidRPr="002D5151">
        <w:t>1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2D5151" w:rsidP="002D5151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2D5151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2D5151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2D5151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2D5151">
              <w:rPr>
                <w:i w:val="0"/>
                <w:color w:val="000000"/>
                <w:sz w:val="24"/>
                <w:szCs w:val="24"/>
              </w:rPr>
              <w:t>1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2D5151">
            <w:r>
              <w:rPr>
                <w:rFonts w:hint="eastAsia"/>
              </w:rPr>
              <w:t>201</w:t>
            </w:r>
            <w:r w:rsidR="002D5151">
              <w:t>7</w:t>
            </w:r>
            <w:r w:rsidR="009D24ED">
              <w:rPr>
                <w:rFonts w:hint="eastAsia"/>
              </w:rPr>
              <w:t>-</w:t>
            </w:r>
            <w:r w:rsidR="002D5151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2D5151"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2D5151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2D5151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E3526B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4F3033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56995" w:history="1">
        <w:r w:rsidR="004F3033" w:rsidRPr="002F3BCD">
          <w:rPr>
            <w:rStyle w:val="aa"/>
            <w:noProof/>
          </w:rPr>
          <w:t>1</w:t>
        </w:r>
        <w:r w:rsidR="004F303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F3033" w:rsidRPr="002F3BCD">
          <w:rPr>
            <w:rStyle w:val="aa"/>
            <w:rFonts w:hint="eastAsia"/>
            <w:noProof/>
          </w:rPr>
          <w:t>业务蓝图流程描述</w:t>
        </w:r>
        <w:r w:rsidR="004F3033">
          <w:rPr>
            <w:noProof/>
            <w:webHidden/>
          </w:rPr>
          <w:tab/>
        </w:r>
        <w:r w:rsidR="004F3033">
          <w:rPr>
            <w:noProof/>
            <w:webHidden/>
          </w:rPr>
          <w:fldChar w:fldCharType="begin"/>
        </w:r>
        <w:r w:rsidR="004F3033">
          <w:rPr>
            <w:noProof/>
            <w:webHidden/>
          </w:rPr>
          <w:instrText xml:space="preserve"> PAGEREF _Toc477856995 \h </w:instrText>
        </w:r>
        <w:r w:rsidR="004F3033">
          <w:rPr>
            <w:noProof/>
            <w:webHidden/>
          </w:rPr>
        </w:r>
        <w:r w:rsidR="004F3033">
          <w:rPr>
            <w:noProof/>
            <w:webHidden/>
          </w:rPr>
          <w:fldChar w:fldCharType="separate"/>
        </w:r>
        <w:r w:rsidR="004F3033">
          <w:rPr>
            <w:noProof/>
            <w:webHidden/>
          </w:rPr>
          <w:t>5</w:t>
        </w:r>
        <w:r w:rsidR="004F3033">
          <w:rPr>
            <w:noProof/>
            <w:webHidden/>
          </w:rPr>
          <w:fldChar w:fldCharType="end"/>
        </w:r>
      </w:hyperlink>
    </w:p>
    <w:p w:rsidR="004F3033" w:rsidRDefault="004F3033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6996" w:history="1">
        <w:r w:rsidRPr="002F3BCD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6997" w:history="1">
        <w:r w:rsidRPr="002F3BCD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6998" w:history="1">
        <w:r w:rsidRPr="002F3BCD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6999" w:history="1">
        <w:r w:rsidRPr="002F3BCD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0" w:history="1">
        <w:r w:rsidRPr="002F3BCD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1" w:history="1">
        <w:r w:rsidRPr="002F3BCD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noProof/>
          </w:rPr>
          <w:t>WMS_051_010</w:t>
        </w:r>
        <w:r w:rsidRPr="002F3BCD">
          <w:rPr>
            <w:rStyle w:val="aa"/>
            <w:rFonts w:hint="eastAsia"/>
            <w:noProof/>
          </w:rPr>
          <w:t>：手工创建其他入库单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2" w:history="1">
        <w:r w:rsidRPr="002F3BCD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noProof/>
          </w:rPr>
          <w:t>WMS_051_020</w:t>
        </w:r>
        <w:r w:rsidRPr="002F3BCD">
          <w:rPr>
            <w:rStyle w:val="aa"/>
            <w:rFonts w:hint="eastAsia"/>
            <w:noProof/>
          </w:rPr>
          <w:t>：生成箱条码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3" w:history="1">
        <w:r w:rsidRPr="002F3BCD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noProof/>
          </w:rPr>
          <w:t>WMS_051_030</w:t>
        </w:r>
        <w:r w:rsidRPr="002F3BCD">
          <w:rPr>
            <w:rStyle w:val="aa"/>
            <w:rFonts w:hint="eastAsia"/>
            <w:noProof/>
          </w:rPr>
          <w:t>：扫描其他入库单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4" w:history="1">
        <w:r w:rsidRPr="002F3BCD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noProof/>
          </w:rPr>
          <w:t>WMS_051_040</w:t>
        </w:r>
        <w:r w:rsidRPr="002F3BCD">
          <w:rPr>
            <w:rStyle w:val="aa"/>
            <w:rFonts w:hint="eastAsia"/>
            <w:noProof/>
          </w:rPr>
          <w:t>：扫描箱条码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5" w:history="1">
        <w:r w:rsidRPr="002F3BCD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noProof/>
          </w:rPr>
          <w:t>WMS_051_050</w:t>
        </w:r>
        <w:r w:rsidRPr="002F3BCD">
          <w:rPr>
            <w:rStyle w:val="aa"/>
            <w:rFonts w:hint="eastAsia"/>
            <w:noProof/>
          </w:rPr>
          <w:t>：扫描确认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6" w:history="1">
        <w:r w:rsidRPr="002F3BCD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noProof/>
          </w:rPr>
          <w:t>WMS_051_060</w:t>
        </w:r>
        <w:r w:rsidRPr="002F3BCD">
          <w:rPr>
            <w:rStyle w:val="aa"/>
            <w:rFonts w:hint="eastAsia"/>
            <w:noProof/>
          </w:rPr>
          <w:t>：</w:t>
        </w:r>
        <w:r w:rsidRPr="002F3BCD">
          <w:rPr>
            <w:rStyle w:val="aa"/>
            <w:noProof/>
          </w:rPr>
          <w:t>WMS</w:t>
        </w:r>
        <w:r w:rsidRPr="002F3BCD">
          <w:rPr>
            <w:rStyle w:val="aa"/>
            <w:rFonts w:hint="eastAsia"/>
            <w:noProof/>
          </w:rPr>
          <w:t>其他入库过账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3033" w:rsidRDefault="004F3033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57007" w:history="1">
        <w:r w:rsidRPr="002F3BCD">
          <w:rPr>
            <w:rStyle w:val="aa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2F3BCD">
          <w:rPr>
            <w:rStyle w:val="aa"/>
            <w:noProof/>
          </w:rPr>
          <w:t>WMS_051_070</w:t>
        </w:r>
        <w:r w:rsidRPr="002F3BCD">
          <w:rPr>
            <w:rStyle w:val="aa"/>
            <w:rFonts w:hint="eastAsia"/>
            <w:noProof/>
          </w:rPr>
          <w:t>：</w:t>
        </w:r>
        <w:r w:rsidRPr="002F3BCD">
          <w:rPr>
            <w:rStyle w:val="aa"/>
            <w:noProof/>
          </w:rPr>
          <w:t>SAP</w:t>
        </w:r>
        <w:r w:rsidRPr="002F3BCD">
          <w:rPr>
            <w:rStyle w:val="aa"/>
            <w:rFonts w:hint="eastAsia"/>
            <w:noProof/>
          </w:rPr>
          <w:t>其他入库过账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856995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513F70">
            <w:pPr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513F70">
              <w:rPr>
                <w:color w:val="2702C2"/>
              </w:rPr>
              <w:t>5</w:t>
            </w:r>
            <w:r w:rsidR="00AF2810">
              <w:rPr>
                <w:color w:val="2702C2"/>
              </w:rPr>
              <w:t>1</w:t>
            </w:r>
            <w:r w:rsidR="00157428" w:rsidRPr="00157428">
              <w:rPr>
                <w:rFonts w:hint="eastAsia"/>
                <w:color w:val="2702C2"/>
              </w:rPr>
              <w:t>_</w:t>
            </w:r>
            <w:r w:rsidR="00513F70">
              <w:rPr>
                <w:rFonts w:hint="eastAsia"/>
                <w:color w:val="2702C2"/>
              </w:rPr>
              <w:t>其他</w:t>
            </w:r>
            <w:r w:rsidR="003B24F5">
              <w:rPr>
                <w:rFonts w:hint="eastAsia"/>
                <w:color w:val="2702C2"/>
              </w:rPr>
              <w:t>入</w:t>
            </w:r>
            <w:r w:rsidR="00EB32A4">
              <w:rPr>
                <w:color w:val="2702C2"/>
              </w:rPr>
              <w:t>库</w:t>
            </w:r>
            <w:r w:rsidR="008A6AE7">
              <w:rPr>
                <w:rFonts w:hint="eastAsia"/>
                <w:color w:val="2702C2"/>
              </w:rPr>
              <w:t>流程</w:t>
            </w:r>
            <w:r w:rsidR="00157428" w:rsidRPr="00157428">
              <w:rPr>
                <w:rFonts w:hint="eastAsia"/>
                <w:color w:val="2702C2"/>
              </w:rPr>
              <w:t xml:space="preserve"> 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BF342D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513F70">
              <w:rPr>
                <w:rFonts w:hint="eastAsia"/>
                <w:color w:val="2702C2"/>
              </w:rPr>
              <w:t>其他</w:t>
            </w:r>
            <w:r w:rsidR="003B24F5">
              <w:rPr>
                <w:rFonts w:hint="eastAsia"/>
                <w:color w:val="2702C2"/>
              </w:rPr>
              <w:t>入</w:t>
            </w:r>
            <w:r w:rsidR="00BF342D">
              <w:rPr>
                <w:rFonts w:hint="eastAsia"/>
                <w:color w:val="2702C2"/>
              </w:rPr>
              <w:t>库</w:t>
            </w:r>
            <w:r w:rsidR="00466366">
              <w:rPr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856996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856997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598850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856998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0E0FF6">
        <w:object w:dxaOrig="9630" w:dyaOrig="11692">
          <v:shape id="_x0000_i1026" type="#_x0000_t75" style="width:433.05pt;height:525.5pt" o:ole="">
            <v:imagedata r:id="rId11" o:title=""/>
          </v:shape>
          <o:OLEObject Type="Embed" ProgID="Visio.Drawing.15" ShapeID="_x0000_i1026" DrawAspect="Content" ObjectID="_1551598851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56999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1613CE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1613CE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513F70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2E239B" w:rsidRPr="00D17252" w:rsidRDefault="001613CE" w:rsidP="00513F7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手工创建</w:t>
            </w:r>
            <w:r w:rsidR="00513F70">
              <w:rPr>
                <w:rFonts w:hint="eastAsia"/>
                <w:color w:val="2702C2"/>
              </w:rPr>
              <w:t>其他</w:t>
            </w:r>
            <w:r w:rsidR="000168FC">
              <w:rPr>
                <w:rFonts w:hint="eastAsia"/>
                <w:color w:val="2702C2"/>
              </w:rPr>
              <w:t>入</w:t>
            </w:r>
            <w:r>
              <w:rPr>
                <w:rFonts w:hint="eastAsia"/>
                <w:color w:val="2702C2"/>
              </w:rPr>
              <w:t>库单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513F70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B454E4" w:rsidTr="007E318E">
        <w:trPr>
          <w:trHeight w:val="455"/>
        </w:trPr>
        <w:tc>
          <w:tcPr>
            <w:tcW w:w="567" w:type="dxa"/>
          </w:tcPr>
          <w:p w:rsidR="00B454E4" w:rsidRDefault="00F36D5A" w:rsidP="00513F7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513F70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B454E4" w:rsidRDefault="00513F70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B454E4" w:rsidRDefault="00D7051A" w:rsidP="00A822C5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生成</w:t>
            </w:r>
            <w:r>
              <w:rPr>
                <w:color w:val="2702C2"/>
              </w:rPr>
              <w:t>箱条码</w:t>
            </w:r>
          </w:p>
        </w:tc>
        <w:tc>
          <w:tcPr>
            <w:tcW w:w="1417" w:type="dxa"/>
          </w:tcPr>
          <w:p w:rsidR="00B454E4" w:rsidRPr="00EE0FE1" w:rsidRDefault="00B454E4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B454E4" w:rsidRDefault="001C4D84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B454E4" w:rsidRPr="00EE0FE1" w:rsidRDefault="00B454E4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3242AB" w:rsidP="00513F70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513F70">
              <w:rPr>
                <w:color w:val="2702C2"/>
              </w:rPr>
              <w:t>3</w:t>
            </w:r>
            <w:r w:rsidR="00B120F5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81BE3" w:rsidRDefault="000944CC" w:rsidP="00D34FC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F81BE3" w:rsidRDefault="005616A0" w:rsidP="00513F70">
            <w:pPr>
              <w:jc w:val="both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扫描其他</w:t>
            </w:r>
            <w:r>
              <w:rPr>
                <w:color w:val="2702C2"/>
              </w:rPr>
              <w:t>入库单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B120F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5616A0" w:rsidTr="007E318E">
        <w:trPr>
          <w:trHeight w:val="455"/>
        </w:trPr>
        <w:tc>
          <w:tcPr>
            <w:tcW w:w="567" w:type="dxa"/>
          </w:tcPr>
          <w:p w:rsidR="005616A0" w:rsidRDefault="005616A0" w:rsidP="005616A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4</w:t>
            </w:r>
            <w:r>
              <w:rPr>
                <w:rFonts w:hint="eastAsia"/>
                <w:color w:val="2702C2"/>
              </w:rPr>
              <w:t>0</w:t>
            </w:r>
          </w:p>
        </w:tc>
        <w:tc>
          <w:tcPr>
            <w:tcW w:w="993" w:type="dxa"/>
          </w:tcPr>
          <w:p w:rsidR="005616A0" w:rsidRDefault="005616A0" w:rsidP="005616A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5616A0" w:rsidRDefault="005616A0" w:rsidP="005616A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扫描箱</w:t>
            </w:r>
            <w:r>
              <w:rPr>
                <w:color w:val="2702C2"/>
              </w:rPr>
              <w:t>条码</w:t>
            </w:r>
          </w:p>
        </w:tc>
        <w:tc>
          <w:tcPr>
            <w:tcW w:w="141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616A0" w:rsidRDefault="005616A0" w:rsidP="005616A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</w:tr>
      <w:tr w:rsidR="005616A0" w:rsidTr="007E318E">
        <w:trPr>
          <w:trHeight w:val="455"/>
        </w:trPr>
        <w:tc>
          <w:tcPr>
            <w:tcW w:w="567" w:type="dxa"/>
          </w:tcPr>
          <w:p w:rsidR="005616A0" w:rsidRDefault="005616A0" w:rsidP="005616A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50</w:t>
            </w:r>
          </w:p>
        </w:tc>
        <w:tc>
          <w:tcPr>
            <w:tcW w:w="993" w:type="dxa"/>
          </w:tcPr>
          <w:p w:rsidR="005616A0" w:rsidRDefault="005616A0" w:rsidP="005616A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5616A0" w:rsidRDefault="005616A0" w:rsidP="005616A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扫描确认</w:t>
            </w:r>
          </w:p>
        </w:tc>
        <w:tc>
          <w:tcPr>
            <w:tcW w:w="141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616A0" w:rsidRDefault="005616A0" w:rsidP="005616A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</w:tr>
      <w:tr w:rsidR="005616A0" w:rsidTr="007E318E">
        <w:trPr>
          <w:trHeight w:val="455"/>
        </w:trPr>
        <w:tc>
          <w:tcPr>
            <w:tcW w:w="567" w:type="dxa"/>
          </w:tcPr>
          <w:p w:rsidR="005616A0" w:rsidRDefault="005616A0" w:rsidP="005616A0">
            <w:pPr>
              <w:ind w:rightChars="-80" w:right="-160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060</w:t>
            </w:r>
          </w:p>
        </w:tc>
        <w:tc>
          <w:tcPr>
            <w:tcW w:w="993" w:type="dxa"/>
          </w:tcPr>
          <w:p w:rsidR="005616A0" w:rsidRDefault="005616A0" w:rsidP="005616A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5616A0" w:rsidRDefault="005616A0" w:rsidP="005616A0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其他入库过账</w:t>
            </w:r>
          </w:p>
        </w:tc>
        <w:tc>
          <w:tcPr>
            <w:tcW w:w="141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616A0" w:rsidRDefault="005616A0" w:rsidP="005616A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</w:tr>
      <w:tr w:rsidR="005616A0" w:rsidTr="007E318E">
        <w:trPr>
          <w:trHeight w:val="455"/>
        </w:trPr>
        <w:tc>
          <w:tcPr>
            <w:tcW w:w="567" w:type="dxa"/>
          </w:tcPr>
          <w:p w:rsidR="005616A0" w:rsidRDefault="005616A0" w:rsidP="005616A0">
            <w:pPr>
              <w:ind w:rightChars="-80" w:right="-160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070</w:t>
            </w:r>
          </w:p>
        </w:tc>
        <w:tc>
          <w:tcPr>
            <w:tcW w:w="993" w:type="dxa"/>
          </w:tcPr>
          <w:p w:rsidR="005616A0" w:rsidRDefault="005616A0" w:rsidP="005616A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5616A0" w:rsidRDefault="005616A0" w:rsidP="005616A0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入库过账</w:t>
            </w:r>
          </w:p>
        </w:tc>
        <w:tc>
          <w:tcPr>
            <w:tcW w:w="141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616A0" w:rsidRDefault="005616A0" w:rsidP="005616A0">
            <w:pPr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616A0" w:rsidRPr="00EE0FE1" w:rsidRDefault="005616A0" w:rsidP="005616A0">
            <w:pPr>
              <w:rPr>
                <w:color w:val="2702C2"/>
              </w:rPr>
            </w:pPr>
          </w:p>
        </w:tc>
      </w:tr>
    </w:tbl>
    <w:p w:rsidR="00F01D1D" w:rsidRDefault="00485A70" w:rsidP="007F4D3C">
      <w:pPr>
        <w:rPr>
          <w:color w:val="2702C2"/>
        </w:rPr>
      </w:pPr>
      <w:bookmarkStart w:id="25" w:name="_Toc216751457"/>
      <w:bookmarkStart w:id="26" w:name="_Toc216782638"/>
      <w:r>
        <w:rPr>
          <w:color w:val="2702C2"/>
        </w:rPr>
        <w:br/>
      </w:r>
    </w:p>
    <w:p w:rsidR="00485A70" w:rsidRDefault="00485A70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57000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C87F7E" w:rsidP="00815E41">
      <w:pPr>
        <w:pStyle w:val="2"/>
      </w:pPr>
      <w:bookmarkStart w:id="28" w:name="_Toc216751458"/>
      <w:bookmarkStart w:id="29" w:name="_Toc216782639"/>
      <w:bookmarkStart w:id="30" w:name="_Toc477857001"/>
      <w:r>
        <w:t>WMS_0</w:t>
      </w:r>
      <w:r w:rsidR="00847304">
        <w:t>5</w:t>
      </w:r>
      <w:r>
        <w:t>1</w:t>
      </w:r>
      <w:r w:rsidR="00D65CED">
        <w:t>_0</w:t>
      </w:r>
      <w:r w:rsidR="00C8254C">
        <w:t>10</w:t>
      </w:r>
      <w:r w:rsidR="0051237E" w:rsidRPr="0051237E">
        <w:rPr>
          <w:rFonts w:hint="eastAsia"/>
        </w:rPr>
        <w:t>：</w:t>
      </w:r>
      <w:bookmarkEnd w:id="28"/>
      <w:bookmarkEnd w:id="29"/>
      <w:r w:rsidR="00E366D8">
        <w:rPr>
          <w:rFonts w:hint="eastAsia"/>
        </w:rPr>
        <w:t>手工</w:t>
      </w:r>
      <w:r w:rsidR="00E366D8">
        <w:t>创建</w:t>
      </w:r>
      <w:r w:rsidR="00847304">
        <w:rPr>
          <w:rFonts w:hint="eastAsia"/>
        </w:rPr>
        <w:t>其他</w:t>
      </w:r>
      <w:r w:rsidR="006C2CE9">
        <w:rPr>
          <w:rFonts w:hint="eastAsia"/>
        </w:rPr>
        <w:t>入</w:t>
      </w:r>
      <w:r w:rsidR="00E366D8">
        <w:rPr>
          <w:rFonts w:hint="eastAsia"/>
        </w:rPr>
        <w:t>库单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847304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847304">
              <w:rPr>
                <w:color w:val="2702C2"/>
              </w:rPr>
              <w:t>5</w:t>
            </w:r>
            <w:r w:rsidR="005F3867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_0</w:t>
            </w:r>
            <w:r w:rsidR="00376107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847304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8446DF">
              <w:rPr>
                <w:rFonts w:hint="eastAsia"/>
                <w:color w:val="2702C2"/>
              </w:rPr>
              <w:t>在</w:t>
            </w:r>
            <w:r w:rsidR="008446DF">
              <w:rPr>
                <w:color w:val="2702C2"/>
              </w:rPr>
              <w:t>WMS</w:t>
            </w:r>
            <w:r w:rsidR="008446DF">
              <w:rPr>
                <w:color w:val="2702C2"/>
              </w:rPr>
              <w:t>手工创建</w:t>
            </w:r>
            <w:r>
              <w:rPr>
                <w:rFonts w:hint="eastAsia"/>
                <w:color w:val="2702C2"/>
              </w:rPr>
              <w:t>其他</w:t>
            </w:r>
            <w:r w:rsidR="007776B3">
              <w:rPr>
                <w:rFonts w:hint="eastAsia"/>
                <w:color w:val="2702C2"/>
              </w:rPr>
              <w:t>入</w:t>
            </w:r>
            <w:r w:rsidR="008446DF">
              <w:rPr>
                <w:color w:val="2702C2"/>
              </w:rPr>
              <w:t>库单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49C0" w:rsidRDefault="00847304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3132FE">
              <w:rPr>
                <w:rFonts w:hint="eastAsia"/>
                <w:color w:val="2702C2"/>
              </w:rPr>
              <w:t>在</w:t>
            </w:r>
            <w:r w:rsidR="003132FE">
              <w:rPr>
                <w:color w:val="2702C2"/>
              </w:rPr>
              <w:t>WMS</w:t>
            </w:r>
            <w:r w:rsidR="003132FE">
              <w:rPr>
                <w:color w:val="2702C2"/>
              </w:rPr>
              <w:t>手工创建</w:t>
            </w:r>
            <w:r w:rsidR="00344FC1">
              <w:rPr>
                <w:rFonts w:hint="eastAsia"/>
                <w:color w:val="2702C2"/>
              </w:rPr>
              <w:t>入</w:t>
            </w:r>
            <w:r w:rsidR="003132FE">
              <w:rPr>
                <w:color w:val="2702C2"/>
              </w:rPr>
              <w:t>库单</w:t>
            </w:r>
            <w:r w:rsidR="004749C0">
              <w:rPr>
                <w:color w:val="2702C2"/>
              </w:rPr>
              <w:t>。</w:t>
            </w:r>
          </w:p>
          <w:p w:rsidR="00E656BA" w:rsidRPr="00C94C42" w:rsidRDefault="00E656BA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  <w:r>
              <w:rPr>
                <w:color w:val="2702C2"/>
              </w:rPr>
              <w:t>校验项目号和会计科目是否正确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项目号和会计科目</w:t>
            </w:r>
            <w:r w:rsidR="005E0E09">
              <w:rPr>
                <w:rFonts w:hint="eastAsia"/>
                <w:color w:val="2702C2"/>
              </w:rPr>
              <w:t>由</w:t>
            </w:r>
            <w:r w:rsidR="005E0E09">
              <w:rPr>
                <w:color w:val="2702C2"/>
              </w:rPr>
              <w:t>财务</w:t>
            </w:r>
            <w:r w:rsidR="005E0E09">
              <w:rPr>
                <w:rFonts w:hint="eastAsia"/>
                <w:color w:val="2702C2"/>
              </w:rPr>
              <w:t>维护</w:t>
            </w:r>
            <w:r w:rsidR="005E0E09">
              <w:rPr>
                <w:color w:val="2702C2"/>
              </w:rPr>
              <w:t>。</w:t>
            </w:r>
          </w:p>
          <w:p w:rsidR="0068044D" w:rsidRPr="00772C8A" w:rsidRDefault="0068044D" w:rsidP="0068044D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0B7A24" w:rsidRPr="00815E41" w:rsidRDefault="00144A62" w:rsidP="000B7A24">
      <w:pPr>
        <w:pStyle w:val="2"/>
      </w:pPr>
      <w:bookmarkStart w:id="32" w:name="_Toc477857002"/>
      <w:r>
        <w:t>WMS_0</w:t>
      </w:r>
      <w:r w:rsidR="00847304">
        <w:t>5</w:t>
      </w:r>
      <w:r>
        <w:t>1</w:t>
      </w:r>
      <w:r w:rsidR="00E043C3">
        <w:t>_02</w:t>
      </w:r>
      <w:r w:rsidR="000B7A24">
        <w:t>0</w:t>
      </w:r>
      <w:r w:rsidR="000B7A24" w:rsidRPr="00156B02">
        <w:rPr>
          <w:rFonts w:hint="eastAsia"/>
        </w:rPr>
        <w:t>：</w:t>
      </w:r>
      <w:r w:rsidR="009869C3">
        <w:rPr>
          <w:rFonts w:hint="eastAsia"/>
        </w:rPr>
        <w:t>生成箱</w:t>
      </w:r>
      <w:r w:rsidR="009869C3">
        <w:t>条码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B7A24" w:rsidRPr="0076062D" w:rsidTr="00436CEB">
        <w:trPr>
          <w:trHeight w:val="226"/>
        </w:trPr>
        <w:tc>
          <w:tcPr>
            <w:tcW w:w="2160" w:type="dxa"/>
            <w:shd w:val="pct15" w:color="auto" w:fill="FFFFFF"/>
          </w:tcPr>
          <w:p w:rsidR="000B7A24" w:rsidRPr="0076062D" w:rsidRDefault="000B7A24" w:rsidP="00436CE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B7A24" w:rsidRPr="00374B71" w:rsidRDefault="000B7A24" w:rsidP="00CA5742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CA5742">
              <w:rPr>
                <w:color w:val="2702C2"/>
              </w:rPr>
              <w:t>5</w:t>
            </w:r>
            <w:r w:rsidR="00495A7A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E043C3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B7A24" w:rsidRPr="0076062D" w:rsidRDefault="000B7A24" w:rsidP="00436CE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B7A24" w:rsidRPr="006F7685" w:rsidRDefault="000B7A24" w:rsidP="00436CE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B7A24" w:rsidRPr="00D17252" w:rsidTr="00436CE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436CE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B7A24" w:rsidRDefault="000B7A24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B7A24" w:rsidRDefault="00534E63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仓库生成</w:t>
            </w:r>
            <w:r>
              <w:rPr>
                <w:color w:val="2702C2"/>
              </w:rPr>
              <w:t>箱条码；</w:t>
            </w:r>
          </w:p>
          <w:p w:rsidR="00534E63" w:rsidRPr="00D777C3" w:rsidRDefault="00534E63" w:rsidP="00436CEB">
            <w:pPr>
              <w:rPr>
                <w:rFonts w:hint="eastAsia"/>
                <w:color w:val="2702C2"/>
              </w:rPr>
            </w:pPr>
          </w:p>
          <w:p w:rsidR="000B7A24" w:rsidRDefault="000B7A24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B7A24" w:rsidRDefault="00534E63" w:rsidP="00436CEB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995294">
              <w:rPr>
                <w:color w:val="2702C2"/>
              </w:rPr>
              <w:t>输入的物料和数量，点击</w:t>
            </w:r>
            <w:r>
              <w:rPr>
                <w:rFonts w:hint="eastAsia"/>
                <w:color w:val="2702C2"/>
              </w:rPr>
              <w:t>生成箱条码</w:t>
            </w:r>
            <w:r>
              <w:rPr>
                <w:color w:val="2702C2"/>
              </w:rPr>
              <w:t>，打印并粘贴条码</w:t>
            </w:r>
            <w:r w:rsidR="000B7A24">
              <w:rPr>
                <w:rFonts w:hint="eastAsia"/>
                <w:color w:val="2702C2"/>
              </w:rPr>
              <w:t>。</w:t>
            </w:r>
          </w:p>
          <w:p w:rsidR="000B7A24" w:rsidRPr="00400469" w:rsidRDefault="000B7A24" w:rsidP="00436CEB">
            <w:pPr>
              <w:pStyle w:val="af1"/>
              <w:ind w:left="360" w:firstLineChars="0" w:firstLine="0"/>
            </w:pPr>
          </w:p>
          <w:p w:rsidR="000B7A24" w:rsidRDefault="000B7A24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B7A24" w:rsidRPr="0076062D" w:rsidRDefault="000B7A24" w:rsidP="00436CE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B7A24" w:rsidRPr="00E35EE7" w:rsidTr="00436CE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436CE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B7A24" w:rsidRPr="0076062D" w:rsidRDefault="000B7A24" w:rsidP="00436CEB">
            <w:pPr>
              <w:rPr>
                <w:color w:val="2702C2"/>
              </w:rPr>
            </w:pPr>
          </w:p>
        </w:tc>
      </w:tr>
      <w:tr w:rsidR="000B7A24" w:rsidTr="00436CE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B7A24" w:rsidRPr="00B261A5" w:rsidRDefault="000B7A24" w:rsidP="00436CE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B7A24" w:rsidRDefault="000B7A24" w:rsidP="00A05B21"/>
        </w:tc>
      </w:tr>
      <w:tr w:rsidR="000B7A24" w:rsidTr="00436CE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B7A24" w:rsidRPr="00B261A5" w:rsidRDefault="000B7A24" w:rsidP="00436CE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B7A24" w:rsidRDefault="000B7A24" w:rsidP="00436CEB"/>
        </w:tc>
        <w:tc>
          <w:tcPr>
            <w:tcW w:w="951" w:type="dxa"/>
            <w:shd w:val="pct15" w:color="auto" w:fill="auto"/>
          </w:tcPr>
          <w:p w:rsidR="000B7A24" w:rsidRDefault="000B7A24" w:rsidP="00436CE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B7A24" w:rsidRDefault="000B7A24" w:rsidP="00436CEB"/>
        </w:tc>
      </w:tr>
    </w:tbl>
    <w:p w:rsidR="00400469" w:rsidRDefault="00400469" w:rsidP="00400469">
      <w:pPr>
        <w:rPr>
          <w:color w:val="2702C2"/>
        </w:rPr>
      </w:pPr>
    </w:p>
    <w:p w:rsidR="00400469" w:rsidRPr="00815E41" w:rsidRDefault="00EB5181" w:rsidP="00400469">
      <w:pPr>
        <w:pStyle w:val="2"/>
      </w:pPr>
      <w:bookmarkStart w:id="33" w:name="_Toc477857003"/>
      <w:r>
        <w:t>WMS_0</w:t>
      </w:r>
      <w:r w:rsidR="00E41471">
        <w:t>5</w:t>
      </w:r>
      <w:r>
        <w:t>1</w:t>
      </w:r>
      <w:r w:rsidR="00837102">
        <w:t>_03</w:t>
      </w:r>
      <w:r w:rsidR="00400469">
        <w:t>0</w:t>
      </w:r>
      <w:r w:rsidR="00400469" w:rsidRPr="00156B02">
        <w:rPr>
          <w:rFonts w:hint="eastAsia"/>
        </w:rPr>
        <w:t>：</w:t>
      </w:r>
      <w:r w:rsidR="00EA3FB8">
        <w:rPr>
          <w:rFonts w:hint="eastAsia"/>
        </w:rPr>
        <w:t>扫描其他</w:t>
      </w:r>
      <w:r w:rsidR="00EA3FB8">
        <w:t>入库单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00469" w:rsidRPr="0076062D" w:rsidTr="008C27BE">
        <w:trPr>
          <w:trHeight w:val="226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00469" w:rsidRPr="00374B71" w:rsidRDefault="00400469" w:rsidP="00E41471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41471">
              <w:rPr>
                <w:color w:val="2702C2"/>
              </w:rPr>
              <w:t>5</w:t>
            </w:r>
            <w:r w:rsidR="00C70545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C70545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00469" w:rsidRPr="006F7685" w:rsidRDefault="00400469" w:rsidP="008C27BE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00469" w:rsidRPr="00D17252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400469" w:rsidRDefault="00EA3FB8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 w:rsidR="00DF43B0">
              <w:rPr>
                <w:rFonts w:hint="eastAsia"/>
                <w:color w:val="2702C2"/>
              </w:rPr>
              <w:t>其他入库单</w:t>
            </w:r>
            <w:r w:rsidR="00DF43B0">
              <w:rPr>
                <w:color w:val="2702C2"/>
              </w:rPr>
              <w:t>条码</w:t>
            </w:r>
            <w:r w:rsidR="00400469">
              <w:rPr>
                <w:rFonts w:hint="eastAsia"/>
                <w:color w:val="2702C2"/>
              </w:rPr>
              <w:t>；</w:t>
            </w:r>
          </w:p>
          <w:p w:rsidR="00400469" w:rsidRDefault="00400469" w:rsidP="008C27BE">
            <w:pPr>
              <w:rPr>
                <w:color w:val="2702C2"/>
              </w:rPr>
            </w:pPr>
          </w:p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00469" w:rsidRPr="00DF43B0" w:rsidRDefault="00DF43B0" w:rsidP="00DF43B0">
            <w:pPr>
              <w:pStyle w:val="af1"/>
              <w:numPr>
                <w:ilvl w:val="0"/>
                <w:numId w:val="30"/>
              </w:numPr>
              <w:ind w:firstLineChars="0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仓管员扫描其他入库单</w:t>
            </w:r>
            <w:r>
              <w:rPr>
                <w:color w:val="2702C2"/>
              </w:rPr>
              <w:t>条码。</w:t>
            </w:r>
          </w:p>
          <w:p w:rsidR="00400469" w:rsidRPr="008F4790" w:rsidRDefault="00400469" w:rsidP="008C27BE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00469" w:rsidRDefault="00400469" w:rsidP="008C27B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00469" w:rsidRPr="0076062D" w:rsidRDefault="00400469" w:rsidP="008C27BE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00469" w:rsidRPr="00E35EE7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00469" w:rsidRPr="0076062D" w:rsidRDefault="00400469" w:rsidP="008C27BE">
            <w:pPr>
              <w:rPr>
                <w:color w:val="2702C2"/>
              </w:rPr>
            </w:pPr>
          </w:p>
        </w:tc>
      </w:tr>
      <w:tr w:rsidR="00400469" w:rsidTr="008C27B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00469" w:rsidRDefault="00400469" w:rsidP="008C27BE"/>
        </w:tc>
      </w:tr>
      <w:tr w:rsidR="00400469" w:rsidTr="008C27B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00469" w:rsidRDefault="00400469" w:rsidP="008C27BE"/>
        </w:tc>
        <w:tc>
          <w:tcPr>
            <w:tcW w:w="951" w:type="dxa"/>
            <w:shd w:val="pct15" w:color="auto" w:fill="auto"/>
          </w:tcPr>
          <w:p w:rsidR="00400469" w:rsidRDefault="00400469" w:rsidP="008C27B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00469" w:rsidRDefault="00400469" w:rsidP="008C27BE"/>
        </w:tc>
      </w:tr>
    </w:tbl>
    <w:p w:rsidR="00400469" w:rsidRDefault="00400469" w:rsidP="00400469">
      <w:pPr>
        <w:rPr>
          <w:color w:val="2702C2"/>
        </w:rPr>
      </w:pPr>
    </w:p>
    <w:p w:rsidR="00400469" w:rsidRPr="00815E41" w:rsidRDefault="00774638" w:rsidP="00400469">
      <w:pPr>
        <w:pStyle w:val="2"/>
      </w:pPr>
      <w:bookmarkStart w:id="34" w:name="_Toc477857004"/>
      <w:r>
        <w:lastRenderedPageBreak/>
        <w:t>WMS_0</w:t>
      </w:r>
      <w:r w:rsidR="00DF43B0">
        <w:t>5</w:t>
      </w:r>
      <w:r>
        <w:t>1</w:t>
      </w:r>
      <w:r w:rsidR="00537730">
        <w:t>_04</w:t>
      </w:r>
      <w:r w:rsidR="00400469">
        <w:t>0</w:t>
      </w:r>
      <w:r w:rsidR="00400469" w:rsidRPr="00156B02">
        <w:rPr>
          <w:rFonts w:hint="eastAsia"/>
        </w:rPr>
        <w:t>：</w:t>
      </w:r>
      <w:r w:rsidR="00DF43B0">
        <w:rPr>
          <w:rFonts w:hint="eastAsia"/>
        </w:rPr>
        <w:t>扫描箱条码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00469" w:rsidRPr="0076062D" w:rsidTr="008C27BE">
        <w:trPr>
          <w:trHeight w:val="226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00469" w:rsidRPr="00374B71" w:rsidRDefault="00400469" w:rsidP="008C27BE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6115F5">
              <w:rPr>
                <w:color w:val="2702C2"/>
              </w:rPr>
              <w:t>71</w:t>
            </w:r>
            <w:r>
              <w:rPr>
                <w:rFonts w:hint="eastAsia"/>
                <w:color w:val="2702C2"/>
              </w:rPr>
              <w:t>_</w:t>
            </w:r>
            <w:r w:rsidR="006115F5">
              <w:rPr>
                <w:color w:val="2702C2"/>
              </w:rPr>
              <w:t>04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00469" w:rsidRPr="006F7685" w:rsidRDefault="00400469" w:rsidP="008C27BE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00469" w:rsidRPr="00D17252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DF43B0" w:rsidRDefault="00DF43B0" w:rsidP="00DF43B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DF43B0" w:rsidRDefault="00DF43B0" w:rsidP="00DF43B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仓管员扫描箱条码；</w:t>
            </w:r>
          </w:p>
          <w:p w:rsidR="00DF43B0" w:rsidRDefault="00DF43B0" w:rsidP="00DF43B0">
            <w:pPr>
              <w:rPr>
                <w:color w:val="2702C2"/>
              </w:rPr>
            </w:pPr>
          </w:p>
          <w:p w:rsidR="00DF43B0" w:rsidRDefault="00DF43B0" w:rsidP="00DF43B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DF43B0" w:rsidRPr="00DF43B0" w:rsidRDefault="00DF43B0" w:rsidP="00DF43B0">
            <w:pPr>
              <w:pStyle w:val="af1"/>
              <w:numPr>
                <w:ilvl w:val="0"/>
                <w:numId w:val="30"/>
              </w:numPr>
              <w:ind w:firstLineChars="0"/>
              <w:rPr>
                <w:rFonts w:hint="eastAsia"/>
                <w:color w:val="2702C2"/>
              </w:rPr>
            </w:pPr>
            <w:r>
              <w:rPr>
                <w:rFonts w:hint="eastAsia"/>
                <w:color w:val="2702C2"/>
              </w:rPr>
              <w:t>仓管员依次扫描</w:t>
            </w:r>
            <w:r>
              <w:rPr>
                <w:color w:val="2702C2"/>
              </w:rPr>
              <w:t>待</w:t>
            </w:r>
            <w:r>
              <w:rPr>
                <w:rFonts w:hint="eastAsia"/>
                <w:color w:val="2702C2"/>
              </w:rPr>
              <w:t>入</w:t>
            </w:r>
            <w:r>
              <w:rPr>
                <w:color w:val="2702C2"/>
              </w:rPr>
              <w:t>库的箱条码。</w:t>
            </w:r>
          </w:p>
          <w:p w:rsidR="00DF43B0" w:rsidRPr="008F4790" w:rsidRDefault="00DF43B0" w:rsidP="00DF43B0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DF43B0" w:rsidRDefault="00DF43B0" w:rsidP="00DF43B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00469" w:rsidRPr="0076062D" w:rsidRDefault="00DF43B0" w:rsidP="00DF43B0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00469" w:rsidRPr="00E35EE7" w:rsidTr="008C27B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00469" w:rsidRPr="0076062D" w:rsidRDefault="00400469" w:rsidP="008C27B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00469" w:rsidRPr="0076062D" w:rsidRDefault="00400469" w:rsidP="008C27BE">
            <w:pPr>
              <w:rPr>
                <w:color w:val="2702C2"/>
              </w:rPr>
            </w:pPr>
          </w:p>
        </w:tc>
      </w:tr>
      <w:tr w:rsidR="00400469" w:rsidTr="008C27B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00469" w:rsidRDefault="00400469" w:rsidP="008C27BE"/>
        </w:tc>
      </w:tr>
      <w:tr w:rsidR="00400469" w:rsidTr="008C27B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00469" w:rsidRPr="00B261A5" w:rsidRDefault="00400469" w:rsidP="008C27B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00469" w:rsidRDefault="00400469" w:rsidP="008C27BE"/>
        </w:tc>
        <w:tc>
          <w:tcPr>
            <w:tcW w:w="951" w:type="dxa"/>
            <w:shd w:val="pct15" w:color="auto" w:fill="auto"/>
          </w:tcPr>
          <w:p w:rsidR="00400469" w:rsidRDefault="00400469" w:rsidP="008C27B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00469" w:rsidRDefault="00400469" w:rsidP="008C27BE"/>
        </w:tc>
      </w:tr>
    </w:tbl>
    <w:p w:rsidR="000B7A24" w:rsidRDefault="000B7A24" w:rsidP="00BC0FF6">
      <w:pPr>
        <w:rPr>
          <w:color w:val="2702C2"/>
        </w:rPr>
      </w:pPr>
    </w:p>
    <w:p w:rsidR="00BC0FF6" w:rsidRPr="00815E41" w:rsidRDefault="006E5C95" w:rsidP="00EC33E0">
      <w:pPr>
        <w:pStyle w:val="2"/>
      </w:pPr>
      <w:bookmarkStart w:id="35" w:name="_Toc477857005"/>
      <w:r>
        <w:t>WMS_0</w:t>
      </w:r>
      <w:r w:rsidR="00A70745">
        <w:t>5</w:t>
      </w:r>
      <w:r>
        <w:t>1</w:t>
      </w:r>
      <w:r w:rsidR="00937AFB">
        <w:t>_05</w:t>
      </w:r>
      <w:r w:rsidR="00A33BFD">
        <w:t>0</w:t>
      </w:r>
      <w:r w:rsidR="00BC0FF6" w:rsidRPr="00156B02">
        <w:rPr>
          <w:rFonts w:hint="eastAsia"/>
        </w:rPr>
        <w:t>：</w:t>
      </w:r>
      <w:r w:rsidR="00A70745">
        <w:rPr>
          <w:rFonts w:hint="eastAsia"/>
        </w:rPr>
        <w:t>扫描确认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C0FF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C0FF6" w:rsidRPr="00374B71" w:rsidRDefault="00BC0FF6" w:rsidP="00A7074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70745">
              <w:rPr>
                <w:color w:val="2702C2"/>
              </w:rPr>
              <w:t>5</w:t>
            </w:r>
            <w:r w:rsidR="000814E9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0814E9">
              <w:rPr>
                <w:color w:val="2702C2"/>
              </w:rPr>
              <w:t>5</w:t>
            </w:r>
            <w:r w:rsidR="00A33BFD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C0FF6" w:rsidRPr="006F7685" w:rsidRDefault="00BC0FF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C0FF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完成后点击确认按钮</w:t>
            </w:r>
            <w:r>
              <w:rPr>
                <w:rFonts w:hint="eastAsia"/>
                <w:color w:val="2702C2"/>
              </w:rPr>
              <w:t>；</w:t>
            </w:r>
          </w:p>
          <w:p w:rsidR="00A70745" w:rsidRDefault="00A70745" w:rsidP="00A70745">
            <w:pPr>
              <w:rPr>
                <w:color w:val="2702C2"/>
              </w:rPr>
            </w:pP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A70745" w:rsidRDefault="00A70745" w:rsidP="00A70745">
            <w:pPr>
              <w:pStyle w:val="af1"/>
              <w:numPr>
                <w:ilvl w:val="0"/>
                <w:numId w:val="24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完成后点击确认按钮。</w:t>
            </w:r>
          </w:p>
          <w:p w:rsidR="00A70745" w:rsidRPr="00FD2A5A" w:rsidRDefault="00A70745" w:rsidP="00A70745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C0FF6" w:rsidRPr="00132134" w:rsidRDefault="00A70745" w:rsidP="00A70745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C0FF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224E8A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C0FF6" w:rsidRPr="0076062D" w:rsidRDefault="00BC0FF6" w:rsidP="00DA5111">
            <w:pPr>
              <w:rPr>
                <w:color w:val="2702C2"/>
              </w:rPr>
            </w:pPr>
          </w:p>
        </w:tc>
      </w:tr>
      <w:tr w:rsidR="00BC0FF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C0FF6" w:rsidRDefault="00BC0FF6" w:rsidP="00DA5111"/>
        </w:tc>
      </w:tr>
      <w:tr w:rsidR="00BC0FF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C0FF6" w:rsidRDefault="00BC0FF6" w:rsidP="00DA5111"/>
        </w:tc>
        <w:tc>
          <w:tcPr>
            <w:tcW w:w="951" w:type="dxa"/>
            <w:shd w:val="pct15" w:color="auto" w:fill="auto"/>
          </w:tcPr>
          <w:p w:rsidR="00BC0FF6" w:rsidRDefault="00BC0FF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C0FF6" w:rsidRDefault="00BC0FF6" w:rsidP="00DA5111"/>
        </w:tc>
      </w:tr>
    </w:tbl>
    <w:p w:rsidR="000D4E06" w:rsidRDefault="000D4E06" w:rsidP="000D4E06">
      <w:pPr>
        <w:rPr>
          <w:color w:val="2702C2"/>
        </w:rPr>
      </w:pPr>
    </w:p>
    <w:p w:rsidR="000D4E06" w:rsidRPr="00815E41" w:rsidRDefault="00ED290B" w:rsidP="0071599B">
      <w:pPr>
        <w:pStyle w:val="2"/>
      </w:pPr>
      <w:bookmarkStart w:id="36" w:name="_Toc477857006"/>
      <w:r>
        <w:t>WMS_0</w:t>
      </w:r>
      <w:r w:rsidR="00A70745">
        <w:t>5</w:t>
      </w:r>
      <w:r w:rsidR="0078225A">
        <w:t>1_06</w:t>
      </w:r>
      <w:r w:rsidR="000D4E06">
        <w:t>0</w:t>
      </w:r>
      <w:r w:rsidR="000D4E06" w:rsidRPr="00156B02">
        <w:rPr>
          <w:rFonts w:hint="eastAsia"/>
        </w:rPr>
        <w:t>：</w:t>
      </w:r>
      <w:r w:rsidR="006B1D47">
        <w:rPr>
          <w:rFonts w:hint="eastAsia"/>
        </w:rPr>
        <w:t>WMS</w:t>
      </w:r>
      <w:r w:rsidR="00A70745">
        <w:rPr>
          <w:rFonts w:hint="eastAsia"/>
        </w:rPr>
        <w:t>其他</w:t>
      </w:r>
      <w:r w:rsidR="00A70745">
        <w:t>入库过账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D4E0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D4E06" w:rsidRPr="00374B71" w:rsidRDefault="000D4E06" w:rsidP="00A7074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70745">
              <w:rPr>
                <w:color w:val="2702C2"/>
              </w:rPr>
              <w:t>5</w:t>
            </w:r>
            <w:r w:rsidR="00373075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</w:t>
            </w:r>
            <w:r w:rsidR="00BF590F">
              <w:rPr>
                <w:color w:val="2702C2"/>
              </w:rPr>
              <w:t>0</w:t>
            </w:r>
            <w:r w:rsidR="00373075">
              <w:rPr>
                <w:color w:val="2702C2"/>
              </w:rPr>
              <w:t>6</w:t>
            </w:r>
            <w:r w:rsidR="00BF590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D4E06" w:rsidRPr="006F7685" w:rsidRDefault="000D4E0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A70745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70745" w:rsidRPr="0076062D" w:rsidRDefault="00A70745" w:rsidP="00A70745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做</w:t>
            </w:r>
            <w:r w:rsidRPr="00046F47">
              <w:rPr>
                <w:rFonts w:hint="eastAsia"/>
                <w:color w:val="2702C2"/>
              </w:rPr>
              <w:t>其他</w:t>
            </w:r>
            <w:r>
              <w:rPr>
                <w:rFonts w:hint="eastAsia"/>
                <w:color w:val="2702C2"/>
              </w:rPr>
              <w:t>入</w:t>
            </w:r>
            <w:r>
              <w:rPr>
                <w:color w:val="2702C2"/>
              </w:rPr>
              <w:t>库过账</w:t>
            </w:r>
            <w:r>
              <w:rPr>
                <w:rFonts w:hint="eastAsia"/>
                <w:color w:val="2702C2"/>
              </w:rPr>
              <w:t>；</w:t>
            </w:r>
          </w:p>
          <w:p w:rsidR="00A70745" w:rsidRDefault="00A70745" w:rsidP="00A70745">
            <w:pPr>
              <w:rPr>
                <w:color w:val="2702C2"/>
              </w:rPr>
            </w:pP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A70745" w:rsidRDefault="00A70745" w:rsidP="00A70745">
            <w:pPr>
              <w:pStyle w:val="af1"/>
              <w:numPr>
                <w:ilvl w:val="0"/>
                <w:numId w:val="3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做</w:t>
            </w:r>
            <w:r w:rsidRPr="00046F47">
              <w:rPr>
                <w:rFonts w:hint="eastAsia"/>
                <w:color w:val="2702C2"/>
              </w:rPr>
              <w:t>其他</w:t>
            </w:r>
            <w:r>
              <w:rPr>
                <w:color w:val="2702C2"/>
              </w:rPr>
              <w:t>出库过账</w:t>
            </w:r>
            <w:r>
              <w:rPr>
                <w:rFonts w:hint="eastAsia"/>
                <w:color w:val="2702C2"/>
              </w:rPr>
              <w:t>，增加条码</w:t>
            </w:r>
            <w:r>
              <w:rPr>
                <w:color w:val="2702C2"/>
              </w:rPr>
              <w:t>库存。</w:t>
            </w:r>
          </w:p>
          <w:p w:rsidR="00A70745" w:rsidRPr="008F4790" w:rsidRDefault="00A70745" w:rsidP="00A70745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A70745" w:rsidRPr="0076062D" w:rsidRDefault="00A70745" w:rsidP="00A70745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A70745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A70745" w:rsidRPr="0076062D" w:rsidRDefault="00A70745" w:rsidP="00A70745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A70745" w:rsidRPr="0076062D" w:rsidRDefault="00A70745" w:rsidP="00A70745">
            <w:pPr>
              <w:rPr>
                <w:color w:val="2702C2"/>
              </w:rPr>
            </w:pPr>
          </w:p>
        </w:tc>
      </w:tr>
      <w:tr w:rsidR="00A70745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A70745" w:rsidRPr="00B261A5" w:rsidRDefault="00A70745" w:rsidP="00A70745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A70745" w:rsidRDefault="00A70745" w:rsidP="00A70745"/>
        </w:tc>
      </w:tr>
      <w:tr w:rsidR="00A70745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A70745" w:rsidRPr="00B261A5" w:rsidRDefault="00A70745" w:rsidP="00A70745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A70745" w:rsidRDefault="00A70745" w:rsidP="00A70745"/>
        </w:tc>
        <w:tc>
          <w:tcPr>
            <w:tcW w:w="951" w:type="dxa"/>
            <w:shd w:val="pct15" w:color="auto" w:fill="auto"/>
          </w:tcPr>
          <w:p w:rsidR="00A70745" w:rsidRDefault="00A70745" w:rsidP="00A70745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A70745" w:rsidRDefault="00A70745" w:rsidP="00A70745"/>
        </w:tc>
      </w:tr>
    </w:tbl>
    <w:p w:rsidR="00BC0FF6" w:rsidRDefault="00BC0FF6" w:rsidP="00461B80">
      <w:pPr>
        <w:rPr>
          <w:color w:val="2702C2"/>
        </w:rPr>
      </w:pPr>
    </w:p>
    <w:p w:rsidR="002D588D" w:rsidRPr="00815E41" w:rsidRDefault="00CF323F" w:rsidP="00995C50">
      <w:pPr>
        <w:pStyle w:val="2"/>
      </w:pPr>
      <w:bookmarkStart w:id="37" w:name="_Toc477857007"/>
      <w:bookmarkEnd w:id="31"/>
      <w:r>
        <w:t>WMS_0</w:t>
      </w:r>
      <w:r w:rsidR="00A70745">
        <w:t>51</w:t>
      </w:r>
      <w:r>
        <w:t>_07</w:t>
      </w:r>
      <w:r w:rsidR="0027260D">
        <w:t>0</w:t>
      </w:r>
      <w:r w:rsidR="002D588D" w:rsidRPr="00156B02">
        <w:rPr>
          <w:rFonts w:hint="eastAsia"/>
        </w:rPr>
        <w:t>：</w:t>
      </w:r>
      <w:r w:rsidR="006B1D47">
        <w:rPr>
          <w:rFonts w:hint="eastAsia"/>
        </w:rPr>
        <w:t>SAP</w:t>
      </w:r>
      <w:r w:rsidR="006B1D47">
        <w:rPr>
          <w:rFonts w:hint="eastAsia"/>
        </w:rPr>
        <w:t>其他</w:t>
      </w:r>
      <w:r w:rsidR="006B1D47">
        <w:t>入库过账</w:t>
      </w:r>
      <w:bookmarkEnd w:id="3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D588D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D588D" w:rsidRPr="00374B71" w:rsidRDefault="002D588D" w:rsidP="006B1D47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6B1D47">
              <w:rPr>
                <w:color w:val="2702C2"/>
              </w:rPr>
              <w:t>5</w:t>
            </w:r>
            <w:r w:rsidR="00A92BBF">
              <w:rPr>
                <w:color w:val="2702C2"/>
              </w:rPr>
              <w:t>1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A92BBF">
              <w:rPr>
                <w:color w:val="2702C2"/>
              </w:rPr>
              <w:t>7</w:t>
            </w:r>
            <w:r w:rsidR="00754677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D588D" w:rsidRPr="006F7685" w:rsidRDefault="002D588D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D588D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做</w:t>
            </w:r>
            <w:r w:rsidRPr="00046F47">
              <w:rPr>
                <w:rFonts w:hint="eastAsia"/>
                <w:color w:val="2702C2"/>
              </w:rPr>
              <w:t>其他</w:t>
            </w:r>
            <w:r>
              <w:rPr>
                <w:rFonts w:hint="eastAsia"/>
                <w:color w:val="2702C2"/>
              </w:rPr>
              <w:t>入</w:t>
            </w:r>
            <w:r>
              <w:rPr>
                <w:color w:val="2702C2"/>
              </w:rPr>
              <w:t>库过账</w:t>
            </w:r>
            <w:r>
              <w:rPr>
                <w:rFonts w:hint="eastAsia"/>
                <w:color w:val="2702C2"/>
              </w:rPr>
              <w:t>；</w:t>
            </w:r>
          </w:p>
          <w:p w:rsidR="00A70745" w:rsidRDefault="00A70745" w:rsidP="00A70745">
            <w:pPr>
              <w:rPr>
                <w:color w:val="2702C2"/>
              </w:rPr>
            </w:pP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A70745" w:rsidRPr="00DA4CFD" w:rsidRDefault="00A70745" w:rsidP="00A70745">
            <w:pPr>
              <w:pStyle w:val="af1"/>
              <w:numPr>
                <w:ilvl w:val="0"/>
                <w:numId w:val="31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把其他</w:t>
            </w:r>
            <w:r>
              <w:rPr>
                <w:rFonts w:hint="eastAsia"/>
                <w:color w:val="2702C2"/>
              </w:rPr>
              <w:t>入</w:t>
            </w:r>
            <w:r>
              <w:rPr>
                <w:color w:val="2702C2"/>
              </w:rPr>
              <w:t>库数据传给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，</w:t>
            </w: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做</w:t>
            </w:r>
            <w:r w:rsidRPr="00046F47">
              <w:rPr>
                <w:rFonts w:hint="eastAsia"/>
                <w:color w:val="2702C2"/>
              </w:rPr>
              <w:t>其他</w:t>
            </w:r>
            <w:r>
              <w:rPr>
                <w:rFonts w:hint="eastAsia"/>
                <w:color w:val="2702C2"/>
              </w:rPr>
              <w:t>入</w:t>
            </w:r>
            <w:r>
              <w:rPr>
                <w:color w:val="2702C2"/>
              </w:rPr>
              <w:t>库过账。</w:t>
            </w:r>
          </w:p>
          <w:p w:rsidR="00A70745" w:rsidRPr="008F4790" w:rsidRDefault="00A70745" w:rsidP="00A70745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A70745" w:rsidRDefault="00A70745" w:rsidP="00A7074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D588D" w:rsidRPr="0076062D" w:rsidRDefault="00A70745" w:rsidP="00A70745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D588D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BD592A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D588D" w:rsidRPr="0076062D" w:rsidRDefault="002D588D" w:rsidP="0070455B">
            <w:pPr>
              <w:rPr>
                <w:color w:val="2702C2"/>
              </w:rPr>
            </w:pPr>
          </w:p>
        </w:tc>
      </w:tr>
      <w:tr w:rsidR="002D588D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D588D" w:rsidRDefault="002D588D" w:rsidP="0070455B"/>
        </w:tc>
      </w:tr>
      <w:tr w:rsidR="002D588D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D588D" w:rsidRDefault="002D588D" w:rsidP="0070455B"/>
        </w:tc>
        <w:tc>
          <w:tcPr>
            <w:tcW w:w="951" w:type="dxa"/>
            <w:shd w:val="pct15" w:color="auto" w:fill="auto"/>
          </w:tcPr>
          <w:p w:rsidR="002D588D" w:rsidRDefault="002D588D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D588D" w:rsidRDefault="002D588D" w:rsidP="0070455B"/>
        </w:tc>
      </w:tr>
    </w:tbl>
    <w:p w:rsidR="00473815" w:rsidRDefault="00473815" w:rsidP="00473815">
      <w:pPr>
        <w:rPr>
          <w:color w:val="2702C2"/>
        </w:rPr>
      </w:pPr>
    </w:p>
    <w:p w:rsidR="00EE1995" w:rsidRDefault="00EE1995" w:rsidP="00F13C30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0FF" w:rsidRDefault="001350FF">
      <w:r>
        <w:separator/>
      </w:r>
    </w:p>
  </w:endnote>
  <w:endnote w:type="continuationSeparator" w:id="0">
    <w:p w:rsidR="001350FF" w:rsidRDefault="0013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>
    <w:pPr>
      <w:pStyle w:val="a4"/>
    </w:pPr>
  </w:p>
  <w:p w:rsidR="00DA5111" w:rsidRPr="00BA3884" w:rsidRDefault="00DA5111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Pr="008F7275" w:rsidRDefault="00DA5111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0FF" w:rsidRDefault="001350FF">
      <w:r>
        <w:separator/>
      </w:r>
    </w:p>
  </w:footnote>
  <w:footnote w:type="continuationSeparator" w:id="0">
    <w:p w:rsidR="001350FF" w:rsidRDefault="00135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DA5111" w:rsidTr="007F4D3C">
      <w:tc>
        <w:tcPr>
          <w:tcW w:w="1951" w:type="dxa"/>
          <w:vMerge w:val="restart"/>
        </w:tcPr>
        <w:p w:rsidR="00DA5111" w:rsidRDefault="002D5151" w:rsidP="00FF3286">
          <w:pPr>
            <w:pStyle w:val="a3"/>
          </w:pPr>
          <w:r>
            <w:rPr>
              <w:rFonts w:hint="eastAsia"/>
            </w:rPr>
            <w:t>科尔本</w:t>
          </w:r>
          <w:r w:rsidR="00DA5111">
            <w:t>WMS</w:t>
          </w:r>
          <w:r w:rsidR="00DA5111"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DA5111" w:rsidRDefault="00DA5111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DA5111" w:rsidTr="007F4D3C">
      <w:tc>
        <w:tcPr>
          <w:tcW w:w="1951" w:type="dxa"/>
          <w:vMerge/>
        </w:tcPr>
        <w:p w:rsidR="00DA5111" w:rsidRDefault="00DA5111">
          <w:pPr>
            <w:pStyle w:val="a3"/>
          </w:pPr>
        </w:p>
      </w:tc>
      <w:tc>
        <w:tcPr>
          <w:tcW w:w="4536" w:type="dxa"/>
        </w:tcPr>
        <w:p w:rsidR="00DA5111" w:rsidRDefault="004A4577" w:rsidP="002D5151">
          <w:pPr>
            <w:pStyle w:val="a3"/>
            <w:jc w:val="center"/>
          </w:pPr>
          <w:fldSimple w:instr=" FILENAME  \* Caps  \* MERGEFORMAT ">
            <w:r w:rsidR="00DA5111">
              <w:rPr>
                <w:noProof/>
              </w:rPr>
              <w:t>0</w:t>
            </w:r>
            <w:r w:rsidR="002D5151">
              <w:rPr>
                <w:noProof/>
              </w:rPr>
              <w:t>5</w:t>
            </w:r>
            <w:r w:rsidR="00636829" w:rsidRPr="00636829">
              <w:rPr>
                <w:rFonts w:hint="eastAsia"/>
                <w:noProof/>
              </w:rPr>
              <w:t>1_</w:t>
            </w:r>
            <w:r w:rsidR="002D5151">
              <w:rPr>
                <w:rFonts w:hint="eastAsia"/>
                <w:noProof/>
              </w:rPr>
              <w:t>其他</w:t>
            </w:r>
            <w:r w:rsidR="00636829" w:rsidRPr="00636829">
              <w:rPr>
                <w:rFonts w:hint="eastAsia"/>
                <w:noProof/>
              </w:rPr>
              <w:t>入库流程</w:t>
            </w:r>
            <w:r w:rsidR="00DA5111">
              <w:rPr>
                <w:noProof/>
              </w:rPr>
              <w:t>_</w:t>
            </w:r>
            <w:r w:rsidR="00DA5111">
              <w:rPr>
                <w:rFonts w:hint="eastAsia"/>
                <w:noProof/>
              </w:rPr>
              <w:t>业务蓝图文档</w:t>
            </w:r>
            <w:r w:rsidR="00DA5111">
              <w:rPr>
                <w:rFonts w:hint="eastAsia"/>
                <w:noProof/>
              </w:rPr>
              <w:t>BBP</w:t>
            </w:r>
            <w:r w:rsidR="00DA5111">
              <w:rPr>
                <w:noProof/>
              </w:rPr>
              <w:t>_</w:t>
            </w:r>
            <w:r w:rsidR="00DA5111">
              <w:rPr>
                <w:rFonts w:hint="eastAsia"/>
                <w:noProof/>
              </w:rPr>
              <w:t>V1</w:t>
            </w:r>
            <w:r w:rsidR="00DA5111">
              <w:rPr>
                <w:noProof/>
              </w:rPr>
              <w:t>.0.Docx</w:t>
            </w:r>
          </w:fldSimple>
        </w:p>
      </w:tc>
      <w:tc>
        <w:tcPr>
          <w:tcW w:w="2126" w:type="dxa"/>
        </w:tcPr>
        <w:p w:rsidR="00DA5111" w:rsidRDefault="00DA5111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4F3033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4F3033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DA5111" w:rsidRDefault="00DA5111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DA5111" w:rsidTr="00AB4F1E">
      <w:tc>
        <w:tcPr>
          <w:tcW w:w="1951" w:type="dxa"/>
          <w:vMerge w:val="restart"/>
        </w:tcPr>
        <w:p w:rsidR="00DA5111" w:rsidRDefault="00847304" w:rsidP="00AB4F1E">
          <w:pPr>
            <w:pStyle w:val="a3"/>
          </w:pPr>
          <w:r>
            <w:rPr>
              <w:rFonts w:hint="eastAsia"/>
            </w:rPr>
            <w:t>科尔本</w:t>
          </w:r>
          <w:r w:rsidR="00DA5111">
            <w:t>WMS</w:t>
          </w:r>
          <w:r w:rsidR="00DA5111"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DA5111" w:rsidTr="00AB4F1E">
      <w:tc>
        <w:tcPr>
          <w:tcW w:w="1951" w:type="dxa"/>
          <w:vMerge/>
        </w:tcPr>
        <w:p w:rsidR="00DA5111" w:rsidRDefault="00DA5111" w:rsidP="00AB4F1E">
          <w:pPr>
            <w:pStyle w:val="a3"/>
            <w:ind w:firstLine="420"/>
          </w:pPr>
        </w:p>
      </w:tc>
      <w:tc>
        <w:tcPr>
          <w:tcW w:w="4536" w:type="dxa"/>
        </w:tcPr>
        <w:p w:rsidR="00DA5111" w:rsidRDefault="00DA5111" w:rsidP="00847304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847304">
            <w:rPr>
              <w:noProof/>
            </w:rPr>
            <w:t>5</w:t>
          </w:r>
          <w:r w:rsidR="00412C12" w:rsidRPr="00412C12">
            <w:rPr>
              <w:rFonts w:hint="eastAsia"/>
              <w:noProof/>
            </w:rPr>
            <w:t>1_</w:t>
          </w:r>
          <w:r w:rsidR="00847304">
            <w:rPr>
              <w:rFonts w:hint="eastAsia"/>
              <w:noProof/>
            </w:rPr>
            <w:t>科尔本</w:t>
          </w:r>
          <w:r w:rsidR="00412C12" w:rsidRPr="00412C12">
            <w:rPr>
              <w:rFonts w:hint="eastAsia"/>
              <w:noProof/>
            </w:rPr>
            <w:t>入库流程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F3033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4F3033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DA5111" w:rsidRPr="00DF2BFB" w:rsidRDefault="00DA5111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DA5111" w:rsidTr="00AB4F1E">
      <w:tc>
        <w:tcPr>
          <w:tcW w:w="1951" w:type="dxa"/>
          <w:vMerge w:val="restart"/>
        </w:tcPr>
        <w:p w:rsidR="00DA5111" w:rsidRDefault="00513F70" w:rsidP="00600B2C">
          <w:pPr>
            <w:pStyle w:val="a3"/>
          </w:pPr>
          <w:r>
            <w:rPr>
              <w:rFonts w:hint="eastAsia"/>
            </w:rPr>
            <w:t>科尔本</w:t>
          </w:r>
          <w:r w:rsidR="00DA5111">
            <w:t>WMS</w:t>
          </w:r>
          <w:r w:rsidR="00DA5111"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DA5111" w:rsidTr="00AB4F1E">
      <w:tc>
        <w:tcPr>
          <w:tcW w:w="1951" w:type="dxa"/>
          <w:vMerge/>
        </w:tcPr>
        <w:p w:rsidR="00DA5111" w:rsidRDefault="00DA5111" w:rsidP="00AB4F1E">
          <w:pPr>
            <w:pStyle w:val="a3"/>
            <w:ind w:firstLine="420"/>
          </w:pPr>
        </w:p>
      </w:tc>
      <w:tc>
        <w:tcPr>
          <w:tcW w:w="4536" w:type="dxa"/>
        </w:tcPr>
        <w:p w:rsidR="00DA5111" w:rsidRDefault="00DA5111" w:rsidP="00513F70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B13673" w:rsidRPr="00B13673">
            <w:rPr>
              <w:rFonts w:hint="eastAsia"/>
              <w:noProof/>
            </w:rPr>
            <w:t>7</w:t>
          </w:r>
          <w:r w:rsidR="00412C12" w:rsidRPr="00412C12">
            <w:rPr>
              <w:rFonts w:hint="eastAsia"/>
              <w:noProof/>
            </w:rPr>
            <w:t>1_</w:t>
          </w:r>
          <w:r w:rsidR="00513F70">
            <w:rPr>
              <w:rFonts w:hint="eastAsia"/>
              <w:noProof/>
            </w:rPr>
            <w:t>其他</w:t>
          </w:r>
          <w:r w:rsidR="00412C12" w:rsidRPr="00412C12">
            <w:rPr>
              <w:rFonts w:hint="eastAsia"/>
              <w:noProof/>
            </w:rPr>
            <w:t>入库流程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DA5111" w:rsidRDefault="00DA5111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F3033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4F3033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DA5111" w:rsidRDefault="00DA5111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BD617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8C1B9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603C8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A461F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42211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3770A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86439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EF24C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73CF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D25A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103B9D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BB687B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EF3E0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2264F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8D2FF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713AC0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01713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854B0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A77323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44092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D66DE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F258A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3D033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590B9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12091C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F43C98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C625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6474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D2503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C668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8"/>
  </w:num>
  <w:num w:numId="6">
    <w:abstractNumId w:val="36"/>
  </w:num>
  <w:num w:numId="7">
    <w:abstractNumId w:val="27"/>
  </w:num>
  <w:num w:numId="8">
    <w:abstractNumId w:val="2"/>
  </w:num>
  <w:num w:numId="9">
    <w:abstractNumId w:val="8"/>
  </w:num>
  <w:num w:numId="10">
    <w:abstractNumId w:val="14"/>
  </w:num>
  <w:num w:numId="11">
    <w:abstractNumId w:val="31"/>
  </w:num>
  <w:num w:numId="12">
    <w:abstractNumId w:val="23"/>
  </w:num>
  <w:num w:numId="13">
    <w:abstractNumId w:val="9"/>
  </w:num>
  <w:num w:numId="14">
    <w:abstractNumId w:val="16"/>
  </w:num>
  <w:num w:numId="15">
    <w:abstractNumId w:val="34"/>
  </w:num>
  <w:num w:numId="16">
    <w:abstractNumId w:val="10"/>
  </w:num>
  <w:num w:numId="17">
    <w:abstractNumId w:val="20"/>
  </w:num>
  <w:num w:numId="18">
    <w:abstractNumId w:val="37"/>
  </w:num>
  <w:num w:numId="19">
    <w:abstractNumId w:val="7"/>
  </w:num>
  <w:num w:numId="20">
    <w:abstractNumId w:val="17"/>
  </w:num>
  <w:num w:numId="21">
    <w:abstractNumId w:val="30"/>
  </w:num>
  <w:num w:numId="22">
    <w:abstractNumId w:val="18"/>
  </w:num>
  <w:num w:numId="23">
    <w:abstractNumId w:val="3"/>
  </w:num>
  <w:num w:numId="24">
    <w:abstractNumId w:val="13"/>
  </w:num>
  <w:num w:numId="25">
    <w:abstractNumId w:val="19"/>
  </w:num>
  <w:num w:numId="26">
    <w:abstractNumId w:val="21"/>
  </w:num>
  <w:num w:numId="27">
    <w:abstractNumId w:val="29"/>
  </w:num>
  <w:num w:numId="28">
    <w:abstractNumId w:val="1"/>
  </w:num>
  <w:num w:numId="29">
    <w:abstractNumId w:val="35"/>
  </w:num>
  <w:num w:numId="30">
    <w:abstractNumId w:val="26"/>
  </w:num>
  <w:num w:numId="31">
    <w:abstractNumId w:val="22"/>
  </w:num>
  <w:num w:numId="32">
    <w:abstractNumId w:val="11"/>
  </w:num>
  <w:num w:numId="33">
    <w:abstractNumId w:val="5"/>
  </w:num>
  <w:num w:numId="34">
    <w:abstractNumId w:val="24"/>
  </w:num>
  <w:num w:numId="35">
    <w:abstractNumId w:val="15"/>
  </w:num>
  <w:num w:numId="36">
    <w:abstractNumId w:val="6"/>
  </w:num>
  <w:num w:numId="37">
    <w:abstractNumId w:val="25"/>
  </w:num>
  <w:num w:numId="38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0905"/>
    <w:rsid w:val="00002280"/>
    <w:rsid w:val="00002362"/>
    <w:rsid w:val="000028B9"/>
    <w:rsid w:val="000028EB"/>
    <w:rsid w:val="000049DD"/>
    <w:rsid w:val="000055EA"/>
    <w:rsid w:val="0000619F"/>
    <w:rsid w:val="00006D03"/>
    <w:rsid w:val="00010381"/>
    <w:rsid w:val="00010A34"/>
    <w:rsid w:val="00012889"/>
    <w:rsid w:val="00012A73"/>
    <w:rsid w:val="00013895"/>
    <w:rsid w:val="00013915"/>
    <w:rsid w:val="00014D5C"/>
    <w:rsid w:val="00015F18"/>
    <w:rsid w:val="000168FC"/>
    <w:rsid w:val="00016BAA"/>
    <w:rsid w:val="0001719E"/>
    <w:rsid w:val="000178C3"/>
    <w:rsid w:val="00020E8C"/>
    <w:rsid w:val="0002219A"/>
    <w:rsid w:val="00022266"/>
    <w:rsid w:val="000233E8"/>
    <w:rsid w:val="000242A8"/>
    <w:rsid w:val="00024392"/>
    <w:rsid w:val="000249BC"/>
    <w:rsid w:val="0002623C"/>
    <w:rsid w:val="000266B6"/>
    <w:rsid w:val="0002700F"/>
    <w:rsid w:val="00027273"/>
    <w:rsid w:val="0002787A"/>
    <w:rsid w:val="000279DE"/>
    <w:rsid w:val="00027CDA"/>
    <w:rsid w:val="000308CC"/>
    <w:rsid w:val="000313FB"/>
    <w:rsid w:val="00033AC7"/>
    <w:rsid w:val="00033E3B"/>
    <w:rsid w:val="000353D8"/>
    <w:rsid w:val="00035580"/>
    <w:rsid w:val="0003769B"/>
    <w:rsid w:val="00037E02"/>
    <w:rsid w:val="000415B5"/>
    <w:rsid w:val="000429B8"/>
    <w:rsid w:val="00043654"/>
    <w:rsid w:val="000445C9"/>
    <w:rsid w:val="00046D4B"/>
    <w:rsid w:val="00047297"/>
    <w:rsid w:val="0004752E"/>
    <w:rsid w:val="00047A76"/>
    <w:rsid w:val="00050D55"/>
    <w:rsid w:val="00053729"/>
    <w:rsid w:val="00054635"/>
    <w:rsid w:val="00055378"/>
    <w:rsid w:val="00055A46"/>
    <w:rsid w:val="00055EFA"/>
    <w:rsid w:val="000614AF"/>
    <w:rsid w:val="000621D3"/>
    <w:rsid w:val="000624D1"/>
    <w:rsid w:val="000637CD"/>
    <w:rsid w:val="000640DB"/>
    <w:rsid w:val="00064BFC"/>
    <w:rsid w:val="0006738A"/>
    <w:rsid w:val="00067BE9"/>
    <w:rsid w:val="0007024F"/>
    <w:rsid w:val="000704A0"/>
    <w:rsid w:val="00071975"/>
    <w:rsid w:val="00072341"/>
    <w:rsid w:val="000729FB"/>
    <w:rsid w:val="0007480A"/>
    <w:rsid w:val="00074842"/>
    <w:rsid w:val="0007591F"/>
    <w:rsid w:val="00075C62"/>
    <w:rsid w:val="00077341"/>
    <w:rsid w:val="00077738"/>
    <w:rsid w:val="00077EBD"/>
    <w:rsid w:val="00080563"/>
    <w:rsid w:val="00081034"/>
    <w:rsid w:val="00081457"/>
    <w:rsid w:val="000814E9"/>
    <w:rsid w:val="000821C2"/>
    <w:rsid w:val="000821CB"/>
    <w:rsid w:val="00082243"/>
    <w:rsid w:val="00082494"/>
    <w:rsid w:val="000827FF"/>
    <w:rsid w:val="00083396"/>
    <w:rsid w:val="00083743"/>
    <w:rsid w:val="00084ED4"/>
    <w:rsid w:val="000851A2"/>
    <w:rsid w:val="00086C6B"/>
    <w:rsid w:val="00090208"/>
    <w:rsid w:val="00090D71"/>
    <w:rsid w:val="00091F1A"/>
    <w:rsid w:val="00093558"/>
    <w:rsid w:val="000944CC"/>
    <w:rsid w:val="00094797"/>
    <w:rsid w:val="00095523"/>
    <w:rsid w:val="00095AD5"/>
    <w:rsid w:val="00096157"/>
    <w:rsid w:val="00097072"/>
    <w:rsid w:val="000A0FBB"/>
    <w:rsid w:val="000A1DC6"/>
    <w:rsid w:val="000A3933"/>
    <w:rsid w:val="000A4009"/>
    <w:rsid w:val="000A435B"/>
    <w:rsid w:val="000A4F72"/>
    <w:rsid w:val="000A5B30"/>
    <w:rsid w:val="000A72BE"/>
    <w:rsid w:val="000A742E"/>
    <w:rsid w:val="000A797D"/>
    <w:rsid w:val="000B0665"/>
    <w:rsid w:val="000B08B8"/>
    <w:rsid w:val="000B2B9B"/>
    <w:rsid w:val="000B3D31"/>
    <w:rsid w:val="000B5CC7"/>
    <w:rsid w:val="000B5F87"/>
    <w:rsid w:val="000B7A24"/>
    <w:rsid w:val="000C0847"/>
    <w:rsid w:val="000C134C"/>
    <w:rsid w:val="000C15A6"/>
    <w:rsid w:val="000C184A"/>
    <w:rsid w:val="000C2044"/>
    <w:rsid w:val="000C230A"/>
    <w:rsid w:val="000C23E1"/>
    <w:rsid w:val="000C384B"/>
    <w:rsid w:val="000C4B8B"/>
    <w:rsid w:val="000C4D32"/>
    <w:rsid w:val="000C6DD7"/>
    <w:rsid w:val="000D04A1"/>
    <w:rsid w:val="000D2B53"/>
    <w:rsid w:val="000D2DF3"/>
    <w:rsid w:val="000D3EA5"/>
    <w:rsid w:val="000D4BEB"/>
    <w:rsid w:val="000D4E06"/>
    <w:rsid w:val="000D4F07"/>
    <w:rsid w:val="000D5045"/>
    <w:rsid w:val="000D50D4"/>
    <w:rsid w:val="000D5930"/>
    <w:rsid w:val="000D6008"/>
    <w:rsid w:val="000D6962"/>
    <w:rsid w:val="000D6C81"/>
    <w:rsid w:val="000D6FBB"/>
    <w:rsid w:val="000D707F"/>
    <w:rsid w:val="000E0D85"/>
    <w:rsid w:val="000E0FF6"/>
    <w:rsid w:val="000E1654"/>
    <w:rsid w:val="000E18BD"/>
    <w:rsid w:val="000E36E0"/>
    <w:rsid w:val="000E3947"/>
    <w:rsid w:val="000E709F"/>
    <w:rsid w:val="000E78F1"/>
    <w:rsid w:val="000F0B5F"/>
    <w:rsid w:val="000F10C0"/>
    <w:rsid w:val="000F23EC"/>
    <w:rsid w:val="000F262F"/>
    <w:rsid w:val="000F3538"/>
    <w:rsid w:val="000F41FF"/>
    <w:rsid w:val="000F43D7"/>
    <w:rsid w:val="000F5C21"/>
    <w:rsid w:val="000F5D1E"/>
    <w:rsid w:val="000F5E00"/>
    <w:rsid w:val="000F7C4B"/>
    <w:rsid w:val="0010012D"/>
    <w:rsid w:val="001002A7"/>
    <w:rsid w:val="00100681"/>
    <w:rsid w:val="0010147D"/>
    <w:rsid w:val="00103016"/>
    <w:rsid w:val="00107BD9"/>
    <w:rsid w:val="001102F3"/>
    <w:rsid w:val="00110AD2"/>
    <w:rsid w:val="00114126"/>
    <w:rsid w:val="00115267"/>
    <w:rsid w:val="00117073"/>
    <w:rsid w:val="0012033D"/>
    <w:rsid w:val="00120F35"/>
    <w:rsid w:val="001215C7"/>
    <w:rsid w:val="00121888"/>
    <w:rsid w:val="001221AE"/>
    <w:rsid w:val="00124570"/>
    <w:rsid w:val="00125B64"/>
    <w:rsid w:val="00125FE2"/>
    <w:rsid w:val="001275EA"/>
    <w:rsid w:val="00127C4C"/>
    <w:rsid w:val="00130AF3"/>
    <w:rsid w:val="00130F4B"/>
    <w:rsid w:val="0013212D"/>
    <w:rsid w:val="00132134"/>
    <w:rsid w:val="00132E28"/>
    <w:rsid w:val="00132F37"/>
    <w:rsid w:val="001331E9"/>
    <w:rsid w:val="0013329A"/>
    <w:rsid w:val="00133E6A"/>
    <w:rsid w:val="001350C2"/>
    <w:rsid w:val="001350FF"/>
    <w:rsid w:val="001374CC"/>
    <w:rsid w:val="001377D2"/>
    <w:rsid w:val="00137868"/>
    <w:rsid w:val="00137BE0"/>
    <w:rsid w:val="001402F4"/>
    <w:rsid w:val="00140FD1"/>
    <w:rsid w:val="00142184"/>
    <w:rsid w:val="001423F9"/>
    <w:rsid w:val="00143B66"/>
    <w:rsid w:val="00144690"/>
    <w:rsid w:val="00144A62"/>
    <w:rsid w:val="00146384"/>
    <w:rsid w:val="00146B95"/>
    <w:rsid w:val="001472D6"/>
    <w:rsid w:val="0014747F"/>
    <w:rsid w:val="001505DB"/>
    <w:rsid w:val="001519E0"/>
    <w:rsid w:val="00151A7B"/>
    <w:rsid w:val="00153BDA"/>
    <w:rsid w:val="0015444C"/>
    <w:rsid w:val="001544C9"/>
    <w:rsid w:val="0015460A"/>
    <w:rsid w:val="00154BF1"/>
    <w:rsid w:val="0015660A"/>
    <w:rsid w:val="00156B02"/>
    <w:rsid w:val="00156EDB"/>
    <w:rsid w:val="00157428"/>
    <w:rsid w:val="001574CE"/>
    <w:rsid w:val="00157E8B"/>
    <w:rsid w:val="00160B8A"/>
    <w:rsid w:val="00160C61"/>
    <w:rsid w:val="00160F1C"/>
    <w:rsid w:val="00160F5A"/>
    <w:rsid w:val="001613CE"/>
    <w:rsid w:val="00161B50"/>
    <w:rsid w:val="00161B7F"/>
    <w:rsid w:val="00161D35"/>
    <w:rsid w:val="0016209F"/>
    <w:rsid w:val="001621D6"/>
    <w:rsid w:val="00162D6C"/>
    <w:rsid w:val="00164208"/>
    <w:rsid w:val="0016480D"/>
    <w:rsid w:val="0016539B"/>
    <w:rsid w:val="001658B9"/>
    <w:rsid w:val="00165E0D"/>
    <w:rsid w:val="00165F3D"/>
    <w:rsid w:val="00165F50"/>
    <w:rsid w:val="0016670C"/>
    <w:rsid w:val="001668E0"/>
    <w:rsid w:val="00167C58"/>
    <w:rsid w:val="0017029D"/>
    <w:rsid w:val="00171283"/>
    <w:rsid w:val="00171722"/>
    <w:rsid w:val="001730EE"/>
    <w:rsid w:val="001744CA"/>
    <w:rsid w:val="00174725"/>
    <w:rsid w:val="00175011"/>
    <w:rsid w:val="00176076"/>
    <w:rsid w:val="00176856"/>
    <w:rsid w:val="00177292"/>
    <w:rsid w:val="00180B4D"/>
    <w:rsid w:val="001810EB"/>
    <w:rsid w:val="0018200A"/>
    <w:rsid w:val="00182382"/>
    <w:rsid w:val="001823BA"/>
    <w:rsid w:val="0018242C"/>
    <w:rsid w:val="00182C7A"/>
    <w:rsid w:val="0018331D"/>
    <w:rsid w:val="001839A1"/>
    <w:rsid w:val="00183C5E"/>
    <w:rsid w:val="00184AF9"/>
    <w:rsid w:val="00186F3B"/>
    <w:rsid w:val="00190325"/>
    <w:rsid w:val="0019158C"/>
    <w:rsid w:val="001926A8"/>
    <w:rsid w:val="00192A90"/>
    <w:rsid w:val="001933CB"/>
    <w:rsid w:val="001936D5"/>
    <w:rsid w:val="001943B6"/>
    <w:rsid w:val="001945F2"/>
    <w:rsid w:val="00194648"/>
    <w:rsid w:val="00194C6D"/>
    <w:rsid w:val="00195B38"/>
    <w:rsid w:val="00195F11"/>
    <w:rsid w:val="00196747"/>
    <w:rsid w:val="00196E0C"/>
    <w:rsid w:val="001970D6"/>
    <w:rsid w:val="00197D7D"/>
    <w:rsid w:val="001A0406"/>
    <w:rsid w:val="001A13E2"/>
    <w:rsid w:val="001A2C5C"/>
    <w:rsid w:val="001A40FA"/>
    <w:rsid w:val="001A4679"/>
    <w:rsid w:val="001A4916"/>
    <w:rsid w:val="001A672C"/>
    <w:rsid w:val="001A73C3"/>
    <w:rsid w:val="001A74DA"/>
    <w:rsid w:val="001A7637"/>
    <w:rsid w:val="001B0C0D"/>
    <w:rsid w:val="001B27F1"/>
    <w:rsid w:val="001B3A3B"/>
    <w:rsid w:val="001B40DC"/>
    <w:rsid w:val="001B53A9"/>
    <w:rsid w:val="001B5608"/>
    <w:rsid w:val="001B5892"/>
    <w:rsid w:val="001B5D9D"/>
    <w:rsid w:val="001B5D9E"/>
    <w:rsid w:val="001B6EC8"/>
    <w:rsid w:val="001B7630"/>
    <w:rsid w:val="001B78F0"/>
    <w:rsid w:val="001B7F03"/>
    <w:rsid w:val="001C1820"/>
    <w:rsid w:val="001C23F8"/>
    <w:rsid w:val="001C351D"/>
    <w:rsid w:val="001C4A7B"/>
    <w:rsid w:val="001C4AB9"/>
    <w:rsid w:val="001C4D84"/>
    <w:rsid w:val="001C53E0"/>
    <w:rsid w:val="001C70AE"/>
    <w:rsid w:val="001C7600"/>
    <w:rsid w:val="001D11EA"/>
    <w:rsid w:val="001D1236"/>
    <w:rsid w:val="001D15B8"/>
    <w:rsid w:val="001D2286"/>
    <w:rsid w:val="001D31FE"/>
    <w:rsid w:val="001D3C48"/>
    <w:rsid w:val="001D3EA8"/>
    <w:rsid w:val="001D48C6"/>
    <w:rsid w:val="001D48CF"/>
    <w:rsid w:val="001D6291"/>
    <w:rsid w:val="001D7173"/>
    <w:rsid w:val="001D776F"/>
    <w:rsid w:val="001E017B"/>
    <w:rsid w:val="001E0609"/>
    <w:rsid w:val="001E1392"/>
    <w:rsid w:val="001E2BAF"/>
    <w:rsid w:val="001E33EE"/>
    <w:rsid w:val="001E3441"/>
    <w:rsid w:val="001E35D2"/>
    <w:rsid w:val="001E3CF8"/>
    <w:rsid w:val="001E57A4"/>
    <w:rsid w:val="001E66A0"/>
    <w:rsid w:val="001E6BFD"/>
    <w:rsid w:val="001E72B0"/>
    <w:rsid w:val="001F0399"/>
    <w:rsid w:val="001F0EC3"/>
    <w:rsid w:val="001F1275"/>
    <w:rsid w:val="001F1548"/>
    <w:rsid w:val="001F1C97"/>
    <w:rsid w:val="001F227D"/>
    <w:rsid w:val="001F2545"/>
    <w:rsid w:val="001F42CB"/>
    <w:rsid w:val="001F4873"/>
    <w:rsid w:val="001F5501"/>
    <w:rsid w:val="001F64C7"/>
    <w:rsid w:val="001F7C85"/>
    <w:rsid w:val="0020056A"/>
    <w:rsid w:val="00200DE9"/>
    <w:rsid w:val="002047C4"/>
    <w:rsid w:val="00204B76"/>
    <w:rsid w:val="00204F08"/>
    <w:rsid w:val="002053FB"/>
    <w:rsid w:val="0020636C"/>
    <w:rsid w:val="00206DCC"/>
    <w:rsid w:val="00206E45"/>
    <w:rsid w:val="00210C98"/>
    <w:rsid w:val="00212D18"/>
    <w:rsid w:val="002131DB"/>
    <w:rsid w:val="002136A6"/>
    <w:rsid w:val="0021418A"/>
    <w:rsid w:val="00214214"/>
    <w:rsid w:val="00214A89"/>
    <w:rsid w:val="00215836"/>
    <w:rsid w:val="002166DD"/>
    <w:rsid w:val="0021685F"/>
    <w:rsid w:val="00216A54"/>
    <w:rsid w:val="00220D60"/>
    <w:rsid w:val="00220F05"/>
    <w:rsid w:val="00222174"/>
    <w:rsid w:val="002224D3"/>
    <w:rsid w:val="00222733"/>
    <w:rsid w:val="002232EA"/>
    <w:rsid w:val="00223F42"/>
    <w:rsid w:val="00224E8A"/>
    <w:rsid w:val="0022501E"/>
    <w:rsid w:val="00225615"/>
    <w:rsid w:val="00225A5A"/>
    <w:rsid w:val="00227A12"/>
    <w:rsid w:val="00227A3A"/>
    <w:rsid w:val="00227B87"/>
    <w:rsid w:val="002302EF"/>
    <w:rsid w:val="00232C86"/>
    <w:rsid w:val="00235690"/>
    <w:rsid w:val="00235843"/>
    <w:rsid w:val="00237B19"/>
    <w:rsid w:val="0024063C"/>
    <w:rsid w:val="00240699"/>
    <w:rsid w:val="002406AB"/>
    <w:rsid w:val="00240A2E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024"/>
    <w:rsid w:val="00242AB1"/>
    <w:rsid w:val="00242DCE"/>
    <w:rsid w:val="0024325C"/>
    <w:rsid w:val="002434CE"/>
    <w:rsid w:val="00243625"/>
    <w:rsid w:val="002438F8"/>
    <w:rsid w:val="0024428B"/>
    <w:rsid w:val="00244295"/>
    <w:rsid w:val="00244A55"/>
    <w:rsid w:val="00245178"/>
    <w:rsid w:val="00245871"/>
    <w:rsid w:val="002465D8"/>
    <w:rsid w:val="00246C71"/>
    <w:rsid w:val="0024747F"/>
    <w:rsid w:val="00247FE3"/>
    <w:rsid w:val="00250088"/>
    <w:rsid w:val="00250507"/>
    <w:rsid w:val="00250A8A"/>
    <w:rsid w:val="00250E83"/>
    <w:rsid w:val="0025165C"/>
    <w:rsid w:val="002518DE"/>
    <w:rsid w:val="0025239F"/>
    <w:rsid w:val="0025306C"/>
    <w:rsid w:val="00253384"/>
    <w:rsid w:val="00253FB8"/>
    <w:rsid w:val="002540F9"/>
    <w:rsid w:val="00255C83"/>
    <w:rsid w:val="002564C1"/>
    <w:rsid w:val="002574B0"/>
    <w:rsid w:val="00257944"/>
    <w:rsid w:val="0026079C"/>
    <w:rsid w:val="002607D6"/>
    <w:rsid w:val="002607DB"/>
    <w:rsid w:val="00261C01"/>
    <w:rsid w:val="00262E44"/>
    <w:rsid w:val="002633A2"/>
    <w:rsid w:val="002633B2"/>
    <w:rsid w:val="0026521D"/>
    <w:rsid w:val="002653B0"/>
    <w:rsid w:val="0026608F"/>
    <w:rsid w:val="00266433"/>
    <w:rsid w:val="00267ADD"/>
    <w:rsid w:val="00267C06"/>
    <w:rsid w:val="002701EE"/>
    <w:rsid w:val="002707FF"/>
    <w:rsid w:val="00271086"/>
    <w:rsid w:val="00271898"/>
    <w:rsid w:val="002720F0"/>
    <w:rsid w:val="0027260D"/>
    <w:rsid w:val="00273254"/>
    <w:rsid w:val="00273B1D"/>
    <w:rsid w:val="0027403D"/>
    <w:rsid w:val="0027426C"/>
    <w:rsid w:val="002746C4"/>
    <w:rsid w:val="00274D8D"/>
    <w:rsid w:val="00276A71"/>
    <w:rsid w:val="00277872"/>
    <w:rsid w:val="00277B0A"/>
    <w:rsid w:val="00281B84"/>
    <w:rsid w:val="00281E02"/>
    <w:rsid w:val="00282A63"/>
    <w:rsid w:val="00282B86"/>
    <w:rsid w:val="00282C27"/>
    <w:rsid w:val="00283293"/>
    <w:rsid w:val="002834D8"/>
    <w:rsid w:val="00284E19"/>
    <w:rsid w:val="00284F67"/>
    <w:rsid w:val="00285FC1"/>
    <w:rsid w:val="002865EA"/>
    <w:rsid w:val="0028688E"/>
    <w:rsid w:val="00286CBB"/>
    <w:rsid w:val="002872B6"/>
    <w:rsid w:val="0029319B"/>
    <w:rsid w:val="00293AAF"/>
    <w:rsid w:val="00293CEA"/>
    <w:rsid w:val="00294499"/>
    <w:rsid w:val="00294A92"/>
    <w:rsid w:val="002A10BE"/>
    <w:rsid w:val="002A11EF"/>
    <w:rsid w:val="002A1813"/>
    <w:rsid w:val="002A32F4"/>
    <w:rsid w:val="002A4A59"/>
    <w:rsid w:val="002A4CF3"/>
    <w:rsid w:val="002A4E0E"/>
    <w:rsid w:val="002A5865"/>
    <w:rsid w:val="002A64F7"/>
    <w:rsid w:val="002B0784"/>
    <w:rsid w:val="002B0F27"/>
    <w:rsid w:val="002B24D4"/>
    <w:rsid w:val="002B28DE"/>
    <w:rsid w:val="002B2F41"/>
    <w:rsid w:val="002B3EED"/>
    <w:rsid w:val="002B420D"/>
    <w:rsid w:val="002B4800"/>
    <w:rsid w:val="002B5EEC"/>
    <w:rsid w:val="002B64A1"/>
    <w:rsid w:val="002B72C1"/>
    <w:rsid w:val="002B7771"/>
    <w:rsid w:val="002C2B1A"/>
    <w:rsid w:val="002C36BD"/>
    <w:rsid w:val="002C3E57"/>
    <w:rsid w:val="002C4895"/>
    <w:rsid w:val="002D0307"/>
    <w:rsid w:val="002D1082"/>
    <w:rsid w:val="002D14D3"/>
    <w:rsid w:val="002D1960"/>
    <w:rsid w:val="002D1F6F"/>
    <w:rsid w:val="002D2C03"/>
    <w:rsid w:val="002D2DF7"/>
    <w:rsid w:val="002D2F7E"/>
    <w:rsid w:val="002D3DDF"/>
    <w:rsid w:val="002D4284"/>
    <w:rsid w:val="002D44CD"/>
    <w:rsid w:val="002D46AF"/>
    <w:rsid w:val="002D4B9F"/>
    <w:rsid w:val="002D503F"/>
    <w:rsid w:val="002D508A"/>
    <w:rsid w:val="002D5151"/>
    <w:rsid w:val="002D588D"/>
    <w:rsid w:val="002D6BEF"/>
    <w:rsid w:val="002D6EFF"/>
    <w:rsid w:val="002D7673"/>
    <w:rsid w:val="002E0770"/>
    <w:rsid w:val="002E239B"/>
    <w:rsid w:val="002E2AA1"/>
    <w:rsid w:val="002E2B0D"/>
    <w:rsid w:val="002E341C"/>
    <w:rsid w:val="002E3D00"/>
    <w:rsid w:val="002E3E2F"/>
    <w:rsid w:val="002E3FD7"/>
    <w:rsid w:val="002E6B71"/>
    <w:rsid w:val="002E7606"/>
    <w:rsid w:val="002F13F2"/>
    <w:rsid w:val="002F30C7"/>
    <w:rsid w:val="002F40A0"/>
    <w:rsid w:val="002F4118"/>
    <w:rsid w:val="002F63FC"/>
    <w:rsid w:val="002F6451"/>
    <w:rsid w:val="0030054D"/>
    <w:rsid w:val="003014B1"/>
    <w:rsid w:val="0030214D"/>
    <w:rsid w:val="003026E3"/>
    <w:rsid w:val="00302FDF"/>
    <w:rsid w:val="003037E5"/>
    <w:rsid w:val="0030444A"/>
    <w:rsid w:val="003049C3"/>
    <w:rsid w:val="00304E5A"/>
    <w:rsid w:val="003077BB"/>
    <w:rsid w:val="00307C80"/>
    <w:rsid w:val="00307DC0"/>
    <w:rsid w:val="00310336"/>
    <w:rsid w:val="003105AF"/>
    <w:rsid w:val="00310682"/>
    <w:rsid w:val="00310EAF"/>
    <w:rsid w:val="00312F57"/>
    <w:rsid w:val="003132FE"/>
    <w:rsid w:val="003139BB"/>
    <w:rsid w:val="00313B7F"/>
    <w:rsid w:val="00313BDF"/>
    <w:rsid w:val="0031595E"/>
    <w:rsid w:val="003159CD"/>
    <w:rsid w:val="00316D36"/>
    <w:rsid w:val="00320190"/>
    <w:rsid w:val="00320F30"/>
    <w:rsid w:val="0032132A"/>
    <w:rsid w:val="003220E2"/>
    <w:rsid w:val="003242AB"/>
    <w:rsid w:val="00325753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1784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4FC1"/>
    <w:rsid w:val="00345A32"/>
    <w:rsid w:val="0034779F"/>
    <w:rsid w:val="00347E3F"/>
    <w:rsid w:val="00350001"/>
    <w:rsid w:val="0035036F"/>
    <w:rsid w:val="00350455"/>
    <w:rsid w:val="003535D3"/>
    <w:rsid w:val="0035502E"/>
    <w:rsid w:val="00355405"/>
    <w:rsid w:val="00361217"/>
    <w:rsid w:val="00361714"/>
    <w:rsid w:val="00362330"/>
    <w:rsid w:val="00362D5A"/>
    <w:rsid w:val="00363374"/>
    <w:rsid w:val="00363918"/>
    <w:rsid w:val="00364C3C"/>
    <w:rsid w:val="00366AA6"/>
    <w:rsid w:val="00367810"/>
    <w:rsid w:val="00370B70"/>
    <w:rsid w:val="00373075"/>
    <w:rsid w:val="003733BF"/>
    <w:rsid w:val="00373F92"/>
    <w:rsid w:val="003751D1"/>
    <w:rsid w:val="0037597D"/>
    <w:rsid w:val="00376010"/>
    <w:rsid w:val="00376107"/>
    <w:rsid w:val="0038015A"/>
    <w:rsid w:val="003820F9"/>
    <w:rsid w:val="003828EE"/>
    <w:rsid w:val="0038304A"/>
    <w:rsid w:val="003840DE"/>
    <w:rsid w:val="00384447"/>
    <w:rsid w:val="00384C95"/>
    <w:rsid w:val="0038506D"/>
    <w:rsid w:val="003854C0"/>
    <w:rsid w:val="0038615C"/>
    <w:rsid w:val="003875D4"/>
    <w:rsid w:val="00390239"/>
    <w:rsid w:val="00391E78"/>
    <w:rsid w:val="00392037"/>
    <w:rsid w:val="00392ECC"/>
    <w:rsid w:val="003947A4"/>
    <w:rsid w:val="003949B8"/>
    <w:rsid w:val="003955D5"/>
    <w:rsid w:val="00395DD9"/>
    <w:rsid w:val="00396384"/>
    <w:rsid w:val="003963E3"/>
    <w:rsid w:val="00397300"/>
    <w:rsid w:val="00397636"/>
    <w:rsid w:val="003979BD"/>
    <w:rsid w:val="00397E0A"/>
    <w:rsid w:val="003A0062"/>
    <w:rsid w:val="003A127E"/>
    <w:rsid w:val="003A21A7"/>
    <w:rsid w:val="003A40CC"/>
    <w:rsid w:val="003A4170"/>
    <w:rsid w:val="003A5389"/>
    <w:rsid w:val="003A6DF5"/>
    <w:rsid w:val="003A7494"/>
    <w:rsid w:val="003A7A6A"/>
    <w:rsid w:val="003A7C76"/>
    <w:rsid w:val="003B0718"/>
    <w:rsid w:val="003B11F1"/>
    <w:rsid w:val="003B1723"/>
    <w:rsid w:val="003B24F5"/>
    <w:rsid w:val="003B38EC"/>
    <w:rsid w:val="003B42B9"/>
    <w:rsid w:val="003B45D7"/>
    <w:rsid w:val="003B51B4"/>
    <w:rsid w:val="003B5547"/>
    <w:rsid w:val="003B6156"/>
    <w:rsid w:val="003B6589"/>
    <w:rsid w:val="003B6727"/>
    <w:rsid w:val="003C671B"/>
    <w:rsid w:val="003D02D4"/>
    <w:rsid w:val="003D061B"/>
    <w:rsid w:val="003D1272"/>
    <w:rsid w:val="003D2EC8"/>
    <w:rsid w:val="003D2ED5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04C7"/>
    <w:rsid w:val="003F1173"/>
    <w:rsid w:val="003F15C9"/>
    <w:rsid w:val="003F1A6C"/>
    <w:rsid w:val="003F2B38"/>
    <w:rsid w:val="003F32B2"/>
    <w:rsid w:val="003F4881"/>
    <w:rsid w:val="003F587D"/>
    <w:rsid w:val="003F61AA"/>
    <w:rsid w:val="003F66B9"/>
    <w:rsid w:val="003F6922"/>
    <w:rsid w:val="003F6AB1"/>
    <w:rsid w:val="003F6C0E"/>
    <w:rsid w:val="003F6DF7"/>
    <w:rsid w:val="00400469"/>
    <w:rsid w:val="0040075C"/>
    <w:rsid w:val="004007A4"/>
    <w:rsid w:val="00402E31"/>
    <w:rsid w:val="00403058"/>
    <w:rsid w:val="004037B7"/>
    <w:rsid w:val="00403C84"/>
    <w:rsid w:val="0040417E"/>
    <w:rsid w:val="0040524D"/>
    <w:rsid w:val="00410FEE"/>
    <w:rsid w:val="00411099"/>
    <w:rsid w:val="0041178A"/>
    <w:rsid w:val="00412623"/>
    <w:rsid w:val="00412C12"/>
    <w:rsid w:val="00413B4E"/>
    <w:rsid w:val="00413FA3"/>
    <w:rsid w:val="00414052"/>
    <w:rsid w:val="0041463B"/>
    <w:rsid w:val="00414EFC"/>
    <w:rsid w:val="00415116"/>
    <w:rsid w:val="0041646B"/>
    <w:rsid w:val="004164AF"/>
    <w:rsid w:val="00416502"/>
    <w:rsid w:val="004168B7"/>
    <w:rsid w:val="004204A6"/>
    <w:rsid w:val="004204E2"/>
    <w:rsid w:val="004212BB"/>
    <w:rsid w:val="004215AB"/>
    <w:rsid w:val="00421CEC"/>
    <w:rsid w:val="00423719"/>
    <w:rsid w:val="004237E4"/>
    <w:rsid w:val="00423C34"/>
    <w:rsid w:val="00425172"/>
    <w:rsid w:val="004257F7"/>
    <w:rsid w:val="00425E3F"/>
    <w:rsid w:val="00426AB3"/>
    <w:rsid w:val="00430AA6"/>
    <w:rsid w:val="004314FF"/>
    <w:rsid w:val="00432665"/>
    <w:rsid w:val="00433255"/>
    <w:rsid w:val="00433327"/>
    <w:rsid w:val="00434DA2"/>
    <w:rsid w:val="00434E6A"/>
    <w:rsid w:val="0043548F"/>
    <w:rsid w:val="00435865"/>
    <w:rsid w:val="00436A09"/>
    <w:rsid w:val="00437D3A"/>
    <w:rsid w:val="00437D84"/>
    <w:rsid w:val="004418B5"/>
    <w:rsid w:val="0044311F"/>
    <w:rsid w:val="00443719"/>
    <w:rsid w:val="00443AAB"/>
    <w:rsid w:val="0044430D"/>
    <w:rsid w:val="00444DB2"/>
    <w:rsid w:val="00444E8C"/>
    <w:rsid w:val="00445B1F"/>
    <w:rsid w:val="00446D2E"/>
    <w:rsid w:val="00450617"/>
    <w:rsid w:val="00451C62"/>
    <w:rsid w:val="004520C3"/>
    <w:rsid w:val="004525DC"/>
    <w:rsid w:val="00452E2B"/>
    <w:rsid w:val="004531AA"/>
    <w:rsid w:val="004531AB"/>
    <w:rsid w:val="004541AE"/>
    <w:rsid w:val="00454958"/>
    <w:rsid w:val="0045503E"/>
    <w:rsid w:val="004556A7"/>
    <w:rsid w:val="00455FAC"/>
    <w:rsid w:val="00456BC3"/>
    <w:rsid w:val="0045734F"/>
    <w:rsid w:val="00461533"/>
    <w:rsid w:val="004616A9"/>
    <w:rsid w:val="0046178E"/>
    <w:rsid w:val="00461B80"/>
    <w:rsid w:val="00461C2F"/>
    <w:rsid w:val="00461D26"/>
    <w:rsid w:val="00462074"/>
    <w:rsid w:val="00462708"/>
    <w:rsid w:val="00463850"/>
    <w:rsid w:val="004640B6"/>
    <w:rsid w:val="0046421C"/>
    <w:rsid w:val="00466366"/>
    <w:rsid w:val="00467328"/>
    <w:rsid w:val="0046784D"/>
    <w:rsid w:val="00472A85"/>
    <w:rsid w:val="00472D19"/>
    <w:rsid w:val="004732F9"/>
    <w:rsid w:val="00473552"/>
    <w:rsid w:val="00473815"/>
    <w:rsid w:val="00474374"/>
    <w:rsid w:val="004749C0"/>
    <w:rsid w:val="00474C67"/>
    <w:rsid w:val="00474DE8"/>
    <w:rsid w:val="00475A6A"/>
    <w:rsid w:val="004806CA"/>
    <w:rsid w:val="0048231B"/>
    <w:rsid w:val="00484420"/>
    <w:rsid w:val="004847F1"/>
    <w:rsid w:val="00485A70"/>
    <w:rsid w:val="004869B9"/>
    <w:rsid w:val="00491DCB"/>
    <w:rsid w:val="0049252A"/>
    <w:rsid w:val="0049332A"/>
    <w:rsid w:val="00494C8C"/>
    <w:rsid w:val="004953E0"/>
    <w:rsid w:val="00495672"/>
    <w:rsid w:val="00495A7A"/>
    <w:rsid w:val="004962AE"/>
    <w:rsid w:val="004966AB"/>
    <w:rsid w:val="004973BF"/>
    <w:rsid w:val="0049780F"/>
    <w:rsid w:val="0049785E"/>
    <w:rsid w:val="00497E65"/>
    <w:rsid w:val="004A02F5"/>
    <w:rsid w:val="004A06AA"/>
    <w:rsid w:val="004A1CA6"/>
    <w:rsid w:val="004A3C60"/>
    <w:rsid w:val="004A4577"/>
    <w:rsid w:val="004A4DB2"/>
    <w:rsid w:val="004A59D2"/>
    <w:rsid w:val="004A7023"/>
    <w:rsid w:val="004A7B49"/>
    <w:rsid w:val="004A7C8E"/>
    <w:rsid w:val="004A7CD0"/>
    <w:rsid w:val="004B1BE8"/>
    <w:rsid w:val="004B4871"/>
    <w:rsid w:val="004B5C2D"/>
    <w:rsid w:val="004B7588"/>
    <w:rsid w:val="004B773A"/>
    <w:rsid w:val="004C1BDC"/>
    <w:rsid w:val="004C2248"/>
    <w:rsid w:val="004C31FA"/>
    <w:rsid w:val="004C3883"/>
    <w:rsid w:val="004C40C6"/>
    <w:rsid w:val="004C4AAC"/>
    <w:rsid w:val="004C62BE"/>
    <w:rsid w:val="004C6452"/>
    <w:rsid w:val="004C75AF"/>
    <w:rsid w:val="004C7944"/>
    <w:rsid w:val="004D255F"/>
    <w:rsid w:val="004D3220"/>
    <w:rsid w:val="004D4681"/>
    <w:rsid w:val="004D4B51"/>
    <w:rsid w:val="004D683F"/>
    <w:rsid w:val="004E08DF"/>
    <w:rsid w:val="004E16D8"/>
    <w:rsid w:val="004E1BC4"/>
    <w:rsid w:val="004E2BD1"/>
    <w:rsid w:val="004E334B"/>
    <w:rsid w:val="004E3D69"/>
    <w:rsid w:val="004E41F7"/>
    <w:rsid w:val="004E4A2E"/>
    <w:rsid w:val="004E55EE"/>
    <w:rsid w:val="004E6440"/>
    <w:rsid w:val="004E75C8"/>
    <w:rsid w:val="004F0005"/>
    <w:rsid w:val="004F0BD3"/>
    <w:rsid w:val="004F145D"/>
    <w:rsid w:val="004F1615"/>
    <w:rsid w:val="004F3033"/>
    <w:rsid w:val="004F5239"/>
    <w:rsid w:val="004F57BE"/>
    <w:rsid w:val="004F5B31"/>
    <w:rsid w:val="004F5B37"/>
    <w:rsid w:val="004F6676"/>
    <w:rsid w:val="0050095C"/>
    <w:rsid w:val="00500A57"/>
    <w:rsid w:val="00501610"/>
    <w:rsid w:val="00501621"/>
    <w:rsid w:val="005017A5"/>
    <w:rsid w:val="00502BDC"/>
    <w:rsid w:val="00503687"/>
    <w:rsid w:val="00503DA3"/>
    <w:rsid w:val="00505A46"/>
    <w:rsid w:val="00505B6D"/>
    <w:rsid w:val="00506A65"/>
    <w:rsid w:val="005073F6"/>
    <w:rsid w:val="00510C17"/>
    <w:rsid w:val="00510EC7"/>
    <w:rsid w:val="0051237E"/>
    <w:rsid w:val="0051298B"/>
    <w:rsid w:val="0051322C"/>
    <w:rsid w:val="0051382D"/>
    <w:rsid w:val="00513F70"/>
    <w:rsid w:val="00514B38"/>
    <w:rsid w:val="00516782"/>
    <w:rsid w:val="00516AB3"/>
    <w:rsid w:val="00516C90"/>
    <w:rsid w:val="0051741C"/>
    <w:rsid w:val="00520D72"/>
    <w:rsid w:val="00521B4A"/>
    <w:rsid w:val="00522569"/>
    <w:rsid w:val="005231FC"/>
    <w:rsid w:val="005233B9"/>
    <w:rsid w:val="00523A98"/>
    <w:rsid w:val="00523F07"/>
    <w:rsid w:val="00524836"/>
    <w:rsid w:val="00524C5F"/>
    <w:rsid w:val="00525A57"/>
    <w:rsid w:val="00526808"/>
    <w:rsid w:val="00526D62"/>
    <w:rsid w:val="00526E1A"/>
    <w:rsid w:val="00527126"/>
    <w:rsid w:val="00531855"/>
    <w:rsid w:val="00533011"/>
    <w:rsid w:val="00534762"/>
    <w:rsid w:val="00534E63"/>
    <w:rsid w:val="0053558C"/>
    <w:rsid w:val="00536A16"/>
    <w:rsid w:val="00537730"/>
    <w:rsid w:val="00537B62"/>
    <w:rsid w:val="005401D5"/>
    <w:rsid w:val="0054034D"/>
    <w:rsid w:val="00542325"/>
    <w:rsid w:val="00543908"/>
    <w:rsid w:val="0054641E"/>
    <w:rsid w:val="00546591"/>
    <w:rsid w:val="00547380"/>
    <w:rsid w:val="00550199"/>
    <w:rsid w:val="00551863"/>
    <w:rsid w:val="00555144"/>
    <w:rsid w:val="005563FF"/>
    <w:rsid w:val="0055701A"/>
    <w:rsid w:val="00557763"/>
    <w:rsid w:val="00560801"/>
    <w:rsid w:val="0056080F"/>
    <w:rsid w:val="0056143F"/>
    <w:rsid w:val="005616A0"/>
    <w:rsid w:val="00562427"/>
    <w:rsid w:val="00562699"/>
    <w:rsid w:val="0056280A"/>
    <w:rsid w:val="00564F77"/>
    <w:rsid w:val="0056688C"/>
    <w:rsid w:val="0056724A"/>
    <w:rsid w:val="00570658"/>
    <w:rsid w:val="00570A81"/>
    <w:rsid w:val="00570FD3"/>
    <w:rsid w:val="00571CA8"/>
    <w:rsid w:val="00571E30"/>
    <w:rsid w:val="00572B6F"/>
    <w:rsid w:val="00572BB4"/>
    <w:rsid w:val="00573C99"/>
    <w:rsid w:val="005749BE"/>
    <w:rsid w:val="005766C4"/>
    <w:rsid w:val="0057722C"/>
    <w:rsid w:val="00580406"/>
    <w:rsid w:val="0058200A"/>
    <w:rsid w:val="00582D04"/>
    <w:rsid w:val="005835AC"/>
    <w:rsid w:val="005836D7"/>
    <w:rsid w:val="005837C0"/>
    <w:rsid w:val="00583827"/>
    <w:rsid w:val="00583A5C"/>
    <w:rsid w:val="00584867"/>
    <w:rsid w:val="00585BEA"/>
    <w:rsid w:val="0058686A"/>
    <w:rsid w:val="00587096"/>
    <w:rsid w:val="005875D2"/>
    <w:rsid w:val="00587C2C"/>
    <w:rsid w:val="00590C89"/>
    <w:rsid w:val="00591A9B"/>
    <w:rsid w:val="00591C38"/>
    <w:rsid w:val="00591D6B"/>
    <w:rsid w:val="0059250B"/>
    <w:rsid w:val="00592AED"/>
    <w:rsid w:val="0059459E"/>
    <w:rsid w:val="005947F3"/>
    <w:rsid w:val="00594922"/>
    <w:rsid w:val="005954B4"/>
    <w:rsid w:val="00596A04"/>
    <w:rsid w:val="005A137D"/>
    <w:rsid w:val="005A1474"/>
    <w:rsid w:val="005A1B80"/>
    <w:rsid w:val="005A2547"/>
    <w:rsid w:val="005A3FDF"/>
    <w:rsid w:val="005A40A6"/>
    <w:rsid w:val="005A4D85"/>
    <w:rsid w:val="005A5159"/>
    <w:rsid w:val="005A530F"/>
    <w:rsid w:val="005A5F8A"/>
    <w:rsid w:val="005A6110"/>
    <w:rsid w:val="005A67D8"/>
    <w:rsid w:val="005A74AC"/>
    <w:rsid w:val="005A76A5"/>
    <w:rsid w:val="005A76BC"/>
    <w:rsid w:val="005A778A"/>
    <w:rsid w:val="005B0FA6"/>
    <w:rsid w:val="005B25CC"/>
    <w:rsid w:val="005B283D"/>
    <w:rsid w:val="005B395A"/>
    <w:rsid w:val="005B4BAC"/>
    <w:rsid w:val="005B520D"/>
    <w:rsid w:val="005B550C"/>
    <w:rsid w:val="005B564C"/>
    <w:rsid w:val="005B593F"/>
    <w:rsid w:val="005B67D4"/>
    <w:rsid w:val="005B7A18"/>
    <w:rsid w:val="005C1295"/>
    <w:rsid w:val="005C2EEA"/>
    <w:rsid w:val="005C35C3"/>
    <w:rsid w:val="005C3C72"/>
    <w:rsid w:val="005C3EDC"/>
    <w:rsid w:val="005C4051"/>
    <w:rsid w:val="005C4A94"/>
    <w:rsid w:val="005C4F38"/>
    <w:rsid w:val="005C7F43"/>
    <w:rsid w:val="005D1783"/>
    <w:rsid w:val="005D4653"/>
    <w:rsid w:val="005D54D5"/>
    <w:rsid w:val="005D5A50"/>
    <w:rsid w:val="005E0E09"/>
    <w:rsid w:val="005E331F"/>
    <w:rsid w:val="005E3F5B"/>
    <w:rsid w:val="005E5662"/>
    <w:rsid w:val="005E58CD"/>
    <w:rsid w:val="005E5D14"/>
    <w:rsid w:val="005E692D"/>
    <w:rsid w:val="005E6EDA"/>
    <w:rsid w:val="005F0DD3"/>
    <w:rsid w:val="005F125B"/>
    <w:rsid w:val="005F19DF"/>
    <w:rsid w:val="005F27CC"/>
    <w:rsid w:val="005F28E5"/>
    <w:rsid w:val="005F2E08"/>
    <w:rsid w:val="005F3421"/>
    <w:rsid w:val="005F3867"/>
    <w:rsid w:val="005F3B28"/>
    <w:rsid w:val="005F4A79"/>
    <w:rsid w:val="005F5E46"/>
    <w:rsid w:val="005F688C"/>
    <w:rsid w:val="0060029E"/>
    <w:rsid w:val="00600B2C"/>
    <w:rsid w:val="00600CF1"/>
    <w:rsid w:val="00600F44"/>
    <w:rsid w:val="0060253E"/>
    <w:rsid w:val="00602C9B"/>
    <w:rsid w:val="00603E2E"/>
    <w:rsid w:val="00604B99"/>
    <w:rsid w:val="00604E9B"/>
    <w:rsid w:val="0060547E"/>
    <w:rsid w:val="006055B4"/>
    <w:rsid w:val="00605DB5"/>
    <w:rsid w:val="00605DF6"/>
    <w:rsid w:val="00606F92"/>
    <w:rsid w:val="00607919"/>
    <w:rsid w:val="006106D1"/>
    <w:rsid w:val="006108DB"/>
    <w:rsid w:val="006115A6"/>
    <w:rsid w:val="006115F5"/>
    <w:rsid w:val="0061296D"/>
    <w:rsid w:val="00612B92"/>
    <w:rsid w:val="00612D52"/>
    <w:rsid w:val="00614A58"/>
    <w:rsid w:val="00614B41"/>
    <w:rsid w:val="00615CD8"/>
    <w:rsid w:val="00616150"/>
    <w:rsid w:val="0061647A"/>
    <w:rsid w:val="006164F2"/>
    <w:rsid w:val="0061739D"/>
    <w:rsid w:val="00617B87"/>
    <w:rsid w:val="00620CFA"/>
    <w:rsid w:val="00621CFC"/>
    <w:rsid w:val="006227E4"/>
    <w:rsid w:val="006243A5"/>
    <w:rsid w:val="00624C02"/>
    <w:rsid w:val="00625BBB"/>
    <w:rsid w:val="00626580"/>
    <w:rsid w:val="00630EA8"/>
    <w:rsid w:val="00631DC6"/>
    <w:rsid w:val="00633D64"/>
    <w:rsid w:val="00634B02"/>
    <w:rsid w:val="0063574B"/>
    <w:rsid w:val="0063674F"/>
    <w:rsid w:val="00636829"/>
    <w:rsid w:val="006368D2"/>
    <w:rsid w:val="006369C1"/>
    <w:rsid w:val="006375AF"/>
    <w:rsid w:val="0063788C"/>
    <w:rsid w:val="006403B4"/>
    <w:rsid w:val="00640614"/>
    <w:rsid w:val="00642156"/>
    <w:rsid w:val="006423E6"/>
    <w:rsid w:val="006426E8"/>
    <w:rsid w:val="00643A88"/>
    <w:rsid w:val="00644E53"/>
    <w:rsid w:val="00645836"/>
    <w:rsid w:val="00645F47"/>
    <w:rsid w:val="0064687B"/>
    <w:rsid w:val="00646C20"/>
    <w:rsid w:val="0065121B"/>
    <w:rsid w:val="0065340F"/>
    <w:rsid w:val="00653805"/>
    <w:rsid w:val="006539E7"/>
    <w:rsid w:val="006539FE"/>
    <w:rsid w:val="00654962"/>
    <w:rsid w:val="00654A1F"/>
    <w:rsid w:val="00654B28"/>
    <w:rsid w:val="006557E7"/>
    <w:rsid w:val="00655875"/>
    <w:rsid w:val="00655BB1"/>
    <w:rsid w:val="00655CAF"/>
    <w:rsid w:val="00656037"/>
    <w:rsid w:val="0065622D"/>
    <w:rsid w:val="00657398"/>
    <w:rsid w:val="0066030E"/>
    <w:rsid w:val="006618CA"/>
    <w:rsid w:val="00661B9F"/>
    <w:rsid w:val="0066285B"/>
    <w:rsid w:val="00663259"/>
    <w:rsid w:val="00663CC7"/>
    <w:rsid w:val="0066414D"/>
    <w:rsid w:val="00665BCD"/>
    <w:rsid w:val="006660A8"/>
    <w:rsid w:val="006665C6"/>
    <w:rsid w:val="0066681A"/>
    <w:rsid w:val="00670F56"/>
    <w:rsid w:val="006712FE"/>
    <w:rsid w:val="0067148C"/>
    <w:rsid w:val="00671CFC"/>
    <w:rsid w:val="0067450F"/>
    <w:rsid w:val="00674B48"/>
    <w:rsid w:val="00674D5A"/>
    <w:rsid w:val="00677A2E"/>
    <w:rsid w:val="0068044D"/>
    <w:rsid w:val="0068219B"/>
    <w:rsid w:val="00682320"/>
    <w:rsid w:val="0068281C"/>
    <w:rsid w:val="00683516"/>
    <w:rsid w:val="00684642"/>
    <w:rsid w:val="00684B13"/>
    <w:rsid w:val="00685090"/>
    <w:rsid w:val="00685EBD"/>
    <w:rsid w:val="00687029"/>
    <w:rsid w:val="00687147"/>
    <w:rsid w:val="00691F37"/>
    <w:rsid w:val="00693537"/>
    <w:rsid w:val="00693576"/>
    <w:rsid w:val="006937ED"/>
    <w:rsid w:val="00695A58"/>
    <w:rsid w:val="00697B68"/>
    <w:rsid w:val="00697FF9"/>
    <w:rsid w:val="006A13C5"/>
    <w:rsid w:val="006A159E"/>
    <w:rsid w:val="006A16DF"/>
    <w:rsid w:val="006A2572"/>
    <w:rsid w:val="006A292D"/>
    <w:rsid w:val="006A4A07"/>
    <w:rsid w:val="006A5364"/>
    <w:rsid w:val="006A57B5"/>
    <w:rsid w:val="006A5C77"/>
    <w:rsid w:val="006A730E"/>
    <w:rsid w:val="006A73D7"/>
    <w:rsid w:val="006A7D06"/>
    <w:rsid w:val="006B01EE"/>
    <w:rsid w:val="006B079A"/>
    <w:rsid w:val="006B0A00"/>
    <w:rsid w:val="006B1D47"/>
    <w:rsid w:val="006B2D96"/>
    <w:rsid w:val="006B4349"/>
    <w:rsid w:val="006B490A"/>
    <w:rsid w:val="006B4D24"/>
    <w:rsid w:val="006B5909"/>
    <w:rsid w:val="006B61A8"/>
    <w:rsid w:val="006B6F6B"/>
    <w:rsid w:val="006B7138"/>
    <w:rsid w:val="006C01AC"/>
    <w:rsid w:val="006C1DC9"/>
    <w:rsid w:val="006C219C"/>
    <w:rsid w:val="006C2CE9"/>
    <w:rsid w:val="006C3A1F"/>
    <w:rsid w:val="006C56A3"/>
    <w:rsid w:val="006C5E27"/>
    <w:rsid w:val="006C675A"/>
    <w:rsid w:val="006C6C09"/>
    <w:rsid w:val="006C72E1"/>
    <w:rsid w:val="006C7C44"/>
    <w:rsid w:val="006D2A78"/>
    <w:rsid w:val="006D3C22"/>
    <w:rsid w:val="006D4DDF"/>
    <w:rsid w:val="006D5111"/>
    <w:rsid w:val="006D5E1A"/>
    <w:rsid w:val="006D5EF5"/>
    <w:rsid w:val="006D6022"/>
    <w:rsid w:val="006D7AD2"/>
    <w:rsid w:val="006E046D"/>
    <w:rsid w:val="006E09BA"/>
    <w:rsid w:val="006E18AF"/>
    <w:rsid w:val="006E1DCE"/>
    <w:rsid w:val="006E1E97"/>
    <w:rsid w:val="006E2258"/>
    <w:rsid w:val="006E2BCE"/>
    <w:rsid w:val="006E2E7C"/>
    <w:rsid w:val="006E36DB"/>
    <w:rsid w:val="006E442E"/>
    <w:rsid w:val="006E4C9D"/>
    <w:rsid w:val="006E4CD1"/>
    <w:rsid w:val="006E5780"/>
    <w:rsid w:val="006E5C95"/>
    <w:rsid w:val="006E6369"/>
    <w:rsid w:val="006E7C44"/>
    <w:rsid w:val="006E7DE2"/>
    <w:rsid w:val="006F07FB"/>
    <w:rsid w:val="006F1002"/>
    <w:rsid w:val="006F1229"/>
    <w:rsid w:val="006F1673"/>
    <w:rsid w:val="006F28FD"/>
    <w:rsid w:val="006F312D"/>
    <w:rsid w:val="006F51DA"/>
    <w:rsid w:val="006F7288"/>
    <w:rsid w:val="006F7685"/>
    <w:rsid w:val="006F7B42"/>
    <w:rsid w:val="006F7D48"/>
    <w:rsid w:val="00700023"/>
    <w:rsid w:val="007032D8"/>
    <w:rsid w:val="00703B30"/>
    <w:rsid w:val="0070455B"/>
    <w:rsid w:val="007058F8"/>
    <w:rsid w:val="00705956"/>
    <w:rsid w:val="007068D0"/>
    <w:rsid w:val="00706935"/>
    <w:rsid w:val="007073D4"/>
    <w:rsid w:val="007108E4"/>
    <w:rsid w:val="00710D6E"/>
    <w:rsid w:val="0071127F"/>
    <w:rsid w:val="0071304B"/>
    <w:rsid w:val="00713824"/>
    <w:rsid w:val="00713988"/>
    <w:rsid w:val="00713F33"/>
    <w:rsid w:val="007150D6"/>
    <w:rsid w:val="007152F7"/>
    <w:rsid w:val="0071599B"/>
    <w:rsid w:val="007159D9"/>
    <w:rsid w:val="00716890"/>
    <w:rsid w:val="007176F8"/>
    <w:rsid w:val="007177DE"/>
    <w:rsid w:val="00717E50"/>
    <w:rsid w:val="007208E8"/>
    <w:rsid w:val="00720AB2"/>
    <w:rsid w:val="00721D9F"/>
    <w:rsid w:val="00722096"/>
    <w:rsid w:val="007222DE"/>
    <w:rsid w:val="0072236C"/>
    <w:rsid w:val="007235FF"/>
    <w:rsid w:val="00723C24"/>
    <w:rsid w:val="00724E32"/>
    <w:rsid w:val="007251A7"/>
    <w:rsid w:val="00727508"/>
    <w:rsid w:val="0072770B"/>
    <w:rsid w:val="0072777A"/>
    <w:rsid w:val="00727860"/>
    <w:rsid w:val="007300D5"/>
    <w:rsid w:val="00730E4A"/>
    <w:rsid w:val="0073160B"/>
    <w:rsid w:val="00733093"/>
    <w:rsid w:val="007332EA"/>
    <w:rsid w:val="00733A75"/>
    <w:rsid w:val="00734BAD"/>
    <w:rsid w:val="00734E1C"/>
    <w:rsid w:val="00735853"/>
    <w:rsid w:val="00735930"/>
    <w:rsid w:val="00735ABC"/>
    <w:rsid w:val="00736C33"/>
    <w:rsid w:val="00737146"/>
    <w:rsid w:val="0073794D"/>
    <w:rsid w:val="00741510"/>
    <w:rsid w:val="00741684"/>
    <w:rsid w:val="00741F7C"/>
    <w:rsid w:val="0074249D"/>
    <w:rsid w:val="0074294B"/>
    <w:rsid w:val="0074374E"/>
    <w:rsid w:val="00743904"/>
    <w:rsid w:val="007439A8"/>
    <w:rsid w:val="0074529C"/>
    <w:rsid w:val="0074645B"/>
    <w:rsid w:val="00746FFF"/>
    <w:rsid w:val="007473C5"/>
    <w:rsid w:val="00747F88"/>
    <w:rsid w:val="007501EA"/>
    <w:rsid w:val="007510B6"/>
    <w:rsid w:val="007514F7"/>
    <w:rsid w:val="0075191A"/>
    <w:rsid w:val="0075238D"/>
    <w:rsid w:val="007524C4"/>
    <w:rsid w:val="007525CE"/>
    <w:rsid w:val="00752629"/>
    <w:rsid w:val="0075309B"/>
    <w:rsid w:val="00753687"/>
    <w:rsid w:val="007541DF"/>
    <w:rsid w:val="00754677"/>
    <w:rsid w:val="00754C76"/>
    <w:rsid w:val="007577CF"/>
    <w:rsid w:val="00757AAF"/>
    <w:rsid w:val="00757BF8"/>
    <w:rsid w:val="00760023"/>
    <w:rsid w:val="0076015A"/>
    <w:rsid w:val="0076155A"/>
    <w:rsid w:val="007618E0"/>
    <w:rsid w:val="007619FF"/>
    <w:rsid w:val="00762327"/>
    <w:rsid w:val="0076237F"/>
    <w:rsid w:val="007626A9"/>
    <w:rsid w:val="00763A7F"/>
    <w:rsid w:val="0076625E"/>
    <w:rsid w:val="00766A70"/>
    <w:rsid w:val="00766BFF"/>
    <w:rsid w:val="00770255"/>
    <w:rsid w:val="00771087"/>
    <w:rsid w:val="0077220A"/>
    <w:rsid w:val="00772503"/>
    <w:rsid w:val="00772C8A"/>
    <w:rsid w:val="00773FB0"/>
    <w:rsid w:val="00774501"/>
    <w:rsid w:val="00774604"/>
    <w:rsid w:val="00774638"/>
    <w:rsid w:val="007747D2"/>
    <w:rsid w:val="007748CA"/>
    <w:rsid w:val="00774945"/>
    <w:rsid w:val="00775C1F"/>
    <w:rsid w:val="00776674"/>
    <w:rsid w:val="007769CB"/>
    <w:rsid w:val="00777660"/>
    <w:rsid w:val="007776B3"/>
    <w:rsid w:val="00777D57"/>
    <w:rsid w:val="007806CA"/>
    <w:rsid w:val="00781AD9"/>
    <w:rsid w:val="00781AFE"/>
    <w:rsid w:val="007821B5"/>
    <w:rsid w:val="0078225A"/>
    <w:rsid w:val="00782D2C"/>
    <w:rsid w:val="007830E6"/>
    <w:rsid w:val="00786282"/>
    <w:rsid w:val="007862FB"/>
    <w:rsid w:val="0078637B"/>
    <w:rsid w:val="00786E9F"/>
    <w:rsid w:val="00787BF0"/>
    <w:rsid w:val="00787D1C"/>
    <w:rsid w:val="007915CE"/>
    <w:rsid w:val="00792022"/>
    <w:rsid w:val="00792A75"/>
    <w:rsid w:val="00794E70"/>
    <w:rsid w:val="00795715"/>
    <w:rsid w:val="0079577D"/>
    <w:rsid w:val="007960F1"/>
    <w:rsid w:val="00796AB1"/>
    <w:rsid w:val="00797177"/>
    <w:rsid w:val="007974F0"/>
    <w:rsid w:val="00797603"/>
    <w:rsid w:val="0079770A"/>
    <w:rsid w:val="00797CBF"/>
    <w:rsid w:val="00797DF9"/>
    <w:rsid w:val="007A067F"/>
    <w:rsid w:val="007A094C"/>
    <w:rsid w:val="007A14B0"/>
    <w:rsid w:val="007A3227"/>
    <w:rsid w:val="007A34D8"/>
    <w:rsid w:val="007A362F"/>
    <w:rsid w:val="007A3EA5"/>
    <w:rsid w:val="007A5496"/>
    <w:rsid w:val="007A6722"/>
    <w:rsid w:val="007A6B7C"/>
    <w:rsid w:val="007A7B12"/>
    <w:rsid w:val="007A7E9B"/>
    <w:rsid w:val="007B0506"/>
    <w:rsid w:val="007B2681"/>
    <w:rsid w:val="007B42EA"/>
    <w:rsid w:val="007B5065"/>
    <w:rsid w:val="007B514A"/>
    <w:rsid w:val="007B5FC9"/>
    <w:rsid w:val="007C14C0"/>
    <w:rsid w:val="007C2865"/>
    <w:rsid w:val="007C44A1"/>
    <w:rsid w:val="007C453F"/>
    <w:rsid w:val="007C5258"/>
    <w:rsid w:val="007C55B9"/>
    <w:rsid w:val="007C7C44"/>
    <w:rsid w:val="007D075C"/>
    <w:rsid w:val="007D1A6D"/>
    <w:rsid w:val="007D1E3F"/>
    <w:rsid w:val="007D22B9"/>
    <w:rsid w:val="007D2369"/>
    <w:rsid w:val="007D295B"/>
    <w:rsid w:val="007D5D55"/>
    <w:rsid w:val="007E09C6"/>
    <w:rsid w:val="007E0EA1"/>
    <w:rsid w:val="007E2210"/>
    <w:rsid w:val="007E318E"/>
    <w:rsid w:val="007E397C"/>
    <w:rsid w:val="007E49EA"/>
    <w:rsid w:val="007E4B0A"/>
    <w:rsid w:val="007E542A"/>
    <w:rsid w:val="007E5491"/>
    <w:rsid w:val="007E58F0"/>
    <w:rsid w:val="007E5EEA"/>
    <w:rsid w:val="007E7215"/>
    <w:rsid w:val="007F0769"/>
    <w:rsid w:val="007F0CFD"/>
    <w:rsid w:val="007F4CA7"/>
    <w:rsid w:val="007F4D3C"/>
    <w:rsid w:val="007F5111"/>
    <w:rsid w:val="007F544C"/>
    <w:rsid w:val="007F6782"/>
    <w:rsid w:val="007F73C0"/>
    <w:rsid w:val="007F79C6"/>
    <w:rsid w:val="0080063F"/>
    <w:rsid w:val="008031EE"/>
    <w:rsid w:val="00803EFD"/>
    <w:rsid w:val="008041EA"/>
    <w:rsid w:val="008054F5"/>
    <w:rsid w:val="008058DB"/>
    <w:rsid w:val="00805E1A"/>
    <w:rsid w:val="00805FEC"/>
    <w:rsid w:val="00806277"/>
    <w:rsid w:val="0080757E"/>
    <w:rsid w:val="008078D7"/>
    <w:rsid w:val="00807AC1"/>
    <w:rsid w:val="0081060B"/>
    <w:rsid w:val="008114D0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178A1"/>
    <w:rsid w:val="00821D32"/>
    <w:rsid w:val="008220CC"/>
    <w:rsid w:val="00822954"/>
    <w:rsid w:val="00822F09"/>
    <w:rsid w:val="0082504A"/>
    <w:rsid w:val="0082528C"/>
    <w:rsid w:val="00827B71"/>
    <w:rsid w:val="00831C88"/>
    <w:rsid w:val="0083282C"/>
    <w:rsid w:val="0083297A"/>
    <w:rsid w:val="00833454"/>
    <w:rsid w:val="008336C3"/>
    <w:rsid w:val="00834A9B"/>
    <w:rsid w:val="00836595"/>
    <w:rsid w:val="00836CB4"/>
    <w:rsid w:val="00836E7C"/>
    <w:rsid w:val="00837102"/>
    <w:rsid w:val="00837115"/>
    <w:rsid w:val="0083715D"/>
    <w:rsid w:val="00841C62"/>
    <w:rsid w:val="0084266D"/>
    <w:rsid w:val="008431B6"/>
    <w:rsid w:val="008432E8"/>
    <w:rsid w:val="008444DD"/>
    <w:rsid w:val="008446DF"/>
    <w:rsid w:val="00844A47"/>
    <w:rsid w:val="00844EC5"/>
    <w:rsid w:val="00846AD8"/>
    <w:rsid w:val="00847304"/>
    <w:rsid w:val="0085101B"/>
    <w:rsid w:val="00851A97"/>
    <w:rsid w:val="008520AE"/>
    <w:rsid w:val="00852494"/>
    <w:rsid w:val="0085289E"/>
    <w:rsid w:val="008535CF"/>
    <w:rsid w:val="00853629"/>
    <w:rsid w:val="008537EB"/>
    <w:rsid w:val="00855B17"/>
    <w:rsid w:val="00856452"/>
    <w:rsid w:val="00862713"/>
    <w:rsid w:val="00863374"/>
    <w:rsid w:val="00863680"/>
    <w:rsid w:val="00863E03"/>
    <w:rsid w:val="00865BF7"/>
    <w:rsid w:val="00866C5C"/>
    <w:rsid w:val="00866E04"/>
    <w:rsid w:val="0086751F"/>
    <w:rsid w:val="00867AEC"/>
    <w:rsid w:val="00867DBD"/>
    <w:rsid w:val="00870778"/>
    <w:rsid w:val="008717CE"/>
    <w:rsid w:val="008724ED"/>
    <w:rsid w:val="008726A6"/>
    <w:rsid w:val="0087284A"/>
    <w:rsid w:val="00872864"/>
    <w:rsid w:val="00874B81"/>
    <w:rsid w:val="008768C7"/>
    <w:rsid w:val="008768D9"/>
    <w:rsid w:val="00876C2D"/>
    <w:rsid w:val="00876D10"/>
    <w:rsid w:val="008778A0"/>
    <w:rsid w:val="00877C16"/>
    <w:rsid w:val="00877F85"/>
    <w:rsid w:val="00880717"/>
    <w:rsid w:val="00880DD3"/>
    <w:rsid w:val="00881232"/>
    <w:rsid w:val="0088124D"/>
    <w:rsid w:val="0088185E"/>
    <w:rsid w:val="00881A51"/>
    <w:rsid w:val="00882A74"/>
    <w:rsid w:val="00884B2A"/>
    <w:rsid w:val="00884E16"/>
    <w:rsid w:val="00885116"/>
    <w:rsid w:val="00886EF2"/>
    <w:rsid w:val="00887A7D"/>
    <w:rsid w:val="00887C77"/>
    <w:rsid w:val="00887F73"/>
    <w:rsid w:val="008908A1"/>
    <w:rsid w:val="0089221F"/>
    <w:rsid w:val="00892B79"/>
    <w:rsid w:val="008937AD"/>
    <w:rsid w:val="00894255"/>
    <w:rsid w:val="008956A3"/>
    <w:rsid w:val="00895CCA"/>
    <w:rsid w:val="00896185"/>
    <w:rsid w:val="00896313"/>
    <w:rsid w:val="00896EFB"/>
    <w:rsid w:val="008979F9"/>
    <w:rsid w:val="008A0E3A"/>
    <w:rsid w:val="008A1CC8"/>
    <w:rsid w:val="008A1EE9"/>
    <w:rsid w:val="008A2481"/>
    <w:rsid w:val="008A2AB0"/>
    <w:rsid w:val="008A4420"/>
    <w:rsid w:val="008A5D29"/>
    <w:rsid w:val="008A6958"/>
    <w:rsid w:val="008A6AE7"/>
    <w:rsid w:val="008A6E83"/>
    <w:rsid w:val="008A79F3"/>
    <w:rsid w:val="008A7E68"/>
    <w:rsid w:val="008B2278"/>
    <w:rsid w:val="008B24E5"/>
    <w:rsid w:val="008B2D5C"/>
    <w:rsid w:val="008B3633"/>
    <w:rsid w:val="008B4DED"/>
    <w:rsid w:val="008B5194"/>
    <w:rsid w:val="008B5290"/>
    <w:rsid w:val="008B70CF"/>
    <w:rsid w:val="008B7230"/>
    <w:rsid w:val="008C172B"/>
    <w:rsid w:val="008C2198"/>
    <w:rsid w:val="008C35DE"/>
    <w:rsid w:val="008C5A93"/>
    <w:rsid w:val="008C6E09"/>
    <w:rsid w:val="008D0229"/>
    <w:rsid w:val="008D0509"/>
    <w:rsid w:val="008D05C1"/>
    <w:rsid w:val="008D0911"/>
    <w:rsid w:val="008D0D98"/>
    <w:rsid w:val="008D0FBD"/>
    <w:rsid w:val="008D1981"/>
    <w:rsid w:val="008D30DB"/>
    <w:rsid w:val="008D3223"/>
    <w:rsid w:val="008D4BC5"/>
    <w:rsid w:val="008D588B"/>
    <w:rsid w:val="008D695D"/>
    <w:rsid w:val="008D74B1"/>
    <w:rsid w:val="008D7953"/>
    <w:rsid w:val="008D7A92"/>
    <w:rsid w:val="008E04ED"/>
    <w:rsid w:val="008E0B05"/>
    <w:rsid w:val="008E0C99"/>
    <w:rsid w:val="008E2411"/>
    <w:rsid w:val="008E2AED"/>
    <w:rsid w:val="008E3949"/>
    <w:rsid w:val="008E3D5E"/>
    <w:rsid w:val="008E621E"/>
    <w:rsid w:val="008E62BE"/>
    <w:rsid w:val="008E67EF"/>
    <w:rsid w:val="008F02D5"/>
    <w:rsid w:val="008F047C"/>
    <w:rsid w:val="008F1C5F"/>
    <w:rsid w:val="008F21D8"/>
    <w:rsid w:val="008F2E84"/>
    <w:rsid w:val="008F41F2"/>
    <w:rsid w:val="008F46C8"/>
    <w:rsid w:val="008F46CE"/>
    <w:rsid w:val="008F4790"/>
    <w:rsid w:val="008F526B"/>
    <w:rsid w:val="008F5700"/>
    <w:rsid w:val="008F63B3"/>
    <w:rsid w:val="008F6AFA"/>
    <w:rsid w:val="008F7275"/>
    <w:rsid w:val="008F7D6C"/>
    <w:rsid w:val="0090016A"/>
    <w:rsid w:val="009010D6"/>
    <w:rsid w:val="0090173C"/>
    <w:rsid w:val="00901EF4"/>
    <w:rsid w:val="009023E4"/>
    <w:rsid w:val="00902548"/>
    <w:rsid w:val="0090257B"/>
    <w:rsid w:val="00902DEF"/>
    <w:rsid w:val="00903382"/>
    <w:rsid w:val="00903AC6"/>
    <w:rsid w:val="00904078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4BF2"/>
    <w:rsid w:val="00916CC2"/>
    <w:rsid w:val="0091758A"/>
    <w:rsid w:val="00917AA3"/>
    <w:rsid w:val="00920798"/>
    <w:rsid w:val="00921287"/>
    <w:rsid w:val="00921AD1"/>
    <w:rsid w:val="00922D77"/>
    <w:rsid w:val="009252B6"/>
    <w:rsid w:val="00926882"/>
    <w:rsid w:val="009273C3"/>
    <w:rsid w:val="00930B7D"/>
    <w:rsid w:val="00930FA0"/>
    <w:rsid w:val="00932C1F"/>
    <w:rsid w:val="009332F5"/>
    <w:rsid w:val="00934176"/>
    <w:rsid w:val="00934A19"/>
    <w:rsid w:val="00935AE1"/>
    <w:rsid w:val="0093625F"/>
    <w:rsid w:val="00936E6C"/>
    <w:rsid w:val="009370F1"/>
    <w:rsid w:val="0093745F"/>
    <w:rsid w:val="009377DF"/>
    <w:rsid w:val="00937AFB"/>
    <w:rsid w:val="00937FEE"/>
    <w:rsid w:val="00943B64"/>
    <w:rsid w:val="0094661F"/>
    <w:rsid w:val="00946BF7"/>
    <w:rsid w:val="00946F97"/>
    <w:rsid w:val="00947673"/>
    <w:rsid w:val="00947848"/>
    <w:rsid w:val="009519E7"/>
    <w:rsid w:val="00953491"/>
    <w:rsid w:val="00954A49"/>
    <w:rsid w:val="0095541B"/>
    <w:rsid w:val="009573AC"/>
    <w:rsid w:val="0095755F"/>
    <w:rsid w:val="0095764A"/>
    <w:rsid w:val="009600F4"/>
    <w:rsid w:val="00961071"/>
    <w:rsid w:val="00962208"/>
    <w:rsid w:val="009622B4"/>
    <w:rsid w:val="00962558"/>
    <w:rsid w:val="0096263A"/>
    <w:rsid w:val="00962B24"/>
    <w:rsid w:val="00963B71"/>
    <w:rsid w:val="00964E6A"/>
    <w:rsid w:val="00965185"/>
    <w:rsid w:val="00965EEC"/>
    <w:rsid w:val="009665B5"/>
    <w:rsid w:val="00966744"/>
    <w:rsid w:val="00966798"/>
    <w:rsid w:val="00966D99"/>
    <w:rsid w:val="0096751A"/>
    <w:rsid w:val="00971030"/>
    <w:rsid w:val="009731E9"/>
    <w:rsid w:val="00973B6C"/>
    <w:rsid w:val="00974289"/>
    <w:rsid w:val="00974AB1"/>
    <w:rsid w:val="00976655"/>
    <w:rsid w:val="009769D9"/>
    <w:rsid w:val="009770FA"/>
    <w:rsid w:val="00977F88"/>
    <w:rsid w:val="009802F4"/>
    <w:rsid w:val="00980CFF"/>
    <w:rsid w:val="00981224"/>
    <w:rsid w:val="009822C6"/>
    <w:rsid w:val="00982338"/>
    <w:rsid w:val="009824B5"/>
    <w:rsid w:val="00983947"/>
    <w:rsid w:val="00983CD9"/>
    <w:rsid w:val="00984CA5"/>
    <w:rsid w:val="00984F80"/>
    <w:rsid w:val="00985B95"/>
    <w:rsid w:val="00985E1D"/>
    <w:rsid w:val="00986707"/>
    <w:rsid w:val="009869C3"/>
    <w:rsid w:val="00986EEE"/>
    <w:rsid w:val="0098714E"/>
    <w:rsid w:val="00987C02"/>
    <w:rsid w:val="00990DF0"/>
    <w:rsid w:val="009913CC"/>
    <w:rsid w:val="00991E9E"/>
    <w:rsid w:val="00993B73"/>
    <w:rsid w:val="00994235"/>
    <w:rsid w:val="00994470"/>
    <w:rsid w:val="009944FA"/>
    <w:rsid w:val="00994C64"/>
    <w:rsid w:val="00995294"/>
    <w:rsid w:val="00995C50"/>
    <w:rsid w:val="00995CE9"/>
    <w:rsid w:val="009964A3"/>
    <w:rsid w:val="0099695A"/>
    <w:rsid w:val="009A0225"/>
    <w:rsid w:val="009A03BB"/>
    <w:rsid w:val="009A2FF7"/>
    <w:rsid w:val="009A56C8"/>
    <w:rsid w:val="009A74F0"/>
    <w:rsid w:val="009A7528"/>
    <w:rsid w:val="009B1600"/>
    <w:rsid w:val="009B20DF"/>
    <w:rsid w:val="009B2BCD"/>
    <w:rsid w:val="009B40BA"/>
    <w:rsid w:val="009B42E9"/>
    <w:rsid w:val="009B45B7"/>
    <w:rsid w:val="009B4740"/>
    <w:rsid w:val="009B508E"/>
    <w:rsid w:val="009B6396"/>
    <w:rsid w:val="009B791B"/>
    <w:rsid w:val="009B7B3F"/>
    <w:rsid w:val="009B7D7C"/>
    <w:rsid w:val="009C0429"/>
    <w:rsid w:val="009C087C"/>
    <w:rsid w:val="009C11D1"/>
    <w:rsid w:val="009C168C"/>
    <w:rsid w:val="009C23A9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C7382"/>
    <w:rsid w:val="009D1AB8"/>
    <w:rsid w:val="009D1FA1"/>
    <w:rsid w:val="009D24ED"/>
    <w:rsid w:val="009D2A3A"/>
    <w:rsid w:val="009D3CE1"/>
    <w:rsid w:val="009D5BFE"/>
    <w:rsid w:val="009D61F5"/>
    <w:rsid w:val="009D6851"/>
    <w:rsid w:val="009D72BA"/>
    <w:rsid w:val="009D7403"/>
    <w:rsid w:val="009E10D6"/>
    <w:rsid w:val="009E1B4F"/>
    <w:rsid w:val="009E2F49"/>
    <w:rsid w:val="009E3E11"/>
    <w:rsid w:val="009E521D"/>
    <w:rsid w:val="009E5FE3"/>
    <w:rsid w:val="009E6C8C"/>
    <w:rsid w:val="009E7F80"/>
    <w:rsid w:val="009F0F8C"/>
    <w:rsid w:val="009F1186"/>
    <w:rsid w:val="009F1D6D"/>
    <w:rsid w:val="009F28A5"/>
    <w:rsid w:val="009F2EBD"/>
    <w:rsid w:val="009F3064"/>
    <w:rsid w:val="009F36BA"/>
    <w:rsid w:val="009F3C9F"/>
    <w:rsid w:val="009F43CF"/>
    <w:rsid w:val="009F5DEC"/>
    <w:rsid w:val="009F5F6C"/>
    <w:rsid w:val="009F64BF"/>
    <w:rsid w:val="009F6550"/>
    <w:rsid w:val="009F6E6B"/>
    <w:rsid w:val="00A00047"/>
    <w:rsid w:val="00A00A6B"/>
    <w:rsid w:val="00A00DEC"/>
    <w:rsid w:val="00A017D1"/>
    <w:rsid w:val="00A01A2D"/>
    <w:rsid w:val="00A02307"/>
    <w:rsid w:val="00A03787"/>
    <w:rsid w:val="00A03EC4"/>
    <w:rsid w:val="00A040E2"/>
    <w:rsid w:val="00A044EB"/>
    <w:rsid w:val="00A04970"/>
    <w:rsid w:val="00A05B21"/>
    <w:rsid w:val="00A06898"/>
    <w:rsid w:val="00A068A5"/>
    <w:rsid w:val="00A0749D"/>
    <w:rsid w:val="00A079C0"/>
    <w:rsid w:val="00A101CB"/>
    <w:rsid w:val="00A103C0"/>
    <w:rsid w:val="00A11CC8"/>
    <w:rsid w:val="00A12022"/>
    <w:rsid w:val="00A13050"/>
    <w:rsid w:val="00A135BB"/>
    <w:rsid w:val="00A139B5"/>
    <w:rsid w:val="00A1409D"/>
    <w:rsid w:val="00A14A64"/>
    <w:rsid w:val="00A14C2B"/>
    <w:rsid w:val="00A1562B"/>
    <w:rsid w:val="00A1599D"/>
    <w:rsid w:val="00A1672E"/>
    <w:rsid w:val="00A16B88"/>
    <w:rsid w:val="00A17082"/>
    <w:rsid w:val="00A17E59"/>
    <w:rsid w:val="00A20739"/>
    <w:rsid w:val="00A21036"/>
    <w:rsid w:val="00A21E77"/>
    <w:rsid w:val="00A22F49"/>
    <w:rsid w:val="00A22FB7"/>
    <w:rsid w:val="00A25696"/>
    <w:rsid w:val="00A261ED"/>
    <w:rsid w:val="00A262A4"/>
    <w:rsid w:val="00A26970"/>
    <w:rsid w:val="00A30A1D"/>
    <w:rsid w:val="00A3103F"/>
    <w:rsid w:val="00A32F29"/>
    <w:rsid w:val="00A33BFD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2432"/>
    <w:rsid w:val="00A42752"/>
    <w:rsid w:val="00A44223"/>
    <w:rsid w:val="00A446FD"/>
    <w:rsid w:val="00A4778F"/>
    <w:rsid w:val="00A479B1"/>
    <w:rsid w:val="00A47C10"/>
    <w:rsid w:val="00A50BF6"/>
    <w:rsid w:val="00A50CFB"/>
    <w:rsid w:val="00A51AEB"/>
    <w:rsid w:val="00A526A3"/>
    <w:rsid w:val="00A52A20"/>
    <w:rsid w:val="00A53192"/>
    <w:rsid w:val="00A53A07"/>
    <w:rsid w:val="00A54BFC"/>
    <w:rsid w:val="00A54C8A"/>
    <w:rsid w:val="00A5516F"/>
    <w:rsid w:val="00A55457"/>
    <w:rsid w:val="00A56294"/>
    <w:rsid w:val="00A56906"/>
    <w:rsid w:val="00A6035F"/>
    <w:rsid w:val="00A608AA"/>
    <w:rsid w:val="00A615DD"/>
    <w:rsid w:val="00A62919"/>
    <w:rsid w:val="00A637AB"/>
    <w:rsid w:val="00A63D24"/>
    <w:rsid w:val="00A641E8"/>
    <w:rsid w:val="00A6469C"/>
    <w:rsid w:val="00A6518D"/>
    <w:rsid w:val="00A66613"/>
    <w:rsid w:val="00A67F0E"/>
    <w:rsid w:val="00A70745"/>
    <w:rsid w:val="00A71AF1"/>
    <w:rsid w:val="00A71D3F"/>
    <w:rsid w:val="00A72587"/>
    <w:rsid w:val="00A72BA9"/>
    <w:rsid w:val="00A72CEC"/>
    <w:rsid w:val="00A73695"/>
    <w:rsid w:val="00A7390C"/>
    <w:rsid w:val="00A73D15"/>
    <w:rsid w:val="00A74D40"/>
    <w:rsid w:val="00A75996"/>
    <w:rsid w:val="00A76260"/>
    <w:rsid w:val="00A7637E"/>
    <w:rsid w:val="00A7688C"/>
    <w:rsid w:val="00A77AC8"/>
    <w:rsid w:val="00A80A53"/>
    <w:rsid w:val="00A81838"/>
    <w:rsid w:val="00A818D3"/>
    <w:rsid w:val="00A81C04"/>
    <w:rsid w:val="00A822C5"/>
    <w:rsid w:val="00A849BA"/>
    <w:rsid w:val="00A85323"/>
    <w:rsid w:val="00A85748"/>
    <w:rsid w:val="00A86BF4"/>
    <w:rsid w:val="00A86D57"/>
    <w:rsid w:val="00A87539"/>
    <w:rsid w:val="00A877E3"/>
    <w:rsid w:val="00A87BF7"/>
    <w:rsid w:val="00A87D8B"/>
    <w:rsid w:val="00A907F9"/>
    <w:rsid w:val="00A90FC5"/>
    <w:rsid w:val="00A9138B"/>
    <w:rsid w:val="00A92BBF"/>
    <w:rsid w:val="00A93E14"/>
    <w:rsid w:val="00A93F28"/>
    <w:rsid w:val="00A94A90"/>
    <w:rsid w:val="00A95752"/>
    <w:rsid w:val="00A962F3"/>
    <w:rsid w:val="00A96730"/>
    <w:rsid w:val="00A97403"/>
    <w:rsid w:val="00A97C16"/>
    <w:rsid w:val="00AA1247"/>
    <w:rsid w:val="00AA1F15"/>
    <w:rsid w:val="00AA363B"/>
    <w:rsid w:val="00AA36C2"/>
    <w:rsid w:val="00AA36E8"/>
    <w:rsid w:val="00AA48A7"/>
    <w:rsid w:val="00AA4FE8"/>
    <w:rsid w:val="00AA5805"/>
    <w:rsid w:val="00AB0BAE"/>
    <w:rsid w:val="00AB1610"/>
    <w:rsid w:val="00AB19EE"/>
    <w:rsid w:val="00AB1BC7"/>
    <w:rsid w:val="00AB2648"/>
    <w:rsid w:val="00AB2FC3"/>
    <w:rsid w:val="00AB3379"/>
    <w:rsid w:val="00AB33EF"/>
    <w:rsid w:val="00AB353A"/>
    <w:rsid w:val="00AB3B6A"/>
    <w:rsid w:val="00AB4653"/>
    <w:rsid w:val="00AB4F1E"/>
    <w:rsid w:val="00AB5864"/>
    <w:rsid w:val="00AB5D06"/>
    <w:rsid w:val="00AB7117"/>
    <w:rsid w:val="00AB7609"/>
    <w:rsid w:val="00AB7617"/>
    <w:rsid w:val="00AB7DF6"/>
    <w:rsid w:val="00AC125F"/>
    <w:rsid w:val="00AC1C4A"/>
    <w:rsid w:val="00AC2001"/>
    <w:rsid w:val="00AC21EA"/>
    <w:rsid w:val="00AC29CF"/>
    <w:rsid w:val="00AC36E6"/>
    <w:rsid w:val="00AC47F5"/>
    <w:rsid w:val="00AC5090"/>
    <w:rsid w:val="00AC530B"/>
    <w:rsid w:val="00AD0AA8"/>
    <w:rsid w:val="00AD0EFA"/>
    <w:rsid w:val="00AD11D2"/>
    <w:rsid w:val="00AD2DE6"/>
    <w:rsid w:val="00AD3F4C"/>
    <w:rsid w:val="00AD488F"/>
    <w:rsid w:val="00AD4988"/>
    <w:rsid w:val="00AD4E83"/>
    <w:rsid w:val="00AD65CC"/>
    <w:rsid w:val="00AD7CBA"/>
    <w:rsid w:val="00AE0084"/>
    <w:rsid w:val="00AE0921"/>
    <w:rsid w:val="00AE0A2A"/>
    <w:rsid w:val="00AE0DB0"/>
    <w:rsid w:val="00AE0E8A"/>
    <w:rsid w:val="00AE2578"/>
    <w:rsid w:val="00AE3BAC"/>
    <w:rsid w:val="00AE466C"/>
    <w:rsid w:val="00AE496A"/>
    <w:rsid w:val="00AE49AF"/>
    <w:rsid w:val="00AE5045"/>
    <w:rsid w:val="00AE517A"/>
    <w:rsid w:val="00AE542E"/>
    <w:rsid w:val="00AE609F"/>
    <w:rsid w:val="00AE7FD2"/>
    <w:rsid w:val="00AF0570"/>
    <w:rsid w:val="00AF06FB"/>
    <w:rsid w:val="00AF0FCC"/>
    <w:rsid w:val="00AF21BB"/>
    <w:rsid w:val="00AF24F8"/>
    <w:rsid w:val="00AF2810"/>
    <w:rsid w:val="00AF35C2"/>
    <w:rsid w:val="00AF3E22"/>
    <w:rsid w:val="00AF45AB"/>
    <w:rsid w:val="00AF639A"/>
    <w:rsid w:val="00AF6CE0"/>
    <w:rsid w:val="00AF7271"/>
    <w:rsid w:val="00B02EBA"/>
    <w:rsid w:val="00B05A5F"/>
    <w:rsid w:val="00B0669E"/>
    <w:rsid w:val="00B10925"/>
    <w:rsid w:val="00B10B9E"/>
    <w:rsid w:val="00B1176E"/>
    <w:rsid w:val="00B120F5"/>
    <w:rsid w:val="00B12D47"/>
    <w:rsid w:val="00B130B6"/>
    <w:rsid w:val="00B13456"/>
    <w:rsid w:val="00B1359B"/>
    <w:rsid w:val="00B13673"/>
    <w:rsid w:val="00B139EF"/>
    <w:rsid w:val="00B13B2F"/>
    <w:rsid w:val="00B14259"/>
    <w:rsid w:val="00B143AD"/>
    <w:rsid w:val="00B14956"/>
    <w:rsid w:val="00B15722"/>
    <w:rsid w:val="00B166B9"/>
    <w:rsid w:val="00B16C17"/>
    <w:rsid w:val="00B1712D"/>
    <w:rsid w:val="00B17877"/>
    <w:rsid w:val="00B20F39"/>
    <w:rsid w:val="00B2138B"/>
    <w:rsid w:val="00B21C97"/>
    <w:rsid w:val="00B21D70"/>
    <w:rsid w:val="00B238A2"/>
    <w:rsid w:val="00B23963"/>
    <w:rsid w:val="00B242CD"/>
    <w:rsid w:val="00B2461E"/>
    <w:rsid w:val="00B25059"/>
    <w:rsid w:val="00B25E54"/>
    <w:rsid w:val="00B277CF"/>
    <w:rsid w:val="00B27DEE"/>
    <w:rsid w:val="00B302C0"/>
    <w:rsid w:val="00B30700"/>
    <w:rsid w:val="00B311E1"/>
    <w:rsid w:val="00B312B4"/>
    <w:rsid w:val="00B320E3"/>
    <w:rsid w:val="00B32E25"/>
    <w:rsid w:val="00B3471D"/>
    <w:rsid w:val="00B35144"/>
    <w:rsid w:val="00B36B2D"/>
    <w:rsid w:val="00B36D79"/>
    <w:rsid w:val="00B40251"/>
    <w:rsid w:val="00B4103E"/>
    <w:rsid w:val="00B4166E"/>
    <w:rsid w:val="00B42DC3"/>
    <w:rsid w:val="00B440EC"/>
    <w:rsid w:val="00B4455C"/>
    <w:rsid w:val="00B448B5"/>
    <w:rsid w:val="00B454E4"/>
    <w:rsid w:val="00B47333"/>
    <w:rsid w:val="00B473F0"/>
    <w:rsid w:val="00B505DF"/>
    <w:rsid w:val="00B506DB"/>
    <w:rsid w:val="00B52C82"/>
    <w:rsid w:val="00B53279"/>
    <w:rsid w:val="00B539ED"/>
    <w:rsid w:val="00B53C35"/>
    <w:rsid w:val="00B54444"/>
    <w:rsid w:val="00B5678F"/>
    <w:rsid w:val="00B570FC"/>
    <w:rsid w:val="00B572E6"/>
    <w:rsid w:val="00B574E9"/>
    <w:rsid w:val="00B605B5"/>
    <w:rsid w:val="00B605DC"/>
    <w:rsid w:val="00B61E9E"/>
    <w:rsid w:val="00B62037"/>
    <w:rsid w:val="00B64E4A"/>
    <w:rsid w:val="00B65645"/>
    <w:rsid w:val="00B656E4"/>
    <w:rsid w:val="00B666F3"/>
    <w:rsid w:val="00B70769"/>
    <w:rsid w:val="00B74D5F"/>
    <w:rsid w:val="00B74E3D"/>
    <w:rsid w:val="00B74ED0"/>
    <w:rsid w:val="00B74F6C"/>
    <w:rsid w:val="00B76A51"/>
    <w:rsid w:val="00B7764D"/>
    <w:rsid w:val="00B77CC6"/>
    <w:rsid w:val="00B800B7"/>
    <w:rsid w:val="00B80105"/>
    <w:rsid w:val="00B80C7C"/>
    <w:rsid w:val="00B82083"/>
    <w:rsid w:val="00B82CDD"/>
    <w:rsid w:val="00B8353B"/>
    <w:rsid w:val="00B8481B"/>
    <w:rsid w:val="00B862B4"/>
    <w:rsid w:val="00B86C4C"/>
    <w:rsid w:val="00B876D2"/>
    <w:rsid w:val="00B90F65"/>
    <w:rsid w:val="00B94964"/>
    <w:rsid w:val="00B94B47"/>
    <w:rsid w:val="00B95464"/>
    <w:rsid w:val="00B963D1"/>
    <w:rsid w:val="00B96553"/>
    <w:rsid w:val="00BA0C49"/>
    <w:rsid w:val="00BA142F"/>
    <w:rsid w:val="00BA18EA"/>
    <w:rsid w:val="00BA340B"/>
    <w:rsid w:val="00BA3F58"/>
    <w:rsid w:val="00BA4D64"/>
    <w:rsid w:val="00BA505C"/>
    <w:rsid w:val="00BA50F9"/>
    <w:rsid w:val="00BA5E93"/>
    <w:rsid w:val="00BA5F13"/>
    <w:rsid w:val="00BA668E"/>
    <w:rsid w:val="00BA727B"/>
    <w:rsid w:val="00BA73A7"/>
    <w:rsid w:val="00BB0CFD"/>
    <w:rsid w:val="00BB0EE6"/>
    <w:rsid w:val="00BB1A0D"/>
    <w:rsid w:val="00BB2062"/>
    <w:rsid w:val="00BB29D7"/>
    <w:rsid w:val="00BB37BC"/>
    <w:rsid w:val="00BB3BA9"/>
    <w:rsid w:val="00BB4255"/>
    <w:rsid w:val="00BB42B4"/>
    <w:rsid w:val="00BB4E73"/>
    <w:rsid w:val="00BB6C9A"/>
    <w:rsid w:val="00BC0FF6"/>
    <w:rsid w:val="00BC2781"/>
    <w:rsid w:val="00BC37BB"/>
    <w:rsid w:val="00BC4103"/>
    <w:rsid w:val="00BC4420"/>
    <w:rsid w:val="00BC6FAE"/>
    <w:rsid w:val="00BC73C2"/>
    <w:rsid w:val="00BD0B57"/>
    <w:rsid w:val="00BD1021"/>
    <w:rsid w:val="00BD17F4"/>
    <w:rsid w:val="00BD4330"/>
    <w:rsid w:val="00BD446D"/>
    <w:rsid w:val="00BD4BD2"/>
    <w:rsid w:val="00BD4E1D"/>
    <w:rsid w:val="00BD57E4"/>
    <w:rsid w:val="00BD592A"/>
    <w:rsid w:val="00BD5B96"/>
    <w:rsid w:val="00BD7A39"/>
    <w:rsid w:val="00BE00CF"/>
    <w:rsid w:val="00BE02F0"/>
    <w:rsid w:val="00BE0B1F"/>
    <w:rsid w:val="00BE1C81"/>
    <w:rsid w:val="00BE26CC"/>
    <w:rsid w:val="00BE284A"/>
    <w:rsid w:val="00BE2B08"/>
    <w:rsid w:val="00BE3902"/>
    <w:rsid w:val="00BE3C53"/>
    <w:rsid w:val="00BE4006"/>
    <w:rsid w:val="00BE4D9C"/>
    <w:rsid w:val="00BE4F01"/>
    <w:rsid w:val="00BE578C"/>
    <w:rsid w:val="00BE61CA"/>
    <w:rsid w:val="00BE6819"/>
    <w:rsid w:val="00BE6D98"/>
    <w:rsid w:val="00BE749D"/>
    <w:rsid w:val="00BF02BF"/>
    <w:rsid w:val="00BF1D95"/>
    <w:rsid w:val="00BF2E5C"/>
    <w:rsid w:val="00BF342D"/>
    <w:rsid w:val="00BF3680"/>
    <w:rsid w:val="00BF369D"/>
    <w:rsid w:val="00BF44A2"/>
    <w:rsid w:val="00BF590F"/>
    <w:rsid w:val="00BF6164"/>
    <w:rsid w:val="00BF6521"/>
    <w:rsid w:val="00BF79F2"/>
    <w:rsid w:val="00C010D6"/>
    <w:rsid w:val="00C022D9"/>
    <w:rsid w:val="00C02316"/>
    <w:rsid w:val="00C0253F"/>
    <w:rsid w:val="00C03932"/>
    <w:rsid w:val="00C04726"/>
    <w:rsid w:val="00C04968"/>
    <w:rsid w:val="00C04C68"/>
    <w:rsid w:val="00C04D8E"/>
    <w:rsid w:val="00C053BE"/>
    <w:rsid w:val="00C05698"/>
    <w:rsid w:val="00C061C8"/>
    <w:rsid w:val="00C069D1"/>
    <w:rsid w:val="00C11198"/>
    <w:rsid w:val="00C124FA"/>
    <w:rsid w:val="00C128C1"/>
    <w:rsid w:val="00C12C7E"/>
    <w:rsid w:val="00C14135"/>
    <w:rsid w:val="00C14468"/>
    <w:rsid w:val="00C15E32"/>
    <w:rsid w:val="00C16DA2"/>
    <w:rsid w:val="00C20524"/>
    <w:rsid w:val="00C21220"/>
    <w:rsid w:val="00C22131"/>
    <w:rsid w:val="00C2297E"/>
    <w:rsid w:val="00C229A7"/>
    <w:rsid w:val="00C230D4"/>
    <w:rsid w:val="00C235E0"/>
    <w:rsid w:val="00C23DBA"/>
    <w:rsid w:val="00C24FB8"/>
    <w:rsid w:val="00C25EFE"/>
    <w:rsid w:val="00C2619D"/>
    <w:rsid w:val="00C27D29"/>
    <w:rsid w:val="00C27DAF"/>
    <w:rsid w:val="00C30028"/>
    <w:rsid w:val="00C30174"/>
    <w:rsid w:val="00C3027D"/>
    <w:rsid w:val="00C31598"/>
    <w:rsid w:val="00C325D9"/>
    <w:rsid w:val="00C32B54"/>
    <w:rsid w:val="00C33069"/>
    <w:rsid w:val="00C362B9"/>
    <w:rsid w:val="00C3630B"/>
    <w:rsid w:val="00C37BCC"/>
    <w:rsid w:val="00C432AC"/>
    <w:rsid w:val="00C432E8"/>
    <w:rsid w:val="00C43660"/>
    <w:rsid w:val="00C43CEA"/>
    <w:rsid w:val="00C43CF2"/>
    <w:rsid w:val="00C441A9"/>
    <w:rsid w:val="00C44CAA"/>
    <w:rsid w:val="00C45CEF"/>
    <w:rsid w:val="00C473EF"/>
    <w:rsid w:val="00C51E05"/>
    <w:rsid w:val="00C53C89"/>
    <w:rsid w:val="00C53F2A"/>
    <w:rsid w:val="00C54007"/>
    <w:rsid w:val="00C543F5"/>
    <w:rsid w:val="00C549DF"/>
    <w:rsid w:val="00C571CA"/>
    <w:rsid w:val="00C577D7"/>
    <w:rsid w:val="00C600BD"/>
    <w:rsid w:val="00C604C5"/>
    <w:rsid w:val="00C605D1"/>
    <w:rsid w:val="00C61167"/>
    <w:rsid w:val="00C62506"/>
    <w:rsid w:val="00C625B3"/>
    <w:rsid w:val="00C643FD"/>
    <w:rsid w:val="00C64AB1"/>
    <w:rsid w:val="00C6574B"/>
    <w:rsid w:val="00C65D98"/>
    <w:rsid w:val="00C662EE"/>
    <w:rsid w:val="00C66A76"/>
    <w:rsid w:val="00C66BDF"/>
    <w:rsid w:val="00C70545"/>
    <w:rsid w:val="00C71779"/>
    <w:rsid w:val="00C71917"/>
    <w:rsid w:val="00C71F1A"/>
    <w:rsid w:val="00C720B2"/>
    <w:rsid w:val="00C72B45"/>
    <w:rsid w:val="00C72E06"/>
    <w:rsid w:val="00C74974"/>
    <w:rsid w:val="00C753BB"/>
    <w:rsid w:val="00C7552E"/>
    <w:rsid w:val="00C75983"/>
    <w:rsid w:val="00C7647B"/>
    <w:rsid w:val="00C764C1"/>
    <w:rsid w:val="00C775CA"/>
    <w:rsid w:val="00C80FED"/>
    <w:rsid w:val="00C81CDD"/>
    <w:rsid w:val="00C821ED"/>
    <w:rsid w:val="00C8254C"/>
    <w:rsid w:val="00C82C86"/>
    <w:rsid w:val="00C83CA2"/>
    <w:rsid w:val="00C83CC7"/>
    <w:rsid w:val="00C83D0F"/>
    <w:rsid w:val="00C847F0"/>
    <w:rsid w:val="00C857CE"/>
    <w:rsid w:val="00C8609B"/>
    <w:rsid w:val="00C8695B"/>
    <w:rsid w:val="00C8734C"/>
    <w:rsid w:val="00C87630"/>
    <w:rsid w:val="00C87F7E"/>
    <w:rsid w:val="00C905DF"/>
    <w:rsid w:val="00C90BC3"/>
    <w:rsid w:val="00C92237"/>
    <w:rsid w:val="00C93CA5"/>
    <w:rsid w:val="00C94C42"/>
    <w:rsid w:val="00C94E61"/>
    <w:rsid w:val="00C94F37"/>
    <w:rsid w:val="00C9790D"/>
    <w:rsid w:val="00CA3439"/>
    <w:rsid w:val="00CA3AB5"/>
    <w:rsid w:val="00CA4030"/>
    <w:rsid w:val="00CA4118"/>
    <w:rsid w:val="00CA4D6C"/>
    <w:rsid w:val="00CA5742"/>
    <w:rsid w:val="00CA610C"/>
    <w:rsid w:val="00CA693A"/>
    <w:rsid w:val="00CA69FE"/>
    <w:rsid w:val="00CA6A9C"/>
    <w:rsid w:val="00CA7B95"/>
    <w:rsid w:val="00CB04D4"/>
    <w:rsid w:val="00CB1D66"/>
    <w:rsid w:val="00CB2BA3"/>
    <w:rsid w:val="00CB31E1"/>
    <w:rsid w:val="00CB5BD7"/>
    <w:rsid w:val="00CB5C2E"/>
    <w:rsid w:val="00CB5E2C"/>
    <w:rsid w:val="00CB768A"/>
    <w:rsid w:val="00CB789C"/>
    <w:rsid w:val="00CB7F7A"/>
    <w:rsid w:val="00CC0A25"/>
    <w:rsid w:val="00CC0CD2"/>
    <w:rsid w:val="00CC0D33"/>
    <w:rsid w:val="00CC10A9"/>
    <w:rsid w:val="00CC325E"/>
    <w:rsid w:val="00CC3DB0"/>
    <w:rsid w:val="00CC6572"/>
    <w:rsid w:val="00CC76EB"/>
    <w:rsid w:val="00CD101E"/>
    <w:rsid w:val="00CD15F1"/>
    <w:rsid w:val="00CD3833"/>
    <w:rsid w:val="00CD3CDE"/>
    <w:rsid w:val="00CD6EA6"/>
    <w:rsid w:val="00CE01C5"/>
    <w:rsid w:val="00CE0B89"/>
    <w:rsid w:val="00CE14EF"/>
    <w:rsid w:val="00CE2542"/>
    <w:rsid w:val="00CE3095"/>
    <w:rsid w:val="00CE5075"/>
    <w:rsid w:val="00CE7171"/>
    <w:rsid w:val="00CF0A93"/>
    <w:rsid w:val="00CF20E0"/>
    <w:rsid w:val="00CF323F"/>
    <w:rsid w:val="00CF4D33"/>
    <w:rsid w:val="00CF65FB"/>
    <w:rsid w:val="00CF6DC4"/>
    <w:rsid w:val="00CF70A8"/>
    <w:rsid w:val="00CF7B85"/>
    <w:rsid w:val="00D0109D"/>
    <w:rsid w:val="00D01372"/>
    <w:rsid w:val="00D03C0F"/>
    <w:rsid w:val="00D05742"/>
    <w:rsid w:val="00D058E0"/>
    <w:rsid w:val="00D06477"/>
    <w:rsid w:val="00D06BDE"/>
    <w:rsid w:val="00D07B4F"/>
    <w:rsid w:val="00D107D2"/>
    <w:rsid w:val="00D10A63"/>
    <w:rsid w:val="00D11459"/>
    <w:rsid w:val="00D1306A"/>
    <w:rsid w:val="00D13598"/>
    <w:rsid w:val="00D16244"/>
    <w:rsid w:val="00D20208"/>
    <w:rsid w:val="00D21132"/>
    <w:rsid w:val="00D211A0"/>
    <w:rsid w:val="00D22E21"/>
    <w:rsid w:val="00D23842"/>
    <w:rsid w:val="00D23EA2"/>
    <w:rsid w:val="00D2727F"/>
    <w:rsid w:val="00D30F18"/>
    <w:rsid w:val="00D31221"/>
    <w:rsid w:val="00D31C4F"/>
    <w:rsid w:val="00D32071"/>
    <w:rsid w:val="00D33312"/>
    <w:rsid w:val="00D34FC0"/>
    <w:rsid w:val="00D35629"/>
    <w:rsid w:val="00D35B86"/>
    <w:rsid w:val="00D379F6"/>
    <w:rsid w:val="00D37A57"/>
    <w:rsid w:val="00D408C7"/>
    <w:rsid w:val="00D41998"/>
    <w:rsid w:val="00D41BD2"/>
    <w:rsid w:val="00D423ED"/>
    <w:rsid w:val="00D44B94"/>
    <w:rsid w:val="00D44C2C"/>
    <w:rsid w:val="00D45135"/>
    <w:rsid w:val="00D45F69"/>
    <w:rsid w:val="00D47019"/>
    <w:rsid w:val="00D51F6C"/>
    <w:rsid w:val="00D526D1"/>
    <w:rsid w:val="00D532AF"/>
    <w:rsid w:val="00D54422"/>
    <w:rsid w:val="00D5454D"/>
    <w:rsid w:val="00D54CF9"/>
    <w:rsid w:val="00D56477"/>
    <w:rsid w:val="00D60441"/>
    <w:rsid w:val="00D61549"/>
    <w:rsid w:val="00D61BC9"/>
    <w:rsid w:val="00D63EE3"/>
    <w:rsid w:val="00D65881"/>
    <w:rsid w:val="00D65930"/>
    <w:rsid w:val="00D65CED"/>
    <w:rsid w:val="00D65E26"/>
    <w:rsid w:val="00D66A4F"/>
    <w:rsid w:val="00D7051A"/>
    <w:rsid w:val="00D71176"/>
    <w:rsid w:val="00D7120B"/>
    <w:rsid w:val="00D71251"/>
    <w:rsid w:val="00D737C4"/>
    <w:rsid w:val="00D75924"/>
    <w:rsid w:val="00D76D2A"/>
    <w:rsid w:val="00D777C3"/>
    <w:rsid w:val="00D80326"/>
    <w:rsid w:val="00D8180A"/>
    <w:rsid w:val="00D822A2"/>
    <w:rsid w:val="00D833A2"/>
    <w:rsid w:val="00D83A97"/>
    <w:rsid w:val="00D83AEB"/>
    <w:rsid w:val="00D83E4F"/>
    <w:rsid w:val="00D83FF7"/>
    <w:rsid w:val="00D84796"/>
    <w:rsid w:val="00D84F4C"/>
    <w:rsid w:val="00D85B28"/>
    <w:rsid w:val="00D8673B"/>
    <w:rsid w:val="00D87895"/>
    <w:rsid w:val="00D900EA"/>
    <w:rsid w:val="00D902E7"/>
    <w:rsid w:val="00D90C06"/>
    <w:rsid w:val="00D92550"/>
    <w:rsid w:val="00D92E01"/>
    <w:rsid w:val="00D92ED0"/>
    <w:rsid w:val="00D942AC"/>
    <w:rsid w:val="00D94460"/>
    <w:rsid w:val="00D94617"/>
    <w:rsid w:val="00D95665"/>
    <w:rsid w:val="00D95C5F"/>
    <w:rsid w:val="00D9631F"/>
    <w:rsid w:val="00D96521"/>
    <w:rsid w:val="00D96618"/>
    <w:rsid w:val="00D966FD"/>
    <w:rsid w:val="00D96E6E"/>
    <w:rsid w:val="00D970BE"/>
    <w:rsid w:val="00D973A9"/>
    <w:rsid w:val="00DA256C"/>
    <w:rsid w:val="00DA4B9F"/>
    <w:rsid w:val="00DA4CFD"/>
    <w:rsid w:val="00DA5111"/>
    <w:rsid w:val="00DA61D4"/>
    <w:rsid w:val="00DA6506"/>
    <w:rsid w:val="00DA7A87"/>
    <w:rsid w:val="00DA7C99"/>
    <w:rsid w:val="00DB0B72"/>
    <w:rsid w:val="00DB14AB"/>
    <w:rsid w:val="00DB17D0"/>
    <w:rsid w:val="00DB7AEF"/>
    <w:rsid w:val="00DB7E48"/>
    <w:rsid w:val="00DC0138"/>
    <w:rsid w:val="00DC05F0"/>
    <w:rsid w:val="00DC17A8"/>
    <w:rsid w:val="00DC1C6F"/>
    <w:rsid w:val="00DC27A2"/>
    <w:rsid w:val="00DC2A11"/>
    <w:rsid w:val="00DC401B"/>
    <w:rsid w:val="00DC4596"/>
    <w:rsid w:val="00DC4614"/>
    <w:rsid w:val="00DC59AF"/>
    <w:rsid w:val="00DC660C"/>
    <w:rsid w:val="00DC6CE8"/>
    <w:rsid w:val="00DC6E55"/>
    <w:rsid w:val="00DC7074"/>
    <w:rsid w:val="00DC7B80"/>
    <w:rsid w:val="00DC7FA6"/>
    <w:rsid w:val="00DD115A"/>
    <w:rsid w:val="00DD1791"/>
    <w:rsid w:val="00DD3818"/>
    <w:rsid w:val="00DD4688"/>
    <w:rsid w:val="00DD4BE8"/>
    <w:rsid w:val="00DD4C22"/>
    <w:rsid w:val="00DD523B"/>
    <w:rsid w:val="00DD5294"/>
    <w:rsid w:val="00DD5E9A"/>
    <w:rsid w:val="00DD6010"/>
    <w:rsid w:val="00DD6BC6"/>
    <w:rsid w:val="00DD7C80"/>
    <w:rsid w:val="00DE0394"/>
    <w:rsid w:val="00DE051C"/>
    <w:rsid w:val="00DE19BB"/>
    <w:rsid w:val="00DE1A96"/>
    <w:rsid w:val="00DE3083"/>
    <w:rsid w:val="00DE3C9F"/>
    <w:rsid w:val="00DE4985"/>
    <w:rsid w:val="00DE4E56"/>
    <w:rsid w:val="00DE4EA2"/>
    <w:rsid w:val="00DE68BA"/>
    <w:rsid w:val="00DF02E6"/>
    <w:rsid w:val="00DF1C6B"/>
    <w:rsid w:val="00DF282F"/>
    <w:rsid w:val="00DF2888"/>
    <w:rsid w:val="00DF2A4F"/>
    <w:rsid w:val="00DF2BFB"/>
    <w:rsid w:val="00DF2D60"/>
    <w:rsid w:val="00DF43B0"/>
    <w:rsid w:val="00DF50C7"/>
    <w:rsid w:val="00DF510A"/>
    <w:rsid w:val="00DF71F4"/>
    <w:rsid w:val="00DF73B1"/>
    <w:rsid w:val="00DF7766"/>
    <w:rsid w:val="00E00071"/>
    <w:rsid w:val="00E00535"/>
    <w:rsid w:val="00E00E7F"/>
    <w:rsid w:val="00E043C3"/>
    <w:rsid w:val="00E04A12"/>
    <w:rsid w:val="00E04AE4"/>
    <w:rsid w:val="00E04EC0"/>
    <w:rsid w:val="00E052B2"/>
    <w:rsid w:val="00E05B1B"/>
    <w:rsid w:val="00E05D35"/>
    <w:rsid w:val="00E063C7"/>
    <w:rsid w:val="00E067B7"/>
    <w:rsid w:val="00E074B0"/>
    <w:rsid w:val="00E07DDB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308"/>
    <w:rsid w:val="00E219DF"/>
    <w:rsid w:val="00E22651"/>
    <w:rsid w:val="00E22A3B"/>
    <w:rsid w:val="00E24929"/>
    <w:rsid w:val="00E2531A"/>
    <w:rsid w:val="00E263FF"/>
    <w:rsid w:val="00E272CD"/>
    <w:rsid w:val="00E30615"/>
    <w:rsid w:val="00E30F6D"/>
    <w:rsid w:val="00E31211"/>
    <w:rsid w:val="00E31479"/>
    <w:rsid w:val="00E32F17"/>
    <w:rsid w:val="00E33CE7"/>
    <w:rsid w:val="00E3443B"/>
    <w:rsid w:val="00E3526B"/>
    <w:rsid w:val="00E366D8"/>
    <w:rsid w:val="00E371BC"/>
    <w:rsid w:val="00E37D1D"/>
    <w:rsid w:val="00E4026B"/>
    <w:rsid w:val="00E40B1F"/>
    <w:rsid w:val="00E41471"/>
    <w:rsid w:val="00E43ABB"/>
    <w:rsid w:val="00E4517C"/>
    <w:rsid w:val="00E452F7"/>
    <w:rsid w:val="00E45D0F"/>
    <w:rsid w:val="00E46F32"/>
    <w:rsid w:val="00E47E6A"/>
    <w:rsid w:val="00E52562"/>
    <w:rsid w:val="00E52D2D"/>
    <w:rsid w:val="00E5374C"/>
    <w:rsid w:val="00E53A60"/>
    <w:rsid w:val="00E540C5"/>
    <w:rsid w:val="00E56C9F"/>
    <w:rsid w:val="00E56FC1"/>
    <w:rsid w:val="00E578D8"/>
    <w:rsid w:val="00E60282"/>
    <w:rsid w:val="00E60BBF"/>
    <w:rsid w:val="00E616F1"/>
    <w:rsid w:val="00E64109"/>
    <w:rsid w:val="00E6419A"/>
    <w:rsid w:val="00E656BA"/>
    <w:rsid w:val="00E66208"/>
    <w:rsid w:val="00E66B7B"/>
    <w:rsid w:val="00E67237"/>
    <w:rsid w:val="00E67FEC"/>
    <w:rsid w:val="00E71086"/>
    <w:rsid w:val="00E7155A"/>
    <w:rsid w:val="00E7192F"/>
    <w:rsid w:val="00E71AD6"/>
    <w:rsid w:val="00E71DA1"/>
    <w:rsid w:val="00E727BA"/>
    <w:rsid w:val="00E7438B"/>
    <w:rsid w:val="00E744B8"/>
    <w:rsid w:val="00E7615E"/>
    <w:rsid w:val="00E80260"/>
    <w:rsid w:val="00E80BF3"/>
    <w:rsid w:val="00E80E24"/>
    <w:rsid w:val="00E817B2"/>
    <w:rsid w:val="00E84EB0"/>
    <w:rsid w:val="00E85057"/>
    <w:rsid w:val="00E850FA"/>
    <w:rsid w:val="00E85A6C"/>
    <w:rsid w:val="00E871F0"/>
    <w:rsid w:val="00E874BB"/>
    <w:rsid w:val="00E87525"/>
    <w:rsid w:val="00E91E99"/>
    <w:rsid w:val="00E92356"/>
    <w:rsid w:val="00E93E94"/>
    <w:rsid w:val="00E95771"/>
    <w:rsid w:val="00E95E91"/>
    <w:rsid w:val="00E97C61"/>
    <w:rsid w:val="00EA0E40"/>
    <w:rsid w:val="00EA2427"/>
    <w:rsid w:val="00EA3FB8"/>
    <w:rsid w:val="00EA5B9B"/>
    <w:rsid w:val="00EA6CC9"/>
    <w:rsid w:val="00EB02AC"/>
    <w:rsid w:val="00EB0E74"/>
    <w:rsid w:val="00EB0EEE"/>
    <w:rsid w:val="00EB18B6"/>
    <w:rsid w:val="00EB1B7B"/>
    <w:rsid w:val="00EB226B"/>
    <w:rsid w:val="00EB32A4"/>
    <w:rsid w:val="00EB4A09"/>
    <w:rsid w:val="00EB50B2"/>
    <w:rsid w:val="00EB5181"/>
    <w:rsid w:val="00EB5408"/>
    <w:rsid w:val="00EB57A9"/>
    <w:rsid w:val="00EB5F01"/>
    <w:rsid w:val="00EB6370"/>
    <w:rsid w:val="00EB6E05"/>
    <w:rsid w:val="00EB7F39"/>
    <w:rsid w:val="00EC0F26"/>
    <w:rsid w:val="00EC33E0"/>
    <w:rsid w:val="00EC3479"/>
    <w:rsid w:val="00EC34CE"/>
    <w:rsid w:val="00EC381A"/>
    <w:rsid w:val="00EC45D6"/>
    <w:rsid w:val="00EC4D16"/>
    <w:rsid w:val="00EC5035"/>
    <w:rsid w:val="00EC5895"/>
    <w:rsid w:val="00EC78CA"/>
    <w:rsid w:val="00EC79A6"/>
    <w:rsid w:val="00EC7CAE"/>
    <w:rsid w:val="00EC7E3F"/>
    <w:rsid w:val="00ED0C75"/>
    <w:rsid w:val="00ED1271"/>
    <w:rsid w:val="00ED26BC"/>
    <w:rsid w:val="00ED290B"/>
    <w:rsid w:val="00ED2B3E"/>
    <w:rsid w:val="00ED4C5C"/>
    <w:rsid w:val="00ED717A"/>
    <w:rsid w:val="00EE0712"/>
    <w:rsid w:val="00EE0C99"/>
    <w:rsid w:val="00EE0FE1"/>
    <w:rsid w:val="00EE1995"/>
    <w:rsid w:val="00EE227D"/>
    <w:rsid w:val="00EE2BB5"/>
    <w:rsid w:val="00EE5405"/>
    <w:rsid w:val="00EE6A4E"/>
    <w:rsid w:val="00EF06E5"/>
    <w:rsid w:val="00EF2210"/>
    <w:rsid w:val="00EF3594"/>
    <w:rsid w:val="00EF3676"/>
    <w:rsid w:val="00EF3A4F"/>
    <w:rsid w:val="00EF3D17"/>
    <w:rsid w:val="00EF435E"/>
    <w:rsid w:val="00EF443D"/>
    <w:rsid w:val="00EF5598"/>
    <w:rsid w:val="00EF5C31"/>
    <w:rsid w:val="00EF5D54"/>
    <w:rsid w:val="00EF6BB8"/>
    <w:rsid w:val="00EF711A"/>
    <w:rsid w:val="00EF791A"/>
    <w:rsid w:val="00F0010F"/>
    <w:rsid w:val="00F01D1D"/>
    <w:rsid w:val="00F02620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14E2"/>
    <w:rsid w:val="00F1175F"/>
    <w:rsid w:val="00F122CF"/>
    <w:rsid w:val="00F12AD0"/>
    <w:rsid w:val="00F13C30"/>
    <w:rsid w:val="00F1561D"/>
    <w:rsid w:val="00F171EE"/>
    <w:rsid w:val="00F172B2"/>
    <w:rsid w:val="00F17DEB"/>
    <w:rsid w:val="00F20741"/>
    <w:rsid w:val="00F20924"/>
    <w:rsid w:val="00F20D20"/>
    <w:rsid w:val="00F21DBD"/>
    <w:rsid w:val="00F22599"/>
    <w:rsid w:val="00F233FC"/>
    <w:rsid w:val="00F2440B"/>
    <w:rsid w:val="00F2470E"/>
    <w:rsid w:val="00F24AB2"/>
    <w:rsid w:val="00F25175"/>
    <w:rsid w:val="00F312C2"/>
    <w:rsid w:val="00F32D88"/>
    <w:rsid w:val="00F335CE"/>
    <w:rsid w:val="00F33A30"/>
    <w:rsid w:val="00F33DCA"/>
    <w:rsid w:val="00F35937"/>
    <w:rsid w:val="00F36225"/>
    <w:rsid w:val="00F36913"/>
    <w:rsid w:val="00F36D5A"/>
    <w:rsid w:val="00F3706C"/>
    <w:rsid w:val="00F400B6"/>
    <w:rsid w:val="00F405A3"/>
    <w:rsid w:val="00F4064D"/>
    <w:rsid w:val="00F40D7E"/>
    <w:rsid w:val="00F42265"/>
    <w:rsid w:val="00F42393"/>
    <w:rsid w:val="00F4267F"/>
    <w:rsid w:val="00F4287F"/>
    <w:rsid w:val="00F43C5D"/>
    <w:rsid w:val="00F449E2"/>
    <w:rsid w:val="00F451A4"/>
    <w:rsid w:val="00F46E75"/>
    <w:rsid w:val="00F476AB"/>
    <w:rsid w:val="00F47899"/>
    <w:rsid w:val="00F478AF"/>
    <w:rsid w:val="00F47BC7"/>
    <w:rsid w:val="00F502D6"/>
    <w:rsid w:val="00F51322"/>
    <w:rsid w:val="00F518A1"/>
    <w:rsid w:val="00F52F96"/>
    <w:rsid w:val="00F5581A"/>
    <w:rsid w:val="00F561E9"/>
    <w:rsid w:val="00F5631E"/>
    <w:rsid w:val="00F607FF"/>
    <w:rsid w:val="00F611E5"/>
    <w:rsid w:val="00F62CF9"/>
    <w:rsid w:val="00F63493"/>
    <w:rsid w:val="00F6386F"/>
    <w:rsid w:val="00F64A35"/>
    <w:rsid w:val="00F64A77"/>
    <w:rsid w:val="00F64F61"/>
    <w:rsid w:val="00F650BB"/>
    <w:rsid w:val="00F65C77"/>
    <w:rsid w:val="00F67D6F"/>
    <w:rsid w:val="00F71607"/>
    <w:rsid w:val="00F7219B"/>
    <w:rsid w:val="00F72292"/>
    <w:rsid w:val="00F72E3C"/>
    <w:rsid w:val="00F72EEC"/>
    <w:rsid w:val="00F736BE"/>
    <w:rsid w:val="00F73E0E"/>
    <w:rsid w:val="00F74559"/>
    <w:rsid w:val="00F74994"/>
    <w:rsid w:val="00F777DA"/>
    <w:rsid w:val="00F77D75"/>
    <w:rsid w:val="00F801F2"/>
    <w:rsid w:val="00F81776"/>
    <w:rsid w:val="00F819DB"/>
    <w:rsid w:val="00F81BE3"/>
    <w:rsid w:val="00F81DFA"/>
    <w:rsid w:val="00F82109"/>
    <w:rsid w:val="00F82689"/>
    <w:rsid w:val="00F829BB"/>
    <w:rsid w:val="00F82AAC"/>
    <w:rsid w:val="00F82DC4"/>
    <w:rsid w:val="00F83998"/>
    <w:rsid w:val="00F851AA"/>
    <w:rsid w:val="00F86962"/>
    <w:rsid w:val="00F86985"/>
    <w:rsid w:val="00F86D7E"/>
    <w:rsid w:val="00F9039A"/>
    <w:rsid w:val="00F90737"/>
    <w:rsid w:val="00F90D8F"/>
    <w:rsid w:val="00F9302F"/>
    <w:rsid w:val="00F93898"/>
    <w:rsid w:val="00F94982"/>
    <w:rsid w:val="00F94FBE"/>
    <w:rsid w:val="00F95753"/>
    <w:rsid w:val="00F95A48"/>
    <w:rsid w:val="00F95F7D"/>
    <w:rsid w:val="00F9632D"/>
    <w:rsid w:val="00F97019"/>
    <w:rsid w:val="00FA09EE"/>
    <w:rsid w:val="00FA19A9"/>
    <w:rsid w:val="00FA1AFA"/>
    <w:rsid w:val="00FA20F0"/>
    <w:rsid w:val="00FA3233"/>
    <w:rsid w:val="00FA342A"/>
    <w:rsid w:val="00FA3762"/>
    <w:rsid w:val="00FA3915"/>
    <w:rsid w:val="00FA41A6"/>
    <w:rsid w:val="00FA5EB7"/>
    <w:rsid w:val="00FA5F3E"/>
    <w:rsid w:val="00FA6B96"/>
    <w:rsid w:val="00FA7C4D"/>
    <w:rsid w:val="00FB0439"/>
    <w:rsid w:val="00FB10F9"/>
    <w:rsid w:val="00FB2712"/>
    <w:rsid w:val="00FB3CF3"/>
    <w:rsid w:val="00FB40E5"/>
    <w:rsid w:val="00FB4A2B"/>
    <w:rsid w:val="00FB4EF3"/>
    <w:rsid w:val="00FB5BD8"/>
    <w:rsid w:val="00FB6128"/>
    <w:rsid w:val="00FB72B3"/>
    <w:rsid w:val="00FB7A48"/>
    <w:rsid w:val="00FC0C90"/>
    <w:rsid w:val="00FC0F14"/>
    <w:rsid w:val="00FC1FB0"/>
    <w:rsid w:val="00FC22F6"/>
    <w:rsid w:val="00FC3738"/>
    <w:rsid w:val="00FC3EFC"/>
    <w:rsid w:val="00FC4281"/>
    <w:rsid w:val="00FC50F1"/>
    <w:rsid w:val="00FC624E"/>
    <w:rsid w:val="00FD05F8"/>
    <w:rsid w:val="00FD290D"/>
    <w:rsid w:val="00FD2A5A"/>
    <w:rsid w:val="00FD3395"/>
    <w:rsid w:val="00FD3983"/>
    <w:rsid w:val="00FD5703"/>
    <w:rsid w:val="00FE1116"/>
    <w:rsid w:val="00FE26E5"/>
    <w:rsid w:val="00FE2701"/>
    <w:rsid w:val="00FE2810"/>
    <w:rsid w:val="00FE28EF"/>
    <w:rsid w:val="00FE356D"/>
    <w:rsid w:val="00FE36FB"/>
    <w:rsid w:val="00FE3F37"/>
    <w:rsid w:val="00FE53BD"/>
    <w:rsid w:val="00FF01CC"/>
    <w:rsid w:val="00FF023A"/>
    <w:rsid w:val="00FF0B74"/>
    <w:rsid w:val="00FF1AD7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9C20C-0D72-4581-8D81-9B46A3F6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2032</TotalTime>
  <Pages>11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2962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2572</cp:revision>
  <cp:lastPrinted>2012-10-12T06:08:00Z</cp:lastPrinted>
  <dcterms:created xsi:type="dcterms:W3CDTF">2012-09-03T02:02:00Z</dcterms:created>
  <dcterms:modified xsi:type="dcterms:W3CDTF">2017-03-21T02:54:00Z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