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F97DA7">
      <w:pPr>
        <w:jc w:val="center"/>
        <w:rPr>
          <w:rFonts w:ascii="Times New Roman" w:hAnsi="Times New Roman"/>
          <w:b/>
          <w:bCs/>
          <w:sz w:val="48"/>
        </w:rPr>
      </w:pPr>
      <w:r>
        <w:rPr>
          <w:rFonts w:ascii="Times New Roman" w:hAnsi="Times New Roman" w:hint="eastAsia"/>
          <w:b/>
          <w:bCs/>
          <w:sz w:val="48"/>
        </w:rPr>
        <w:t>科尔本</w:t>
      </w:r>
      <w:r w:rsidR="00FF3286">
        <w:rPr>
          <w:rFonts w:ascii="Times New Roman" w:hAnsi="Times New Roman" w:hint="eastAsia"/>
          <w:b/>
          <w:bCs/>
          <w:sz w:val="48"/>
        </w:rPr>
        <w:t>WMS</w:t>
      </w:r>
      <w:r w:rsidR="00EB5408">
        <w:rPr>
          <w:rFonts w:ascii="Times New Roman" w:hAnsi="Times New Roman" w:hint="eastAsia"/>
          <w:b/>
          <w:bCs/>
          <w:sz w:val="48"/>
        </w:rPr>
        <w:t>项目</w:t>
      </w:r>
    </w:p>
    <w:p w:rsidR="00F3706C" w:rsidRDefault="008D0229">
      <w:pPr>
        <w:jc w:val="center"/>
        <w:rPr>
          <w:rFonts w:ascii="Times New Roman" w:hAnsi="Times New Roman"/>
          <w:sz w:val="36"/>
        </w:rPr>
      </w:pPr>
      <w:bookmarkStart w:id="0" w:name="_Toc68423961"/>
      <w:r>
        <w:rPr>
          <w:rFonts w:ascii="Times New Roman" w:hAnsi="Times New Roman" w:hint="eastAsia"/>
          <w:sz w:val="36"/>
        </w:rPr>
        <w:t>业务蓝图文档</w:t>
      </w:r>
      <w:bookmarkEnd w:id="0"/>
    </w:p>
    <w:p w:rsidR="00F3706C" w:rsidRPr="00CB789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8D0229" w:rsidRPr="00F97DA7" w:rsidRDefault="00FE36FB">
      <w:pPr>
        <w:jc w:val="center"/>
        <w:rPr>
          <w:rFonts w:ascii="Times New Roman" w:hAnsi="Times New Roman"/>
          <w:b/>
          <w:bCs/>
          <w:sz w:val="44"/>
        </w:rPr>
      </w:pPr>
      <w:r w:rsidRPr="00F97DA7">
        <w:rPr>
          <w:rFonts w:ascii="Times New Roman" w:hAnsi="Times New Roman" w:hint="eastAsia"/>
          <w:b/>
          <w:bCs/>
          <w:sz w:val="44"/>
        </w:rPr>
        <w:t>进料</w:t>
      </w:r>
      <w:r w:rsidRPr="00F97DA7">
        <w:rPr>
          <w:rFonts w:ascii="Times New Roman" w:hAnsi="Times New Roman"/>
          <w:b/>
          <w:bCs/>
          <w:sz w:val="44"/>
        </w:rPr>
        <w:t>检验流程</w:t>
      </w:r>
    </w:p>
    <w:p w:rsidR="00F3706C" w:rsidRPr="00F97DA7" w:rsidRDefault="00FF3286">
      <w:pPr>
        <w:jc w:val="center"/>
        <w:rPr>
          <w:rFonts w:ascii="Times New Roman" w:hAnsi="Times New Roman"/>
          <w:b/>
          <w:bCs/>
          <w:sz w:val="44"/>
        </w:rPr>
      </w:pPr>
      <w:r w:rsidRPr="00F97DA7">
        <w:rPr>
          <w:rFonts w:ascii="Times New Roman" w:hAnsi="Times New Roman"/>
          <w:b/>
          <w:bCs/>
          <w:sz w:val="44"/>
        </w:rPr>
        <w:t>WMS_</w:t>
      </w:r>
      <w:r w:rsidR="00935AE1" w:rsidRPr="00F97DA7">
        <w:rPr>
          <w:rFonts w:ascii="Times New Roman" w:hAnsi="Times New Roman"/>
          <w:b/>
          <w:bCs/>
          <w:sz w:val="44"/>
        </w:rPr>
        <w:t>0</w:t>
      </w:r>
      <w:r w:rsidR="00F97DA7" w:rsidRPr="00F97DA7">
        <w:rPr>
          <w:rFonts w:ascii="Times New Roman" w:hAnsi="Times New Roman"/>
          <w:b/>
          <w:bCs/>
          <w:sz w:val="44"/>
        </w:rPr>
        <w:t>12</w:t>
      </w:r>
    </w:p>
    <w:p w:rsidR="00F3706C" w:rsidRPr="00F93898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9010D6" w:rsidRDefault="009010D6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84"/>
        </w:rPr>
      </w:pPr>
    </w:p>
    <w:p w:rsidR="00F3706C" w:rsidRDefault="00974289" w:rsidP="00283293">
      <w:pPr>
        <w:jc w:val="center"/>
        <w:rPr>
          <w:rFonts w:ascii="Times New Roman" w:hAnsi="Times New Roman"/>
          <w:sz w:val="84"/>
        </w:rPr>
      </w:pPr>
      <w:r>
        <w:rPr>
          <w:rFonts w:ascii="Times New Roman" w:hAnsi="Times New Roman"/>
          <w:b/>
          <w:bCs/>
          <w:sz w:val="84"/>
        </w:rPr>
        <w:t xml:space="preserve">                        </w:t>
      </w: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EB5408">
      <w:pP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文档创建日期</w:t>
      </w:r>
    </w:p>
    <w:p w:rsidR="00F3706C" w:rsidRPr="00F97DA7" w:rsidRDefault="00DC7074">
      <w:pPr>
        <w:pStyle w:val="a7"/>
      </w:pPr>
      <w:r w:rsidRPr="00F97DA7">
        <w:rPr>
          <w:rFonts w:hint="eastAsia"/>
        </w:rPr>
        <w:t>201</w:t>
      </w:r>
      <w:r w:rsidR="00FF3286" w:rsidRPr="00F97DA7">
        <w:t>6</w:t>
      </w:r>
      <w:r w:rsidR="00FF3286" w:rsidRPr="00F97DA7">
        <w:rPr>
          <w:rFonts w:hint="eastAsia"/>
        </w:rPr>
        <w:t>-</w:t>
      </w:r>
      <w:r w:rsidR="00F97DA7" w:rsidRPr="00F97DA7">
        <w:t>3</w:t>
      </w:r>
      <w:r w:rsidR="00B86C4C" w:rsidRPr="00F97DA7">
        <w:rPr>
          <w:rFonts w:hint="eastAsia"/>
        </w:rPr>
        <w:t>-</w:t>
      </w:r>
      <w:r w:rsidR="00F97DA7" w:rsidRPr="00F97DA7">
        <w:t>17</w:t>
      </w:r>
    </w:p>
    <w:p w:rsidR="009010D6" w:rsidRDefault="009010D6" w:rsidP="009010D6">
      <w:pPr>
        <w:pStyle w:val="a7"/>
        <w:jc w:val="left"/>
        <w:rPr>
          <w:szCs w:val="36"/>
        </w:rPr>
      </w:pPr>
      <w:bookmarkStart w:id="1" w:name="_Toc451847378"/>
      <w:bookmarkStart w:id="2" w:name="_Toc451849146"/>
      <w:bookmarkStart w:id="3" w:name="_Toc451906394"/>
      <w:bookmarkStart w:id="4" w:name="_Toc451907213"/>
      <w:bookmarkStart w:id="5" w:name="_Toc451907505"/>
      <w:bookmarkStart w:id="6" w:name="_Toc451907604"/>
      <w:bookmarkStart w:id="7" w:name="_Toc451907750"/>
      <w:bookmarkStart w:id="8" w:name="_Toc451907908"/>
      <w:bookmarkStart w:id="9" w:name="_Toc451908022"/>
      <w:r w:rsidRPr="00E5380E">
        <w:rPr>
          <w:rFonts w:hint="eastAsia"/>
          <w:szCs w:val="36"/>
        </w:rPr>
        <w:t>文档信息</w:t>
      </w:r>
    </w:p>
    <w:p w:rsidR="009010D6" w:rsidRPr="007A059D" w:rsidRDefault="009010D6" w:rsidP="009010D6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5940"/>
      </w:tblGrid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lastRenderedPageBreak/>
              <w:t>作者：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602E09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王祥</w:t>
            </w:r>
          </w:p>
        </w:tc>
      </w:tr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创建日期（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FF3286" w:rsidP="00FF3286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201</w:t>
            </w:r>
            <w:r w:rsidR="00602E09">
              <w:rPr>
                <w:i w:val="0"/>
                <w:color w:val="000000"/>
                <w:sz w:val="24"/>
                <w:szCs w:val="24"/>
              </w:rPr>
              <w:t>7</w:t>
            </w:r>
            <w:r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602E09">
              <w:rPr>
                <w:i w:val="0"/>
                <w:color w:val="000000"/>
                <w:sz w:val="24"/>
                <w:szCs w:val="24"/>
              </w:rPr>
              <w:t>3</w:t>
            </w:r>
            <w:r w:rsidR="009D24ED"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602E09">
              <w:rPr>
                <w:i w:val="0"/>
                <w:color w:val="000000"/>
                <w:sz w:val="24"/>
                <w:szCs w:val="24"/>
              </w:rPr>
              <w:t>17</w:t>
            </w:r>
          </w:p>
        </w:tc>
      </w:tr>
      <w:tr w:rsidR="009010D6" w:rsidTr="00AB4F1E">
        <w:trPr>
          <w:trHeight w:val="54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审核者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rFonts w:ascii="Times New Roman" w:hAnsi="Times New Roman"/>
                <w:i w:val="0"/>
                <w:color w:val="0000FF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</w:t>
            </w:r>
            <w:r w:rsidRPr="00E5380E">
              <w:rPr>
                <w:rFonts w:hint="eastAsia"/>
                <w:i w:val="0"/>
                <w:sz w:val="24"/>
                <w:szCs w:val="24"/>
              </w:rPr>
              <w:t>日期</w:t>
            </w:r>
            <w:r>
              <w:rPr>
                <w:rFonts w:hint="eastAsia"/>
                <w:i w:val="0"/>
                <w:sz w:val="24"/>
                <w:szCs w:val="24"/>
              </w:rPr>
              <w:t>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最后修订日期（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A365B1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 w:rsidRPr="001F1C38">
              <w:rPr>
                <w:rFonts w:hint="eastAsia"/>
                <w:i w:val="0"/>
                <w:sz w:val="24"/>
                <w:szCs w:val="24"/>
              </w:rPr>
              <w:t>文档类型</w:t>
            </w:r>
            <w:r>
              <w:rPr>
                <w:rFonts w:hint="eastAsia"/>
                <w:i w:val="0"/>
                <w:sz w:val="24"/>
                <w:szCs w:val="24"/>
              </w:rPr>
              <w:t>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项目交付件</w:t>
            </w:r>
          </w:p>
        </w:tc>
      </w:tr>
    </w:tbl>
    <w:p w:rsidR="009010D6" w:rsidRDefault="009010D6" w:rsidP="009010D6"/>
    <w:p w:rsidR="009010D6" w:rsidRDefault="009010D6" w:rsidP="009010D6">
      <w:pPr>
        <w:pStyle w:val="a7"/>
        <w:jc w:val="left"/>
        <w:rPr>
          <w:szCs w:val="36"/>
        </w:rPr>
      </w:pPr>
      <w:r w:rsidRPr="00E5380E">
        <w:rPr>
          <w:rFonts w:hint="eastAsia"/>
          <w:szCs w:val="36"/>
        </w:rPr>
        <w:t>文档修订历史</w:t>
      </w:r>
    </w:p>
    <w:p w:rsidR="009010D6" w:rsidRPr="007A059D" w:rsidRDefault="009010D6" w:rsidP="009010D6"/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1559"/>
        <w:gridCol w:w="5287"/>
      </w:tblGrid>
      <w:tr w:rsidR="009010D6" w:rsidTr="00461D2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版本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pStyle w:val="a3"/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修订者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9D24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内容</w:t>
            </w:r>
          </w:p>
        </w:tc>
      </w:tr>
      <w:tr w:rsidR="009010D6" w:rsidRPr="008236D2" w:rsidTr="00461D26">
        <w:trPr>
          <w:trHeight w:val="45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9010D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  <w:r w:rsidR="009D24ED">
              <w:rPr>
                <w:rFonts w:cs="Arial" w:hint="eastAsia"/>
              </w:rPr>
              <w:t>1.0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EF2210" w:rsidP="000E3B6F">
            <w:r>
              <w:rPr>
                <w:rFonts w:hint="eastAsia"/>
              </w:rPr>
              <w:t>201</w:t>
            </w:r>
            <w:r w:rsidR="000E3B6F">
              <w:t>7</w:t>
            </w:r>
            <w:r w:rsidR="009D24ED">
              <w:rPr>
                <w:rFonts w:hint="eastAsia"/>
              </w:rPr>
              <w:t>-</w:t>
            </w:r>
            <w:r w:rsidR="000E3B6F">
              <w:t>3</w:t>
            </w:r>
            <w:r>
              <w:rPr>
                <w:rFonts w:hint="eastAsia"/>
              </w:rPr>
              <w:t>-</w:t>
            </w:r>
            <w:r w:rsidR="000E3B6F">
              <w:t>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0E3B6F" w:rsidP="009010D6">
            <w:r>
              <w:rPr>
                <w:rFonts w:hint="eastAsia"/>
              </w:rPr>
              <w:t>王祥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D24ED" w:rsidP="009010D6">
            <w:r>
              <w:rPr>
                <w:rFonts w:hint="eastAsia"/>
              </w:rPr>
              <w:t>文档创建</w:t>
            </w:r>
          </w:p>
        </w:tc>
      </w:tr>
      <w:tr w:rsidR="009010D6" w:rsidRPr="008236D2" w:rsidTr="00461D26">
        <w:trPr>
          <w:trHeight w:val="40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06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3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8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</w:tbl>
    <w:p w:rsidR="00083396" w:rsidRDefault="009010D6" w:rsidP="00083396">
      <w:pPr>
        <w:overflowPunct/>
        <w:autoSpaceDE/>
        <w:autoSpaceDN/>
        <w:adjustRightInd/>
        <w:textAlignment w:val="auto"/>
        <w:rPr>
          <w:b/>
          <w:bCs/>
          <w:sz w:val="44"/>
          <w:szCs w:val="44"/>
        </w:rPr>
      </w:pPr>
      <w:r>
        <w:br w:type="page"/>
      </w:r>
    </w:p>
    <w:p w:rsidR="009010D6" w:rsidRPr="00D012B2" w:rsidRDefault="009010D6" w:rsidP="009010D6">
      <w:pPr>
        <w:pStyle w:val="a3"/>
        <w:ind w:firstLine="883"/>
        <w:jc w:val="center"/>
        <w:rPr>
          <w:b/>
          <w:bCs/>
          <w:sz w:val="44"/>
          <w:szCs w:val="44"/>
        </w:rPr>
      </w:pPr>
      <w:r w:rsidRPr="00D012B2">
        <w:rPr>
          <w:rFonts w:hint="eastAsia"/>
          <w:b/>
          <w:bCs/>
          <w:sz w:val="44"/>
          <w:szCs w:val="44"/>
        </w:rPr>
        <w:lastRenderedPageBreak/>
        <w:t>签字页</w:t>
      </w:r>
    </w:p>
    <w:p w:rsidR="00D73B1E" w:rsidRDefault="009010D6" w:rsidP="005E692D">
      <w:pPr>
        <w:spacing w:beforeLines="100" w:before="240" w:afterLines="100" w:after="240"/>
        <w:ind w:firstLine="600"/>
        <w:rPr>
          <w:sz w:val="30"/>
          <w:szCs w:val="30"/>
        </w:rPr>
      </w:pPr>
      <w:r w:rsidRPr="00F6083C">
        <w:rPr>
          <w:rFonts w:hint="eastAsia"/>
          <w:sz w:val="30"/>
          <w:szCs w:val="30"/>
        </w:rPr>
        <w:t>以下是对</w:t>
      </w:r>
      <w:r w:rsidR="00384F39">
        <w:rPr>
          <w:rFonts w:hint="eastAsia"/>
          <w:sz w:val="30"/>
          <w:szCs w:val="30"/>
        </w:rPr>
        <w:t>科尔本</w:t>
      </w:r>
    </w:p>
    <w:p w:rsidR="009010D6" w:rsidRPr="00F6083C" w:rsidRDefault="00B00D5F" w:rsidP="005E692D">
      <w:pPr>
        <w:spacing w:beforeLines="100" w:before="240" w:afterLines="100" w:after="240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科尔本</w:t>
      </w:r>
      <w:r w:rsidR="00240FBB">
        <w:rPr>
          <w:sz w:val="30"/>
          <w:szCs w:val="30"/>
        </w:rPr>
        <w:t>WMS</w:t>
      </w:r>
      <w:r w:rsidR="009010D6" w:rsidRPr="00F6083C">
        <w:rPr>
          <w:rFonts w:hint="eastAsia"/>
          <w:sz w:val="30"/>
          <w:szCs w:val="30"/>
        </w:rPr>
        <w:t>项目</w:t>
      </w:r>
      <w:r w:rsidR="008D0229">
        <w:rPr>
          <w:rFonts w:hint="eastAsia"/>
          <w:sz w:val="30"/>
          <w:szCs w:val="30"/>
        </w:rPr>
        <w:t>业务蓝图</w:t>
      </w:r>
      <w:r w:rsidR="009010D6" w:rsidRPr="00F6083C">
        <w:rPr>
          <w:rFonts w:hint="eastAsia"/>
          <w:sz w:val="30"/>
          <w:szCs w:val="30"/>
        </w:rPr>
        <w:t>文档的</w:t>
      </w:r>
      <w:r w:rsidR="009010D6">
        <w:rPr>
          <w:rFonts w:hint="eastAsia"/>
          <w:sz w:val="30"/>
          <w:szCs w:val="30"/>
        </w:rPr>
        <w:t>签字</w:t>
      </w:r>
      <w:r w:rsidR="009010D6" w:rsidRPr="00F6083C">
        <w:rPr>
          <w:rFonts w:hint="eastAsia"/>
          <w:sz w:val="30"/>
          <w:szCs w:val="30"/>
        </w:rPr>
        <w:t>确认：</w:t>
      </w:r>
    </w:p>
    <w:tbl>
      <w:tblPr>
        <w:tblW w:w="8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489"/>
        <w:gridCol w:w="1241"/>
        <w:gridCol w:w="2719"/>
        <w:gridCol w:w="2448"/>
      </w:tblGrid>
      <w:tr w:rsidR="009010D6" w:rsidTr="00937FEE">
        <w:trPr>
          <w:trHeight w:val="835"/>
        </w:trPr>
        <w:tc>
          <w:tcPr>
            <w:tcW w:w="851" w:type="dxa"/>
            <w:shd w:val="clear" w:color="auto" w:fill="E0E0E0"/>
            <w:vAlign w:val="center"/>
          </w:tcPr>
          <w:p w:rsidR="009010D6" w:rsidRPr="005D05A7" w:rsidRDefault="009010D6" w:rsidP="009010D6">
            <w:pPr>
              <w:ind w:firstLineChars="66" w:firstLine="199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E0E0E0"/>
            <w:vAlign w:val="center"/>
          </w:tcPr>
          <w:p w:rsidR="009010D6" w:rsidRPr="005D05A7" w:rsidRDefault="007760C7" w:rsidP="00937FEE">
            <w:pPr>
              <w:ind w:firstLineChars="115" w:firstLine="346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1241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50" w:firstLine="151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部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门</w:t>
            </w:r>
          </w:p>
        </w:tc>
        <w:tc>
          <w:tcPr>
            <w:tcW w:w="2719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250" w:firstLine="753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签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字</w:t>
            </w:r>
          </w:p>
        </w:tc>
        <w:tc>
          <w:tcPr>
            <w:tcW w:w="2448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="602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日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期</w:t>
            </w:r>
          </w:p>
        </w:tc>
      </w:tr>
      <w:tr w:rsidR="009010D6" w:rsidTr="00AB4F1E">
        <w:trPr>
          <w:trHeight w:hRule="exact" w:val="966"/>
        </w:trPr>
        <w:tc>
          <w:tcPr>
            <w:tcW w:w="851" w:type="dxa"/>
            <w:vMerge w:val="restart"/>
            <w:vAlign w:val="center"/>
          </w:tcPr>
          <w:p w:rsidR="009010D6" w:rsidRPr="005D05A7" w:rsidRDefault="009010D6" w:rsidP="00AB4F1E">
            <w:pPr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>审阅批准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0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</w:tbl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171283" w:rsidRDefault="00171283" w:rsidP="009010D6">
      <w:pPr>
        <w:pStyle w:val="a7"/>
        <w:jc w:val="left"/>
      </w:pPr>
    </w:p>
    <w:p w:rsidR="009010D6" w:rsidRDefault="009010D6" w:rsidP="009010D6">
      <w:pPr>
        <w:pStyle w:val="a7"/>
        <w:jc w:val="left"/>
        <w:sectPr w:rsidR="009010D6" w:rsidSect="006E1DCE">
          <w:headerReference w:type="default" r:id="rId8"/>
          <w:type w:val="oddPage"/>
          <w:pgSz w:w="11907" w:h="16840" w:code="9"/>
          <w:pgMar w:top="992" w:right="1701" w:bottom="1134" w:left="1797" w:header="720" w:footer="360" w:gutter="0"/>
          <w:cols w:space="720"/>
        </w:sect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F3706C" w:rsidRDefault="00B14956">
      <w:pPr>
        <w:pStyle w:val="a7"/>
      </w:pPr>
      <w:r>
        <w:rPr>
          <w:rFonts w:hint="eastAsia"/>
        </w:rPr>
        <w:lastRenderedPageBreak/>
        <w:t>文档目录</w:t>
      </w:r>
      <w:r w:rsidR="00F3706C">
        <w:t xml:space="preserve"> </w:t>
      </w:r>
    </w:p>
    <w:p w:rsidR="00171283" w:rsidRDefault="00171283">
      <w:pPr>
        <w:rPr>
          <w:color w:val="FF0000"/>
        </w:rPr>
      </w:pPr>
    </w:p>
    <w:bookmarkStart w:id="10" w:name="_GoBack"/>
    <w:bookmarkEnd w:id="10"/>
    <w:p w:rsidR="00D81D5E" w:rsidRDefault="009C4859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 w:rsidR="00F3706C">
        <w:instrText xml:space="preserve"> TOC \o "1-3" \h \z </w:instrText>
      </w:r>
      <w:r>
        <w:fldChar w:fldCharType="separate"/>
      </w:r>
      <w:hyperlink w:anchor="_Toc477779822" w:history="1">
        <w:r w:rsidR="00D81D5E" w:rsidRPr="00153B48">
          <w:rPr>
            <w:rStyle w:val="aa"/>
            <w:noProof/>
          </w:rPr>
          <w:t>1</w:t>
        </w:r>
        <w:r w:rsidR="00D81D5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81D5E" w:rsidRPr="00153B48">
          <w:rPr>
            <w:rStyle w:val="aa"/>
            <w:rFonts w:hint="eastAsia"/>
            <w:noProof/>
          </w:rPr>
          <w:t>业务蓝图流程描述</w:t>
        </w:r>
        <w:r w:rsidR="00D81D5E">
          <w:rPr>
            <w:noProof/>
            <w:webHidden/>
          </w:rPr>
          <w:tab/>
        </w:r>
        <w:r w:rsidR="00D81D5E">
          <w:rPr>
            <w:noProof/>
            <w:webHidden/>
          </w:rPr>
          <w:fldChar w:fldCharType="begin"/>
        </w:r>
        <w:r w:rsidR="00D81D5E">
          <w:rPr>
            <w:noProof/>
            <w:webHidden/>
          </w:rPr>
          <w:instrText xml:space="preserve"> PAGEREF _Toc477779822 \h </w:instrText>
        </w:r>
        <w:r w:rsidR="00D81D5E">
          <w:rPr>
            <w:noProof/>
            <w:webHidden/>
          </w:rPr>
        </w:r>
        <w:r w:rsidR="00D81D5E">
          <w:rPr>
            <w:noProof/>
            <w:webHidden/>
          </w:rPr>
          <w:fldChar w:fldCharType="separate"/>
        </w:r>
        <w:r w:rsidR="00D81D5E">
          <w:rPr>
            <w:noProof/>
            <w:webHidden/>
          </w:rPr>
          <w:t>5</w:t>
        </w:r>
        <w:r w:rsidR="00D81D5E">
          <w:rPr>
            <w:noProof/>
            <w:webHidden/>
          </w:rPr>
          <w:fldChar w:fldCharType="end"/>
        </w:r>
      </w:hyperlink>
    </w:p>
    <w:p w:rsidR="00D81D5E" w:rsidRDefault="00D81D5E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9823" w:history="1">
        <w:r w:rsidRPr="00153B48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53B48">
          <w:rPr>
            <w:rStyle w:val="aa"/>
            <w:rFonts w:hint="eastAsia"/>
            <w:noProof/>
          </w:rPr>
          <w:t>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1D5E" w:rsidRDefault="00D81D5E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9824" w:history="1">
        <w:r w:rsidRPr="00153B48">
          <w:rPr>
            <w:rStyle w:val="a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53B48">
          <w:rPr>
            <w:rStyle w:val="aa"/>
            <w:rFonts w:hint="eastAsia"/>
            <w:noProof/>
          </w:rPr>
          <w:t>图标定义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1D5E" w:rsidRDefault="00D81D5E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9825" w:history="1">
        <w:r w:rsidRPr="00153B48">
          <w:rPr>
            <w:rStyle w:val="a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53B48">
          <w:rPr>
            <w:rStyle w:val="aa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1D5E" w:rsidRDefault="00D81D5E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9826" w:history="1">
        <w:r w:rsidRPr="00153B48">
          <w:rPr>
            <w:rStyle w:val="a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53B48">
          <w:rPr>
            <w:rStyle w:val="aa"/>
            <w:rFonts w:hint="eastAsia"/>
            <w:noProof/>
          </w:rPr>
          <w:t>业务流程步骤描述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1D5E" w:rsidRDefault="00D81D5E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9827" w:history="1">
        <w:r w:rsidRPr="00153B48">
          <w:rPr>
            <w:rStyle w:val="a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53B48">
          <w:rPr>
            <w:rStyle w:val="aa"/>
            <w:rFonts w:hint="eastAsia"/>
            <w:noProof/>
          </w:rPr>
          <w:t>详细功能描述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D5E" w:rsidRDefault="00D81D5E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9828" w:history="1">
        <w:r w:rsidRPr="00153B48">
          <w:rPr>
            <w:rStyle w:val="a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53B48">
          <w:rPr>
            <w:rStyle w:val="aa"/>
            <w:noProof/>
          </w:rPr>
          <w:t>WMS_012_020</w:t>
        </w:r>
        <w:r w:rsidRPr="00153B48">
          <w:rPr>
            <w:rStyle w:val="aa"/>
            <w:rFonts w:hint="eastAsia"/>
            <w:noProof/>
          </w:rPr>
          <w:t>：创建检验单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D5E" w:rsidRDefault="00D81D5E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9829" w:history="1">
        <w:r w:rsidRPr="00153B48">
          <w:rPr>
            <w:rStyle w:val="a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53B48">
          <w:rPr>
            <w:rStyle w:val="aa"/>
            <w:noProof/>
          </w:rPr>
          <w:t>WMS_012_030</w:t>
        </w:r>
        <w:r w:rsidRPr="00153B48">
          <w:rPr>
            <w:rStyle w:val="aa"/>
            <w:rFonts w:hint="eastAsia"/>
            <w:noProof/>
          </w:rPr>
          <w:t>：开始检验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D5E" w:rsidRDefault="00D81D5E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9830" w:history="1">
        <w:r w:rsidRPr="00153B48">
          <w:rPr>
            <w:rStyle w:val="a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53B48">
          <w:rPr>
            <w:rStyle w:val="aa"/>
            <w:noProof/>
          </w:rPr>
          <w:t>WMS_012_040</w:t>
        </w:r>
        <w:r w:rsidRPr="00153B48">
          <w:rPr>
            <w:rStyle w:val="aa"/>
            <w:rFonts w:hint="eastAsia"/>
            <w:noProof/>
          </w:rPr>
          <w:t>：录入判定结果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D5E" w:rsidRDefault="00D81D5E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9831" w:history="1">
        <w:r w:rsidRPr="00153B48">
          <w:rPr>
            <w:rStyle w:val="aa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53B48">
          <w:rPr>
            <w:rStyle w:val="aa"/>
            <w:noProof/>
          </w:rPr>
          <w:t>WMS_012_050</w:t>
        </w:r>
        <w:r w:rsidRPr="00153B48">
          <w:rPr>
            <w:rStyle w:val="aa"/>
            <w:rFonts w:hint="eastAsia"/>
            <w:noProof/>
          </w:rPr>
          <w:t>：合格品入合格库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1D5E" w:rsidRDefault="00D81D5E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9832" w:history="1">
        <w:r w:rsidRPr="00153B48">
          <w:rPr>
            <w:rStyle w:val="aa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53B48">
          <w:rPr>
            <w:rStyle w:val="aa"/>
            <w:noProof/>
          </w:rPr>
          <w:t>WMS_012_055</w:t>
        </w:r>
        <w:r w:rsidRPr="00153B48">
          <w:rPr>
            <w:rStyle w:val="aa"/>
            <w:rFonts w:hint="eastAsia"/>
            <w:noProof/>
          </w:rPr>
          <w:t>：</w:t>
        </w:r>
        <w:r w:rsidRPr="00153B48">
          <w:rPr>
            <w:rStyle w:val="aa"/>
            <w:noProof/>
          </w:rPr>
          <w:t>SAP</w:t>
        </w:r>
        <w:r w:rsidRPr="00153B48">
          <w:rPr>
            <w:rStyle w:val="aa"/>
            <w:rFonts w:hint="eastAsia"/>
            <w:noProof/>
          </w:rPr>
          <w:t>采购收货过账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1D5E" w:rsidRDefault="00D81D5E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9833" w:history="1">
        <w:r w:rsidRPr="00153B48">
          <w:rPr>
            <w:rStyle w:val="aa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53B48">
          <w:rPr>
            <w:rStyle w:val="aa"/>
            <w:noProof/>
          </w:rPr>
          <w:t>WMS_012_060</w:t>
        </w:r>
        <w:r w:rsidRPr="00153B48">
          <w:rPr>
            <w:rStyle w:val="aa"/>
            <w:rFonts w:hint="eastAsia"/>
            <w:noProof/>
          </w:rPr>
          <w:t>：入不合格库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1283" w:rsidRDefault="009C4859" w:rsidP="00171283">
      <w:pPr>
        <w:sectPr w:rsidR="00171283" w:rsidSect="009D1FA1">
          <w:pgSz w:w="11907" w:h="16840" w:code="9"/>
          <w:pgMar w:top="992" w:right="1797" w:bottom="1134" w:left="1797" w:header="680" w:footer="360" w:gutter="0"/>
          <w:cols w:space="720"/>
          <w:docGrid w:linePitch="272"/>
        </w:sectPr>
      </w:pPr>
      <w:r>
        <w:fldChar w:fldCharType="end"/>
      </w:r>
      <w:r w:rsidR="00171283">
        <w:rPr>
          <w:rFonts w:hint="eastAsia"/>
        </w:rPr>
        <w:t xml:space="preserve"> </w:t>
      </w:r>
    </w:p>
    <w:p w:rsidR="007F4D3C" w:rsidRPr="008D3223" w:rsidRDefault="007F4D3C" w:rsidP="00877F85">
      <w:pPr>
        <w:pStyle w:val="1"/>
      </w:pPr>
      <w:bookmarkStart w:id="11" w:name="_Toc477779822"/>
      <w:r w:rsidRPr="008D3223">
        <w:rPr>
          <w:rFonts w:hint="eastAsia"/>
        </w:rPr>
        <w:lastRenderedPageBreak/>
        <w:t>业务蓝图</w:t>
      </w:r>
      <w:r w:rsidRPr="008D3223">
        <w:t>流程描述</w:t>
      </w:r>
      <w:bookmarkEnd w:id="11"/>
      <w:r w:rsidRPr="008D3223">
        <w:t xml:space="preserve"> </w:t>
      </w:r>
    </w:p>
    <w:tbl>
      <w:tblPr>
        <w:tblW w:w="927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143"/>
      </w:tblGrid>
      <w:tr w:rsidR="007F4D3C" w:rsidTr="00AB4F1E">
        <w:trPr>
          <w:trHeight w:val="380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流程名称和编号</w:t>
            </w:r>
          </w:p>
        </w:tc>
        <w:tc>
          <w:tcPr>
            <w:tcW w:w="7143" w:type="dxa"/>
          </w:tcPr>
          <w:p w:rsidR="007F4D3C" w:rsidRPr="00AD785B" w:rsidRDefault="006115A6" w:rsidP="00331072">
            <w:pPr>
              <w:spacing w:line="360" w:lineRule="auto"/>
              <w:rPr>
                <w:rFonts w:ascii="宋体" w:hAnsi="宋体"/>
              </w:rPr>
            </w:pPr>
            <w:r>
              <w:rPr>
                <w:color w:val="2702C2"/>
              </w:rPr>
              <w:t>WMS</w:t>
            </w:r>
            <w:r w:rsidR="00C362B9" w:rsidRPr="00C362B9">
              <w:rPr>
                <w:rFonts w:hint="eastAsia"/>
                <w:color w:val="2702C2"/>
              </w:rPr>
              <w:t>_</w:t>
            </w:r>
            <w:r w:rsidR="0043548F">
              <w:rPr>
                <w:color w:val="2702C2"/>
              </w:rPr>
              <w:t>0</w:t>
            </w:r>
            <w:r w:rsidR="00331072">
              <w:rPr>
                <w:color w:val="2702C2"/>
              </w:rPr>
              <w:t>12</w:t>
            </w:r>
            <w:r w:rsidR="00C362B9" w:rsidRPr="00C362B9">
              <w:rPr>
                <w:rFonts w:hint="eastAsia"/>
                <w:color w:val="2702C2"/>
              </w:rPr>
              <w:t>_</w:t>
            </w:r>
            <w:r w:rsidR="007524C4">
              <w:rPr>
                <w:rFonts w:hint="eastAsia"/>
                <w:color w:val="2702C2"/>
              </w:rPr>
              <w:t>进料</w:t>
            </w:r>
            <w:r w:rsidR="007524C4">
              <w:rPr>
                <w:color w:val="2702C2"/>
              </w:rPr>
              <w:t>检验</w:t>
            </w:r>
            <w:r w:rsidR="00795715">
              <w:rPr>
                <w:color w:val="2702C2"/>
              </w:rPr>
              <w:t>流程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相关部门</w:t>
            </w:r>
          </w:p>
        </w:tc>
        <w:tc>
          <w:tcPr>
            <w:tcW w:w="7143" w:type="dxa"/>
          </w:tcPr>
          <w:p w:rsidR="007F4D3C" w:rsidRPr="00E47E5E" w:rsidRDefault="002B0F27" w:rsidP="002136A6">
            <w:pPr>
              <w:spacing w:line="360" w:lineRule="auto"/>
              <w:rPr>
                <w:color w:val="2702C2"/>
              </w:rPr>
            </w:pPr>
            <w:bookmarkStart w:id="12" w:name="OLE_LINK1"/>
            <w:bookmarkStart w:id="13" w:name="OLE_LINK2"/>
            <w:bookmarkStart w:id="14" w:name="OLE_LINK3"/>
            <w:r>
              <w:rPr>
                <w:rFonts w:hint="eastAsia"/>
                <w:color w:val="2702C2"/>
              </w:rPr>
              <w:t>质量</w:t>
            </w:r>
            <w:r>
              <w:rPr>
                <w:color w:val="2702C2"/>
              </w:rPr>
              <w:t>、</w:t>
            </w:r>
            <w:r w:rsidR="002136A6">
              <w:rPr>
                <w:color w:val="2702C2"/>
              </w:rPr>
              <w:t>仓库</w:t>
            </w:r>
            <w:bookmarkEnd w:id="12"/>
            <w:bookmarkEnd w:id="13"/>
            <w:bookmarkEnd w:id="14"/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前端流程名称和编号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rPr>
          <w:trHeight w:val="226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后端流程名称和编号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流程描述</w:t>
            </w:r>
            <w:r>
              <w:rPr>
                <w:b/>
              </w:rPr>
              <w:t xml:space="preserve"> </w:t>
            </w:r>
          </w:p>
        </w:tc>
        <w:tc>
          <w:tcPr>
            <w:tcW w:w="7143" w:type="dxa"/>
          </w:tcPr>
          <w:p w:rsidR="0043548F" w:rsidRPr="002C2B1A" w:rsidRDefault="00CF6DC4" w:rsidP="004E41F7">
            <w:pPr>
              <w:spacing w:line="360" w:lineRule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本流程适用于</w:t>
            </w:r>
            <w:r w:rsidR="004E41F7">
              <w:rPr>
                <w:color w:val="2702C2"/>
              </w:rPr>
              <w:t>检验</w:t>
            </w:r>
            <w:r w:rsidR="004E41F7">
              <w:rPr>
                <w:rFonts w:hint="eastAsia"/>
                <w:color w:val="2702C2"/>
              </w:rPr>
              <w:t>采购入库</w:t>
            </w:r>
            <w:r w:rsidR="004E41F7">
              <w:rPr>
                <w:color w:val="2702C2"/>
              </w:rPr>
              <w:t>的物料</w:t>
            </w:r>
            <w:r w:rsidR="008D588B">
              <w:rPr>
                <w:rFonts w:hint="eastAsia"/>
                <w:color w:val="2702C2"/>
              </w:rPr>
              <w:t>。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Pr="00AD785B" w:rsidRDefault="007F4D3C" w:rsidP="00AB4F1E">
            <w:pPr>
              <w:rPr>
                <w:b/>
              </w:rPr>
            </w:pPr>
            <w:r w:rsidRPr="00AD785B">
              <w:rPr>
                <w:rFonts w:hint="eastAsia"/>
                <w:b/>
              </w:rPr>
              <w:t>流程假设</w:t>
            </w:r>
          </w:p>
        </w:tc>
        <w:tc>
          <w:tcPr>
            <w:tcW w:w="7143" w:type="dxa"/>
          </w:tcPr>
          <w:p w:rsidR="007F4D3C" w:rsidRPr="00E47E5E" w:rsidRDefault="007F4D3C" w:rsidP="00E616F1">
            <w:pPr>
              <w:spacing w:line="360" w:lineRule="auto"/>
              <w:rPr>
                <w:color w:val="2702C2"/>
              </w:rPr>
            </w:pPr>
          </w:p>
        </w:tc>
      </w:tr>
      <w:tr w:rsidR="008F7275" w:rsidTr="00AB4F1E">
        <w:tc>
          <w:tcPr>
            <w:tcW w:w="2127" w:type="dxa"/>
            <w:shd w:val="clear" w:color="auto" w:fill="D9D9D9"/>
          </w:tcPr>
          <w:p w:rsidR="008F7275" w:rsidRPr="00AD785B" w:rsidRDefault="008F7275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关键业务决议</w:t>
            </w:r>
          </w:p>
        </w:tc>
        <w:tc>
          <w:tcPr>
            <w:tcW w:w="7143" w:type="dxa"/>
          </w:tcPr>
          <w:p w:rsidR="008F7275" w:rsidRPr="00E47E5E" w:rsidRDefault="008F7275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相关术语</w:t>
            </w:r>
          </w:p>
        </w:tc>
        <w:tc>
          <w:tcPr>
            <w:tcW w:w="7143" w:type="dxa"/>
          </w:tcPr>
          <w:p w:rsidR="007F4D3C" w:rsidRPr="000655E9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</w:tbl>
    <w:p w:rsidR="007F4D3C" w:rsidRDefault="007F4D3C" w:rsidP="007F4D3C">
      <w:pPr>
        <w:rPr>
          <w:color w:val="2702C2"/>
        </w:rPr>
      </w:pPr>
      <w:bookmarkStart w:id="15" w:name="_Toc216782634"/>
      <w:bookmarkStart w:id="16" w:name="_Toc216751454"/>
    </w:p>
    <w:p w:rsidR="007F4D3C" w:rsidRDefault="007F4D3C" w:rsidP="00E2531A">
      <w:pPr>
        <w:pStyle w:val="1"/>
      </w:pPr>
      <w:bookmarkStart w:id="17" w:name="_Toc477779823"/>
      <w:r>
        <w:rPr>
          <w:rFonts w:hint="eastAsia"/>
        </w:rPr>
        <w:lastRenderedPageBreak/>
        <w:t>业务流程图</w:t>
      </w:r>
      <w:bookmarkEnd w:id="15"/>
      <w:bookmarkEnd w:id="17"/>
    </w:p>
    <w:p w:rsidR="007F4D3C" w:rsidRPr="00815E41" w:rsidRDefault="007F4D3C" w:rsidP="00815E41">
      <w:pPr>
        <w:pStyle w:val="2"/>
      </w:pPr>
      <w:bookmarkStart w:id="18" w:name="_Toc216782635"/>
      <w:bookmarkStart w:id="19" w:name="_Toc477779824"/>
      <w:bookmarkEnd w:id="16"/>
      <w:r w:rsidRPr="00815E41">
        <w:rPr>
          <w:rFonts w:hint="eastAsia"/>
        </w:rPr>
        <w:t>图标定义</w:t>
      </w:r>
      <w:bookmarkEnd w:id="18"/>
      <w:bookmarkEnd w:id="19"/>
    </w:p>
    <w:p w:rsidR="00E2531A" w:rsidRDefault="00D7120B" w:rsidP="00E2531A">
      <w:r>
        <w:object w:dxaOrig="9140" w:dyaOrig="8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pt;height:413.75pt" o:ole="">
            <v:imagedata r:id="rId9" o:title=""/>
          </v:shape>
          <o:OLEObject Type="Embed" ProgID="Visio.Drawing.11" ShapeID="_x0000_i1025" DrawAspect="Content" ObjectID="_1551521670" r:id="rId10"/>
        </w:object>
      </w:r>
    </w:p>
    <w:p w:rsidR="008431B6" w:rsidRPr="00A17E59" w:rsidRDefault="008431B6" w:rsidP="00E2531A"/>
    <w:p w:rsidR="007F4D3C" w:rsidRPr="00815E41" w:rsidRDefault="007F4D3C" w:rsidP="00815E41">
      <w:pPr>
        <w:pStyle w:val="2"/>
      </w:pPr>
      <w:bookmarkStart w:id="20" w:name="_Toc216782636"/>
      <w:bookmarkStart w:id="21" w:name="_Toc477779825"/>
      <w:r w:rsidRPr="00815E41">
        <w:rPr>
          <w:rFonts w:hint="eastAsia"/>
        </w:rPr>
        <w:lastRenderedPageBreak/>
        <w:t>流程图</w:t>
      </w:r>
      <w:bookmarkEnd w:id="20"/>
      <w:bookmarkEnd w:id="21"/>
    </w:p>
    <w:p w:rsidR="00CF0A93" w:rsidRDefault="007F4D3C" w:rsidP="007F4D3C">
      <w:pPr>
        <w:ind w:rightChars="539" w:right="1078"/>
        <w:rPr>
          <w:color w:val="2702C2"/>
        </w:rPr>
      </w:pPr>
      <w:r w:rsidRPr="00D9529D">
        <w:rPr>
          <w:rFonts w:hint="eastAsia"/>
          <w:color w:val="2702C2"/>
        </w:rPr>
        <w:t xml:space="preserve"> </w:t>
      </w:r>
      <w:r w:rsidR="00891351">
        <w:object w:dxaOrig="15292" w:dyaOrig="11675">
          <v:shape id="_x0000_i1026" type="#_x0000_t75" style="width:490.05pt;height:373.95pt" o:ole="">
            <v:imagedata r:id="rId11" o:title=""/>
          </v:shape>
          <o:OLEObject Type="Embed" ProgID="Visio.Drawing.15" ShapeID="_x0000_i1026" DrawAspect="Content" ObjectID="_1551521671" r:id="rId12"/>
        </w:object>
      </w:r>
    </w:p>
    <w:p w:rsidR="007F4D3C" w:rsidRPr="008A3EB2" w:rsidRDefault="007F4D3C" w:rsidP="00F93898">
      <w:pPr>
        <w:pStyle w:val="1"/>
      </w:pPr>
      <w:bookmarkStart w:id="22" w:name="_Toc216751456"/>
      <w:bookmarkStart w:id="23" w:name="_Toc216782637"/>
      <w:bookmarkStart w:id="24" w:name="_Toc477779826"/>
      <w:r w:rsidRPr="008A3EB2">
        <w:rPr>
          <w:rFonts w:hint="eastAsia"/>
        </w:rPr>
        <w:lastRenderedPageBreak/>
        <w:t>业务流程步骤描述</w:t>
      </w:r>
      <w:bookmarkEnd w:id="22"/>
      <w:bookmarkEnd w:id="23"/>
      <w:bookmarkEnd w:id="24"/>
    </w:p>
    <w:p w:rsidR="007F4D3C" w:rsidRPr="00E47E5E" w:rsidRDefault="007F4D3C" w:rsidP="007F4D3C">
      <w:pPr>
        <w:rPr>
          <w:color w:val="2702C2"/>
        </w:rPr>
      </w:pPr>
    </w:p>
    <w:tbl>
      <w:tblPr>
        <w:tblpPr w:leftFromText="180" w:rightFromText="180" w:vertAnchor="text" w:tblpY="1"/>
        <w:tblOverlap w:val="never"/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1842"/>
        <w:gridCol w:w="1417"/>
        <w:gridCol w:w="1134"/>
        <w:gridCol w:w="2977"/>
      </w:tblGrid>
      <w:tr w:rsidR="00010A34" w:rsidTr="007E318E">
        <w:trPr>
          <w:trHeight w:val="639"/>
        </w:trPr>
        <w:tc>
          <w:tcPr>
            <w:tcW w:w="56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步骤</w:t>
            </w:r>
          </w:p>
        </w:tc>
        <w:tc>
          <w:tcPr>
            <w:tcW w:w="993" w:type="dxa"/>
            <w:shd w:val="clear" w:color="auto" w:fill="D9D9D9"/>
          </w:tcPr>
          <w:p w:rsidR="00010A34" w:rsidRPr="00BD7AFA" w:rsidRDefault="00010A34" w:rsidP="00EB18B6">
            <w:pPr>
              <w:ind w:firstLineChars="49" w:firstLine="98"/>
              <w:rPr>
                <w:b/>
              </w:rPr>
            </w:pPr>
            <w:r w:rsidRPr="00BD7AFA"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岗位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842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活动名称</w:t>
            </w:r>
          </w:p>
        </w:tc>
        <w:tc>
          <w:tcPr>
            <w:tcW w:w="141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表单</w:t>
            </w:r>
            <w:r w:rsidRPr="00BD7AFA">
              <w:rPr>
                <w:b/>
              </w:rPr>
              <w:t>/</w:t>
            </w:r>
            <w:r w:rsidRPr="00BD7AFA">
              <w:rPr>
                <w:rFonts w:hint="eastAsia"/>
                <w:b/>
              </w:rPr>
              <w:t>文档</w:t>
            </w:r>
          </w:p>
        </w:tc>
        <w:tc>
          <w:tcPr>
            <w:tcW w:w="1134" w:type="dxa"/>
            <w:shd w:val="clear" w:color="auto" w:fill="D9D9D9"/>
          </w:tcPr>
          <w:p w:rsidR="00010A34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系统</w:t>
            </w:r>
            <w:r w:rsidRPr="00BD7AFA">
              <w:rPr>
                <w:rFonts w:hint="eastAsia"/>
                <w:b/>
              </w:rPr>
              <w:t>/</w:t>
            </w:r>
          </w:p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手工</w:t>
            </w:r>
          </w:p>
        </w:tc>
        <w:tc>
          <w:tcPr>
            <w:tcW w:w="2977" w:type="dxa"/>
            <w:shd w:val="clear" w:color="auto" w:fill="D9D9D9"/>
          </w:tcPr>
          <w:p w:rsidR="00010A34" w:rsidRPr="00BD7AFA" w:rsidRDefault="00010A34" w:rsidP="00D85B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10A34" w:rsidTr="007E318E">
        <w:trPr>
          <w:trHeight w:val="455"/>
        </w:trPr>
        <w:tc>
          <w:tcPr>
            <w:tcW w:w="567" w:type="dxa"/>
          </w:tcPr>
          <w:p w:rsidR="00010A34" w:rsidRPr="00A26D3F" w:rsidRDefault="008B2278" w:rsidP="00331072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331072">
              <w:rPr>
                <w:color w:val="2702C2"/>
              </w:rPr>
              <w:t>10</w:t>
            </w:r>
          </w:p>
        </w:tc>
        <w:tc>
          <w:tcPr>
            <w:tcW w:w="993" w:type="dxa"/>
          </w:tcPr>
          <w:p w:rsidR="00010A34" w:rsidRPr="00EE0FE1" w:rsidRDefault="00331072" w:rsidP="00EB18B6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010A34" w:rsidRPr="00D17252" w:rsidRDefault="00331072" w:rsidP="00362D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采购入库流程</w:t>
            </w:r>
          </w:p>
        </w:tc>
        <w:tc>
          <w:tcPr>
            <w:tcW w:w="1417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010A34" w:rsidRPr="00EE0FE1" w:rsidRDefault="00331072" w:rsidP="00612D52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</w:tr>
      <w:tr w:rsidR="00010A34" w:rsidTr="007E318E">
        <w:trPr>
          <w:trHeight w:val="455"/>
        </w:trPr>
        <w:tc>
          <w:tcPr>
            <w:tcW w:w="567" w:type="dxa"/>
          </w:tcPr>
          <w:p w:rsidR="00010A34" w:rsidRPr="00A26D3F" w:rsidRDefault="002F30C7" w:rsidP="00EB18B6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2</w:t>
            </w:r>
            <w:r w:rsidR="00EE0FE1">
              <w:rPr>
                <w:rFonts w:hint="eastAsia"/>
                <w:color w:val="2702C2"/>
              </w:rPr>
              <w:t>0</w:t>
            </w:r>
          </w:p>
        </w:tc>
        <w:tc>
          <w:tcPr>
            <w:tcW w:w="993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010A34" w:rsidRPr="00EE0FE1" w:rsidRDefault="00331072" w:rsidP="00E53A6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自动</w:t>
            </w:r>
            <w:r w:rsidR="0072777A">
              <w:rPr>
                <w:rFonts w:hint="eastAsia"/>
                <w:color w:val="2702C2"/>
              </w:rPr>
              <w:t>创建</w:t>
            </w:r>
            <w:r w:rsidR="0072777A">
              <w:rPr>
                <w:color w:val="2702C2"/>
              </w:rPr>
              <w:t>检验单</w:t>
            </w:r>
          </w:p>
        </w:tc>
        <w:tc>
          <w:tcPr>
            <w:tcW w:w="1417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010A34" w:rsidRPr="00EE0FE1" w:rsidRDefault="0072777A" w:rsidP="00EB18B6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</w:tr>
      <w:tr w:rsidR="00C03932" w:rsidTr="007E318E">
        <w:trPr>
          <w:trHeight w:val="455"/>
        </w:trPr>
        <w:tc>
          <w:tcPr>
            <w:tcW w:w="567" w:type="dxa"/>
          </w:tcPr>
          <w:p w:rsidR="00C03932" w:rsidRDefault="00C03932" w:rsidP="00EB18B6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331072">
              <w:rPr>
                <w:color w:val="2702C2"/>
              </w:rPr>
              <w:t>30</w:t>
            </w:r>
          </w:p>
        </w:tc>
        <w:tc>
          <w:tcPr>
            <w:tcW w:w="993" w:type="dxa"/>
          </w:tcPr>
          <w:p w:rsidR="00C03932" w:rsidRPr="00EE0FE1" w:rsidRDefault="00331072" w:rsidP="00EB18B6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质量</w:t>
            </w:r>
          </w:p>
        </w:tc>
        <w:tc>
          <w:tcPr>
            <w:tcW w:w="1842" w:type="dxa"/>
          </w:tcPr>
          <w:p w:rsidR="00C03932" w:rsidRDefault="00331072" w:rsidP="00E53A6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质量判定</w:t>
            </w:r>
          </w:p>
        </w:tc>
        <w:tc>
          <w:tcPr>
            <w:tcW w:w="1417" w:type="dxa"/>
          </w:tcPr>
          <w:p w:rsidR="00C03932" w:rsidRPr="00EE0FE1" w:rsidRDefault="00C03932" w:rsidP="00EB18B6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C03932" w:rsidRDefault="00B61EF8" w:rsidP="00EB18B6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C03932" w:rsidRPr="00EE0FE1" w:rsidRDefault="00C03932" w:rsidP="00EB18B6">
            <w:pPr>
              <w:rPr>
                <w:color w:val="2702C2"/>
              </w:rPr>
            </w:pPr>
          </w:p>
        </w:tc>
      </w:tr>
      <w:tr w:rsidR="002A43D5" w:rsidTr="007E318E">
        <w:trPr>
          <w:trHeight w:val="455"/>
        </w:trPr>
        <w:tc>
          <w:tcPr>
            <w:tcW w:w="567" w:type="dxa"/>
          </w:tcPr>
          <w:p w:rsidR="002A43D5" w:rsidRDefault="002A43D5" w:rsidP="00EB18B6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331072">
              <w:rPr>
                <w:color w:val="2702C2"/>
              </w:rPr>
              <w:t>40</w:t>
            </w:r>
          </w:p>
        </w:tc>
        <w:tc>
          <w:tcPr>
            <w:tcW w:w="993" w:type="dxa"/>
          </w:tcPr>
          <w:p w:rsidR="002A43D5" w:rsidRPr="00EE0FE1" w:rsidRDefault="00B61EF8" w:rsidP="00EB18B6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</w:t>
            </w:r>
            <w:r>
              <w:rPr>
                <w:color w:val="2702C2"/>
              </w:rPr>
              <w:t>员</w:t>
            </w:r>
          </w:p>
        </w:tc>
        <w:tc>
          <w:tcPr>
            <w:tcW w:w="1842" w:type="dxa"/>
          </w:tcPr>
          <w:p w:rsidR="002A43D5" w:rsidRDefault="00331072" w:rsidP="00E53A6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录入判定结果</w:t>
            </w:r>
          </w:p>
        </w:tc>
        <w:tc>
          <w:tcPr>
            <w:tcW w:w="1417" w:type="dxa"/>
          </w:tcPr>
          <w:p w:rsidR="002A43D5" w:rsidRPr="00EE0FE1" w:rsidRDefault="002A43D5" w:rsidP="00EB18B6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2A43D5" w:rsidRDefault="002A43D5" w:rsidP="00EB18B6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2A43D5" w:rsidRPr="00EE0FE1" w:rsidRDefault="002A43D5" w:rsidP="00EB18B6">
            <w:pPr>
              <w:rPr>
                <w:color w:val="2702C2"/>
              </w:rPr>
            </w:pPr>
          </w:p>
        </w:tc>
      </w:tr>
      <w:tr w:rsidR="00B61EF8" w:rsidTr="007E318E">
        <w:trPr>
          <w:trHeight w:val="455"/>
        </w:trPr>
        <w:tc>
          <w:tcPr>
            <w:tcW w:w="567" w:type="dxa"/>
          </w:tcPr>
          <w:p w:rsidR="00B61EF8" w:rsidRPr="00A26D3F" w:rsidRDefault="00B61EF8" w:rsidP="00B61EF8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50</w:t>
            </w:r>
          </w:p>
        </w:tc>
        <w:tc>
          <w:tcPr>
            <w:tcW w:w="993" w:type="dxa"/>
          </w:tcPr>
          <w:p w:rsidR="00B61EF8" w:rsidRDefault="00B61EF8" w:rsidP="00B61EF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</w:t>
            </w:r>
            <w:r>
              <w:rPr>
                <w:color w:val="2702C2"/>
              </w:rPr>
              <w:t>员</w:t>
            </w:r>
          </w:p>
        </w:tc>
        <w:tc>
          <w:tcPr>
            <w:tcW w:w="1842" w:type="dxa"/>
          </w:tcPr>
          <w:p w:rsidR="00B61EF8" w:rsidRDefault="00B61EF8" w:rsidP="00B61EF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合格品</w:t>
            </w:r>
            <w:r>
              <w:rPr>
                <w:color w:val="2702C2"/>
              </w:rPr>
              <w:t>入合格品库</w:t>
            </w:r>
          </w:p>
        </w:tc>
        <w:tc>
          <w:tcPr>
            <w:tcW w:w="1417" w:type="dxa"/>
          </w:tcPr>
          <w:p w:rsidR="00B61EF8" w:rsidRPr="00EE0FE1" w:rsidRDefault="00B61EF8" w:rsidP="00B61EF8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B61EF8" w:rsidRDefault="00B61EF8" w:rsidP="00B61EF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B61EF8" w:rsidRPr="00EE0FE1" w:rsidRDefault="00B61EF8" w:rsidP="00B61EF8">
            <w:pPr>
              <w:rPr>
                <w:color w:val="2702C2"/>
              </w:rPr>
            </w:pPr>
          </w:p>
        </w:tc>
      </w:tr>
      <w:tr w:rsidR="00B61EF8" w:rsidTr="007E318E">
        <w:trPr>
          <w:trHeight w:val="455"/>
        </w:trPr>
        <w:tc>
          <w:tcPr>
            <w:tcW w:w="567" w:type="dxa"/>
          </w:tcPr>
          <w:p w:rsidR="00B61EF8" w:rsidRDefault="00B61EF8" w:rsidP="00B61EF8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55</w:t>
            </w:r>
          </w:p>
        </w:tc>
        <w:tc>
          <w:tcPr>
            <w:tcW w:w="993" w:type="dxa"/>
          </w:tcPr>
          <w:p w:rsidR="00B61EF8" w:rsidRDefault="00B61EF8" w:rsidP="00B61EF8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B61EF8" w:rsidRDefault="00B61EF8" w:rsidP="00B61EF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SAP</w:t>
            </w:r>
            <w:r>
              <w:rPr>
                <w:color w:val="2702C2"/>
              </w:rPr>
              <w:t>采购过账</w:t>
            </w:r>
          </w:p>
        </w:tc>
        <w:tc>
          <w:tcPr>
            <w:tcW w:w="1417" w:type="dxa"/>
          </w:tcPr>
          <w:p w:rsidR="00B61EF8" w:rsidRPr="00EE0FE1" w:rsidRDefault="00B61EF8" w:rsidP="00B61EF8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B61EF8" w:rsidRDefault="00B61EF8" w:rsidP="00B61EF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B61EF8" w:rsidRPr="00EE0FE1" w:rsidRDefault="00B61EF8" w:rsidP="00B61EF8">
            <w:pPr>
              <w:rPr>
                <w:color w:val="2702C2"/>
              </w:rPr>
            </w:pPr>
          </w:p>
        </w:tc>
      </w:tr>
      <w:tr w:rsidR="00B61EF8" w:rsidTr="007E318E">
        <w:trPr>
          <w:trHeight w:val="455"/>
        </w:trPr>
        <w:tc>
          <w:tcPr>
            <w:tcW w:w="567" w:type="dxa"/>
          </w:tcPr>
          <w:p w:rsidR="00B61EF8" w:rsidRDefault="00B61EF8" w:rsidP="00891351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891351">
              <w:rPr>
                <w:color w:val="2702C2"/>
              </w:rPr>
              <w:t>60</w:t>
            </w:r>
          </w:p>
        </w:tc>
        <w:tc>
          <w:tcPr>
            <w:tcW w:w="993" w:type="dxa"/>
          </w:tcPr>
          <w:p w:rsidR="00B61EF8" w:rsidRDefault="00B61EF8" w:rsidP="00B61EF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</w:t>
            </w:r>
            <w:r>
              <w:rPr>
                <w:color w:val="2702C2"/>
              </w:rPr>
              <w:t>员</w:t>
            </w:r>
          </w:p>
        </w:tc>
        <w:tc>
          <w:tcPr>
            <w:tcW w:w="1842" w:type="dxa"/>
          </w:tcPr>
          <w:p w:rsidR="00B61EF8" w:rsidRDefault="00B61EF8" w:rsidP="00B61EF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不合格品</w:t>
            </w:r>
            <w:r>
              <w:rPr>
                <w:color w:val="2702C2"/>
              </w:rPr>
              <w:t>如</w:t>
            </w:r>
            <w:r>
              <w:rPr>
                <w:rFonts w:hint="eastAsia"/>
                <w:color w:val="2702C2"/>
              </w:rPr>
              <w:t>不合格品库</w:t>
            </w:r>
          </w:p>
        </w:tc>
        <w:tc>
          <w:tcPr>
            <w:tcW w:w="1417" w:type="dxa"/>
          </w:tcPr>
          <w:p w:rsidR="00B61EF8" w:rsidRPr="00EE0FE1" w:rsidRDefault="00B61EF8" w:rsidP="00B61EF8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B61EF8" w:rsidRDefault="00B61EF8" w:rsidP="00B61EF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B61EF8" w:rsidRPr="00EE0FE1" w:rsidRDefault="00B61EF8" w:rsidP="00B61EF8">
            <w:pPr>
              <w:rPr>
                <w:color w:val="2702C2"/>
              </w:rPr>
            </w:pPr>
          </w:p>
        </w:tc>
      </w:tr>
      <w:tr w:rsidR="00891351" w:rsidTr="007E318E">
        <w:trPr>
          <w:trHeight w:val="455"/>
        </w:trPr>
        <w:tc>
          <w:tcPr>
            <w:tcW w:w="567" w:type="dxa"/>
          </w:tcPr>
          <w:p w:rsidR="00891351" w:rsidRDefault="00891351" w:rsidP="00891351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070</w:t>
            </w:r>
          </w:p>
        </w:tc>
        <w:tc>
          <w:tcPr>
            <w:tcW w:w="993" w:type="dxa"/>
          </w:tcPr>
          <w:p w:rsidR="00891351" w:rsidRDefault="00891351" w:rsidP="00B61EF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</w:t>
            </w:r>
            <w:r>
              <w:rPr>
                <w:color w:val="2702C2"/>
              </w:rPr>
              <w:t>员</w:t>
            </w:r>
          </w:p>
        </w:tc>
        <w:tc>
          <w:tcPr>
            <w:tcW w:w="1842" w:type="dxa"/>
          </w:tcPr>
          <w:p w:rsidR="00891351" w:rsidRDefault="00891351" w:rsidP="00B61EF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上架流程</w:t>
            </w:r>
          </w:p>
        </w:tc>
        <w:tc>
          <w:tcPr>
            <w:tcW w:w="1417" w:type="dxa"/>
          </w:tcPr>
          <w:p w:rsidR="00891351" w:rsidRPr="00EE0FE1" w:rsidRDefault="00891351" w:rsidP="00B61EF8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891351" w:rsidRDefault="00891351" w:rsidP="00B61EF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891351" w:rsidRPr="00EE0FE1" w:rsidRDefault="00891351" w:rsidP="00B61EF8">
            <w:pPr>
              <w:rPr>
                <w:color w:val="2702C2"/>
              </w:rPr>
            </w:pPr>
          </w:p>
        </w:tc>
      </w:tr>
      <w:tr w:rsidR="00B61EF8" w:rsidTr="007E318E">
        <w:trPr>
          <w:trHeight w:val="455"/>
        </w:trPr>
        <w:tc>
          <w:tcPr>
            <w:tcW w:w="567" w:type="dxa"/>
          </w:tcPr>
          <w:p w:rsidR="00B61EF8" w:rsidRDefault="00B61EF8" w:rsidP="00B61EF8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80</w:t>
            </w:r>
          </w:p>
        </w:tc>
        <w:tc>
          <w:tcPr>
            <w:tcW w:w="993" w:type="dxa"/>
          </w:tcPr>
          <w:p w:rsidR="00B61EF8" w:rsidRDefault="00D10B4D" w:rsidP="00B61EF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</w:t>
            </w:r>
            <w:r>
              <w:rPr>
                <w:color w:val="2702C2"/>
              </w:rPr>
              <w:t>员</w:t>
            </w:r>
          </w:p>
        </w:tc>
        <w:tc>
          <w:tcPr>
            <w:tcW w:w="1842" w:type="dxa"/>
          </w:tcPr>
          <w:p w:rsidR="00B61EF8" w:rsidRDefault="00B61EF8" w:rsidP="00B61EF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不合格品退货流程</w:t>
            </w:r>
          </w:p>
        </w:tc>
        <w:tc>
          <w:tcPr>
            <w:tcW w:w="1417" w:type="dxa"/>
          </w:tcPr>
          <w:p w:rsidR="00B61EF8" w:rsidRPr="00EE0FE1" w:rsidRDefault="00B61EF8" w:rsidP="00B61EF8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B61EF8" w:rsidRDefault="00B61EF8" w:rsidP="00B61EF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B61EF8" w:rsidRPr="00EE0FE1" w:rsidRDefault="00B61EF8" w:rsidP="00B61EF8">
            <w:pPr>
              <w:rPr>
                <w:color w:val="2702C2"/>
              </w:rPr>
            </w:pPr>
          </w:p>
        </w:tc>
      </w:tr>
    </w:tbl>
    <w:p w:rsidR="00F01D1D" w:rsidRDefault="00F01D1D" w:rsidP="007F4D3C">
      <w:pPr>
        <w:rPr>
          <w:color w:val="2702C2"/>
        </w:rPr>
      </w:pPr>
      <w:bookmarkStart w:id="25" w:name="_Toc216751457"/>
      <w:bookmarkStart w:id="26" w:name="_Toc216782638"/>
    </w:p>
    <w:p w:rsidR="007F4D3C" w:rsidRDefault="00EB18B6" w:rsidP="007F4D3C">
      <w:pPr>
        <w:rPr>
          <w:color w:val="2702C2"/>
        </w:rPr>
      </w:pPr>
      <w:r>
        <w:rPr>
          <w:color w:val="2702C2"/>
        </w:rPr>
        <w:br w:type="textWrapping" w:clear="all"/>
      </w:r>
    </w:p>
    <w:p w:rsidR="007F4D3C" w:rsidRPr="00546591" w:rsidRDefault="007F4D3C" w:rsidP="00546591">
      <w:pPr>
        <w:pStyle w:val="1"/>
      </w:pPr>
      <w:bookmarkStart w:id="27" w:name="_Toc477779827"/>
      <w:r w:rsidRPr="00546591">
        <w:rPr>
          <w:rFonts w:hint="eastAsia"/>
        </w:rPr>
        <w:lastRenderedPageBreak/>
        <w:t>详细功能描述</w:t>
      </w:r>
      <w:bookmarkEnd w:id="25"/>
      <w:bookmarkEnd w:id="26"/>
      <w:bookmarkEnd w:id="27"/>
    </w:p>
    <w:p w:rsidR="007F4D3C" w:rsidRDefault="007F4D3C" w:rsidP="007F4D3C">
      <w:pPr>
        <w:rPr>
          <w:color w:val="2702C2"/>
        </w:rPr>
      </w:pPr>
      <w:bookmarkStart w:id="28" w:name="_Toc216782640"/>
    </w:p>
    <w:p w:rsidR="007E542A" w:rsidRPr="00815E41" w:rsidRDefault="00983CD9" w:rsidP="007E542A">
      <w:pPr>
        <w:pStyle w:val="2"/>
      </w:pPr>
      <w:bookmarkStart w:id="29" w:name="_Toc477779828"/>
      <w:r>
        <w:t>WMS_0</w:t>
      </w:r>
      <w:r w:rsidR="00FF0824">
        <w:t>12</w:t>
      </w:r>
      <w:r w:rsidR="00BA50F9">
        <w:t>_02</w:t>
      </w:r>
      <w:r w:rsidR="00D900EA">
        <w:t>0</w:t>
      </w:r>
      <w:r w:rsidR="00156B02" w:rsidRPr="00156B02">
        <w:rPr>
          <w:rFonts w:hint="eastAsia"/>
        </w:rPr>
        <w:t>：</w:t>
      </w:r>
      <w:r w:rsidR="00FE53BD">
        <w:rPr>
          <w:rFonts w:hint="eastAsia"/>
        </w:rPr>
        <w:t>创建</w:t>
      </w:r>
      <w:r w:rsidR="00FE53BD">
        <w:t>检验单</w:t>
      </w:r>
      <w:bookmarkEnd w:id="29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7E542A" w:rsidRPr="0076062D" w:rsidTr="00AB4F1E">
        <w:trPr>
          <w:trHeight w:val="226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7E542A" w:rsidRPr="00374B71" w:rsidRDefault="00DE3C9F" w:rsidP="00FF0824">
            <w:r>
              <w:rPr>
                <w:color w:val="2702C2"/>
              </w:rPr>
              <w:t>WMS</w:t>
            </w:r>
            <w:r w:rsidR="00A81838">
              <w:rPr>
                <w:rFonts w:hint="eastAsia"/>
                <w:color w:val="2702C2"/>
              </w:rPr>
              <w:t>_0</w:t>
            </w:r>
            <w:r w:rsidR="00FF0824">
              <w:rPr>
                <w:color w:val="2702C2"/>
              </w:rPr>
              <w:t>12</w:t>
            </w:r>
            <w:r>
              <w:rPr>
                <w:rFonts w:hint="eastAsia"/>
                <w:color w:val="2702C2"/>
              </w:rPr>
              <w:t>_0</w:t>
            </w:r>
            <w:r w:rsidR="00741684">
              <w:rPr>
                <w:color w:val="2702C2"/>
              </w:rPr>
              <w:t>2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7E542A" w:rsidRPr="006F7685" w:rsidRDefault="007E542A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E542A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B4F1E" w:rsidRDefault="00F33DCA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自动创建进料检验单</w:t>
            </w:r>
            <w:r w:rsidR="001D11EA">
              <w:rPr>
                <w:rFonts w:hint="eastAsia"/>
                <w:color w:val="2702C2"/>
              </w:rPr>
              <w:t>；</w:t>
            </w:r>
          </w:p>
          <w:p w:rsidR="00AB4F1E" w:rsidRDefault="00AB4F1E" w:rsidP="00AB4F1E">
            <w:pPr>
              <w:rPr>
                <w:color w:val="2702C2"/>
              </w:rPr>
            </w:pPr>
          </w:p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0415B5" w:rsidRDefault="00F03A6F" w:rsidP="00AB4F1E">
            <w:pPr>
              <w:pStyle w:val="af1"/>
              <w:numPr>
                <w:ilvl w:val="0"/>
                <w:numId w:val="8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根据</w:t>
            </w:r>
            <w:r>
              <w:rPr>
                <w:rFonts w:hint="eastAsia"/>
                <w:color w:val="2702C2"/>
              </w:rPr>
              <w:t>收货</w:t>
            </w:r>
            <w:r>
              <w:rPr>
                <w:color w:val="2702C2"/>
              </w:rPr>
              <w:t>的物料</w:t>
            </w:r>
            <w:r w:rsidR="00985E1D">
              <w:rPr>
                <w:rFonts w:hint="eastAsia"/>
                <w:color w:val="2702C2"/>
              </w:rPr>
              <w:t>创建</w:t>
            </w:r>
            <w:r w:rsidR="00985E1D">
              <w:rPr>
                <w:color w:val="2702C2"/>
              </w:rPr>
              <w:t>检验单</w:t>
            </w:r>
            <w:r w:rsidR="000415B5">
              <w:rPr>
                <w:rFonts w:hint="eastAsia"/>
                <w:color w:val="2702C2"/>
              </w:rPr>
              <w:t>。</w:t>
            </w:r>
          </w:p>
          <w:p w:rsidR="00526808" w:rsidRDefault="001945F2" w:rsidP="00AB4F1E">
            <w:pPr>
              <w:pStyle w:val="af1"/>
              <w:numPr>
                <w:ilvl w:val="0"/>
                <w:numId w:val="8"/>
              </w:numPr>
              <w:ind w:firstLineChars="0"/>
              <w:rPr>
                <w:color w:val="2702C2"/>
              </w:rPr>
            </w:pPr>
            <w:r>
              <w:rPr>
                <w:color w:val="2702C2"/>
              </w:rPr>
              <w:t>检验单上记录</w:t>
            </w:r>
            <w:r w:rsidR="008A2C30">
              <w:rPr>
                <w:rFonts w:hint="eastAsia"/>
                <w:color w:val="2702C2"/>
              </w:rPr>
              <w:t>送货单</w:t>
            </w:r>
            <w:r>
              <w:rPr>
                <w:color w:val="2702C2"/>
              </w:rPr>
              <w:t>号和收货单号</w:t>
            </w:r>
            <w:r w:rsidR="00D423ED">
              <w:rPr>
                <w:color w:val="2702C2"/>
              </w:rPr>
              <w:t>。</w:t>
            </w:r>
          </w:p>
          <w:p w:rsidR="007B514A" w:rsidRPr="00E4517C" w:rsidRDefault="007B514A" w:rsidP="00AB4F1E">
            <w:pPr>
              <w:pStyle w:val="af1"/>
              <w:numPr>
                <w:ilvl w:val="0"/>
                <w:numId w:val="8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系统把</w:t>
            </w:r>
            <w:r>
              <w:rPr>
                <w:color w:val="2702C2"/>
              </w:rPr>
              <w:t>待检的物料移</w:t>
            </w:r>
            <w:r>
              <w:rPr>
                <w:rFonts w:hint="eastAsia"/>
                <w:color w:val="2702C2"/>
              </w:rPr>
              <w:t>到</w:t>
            </w:r>
            <w:r>
              <w:rPr>
                <w:color w:val="2702C2"/>
              </w:rPr>
              <w:t>待检</w:t>
            </w:r>
            <w:r>
              <w:rPr>
                <w:rFonts w:hint="eastAsia"/>
                <w:color w:val="2702C2"/>
              </w:rPr>
              <w:t>库位</w:t>
            </w:r>
            <w:r>
              <w:rPr>
                <w:color w:val="2702C2"/>
              </w:rPr>
              <w:t>。</w:t>
            </w:r>
          </w:p>
          <w:p w:rsidR="0082504A" w:rsidRPr="00AB4F1E" w:rsidRDefault="0082504A" w:rsidP="0082504A">
            <w:pPr>
              <w:pStyle w:val="af1"/>
              <w:ind w:left="360" w:firstLineChars="0" w:firstLine="0"/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7E542A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D942AC">
              <w:rPr>
                <w:rFonts w:hint="eastAsia"/>
                <w:color w:val="2702C2"/>
              </w:rPr>
              <w:t>无</w:t>
            </w:r>
          </w:p>
        </w:tc>
      </w:tr>
      <w:tr w:rsidR="007E542A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E542A" w:rsidRPr="0076062D" w:rsidRDefault="007E542A" w:rsidP="00AB4F1E">
            <w:pPr>
              <w:rPr>
                <w:color w:val="2702C2"/>
              </w:rPr>
            </w:pPr>
          </w:p>
        </w:tc>
      </w:tr>
      <w:tr w:rsidR="007E542A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E542A" w:rsidRDefault="007E542A" w:rsidP="003B0718"/>
        </w:tc>
      </w:tr>
      <w:tr w:rsidR="007E542A" w:rsidTr="00AB4F1E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E542A" w:rsidRDefault="007E542A" w:rsidP="00AB4F1E"/>
        </w:tc>
        <w:tc>
          <w:tcPr>
            <w:tcW w:w="951" w:type="dxa"/>
            <w:shd w:val="pct15" w:color="auto" w:fill="auto"/>
          </w:tcPr>
          <w:p w:rsidR="007E542A" w:rsidRDefault="007E542A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E542A" w:rsidRDefault="007E542A" w:rsidP="00AB4F1E"/>
        </w:tc>
      </w:tr>
    </w:tbl>
    <w:p w:rsidR="007E542A" w:rsidRDefault="007E542A" w:rsidP="007F4D3C">
      <w:pPr>
        <w:rPr>
          <w:color w:val="2702C2"/>
        </w:rPr>
      </w:pPr>
    </w:p>
    <w:p w:rsidR="007E542A" w:rsidRPr="00815E41" w:rsidRDefault="00AA5805" w:rsidP="007E542A">
      <w:pPr>
        <w:pStyle w:val="2"/>
      </w:pPr>
      <w:bookmarkStart w:id="30" w:name="_Toc477779829"/>
      <w:r>
        <w:t>WMS_0</w:t>
      </w:r>
      <w:r w:rsidR="00FF0824">
        <w:t>12</w:t>
      </w:r>
      <w:r w:rsidR="006C5E27">
        <w:t>_030</w:t>
      </w:r>
      <w:r w:rsidR="00156B02" w:rsidRPr="00156B02">
        <w:rPr>
          <w:rFonts w:hint="eastAsia"/>
        </w:rPr>
        <w:t>：</w:t>
      </w:r>
      <w:r w:rsidR="00A139B5">
        <w:rPr>
          <w:rFonts w:hint="eastAsia"/>
        </w:rPr>
        <w:t>开始</w:t>
      </w:r>
      <w:r w:rsidR="00A139B5">
        <w:t>检验</w:t>
      </w:r>
      <w:bookmarkEnd w:id="30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7E542A" w:rsidRPr="0076062D" w:rsidTr="00AB4F1E">
        <w:trPr>
          <w:trHeight w:val="226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7E542A" w:rsidRPr="00374B71" w:rsidRDefault="004212BB" w:rsidP="00FF0824">
            <w:r>
              <w:rPr>
                <w:color w:val="2702C2"/>
              </w:rPr>
              <w:t>WMS</w:t>
            </w:r>
            <w:r w:rsidR="00AB7617">
              <w:rPr>
                <w:rFonts w:hint="eastAsia"/>
                <w:color w:val="2702C2"/>
              </w:rPr>
              <w:t>_0</w:t>
            </w:r>
            <w:r w:rsidR="00FF0824">
              <w:rPr>
                <w:color w:val="2702C2"/>
              </w:rPr>
              <w:t>12</w:t>
            </w:r>
            <w:r>
              <w:rPr>
                <w:rFonts w:hint="eastAsia"/>
                <w:color w:val="2702C2"/>
              </w:rPr>
              <w:t>_0</w:t>
            </w:r>
            <w:r w:rsidR="00811518">
              <w:rPr>
                <w:color w:val="2702C2"/>
              </w:rPr>
              <w:t>30</w:t>
            </w:r>
          </w:p>
        </w:tc>
        <w:tc>
          <w:tcPr>
            <w:tcW w:w="1134" w:type="dxa"/>
            <w:shd w:val="pct15" w:color="auto" w:fill="auto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7E542A" w:rsidRPr="006F7685" w:rsidRDefault="007E542A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E542A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6E7C44" w:rsidRDefault="006E7C44" w:rsidP="006E7C4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6E7C44" w:rsidRDefault="001B7630" w:rsidP="006E7C4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质量</w:t>
            </w:r>
            <w:r w:rsidR="004A59D2">
              <w:rPr>
                <w:rFonts w:hint="eastAsia"/>
                <w:color w:val="2702C2"/>
              </w:rPr>
              <w:t>点击</w:t>
            </w:r>
            <w:r w:rsidR="004A59D2">
              <w:rPr>
                <w:color w:val="2702C2"/>
              </w:rPr>
              <w:t>开始检验</w:t>
            </w:r>
            <w:r w:rsidR="006E7C44">
              <w:rPr>
                <w:rFonts w:hint="eastAsia"/>
                <w:color w:val="2702C2"/>
              </w:rPr>
              <w:t>；</w:t>
            </w:r>
          </w:p>
          <w:p w:rsidR="006E7C44" w:rsidRDefault="006E7C44" w:rsidP="006E7C44">
            <w:pPr>
              <w:rPr>
                <w:color w:val="2702C2"/>
              </w:rPr>
            </w:pPr>
          </w:p>
          <w:p w:rsidR="006E7C44" w:rsidRDefault="006E7C44" w:rsidP="006E7C4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F74994" w:rsidRPr="00D532AF" w:rsidRDefault="00836595" w:rsidP="00D532AF">
            <w:pPr>
              <w:pStyle w:val="af1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  <w:color w:val="2702C2"/>
              </w:rPr>
              <w:t>质量选择</w:t>
            </w:r>
            <w:r>
              <w:rPr>
                <w:color w:val="2702C2"/>
              </w:rPr>
              <w:t>开始</w:t>
            </w:r>
            <w:r>
              <w:rPr>
                <w:rFonts w:hint="eastAsia"/>
                <w:color w:val="2702C2"/>
              </w:rPr>
              <w:t>检验</w:t>
            </w:r>
            <w:r>
              <w:rPr>
                <w:color w:val="2702C2"/>
              </w:rPr>
              <w:t>的物料</w:t>
            </w:r>
            <w:r w:rsidR="00A044EB">
              <w:rPr>
                <w:rFonts w:hint="eastAsia"/>
                <w:color w:val="2702C2"/>
              </w:rPr>
              <w:t>点击</w:t>
            </w:r>
            <w:r w:rsidR="00A044EB">
              <w:rPr>
                <w:color w:val="2702C2"/>
              </w:rPr>
              <w:t>开始检验</w:t>
            </w:r>
            <w:r w:rsidR="00FF0824">
              <w:rPr>
                <w:rFonts w:hint="eastAsia"/>
                <w:color w:val="2702C2"/>
              </w:rPr>
              <w:t>，</w:t>
            </w:r>
            <w:r w:rsidR="00FF0824">
              <w:rPr>
                <w:color w:val="2702C2"/>
              </w:rPr>
              <w:t>填写手工的</w:t>
            </w:r>
            <w:r w:rsidR="00FF0824">
              <w:rPr>
                <w:rFonts w:hint="eastAsia"/>
                <w:color w:val="2702C2"/>
              </w:rPr>
              <w:t>判定</w:t>
            </w:r>
            <w:r w:rsidR="00FF0824">
              <w:rPr>
                <w:color w:val="2702C2"/>
              </w:rPr>
              <w:t>结果单</w:t>
            </w:r>
            <w:r w:rsidR="00FF0824">
              <w:rPr>
                <w:rFonts w:hint="eastAsia"/>
                <w:color w:val="2702C2"/>
              </w:rPr>
              <w:t>。</w:t>
            </w:r>
          </w:p>
          <w:p w:rsidR="004F145D" w:rsidRPr="004F145D" w:rsidRDefault="004F145D" w:rsidP="004F145D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25306C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D942AC">
              <w:rPr>
                <w:rFonts w:hint="eastAsia"/>
                <w:color w:val="2702C2"/>
              </w:rPr>
              <w:t>无</w:t>
            </w:r>
          </w:p>
        </w:tc>
      </w:tr>
      <w:tr w:rsidR="007E542A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E542A" w:rsidRPr="0076062D" w:rsidRDefault="007E542A" w:rsidP="00AB4F1E">
            <w:pPr>
              <w:rPr>
                <w:color w:val="2702C2"/>
              </w:rPr>
            </w:pPr>
          </w:p>
        </w:tc>
      </w:tr>
      <w:tr w:rsidR="007E542A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E542A" w:rsidRDefault="007E542A" w:rsidP="00AB4F1E"/>
        </w:tc>
      </w:tr>
      <w:tr w:rsidR="007E542A" w:rsidTr="00AB4F1E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E542A" w:rsidRDefault="007E542A" w:rsidP="00AB4F1E"/>
        </w:tc>
        <w:tc>
          <w:tcPr>
            <w:tcW w:w="951" w:type="dxa"/>
            <w:shd w:val="pct15" w:color="auto" w:fill="auto"/>
          </w:tcPr>
          <w:p w:rsidR="007E542A" w:rsidRDefault="007E542A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E542A" w:rsidRDefault="007E542A" w:rsidP="00AB4F1E"/>
        </w:tc>
      </w:tr>
      <w:bookmarkEnd w:id="28"/>
    </w:tbl>
    <w:p w:rsidR="00BA5F13" w:rsidRDefault="00BA5F13" w:rsidP="00BA5F13">
      <w:pPr>
        <w:rPr>
          <w:color w:val="2702C2"/>
        </w:rPr>
      </w:pPr>
    </w:p>
    <w:p w:rsidR="00E7438B" w:rsidRDefault="00E7438B" w:rsidP="00E7438B">
      <w:pPr>
        <w:rPr>
          <w:color w:val="2702C2"/>
        </w:rPr>
      </w:pPr>
    </w:p>
    <w:p w:rsidR="00E7438B" w:rsidRPr="00815E41" w:rsidRDefault="00E7438B" w:rsidP="00E7438B">
      <w:pPr>
        <w:pStyle w:val="2"/>
      </w:pPr>
      <w:bookmarkStart w:id="31" w:name="_Toc477779830"/>
      <w:r>
        <w:t>WMS_0</w:t>
      </w:r>
      <w:r w:rsidR="00FF0824">
        <w:t>12</w:t>
      </w:r>
      <w:r>
        <w:t>_04</w:t>
      </w:r>
      <w:r w:rsidR="00FF0824">
        <w:t>0</w:t>
      </w:r>
      <w:r w:rsidRPr="00156B02">
        <w:rPr>
          <w:rFonts w:hint="eastAsia"/>
        </w:rPr>
        <w:t>：</w:t>
      </w:r>
      <w:r w:rsidR="008D7A92">
        <w:rPr>
          <w:rFonts w:hint="eastAsia"/>
        </w:rPr>
        <w:t>录入</w:t>
      </w:r>
      <w:r w:rsidR="00FF0824">
        <w:rPr>
          <w:rFonts w:hint="eastAsia"/>
        </w:rPr>
        <w:t>判定结果</w:t>
      </w:r>
      <w:bookmarkEnd w:id="31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E7438B" w:rsidRPr="0076062D" w:rsidTr="00331072">
        <w:trPr>
          <w:trHeight w:val="226"/>
        </w:trPr>
        <w:tc>
          <w:tcPr>
            <w:tcW w:w="2160" w:type="dxa"/>
            <w:shd w:val="pct15" w:color="auto" w:fill="FFFFFF"/>
          </w:tcPr>
          <w:p w:rsidR="00E7438B" w:rsidRPr="0076062D" w:rsidRDefault="00E7438B" w:rsidP="00331072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E7438B" w:rsidRPr="00374B71" w:rsidRDefault="00E7438B" w:rsidP="00FF0824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FF0824">
              <w:rPr>
                <w:color w:val="2702C2"/>
              </w:rPr>
              <w:t>12</w:t>
            </w:r>
            <w:r>
              <w:rPr>
                <w:rFonts w:hint="eastAsia"/>
                <w:color w:val="2702C2"/>
              </w:rPr>
              <w:t>_0</w:t>
            </w:r>
            <w:r>
              <w:rPr>
                <w:color w:val="2702C2"/>
              </w:rPr>
              <w:t>40</w:t>
            </w:r>
          </w:p>
        </w:tc>
        <w:tc>
          <w:tcPr>
            <w:tcW w:w="1134" w:type="dxa"/>
            <w:shd w:val="pct15" w:color="auto" w:fill="auto"/>
          </w:tcPr>
          <w:p w:rsidR="00E7438B" w:rsidRPr="0076062D" w:rsidRDefault="00E7438B" w:rsidP="00331072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E7438B" w:rsidRPr="006F7685" w:rsidRDefault="00E7438B" w:rsidP="00331072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E7438B" w:rsidRPr="00D17252" w:rsidTr="00331072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E7438B" w:rsidRPr="0076062D" w:rsidRDefault="00E7438B" w:rsidP="00331072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E7438B" w:rsidRDefault="00E7438B" w:rsidP="00331072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E7438B" w:rsidRDefault="0083297A" w:rsidP="00331072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质量</w:t>
            </w:r>
            <w:r>
              <w:rPr>
                <w:color w:val="2702C2"/>
              </w:rPr>
              <w:t>录入</w:t>
            </w:r>
            <w:r w:rsidR="00FF0824">
              <w:rPr>
                <w:rFonts w:hint="eastAsia"/>
                <w:color w:val="2702C2"/>
              </w:rPr>
              <w:t>判定结果</w:t>
            </w:r>
            <w:r w:rsidR="00E7438B">
              <w:rPr>
                <w:rFonts w:hint="eastAsia"/>
                <w:color w:val="2702C2"/>
              </w:rPr>
              <w:t>；</w:t>
            </w:r>
          </w:p>
          <w:p w:rsidR="00E7438B" w:rsidRDefault="00E7438B" w:rsidP="00331072">
            <w:pPr>
              <w:rPr>
                <w:color w:val="2702C2"/>
              </w:rPr>
            </w:pPr>
          </w:p>
          <w:p w:rsidR="00E7438B" w:rsidRDefault="00E7438B" w:rsidP="00331072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E7438B" w:rsidRPr="00D532AF" w:rsidRDefault="00FF0824" w:rsidP="00047297">
            <w:pPr>
              <w:pStyle w:val="af1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  <w:color w:val="2702C2"/>
              </w:rPr>
              <w:t>仓管员</w:t>
            </w:r>
            <w:r w:rsidR="00047297">
              <w:rPr>
                <w:color w:val="2702C2"/>
              </w:rPr>
              <w:t>根据</w:t>
            </w:r>
            <w:r>
              <w:rPr>
                <w:rFonts w:hint="eastAsia"/>
                <w:color w:val="2702C2"/>
              </w:rPr>
              <w:t>质量的检验结果</w:t>
            </w:r>
            <w:r w:rsidR="00047297">
              <w:rPr>
                <w:rFonts w:hint="eastAsia"/>
                <w:color w:val="2702C2"/>
              </w:rPr>
              <w:t>，把</w:t>
            </w:r>
            <w:r w:rsidR="00047297">
              <w:rPr>
                <w:color w:val="2702C2"/>
              </w:rPr>
              <w:t>数据录入到</w:t>
            </w:r>
            <w:r w:rsidR="00047297">
              <w:rPr>
                <w:rFonts w:hint="eastAsia"/>
                <w:color w:val="2702C2"/>
              </w:rPr>
              <w:t>WMS</w:t>
            </w:r>
            <w:r w:rsidR="00047297">
              <w:rPr>
                <w:color w:val="2702C2"/>
              </w:rPr>
              <w:t>系统</w:t>
            </w:r>
            <w:r w:rsidR="00E7438B">
              <w:rPr>
                <w:color w:val="2702C2"/>
              </w:rPr>
              <w:t>。</w:t>
            </w:r>
          </w:p>
          <w:p w:rsidR="00E7438B" w:rsidRPr="004F145D" w:rsidRDefault="00E7438B" w:rsidP="00331072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E7438B" w:rsidRDefault="00E7438B" w:rsidP="00331072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E7438B" w:rsidRPr="0076062D" w:rsidRDefault="00E7438B" w:rsidP="00331072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E7438B" w:rsidRPr="00E35EE7" w:rsidTr="00331072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E7438B" w:rsidRPr="0076062D" w:rsidRDefault="00E7438B" w:rsidP="00331072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E7438B" w:rsidRPr="0076062D" w:rsidRDefault="00E7438B" w:rsidP="00331072">
            <w:pPr>
              <w:rPr>
                <w:color w:val="2702C2"/>
              </w:rPr>
            </w:pPr>
          </w:p>
        </w:tc>
      </w:tr>
      <w:tr w:rsidR="00E7438B" w:rsidTr="00331072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E7438B" w:rsidRPr="00B261A5" w:rsidRDefault="00E7438B" w:rsidP="00331072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E7438B" w:rsidRDefault="00E7438B" w:rsidP="00331072"/>
        </w:tc>
      </w:tr>
      <w:tr w:rsidR="00E7438B" w:rsidTr="00331072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E7438B" w:rsidRPr="00B261A5" w:rsidRDefault="00E7438B" w:rsidP="00331072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lastRenderedPageBreak/>
              <w:t>需求提供者</w:t>
            </w:r>
          </w:p>
        </w:tc>
        <w:tc>
          <w:tcPr>
            <w:tcW w:w="3369" w:type="dxa"/>
            <w:gridSpan w:val="2"/>
          </w:tcPr>
          <w:p w:rsidR="00E7438B" w:rsidRDefault="00E7438B" w:rsidP="00331072"/>
        </w:tc>
        <w:tc>
          <w:tcPr>
            <w:tcW w:w="951" w:type="dxa"/>
            <w:shd w:val="pct15" w:color="auto" w:fill="auto"/>
          </w:tcPr>
          <w:p w:rsidR="00E7438B" w:rsidRDefault="00E7438B" w:rsidP="00331072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E7438B" w:rsidRDefault="00E7438B" w:rsidP="00331072"/>
        </w:tc>
      </w:tr>
    </w:tbl>
    <w:p w:rsidR="00425172" w:rsidRDefault="00425172" w:rsidP="00425172">
      <w:pPr>
        <w:rPr>
          <w:color w:val="2702C2"/>
        </w:rPr>
      </w:pPr>
    </w:p>
    <w:p w:rsidR="00425172" w:rsidRPr="00815E41" w:rsidRDefault="00425172" w:rsidP="00425172">
      <w:pPr>
        <w:pStyle w:val="2"/>
      </w:pPr>
      <w:bookmarkStart w:id="32" w:name="_Toc477779831"/>
      <w:r>
        <w:t>WMS_0</w:t>
      </w:r>
      <w:r w:rsidR="00197025">
        <w:t>12</w:t>
      </w:r>
      <w:r w:rsidR="00047A76">
        <w:t>_050</w:t>
      </w:r>
      <w:r w:rsidRPr="00156B02">
        <w:rPr>
          <w:rFonts w:hint="eastAsia"/>
        </w:rPr>
        <w:t>：</w:t>
      </w:r>
      <w:r w:rsidR="00197025">
        <w:rPr>
          <w:rFonts w:hint="eastAsia"/>
        </w:rPr>
        <w:t>合格品</w:t>
      </w:r>
      <w:r w:rsidR="003A5389">
        <w:rPr>
          <w:rFonts w:hint="eastAsia"/>
        </w:rPr>
        <w:t>入</w:t>
      </w:r>
      <w:r w:rsidR="003A5389">
        <w:t>合格库</w:t>
      </w:r>
      <w:bookmarkEnd w:id="32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425172" w:rsidRPr="0076062D" w:rsidTr="00331072">
        <w:trPr>
          <w:trHeight w:val="226"/>
        </w:trPr>
        <w:tc>
          <w:tcPr>
            <w:tcW w:w="2160" w:type="dxa"/>
            <w:shd w:val="pct15" w:color="auto" w:fill="FFFFFF"/>
          </w:tcPr>
          <w:p w:rsidR="00425172" w:rsidRPr="0076062D" w:rsidRDefault="00425172" w:rsidP="00331072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425172" w:rsidRPr="00374B71" w:rsidRDefault="00425172" w:rsidP="00197025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197025">
              <w:rPr>
                <w:color w:val="2702C2"/>
              </w:rPr>
              <w:t>12</w:t>
            </w:r>
            <w:r>
              <w:rPr>
                <w:rFonts w:hint="eastAsia"/>
                <w:color w:val="2702C2"/>
              </w:rPr>
              <w:t>_0</w:t>
            </w:r>
            <w:r w:rsidR="00922D77">
              <w:rPr>
                <w:color w:val="2702C2"/>
              </w:rPr>
              <w:t>5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425172" w:rsidRPr="0076062D" w:rsidRDefault="00425172" w:rsidP="00331072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425172" w:rsidRPr="006F7685" w:rsidRDefault="00425172" w:rsidP="00331072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425172" w:rsidRPr="00D17252" w:rsidTr="00331072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425172" w:rsidRPr="0076062D" w:rsidRDefault="00425172" w:rsidP="00331072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425172" w:rsidRDefault="00425172" w:rsidP="00331072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425172" w:rsidRDefault="006A7D06" w:rsidP="00331072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判定</w:t>
            </w:r>
            <w:r>
              <w:rPr>
                <w:color w:val="2702C2"/>
              </w:rPr>
              <w:t>合格</w:t>
            </w:r>
            <w:r>
              <w:rPr>
                <w:rFonts w:hint="eastAsia"/>
                <w:color w:val="2702C2"/>
              </w:rPr>
              <w:t>，</w:t>
            </w:r>
            <w:r>
              <w:rPr>
                <w:color w:val="2702C2"/>
              </w:rPr>
              <w:t>入合格库</w:t>
            </w:r>
            <w:r w:rsidR="00425172">
              <w:rPr>
                <w:rFonts w:hint="eastAsia"/>
                <w:color w:val="2702C2"/>
              </w:rPr>
              <w:t>；</w:t>
            </w:r>
          </w:p>
          <w:p w:rsidR="00425172" w:rsidRDefault="00425172" w:rsidP="00331072">
            <w:pPr>
              <w:rPr>
                <w:color w:val="2702C2"/>
              </w:rPr>
            </w:pPr>
          </w:p>
          <w:p w:rsidR="00425172" w:rsidRDefault="00425172" w:rsidP="00331072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425172" w:rsidRPr="005A40A6" w:rsidRDefault="00B27DEE" w:rsidP="009377DF">
            <w:pPr>
              <w:pStyle w:val="af1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  <w:color w:val="2702C2"/>
              </w:rPr>
              <w:t>在</w:t>
            </w:r>
            <w:r w:rsidR="00281E02">
              <w:rPr>
                <w:color w:val="2702C2"/>
              </w:rPr>
              <w:t>系统中选择</w:t>
            </w:r>
            <w:r>
              <w:rPr>
                <w:rFonts w:hint="eastAsia"/>
                <w:color w:val="2702C2"/>
              </w:rPr>
              <w:t>检验</w:t>
            </w:r>
            <w:r>
              <w:rPr>
                <w:color w:val="2702C2"/>
              </w:rPr>
              <w:t>的物料</w:t>
            </w:r>
            <w:r>
              <w:rPr>
                <w:rFonts w:hint="eastAsia"/>
                <w:color w:val="2702C2"/>
              </w:rPr>
              <w:t>判定</w:t>
            </w:r>
            <w:r w:rsidR="007D22B9">
              <w:rPr>
                <w:rFonts w:hint="eastAsia"/>
                <w:color w:val="2702C2"/>
              </w:rPr>
              <w:t>为</w:t>
            </w:r>
            <w:r w:rsidR="00281E02">
              <w:rPr>
                <w:color w:val="2702C2"/>
              </w:rPr>
              <w:t>合格</w:t>
            </w:r>
            <w:r w:rsidR="00425172">
              <w:rPr>
                <w:color w:val="2702C2"/>
              </w:rPr>
              <w:t>。</w:t>
            </w:r>
          </w:p>
          <w:p w:rsidR="005A40A6" w:rsidRPr="00D532AF" w:rsidRDefault="005A40A6" w:rsidP="009377DF">
            <w:pPr>
              <w:pStyle w:val="af1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把物料</w:t>
            </w:r>
            <w:r w:rsidR="00747F88">
              <w:rPr>
                <w:rFonts w:hint="eastAsia"/>
                <w:color w:val="2702C2"/>
              </w:rPr>
              <w:t>移到</w:t>
            </w:r>
            <w:r w:rsidR="00747F88">
              <w:rPr>
                <w:color w:val="2702C2"/>
              </w:rPr>
              <w:t>合格库位</w:t>
            </w:r>
            <w:r w:rsidR="00D970BE">
              <w:rPr>
                <w:rFonts w:hint="eastAsia"/>
                <w:color w:val="2702C2"/>
              </w:rPr>
              <w:t>。</w:t>
            </w:r>
          </w:p>
          <w:p w:rsidR="00425172" w:rsidRPr="004F145D" w:rsidRDefault="00425172" w:rsidP="00331072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425172" w:rsidRDefault="00425172" w:rsidP="00331072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425172" w:rsidRPr="0076062D" w:rsidRDefault="00425172" w:rsidP="00331072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425172" w:rsidRPr="00E35EE7" w:rsidTr="00331072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425172" w:rsidRPr="0076062D" w:rsidRDefault="00425172" w:rsidP="00331072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425172" w:rsidRPr="0076062D" w:rsidRDefault="00425172" w:rsidP="00331072">
            <w:pPr>
              <w:rPr>
                <w:color w:val="2702C2"/>
              </w:rPr>
            </w:pPr>
          </w:p>
        </w:tc>
      </w:tr>
      <w:tr w:rsidR="00425172" w:rsidTr="00331072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425172" w:rsidRPr="00B261A5" w:rsidRDefault="00425172" w:rsidP="00331072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425172" w:rsidRDefault="00425172" w:rsidP="00331072"/>
        </w:tc>
      </w:tr>
      <w:tr w:rsidR="00425172" w:rsidTr="00331072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425172" w:rsidRPr="00B261A5" w:rsidRDefault="00425172" w:rsidP="00331072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425172" w:rsidRDefault="00425172" w:rsidP="00331072"/>
        </w:tc>
        <w:tc>
          <w:tcPr>
            <w:tcW w:w="951" w:type="dxa"/>
            <w:shd w:val="pct15" w:color="auto" w:fill="auto"/>
          </w:tcPr>
          <w:p w:rsidR="00425172" w:rsidRDefault="00425172" w:rsidP="00331072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425172" w:rsidRDefault="00425172" w:rsidP="00331072"/>
        </w:tc>
      </w:tr>
    </w:tbl>
    <w:p w:rsidR="00333509" w:rsidRDefault="00333509" w:rsidP="00333509">
      <w:pPr>
        <w:rPr>
          <w:color w:val="2702C2"/>
        </w:rPr>
      </w:pPr>
    </w:p>
    <w:p w:rsidR="00197025" w:rsidRPr="00815E41" w:rsidRDefault="00197025" w:rsidP="00197025">
      <w:pPr>
        <w:pStyle w:val="2"/>
      </w:pPr>
      <w:bookmarkStart w:id="33" w:name="_Toc477779832"/>
      <w:r>
        <w:t>WMS_012_055</w:t>
      </w:r>
      <w:r w:rsidRPr="00156B02">
        <w:rPr>
          <w:rFonts w:hint="eastAsia"/>
        </w:rPr>
        <w:t>：</w:t>
      </w:r>
      <w:r>
        <w:rPr>
          <w:rFonts w:hint="eastAsia"/>
        </w:rPr>
        <w:t>SAP</w:t>
      </w:r>
      <w:r>
        <w:rPr>
          <w:rFonts w:hint="eastAsia"/>
        </w:rPr>
        <w:t>采购收货过账</w:t>
      </w:r>
      <w:bookmarkEnd w:id="33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197025" w:rsidRPr="0076062D" w:rsidTr="008E601C">
        <w:trPr>
          <w:trHeight w:val="226"/>
        </w:trPr>
        <w:tc>
          <w:tcPr>
            <w:tcW w:w="2160" w:type="dxa"/>
            <w:shd w:val="pct15" w:color="auto" w:fill="FFFFFF"/>
          </w:tcPr>
          <w:p w:rsidR="00197025" w:rsidRPr="0076062D" w:rsidRDefault="00197025" w:rsidP="008E601C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197025" w:rsidRPr="00374B71" w:rsidRDefault="00197025" w:rsidP="00197025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>
              <w:rPr>
                <w:color w:val="2702C2"/>
              </w:rPr>
              <w:t>12</w:t>
            </w:r>
            <w:r>
              <w:rPr>
                <w:rFonts w:hint="eastAsia"/>
                <w:color w:val="2702C2"/>
              </w:rPr>
              <w:t>_0</w:t>
            </w:r>
            <w:r>
              <w:rPr>
                <w:color w:val="2702C2"/>
              </w:rPr>
              <w:t>55</w:t>
            </w:r>
          </w:p>
        </w:tc>
        <w:tc>
          <w:tcPr>
            <w:tcW w:w="1134" w:type="dxa"/>
            <w:shd w:val="pct15" w:color="auto" w:fill="auto"/>
          </w:tcPr>
          <w:p w:rsidR="00197025" w:rsidRPr="0076062D" w:rsidRDefault="00197025" w:rsidP="008E601C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197025" w:rsidRPr="006F7685" w:rsidRDefault="00197025" w:rsidP="008E601C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197025" w:rsidRPr="00D17252" w:rsidTr="008E601C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197025" w:rsidRPr="0076062D" w:rsidRDefault="00197025" w:rsidP="008E601C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197025" w:rsidRDefault="00197025" w:rsidP="008E601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197025" w:rsidRDefault="00197025" w:rsidP="008E601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入合格库的</w:t>
            </w:r>
            <w:r>
              <w:rPr>
                <w:color w:val="2702C2"/>
              </w:rPr>
              <w:t>物料传给</w:t>
            </w:r>
            <w:r>
              <w:rPr>
                <w:color w:val="2702C2"/>
              </w:rPr>
              <w:t>SAP</w:t>
            </w:r>
            <w:r>
              <w:rPr>
                <w:color w:val="2702C2"/>
              </w:rPr>
              <w:t>，</w:t>
            </w:r>
            <w:r>
              <w:rPr>
                <w:color w:val="2702C2"/>
              </w:rPr>
              <w:t>SAP</w:t>
            </w:r>
            <w:r>
              <w:rPr>
                <w:color w:val="2702C2"/>
              </w:rPr>
              <w:t>做采购收货过账</w:t>
            </w:r>
            <w:r>
              <w:rPr>
                <w:rFonts w:hint="eastAsia"/>
                <w:color w:val="2702C2"/>
              </w:rPr>
              <w:t>；</w:t>
            </w:r>
          </w:p>
          <w:p w:rsidR="00197025" w:rsidRDefault="00197025" w:rsidP="008E601C">
            <w:pPr>
              <w:rPr>
                <w:color w:val="2702C2"/>
              </w:rPr>
            </w:pPr>
          </w:p>
          <w:p w:rsidR="00197025" w:rsidRDefault="00197025" w:rsidP="008E601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197025" w:rsidRPr="005A40A6" w:rsidRDefault="00197025" w:rsidP="00197025">
            <w:pPr>
              <w:pStyle w:val="af1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将入合格库</w:t>
            </w:r>
            <w:r>
              <w:rPr>
                <w:color w:val="2702C2"/>
              </w:rPr>
              <w:t>物料传给</w:t>
            </w:r>
            <w:r>
              <w:rPr>
                <w:color w:val="2702C2"/>
              </w:rPr>
              <w:t>SAP</w:t>
            </w:r>
            <w:r>
              <w:rPr>
                <w:color w:val="2702C2"/>
              </w:rPr>
              <w:t>。</w:t>
            </w:r>
          </w:p>
          <w:p w:rsidR="00197025" w:rsidRPr="00D532AF" w:rsidRDefault="00197025" w:rsidP="00197025">
            <w:pPr>
              <w:pStyle w:val="af1"/>
              <w:numPr>
                <w:ilvl w:val="0"/>
                <w:numId w:val="46"/>
              </w:numPr>
              <w:ind w:firstLineChars="0"/>
            </w:pPr>
            <w:r>
              <w:rPr>
                <w:color w:val="2702C2"/>
              </w:rPr>
              <w:t>SAP</w:t>
            </w:r>
            <w:r>
              <w:rPr>
                <w:rFonts w:hint="eastAsia"/>
                <w:color w:val="2702C2"/>
              </w:rPr>
              <w:t>进行</w:t>
            </w:r>
            <w:r>
              <w:rPr>
                <w:color w:val="2702C2"/>
              </w:rPr>
              <w:t>采购收货过账</w:t>
            </w:r>
            <w:r>
              <w:rPr>
                <w:rFonts w:hint="eastAsia"/>
                <w:color w:val="2702C2"/>
              </w:rPr>
              <w:t>。</w:t>
            </w:r>
          </w:p>
          <w:p w:rsidR="00197025" w:rsidRPr="004F145D" w:rsidRDefault="00197025" w:rsidP="008E601C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197025" w:rsidRDefault="00197025" w:rsidP="008E601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197025" w:rsidRPr="0076062D" w:rsidRDefault="00197025" w:rsidP="008E601C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197025" w:rsidRPr="00E35EE7" w:rsidTr="008E601C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197025" w:rsidRPr="0076062D" w:rsidRDefault="00197025" w:rsidP="008E601C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197025" w:rsidRPr="0076062D" w:rsidRDefault="00197025" w:rsidP="008E601C">
            <w:pPr>
              <w:rPr>
                <w:color w:val="2702C2"/>
              </w:rPr>
            </w:pPr>
          </w:p>
        </w:tc>
      </w:tr>
      <w:tr w:rsidR="00197025" w:rsidTr="008E601C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197025" w:rsidRPr="00B261A5" w:rsidRDefault="00197025" w:rsidP="008E601C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197025" w:rsidRDefault="00197025" w:rsidP="008E601C"/>
        </w:tc>
      </w:tr>
      <w:tr w:rsidR="00197025" w:rsidTr="008E601C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197025" w:rsidRPr="00B261A5" w:rsidRDefault="00197025" w:rsidP="008E601C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197025" w:rsidRDefault="00197025" w:rsidP="008E601C"/>
        </w:tc>
        <w:tc>
          <w:tcPr>
            <w:tcW w:w="951" w:type="dxa"/>
            <w:shd w:val="pct15" w:color="auto" w:fill="auto"/>
          </w:tcPr>
          <w:p w:rsidR="00197025" w:rsidRDefault="00197025" w:rsidP="008E601C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197025" w:rsidRDefault="00197025" w:rsidP="008E601C"/>
        </w:tc>
      </w:tr>
    </w:tbl>
    <w:p w:rsidR="00197025" w:rsidRDefault="00197025" w:rsidP="00333509">
      <w:pPr>
        <w:rPr>
          <w:color w:val="2702C2"/>
        </w:rPr>
      </w:pPr>
    </w:p>
    <w:p w:rsidR="00333509" w:rsidRPr="00815E41" w:rsidRDefault="00333509" w:rsidP="00333509">
      <w:pPr>
        <w:pStyle w:val="2"/>
      </w:pPr>
      <w:bookmarkStart w:id="34" w:name="_Toc477779833"/>
      <w:r>
        <w:t>WMS_0</w:t>
      </w:r>
      <w:r w:rsidR="00197025">
        <w:t>12</w:t>
      </w:r>
      <w:r w:rsidR="00592AED">
        <w:t>_06</w:t>
      </w:r>
      <w:r>
        <w:t>0</w:t>
      </w:r>
      <w:r w:rsidRPr="00156B02">
        <w:rPr>
          <w:rFonts w:hint="eastAsia"/>
        </w:rPr>
        <w:t>：</w:t>
      </w:r>
      <w:r>
        <w:rPr>
          <w:rFonts w:hint="eastAsia"/>
        </w:rPr>
        <w:t>入</w:t>
      </w:r>
      <w:r w:rsidR="00C14468">
        <w:rPr>
          <w:rFonts w:hint="eastAsia"/>
        </w:rPr>
        <w:t>不</w:t>
      </w:r>
      <w:r>
        <w:t>合格库</w:t>
      </w:r>
      <w:bookmarkEnd w:id="34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333509" w:rsidRPr="0076062D" w:rsidTr="00331072">
        <w:trPr>
          <w:trHeight w:val="226"/>
        </w:trPr>
        <w:tc>
          <w:tcPr>
            <w:tcW w:w="2160" w:type="dxa"/>
            <w:shd w:val="pct15" w:color="auto" w:fill="FFFFFF"/>
          </w:tcPr>
          <w:p w:rsidR="00333509" w:rsidRPr="0076062D" w:rsidRDefault="00333509" w:rsidP="00331072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333509" w:rsidRPr="00374B71" w:rsidRDefault="00333509" w:rsidP="00197025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197025">
              <w:rPr>
                <w:color w:val="2702C2"/>
              </w:rPr>
              <w:t>12</w:t>
            </w:r>
            <w:r>
              <w:rPr>
                <w:rFonts w:hint="eastAsia"/>
                <w:color w:val="2702C2"/>
              </w:rPr>
              <w:t>_0</w:t>
            </w:r>
            <w:r w:rsidR="00243625">
              <w:rPr>
                <w:color w:val="2702C2"/>
              </w:rPr>
              <w:t>6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333509" w:rsidRPr="0076062D" w:rsidRDefault="00333509" w:rsidP="00331072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333509" w:rsidRPr="006F7685" w:rsidRDefault="00333509" w:rsidP="00331072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333509" w:rsidRPr="00D17252" w:rsidTr="00331072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333509" w:rsidRPr="0076062D" w:rsidRDefault="00333509" w:rsidP="00331072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333509" w:rsidRDefault="00333509" w:rsidP="00331072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333509" w:rsidRDefault="00333509" w:rsidP="00331072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判定</w:t>
            </w:r>
            <w:r w:rsidR="00072341">
              <w:rPr>
                <w:rFonts w:hint="eastAsia"/>
                <w:color w:val="2702C2"/>
              </w:rPr>
              <w:t>不</w:t>
            </w:r>
            <w:r>
              <w:rPr>
                <w:color w:val="2702C2"/>
              </w:rPr>
              <w:t>合格</w:t>
            </w:r>
            <w:r w:rsidR="00072341">
              <w:rPr>
                <w:rFonts w:hint="eastAsia"/>
                <w:color w:val="2702C2"/>
              </w:rPr>
              <w:t>（</w:t>
            </w:r>
            <w:r w:rsidR="00072341">
              <w:rPr>
                <w:color w:val="2702C2"/>
              </w:rPr>
              <w:t>退货）</w:t>
            </w:r>
            <w:r>
              <w:rPr>
                <w:rFonts w:hint="eastAsia"/>
                <w:color w:val="2702C2"/>
              </w:rPr>
              <w:t>，</w:t>
            </w:r>
            <w:r>
              <w:rPr>
                <w:color w:val="2702C2"/>
              </w:rPr>
              <w:t>入</w:t>
            </w:r>
            <w:r w:rsidR="00072341">
              <w:rPr>
                <w:rFonts w:hint="eastAsia"/>
                <w:color w:val="2702C2"/>
              </w:rPr>
              <w:t>不</w:t>
            </w:r>
            <w:r>
              <w:rPr>
                <w:color w:val="2702C2"/>
              </w:rPr>
              <w:t>合格库</w:t>
            </w:r>
            <w:r>
              <w:rPr>
                <w:rFonts w:hint="eastAsia"/>
                <w:color w:val="2702C2"/>
              </w:rPr>
              <w:t>；</w:t>
            </w:r>
          </w:p>
          <w:p w:rsidR="00333509" w:rsidRDefault="00333509" w:rsidP="00331072">
            <w:pPr>
              <w:rPr>
                <w:color w:val="2702C2"/>
              </w:rPr>
            </w:pPr>
          </w:p>
          <w:p w:rsidR="00333509" w:rsidRDefault="00333509" w:rsidP="00331072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333509" w:rsidRPr="005A40A6" w:rsidRDefault="00197025" w:rsidP="00344BEF">
            <w:pPr>
              <w:pStyle w:val="af1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  <w:color w:val="2702C2"/>
              </w:rPr>
              <w:t>判定</w:t>
            </w:r>
            <w:r w:rsidR="00B166B9">
              <w:rPr>
                <w:rFonts w:hint="eastAsia"/>
                <w:color w:val="2702C2"/>
              </w:rPr>
              <w:t>不</w:t>
            </w:r>
            <w:r w:rsidR="00333509">
              <w:rPr>
                <w:color w:val="2702C2"/>
              </w:rPr>
              <w:t>合格</w:t>
            </w:r>
            <w:r w:rsidR="00B166B9">
              <w:rPr>
                <w:rFonts w:hint="eastAsia"/>
                <w:color w:val="2702C2"/>
              </w:rPr>
              <w:t>需要</w:t>
            </w:r>
            <w:r w:rsidR="00B166B9">
              <w:rPr>
                <w:color w:val="2702C2"/>
              </w:rPr>
              <w:t>退货</w:t>
            </w:r>
            <w:r w:rsidR="00333509">
              <w:rPr>
                <w:color w:val="2702C2"/>
              </w:rPr>
              <w:t>，</w:t>
            </w:r>
            <w:r w:rsidR="00333509">
              <w:rPr>
                <w:rFonts w:hint="eastAsia"/>
                <w:color w:val="2702C2"/>
              </w:rPr>
              <w:t>在</w:t>
            </w:r>
            <w:r w:rsidR="00333509">
              <w:rPr>
                <w:color w:val="2702C2"/>
              </w:rPr>
              <w:t>系统中选择</w:t>
            </w:r>
            <w:r w:rsidR="00333509">
              <w:rPr>
                <w:rFonts w:hint="eastAsia"/>
                <w:color w:val="2702C2"/>
              </w:rPr>
              <w:t>检验</w:t>
            </w:r>
            <w:r w:rsidR="00333509">
              <w:rPr>
                <w:color w:val="2702C2"/>
              </w:rPr>
              <w:t>的物料</w:t>
            </w:r>
            <w:r w:rsidR="00333509">
              <w:rPr>
                <w:rFonts w:hint="eastAsia"/>
                <w:color w:val="2702C2"/>
              </w:rPr>
              <w:t>判定</w:t>
            </w:r>
            <w:r w:rsidR="007D22B9">
              <w:rPr>
                <w:rFonts w:hint="eastAsia"/>
                <w:color w:val="2702C2"/>
              </w:rPr>
              <w:t>为</w:t>
            </w:r>
            <w:r w:rsidR="00B166B9">
              <w:rPr>
                <w:rFonts w:hint="eastAsia"/>
                <w:color w:val="2702C2"/>
              </w:rPr>
              <w:t>不</w:t>
            </w:r>
            <w:r w:rsidR="00333509">
              <w:rPr>
                <w:color w:val="2702C2"/>
              </w:rPr>
              <w:t>合格。</w:t>
            </w:r>
          </w:p>
          <w:p w:rsidR="00333509" w:rsidRPr="00D532AF" w:rsidRDefault="00333509" w:rsidP="00344BEF">
            <w:pPr>
              <w:pStyle w:val="af1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把物料</w:t>
            </w:r>
            <w:r>
              <w:rPr>
                <w:rFonts w:hint="eastAsia"/>
                <w:color w:val="2702C2"/>
              </w:rPr>
              <w:t>移到</w:t>
            </w:r>
            <w:r w:rsidR="00B166B9">
              <w:rPr>
                <w:rFonts w:hint="eastAsia"/>
                <w:color w:val="2702C2"/>
              </w:rPr>
              <w:t>不</w:t>
            </w:r>
            <w:r>
              <w:rPr>
                <w:color w:val="2702C2"/>
              </w:rPr>
              <w:t>合格库位</w:t>
            </w:r>
            <w:r>
              <w:rPr>
                <w:rFonts w:hint="eastAsia"/>
                <w:color w:val="2702C2"/>
              </w:rPr>
              <w:t>。</w:t>
            </w:r>
          </w:p>
          <w:p w:rsidR="00333509" w:rsidRPr="004F145D" w:rsidRDefault="00333509" w:rsidP="00331072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333509" w:rsidRDefault="00333509" w:rsidP="00331072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333509" w:rsidRPr="0076062D" w:rsidRDefault="00333509" w:rsidP="00331072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333509" w:rsidRPr="00E35EE7" w:rsidTr="00331072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333509" w:rsidRPr="0076062D" w:rsidRDefault="00333509" w:rsidP="00331072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333509" w:rsidRPr="0076062D" w:rsidRDefault="00333509" w:rsidP="00331072">
            <w:pPr>
              <w:rPr>
                <w:color w:val="2702C2"/>
              </w:rPr>
            </w:pPr>
          </w:p>
        </w:tc>
      </w:tr>
      <w:tr w:rsidR="00333509" w:rsidTr="00331072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333509" w:rsidRPr="00B261A5" w:rsidRDefault="00333509" w:rsidP="00331072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333509" w:rsidRDefault="00333509" w:rsidP="00331072"/>
        </w:tc>
      </w:tr>
      <w:tr w:rsidR="00333509" w:rsidTr="00331072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333509" w:rsidRPr="00B261A5" w:rsidRDefault="00333509" w:rsidP="00331072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333509" w:rsidRDefault="00333509" w:rsidP="00331072"/>
        </w:tc>
        <w:tc>
          <w:tcPr>
            <w:tcW w:w="951" w:type="dxa"/>
            <w:shd w:val="pct15" w:color="auto" w:fill="auto"/>
          </w:tcPr>
          <w:p w:rsidR="00333509" w:rsidRDefault="00333509" w:rsidP="00331072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333509" w:rsidRDefault="00333509" w:rsidP="00331072"/>
        </w:tc>
      </w:tr>
    </w:tbl>
    <w:p w:rsidR="00EE1995" w:rsidRDefault="00EE1995" w:rsidP="00197025">
      <w:pPr>
        <w:pStyle w:val="2"/>
        <w:numPr>
          <w:ilvl w:val="0"/>
          <w:numId w:val="0"/>
        </w:numPr>
        <w:rPr>
          <w:color w:val="2702C2"/>
        </w:rPr>
      </w:pPr>
    </w:p>
    <w:sectPr w:rsidR="00EE1995" w:rsidSect="00DF2B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0" w:bottom="567" w:left="1418" w:header="624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E0A" w:rsidRDefault="00571E0A">
      <w:r>
        <w:separator/>
      </w:r>
    </w:p>
  </w:endnote>
  <w:endnote w:type="continuationSeparator" w:id="0">
    <w:p w:rsidR="00571E0A" w:rsidRDefault="00571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072" w:rsidRDefault="00331072" w:rsidP="00AB4F1E">
    <w:pPr>
      <w:pStyle w:val="a4"/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072" w:rsidRDefault="00331072">
    <w:pPr>
      <w:pStyle w:val="a4"/>
    </w:pPr>
  </w:p>
  <w:p w:rsidR="00331072" w:rsidRPr="00BA3884" w:rsidRDefault="00331072" w:rsidP="007F4D3C">
    <w:pPr>
      <w:pStyle w:val="a4"/>
      <w:ind w:firstLineChars="111" w:firstLine="17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072" w:rsidRPr="008F7275" w:rsidRDefault="00331072" w:rsidP="008F72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E0A" w:rsidRDefault="00571E0A">
      <w:r>
        <w:separator/>
      </w:r>
    </w:p>
  </w:footnote>
  <w:footnote w:type="continuationSeparator" w:id="0">
    <w:p w:rsidR="00571E0A" w:rsidRDefault="00571E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86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126"/>
    </w:tblGrid>
    <w:tr w:rsidR="00331072" w:rsidTr="007F4D3C">
      <w:tc>
        <w:tcPr>
          <w:tcW w:w="1951" w:type="dxa"/>
          <w:vMerge w:val="restart"/>
        </w:tcPr>
        <w:p w:rsidR="00331072" w:rsidRDefault="00331072" w:rsidP="00FF3286">
          <w:pPr>
            <w:pStyle w:val="a3"/>
          </w:pPr>
          <w:r>
            <w:rPr>
              <w:rFonts w:hint="eastAsia"/>
            </w:rPr>
            <w:t>科尔本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331072" w:rsidRDefault="00331072" w:rsidP="008D0229">
          <w:pPr>
            <w:pStyle w:val="a3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126" w:type="dxa"/>
        </w:tcPr>
        <w:p w:rsidR="00331072" w:rsidRDefault="00331072" w:rsidP="00EF435E">
          <w:pPr>
            <w:pStyle w:val="a3"/>
            <w:jc w:val="right"/>
          </w:pPr>
          <w:r>
            <w:rPr>
              <w:rFonts w:hint="eastAsia"/>
            </w:rPr>
            <w:t>版本号：</w:t>
          </w:r>
          <w:fldSimple w:instr=" DOCPROPERTY  Version  \* MERGEFORMAT ">
            <w:r>
              <w:t>V1.0</w:t>
            </w:r>
          </w:fldSimple>
        </w:p>
      </w:tc>
    </w:tr>
    <w:tr w:rsidR="00331072" w:rsidTr="007F4D3C">
      <w:tc>
        <w:tcPr>
          <w:tcW w:w="1951" w:type="dxa"/>
          <w:vMerge/>
        </w:tcPr>
        <w:p w:rsidR="00331072" w:rsidRDefault="00331072">
          <w:pPr>
            <w:pStyle w:val="a3"/>
          </w:pPr>
        </w:p>
      </w:tc>
      <w:tc>
        <w:tcPr>
          <w:tcW w:w="4536" w:type="dxa"/>
        </w:tcPr>
        <w:p w:rsidR="00331072" w:rsidRDefault="00057173" w:rsidP="00331072">
          <w:pPr>
            <w:pStyle w:val="a3"/>
            <w:jc w:val="center"/>
          </w:pPr>
          <w:fldSimple w:instr=" FILENAME  \* Caps  \* MERGEFORMAT ">
            <w:r w:rsidR="00331072">
              <w:rPr>
                <w:noProof/>
              </w:rPr>
              <w:t>012_</w:t>
            </w:r>
            <w:r w:rsidR="00331072" w:rsidRPr="00BE00CF">
              <w:rPr>
                <w:rFonts w:hint="eastAsia"/>
                <w:noProof/>
              </w:rPr>
              <w:t>进料检验</w:t>
            </w:r>
            <w:r w:rsidR="00331072">
              <w:rPr>
                <w:rFonts w:hint="eastAsia"/>
                <w:noProof/>
              </w:rPr>
              <w:t>流程</w:t>
            </w:r>
            <w:r w:rsidR="00331072">
              <w:rPr>
                <w:noProof/>
              </w:rPr>
              <w:t>_</w:t>
            </w:r>
            <w:r w:rsidR="00331072">
              <w:rPr>
                <w:rFonts w:hint="eastAsia"/>
                <w:noProof/>
              </w:rPr>
              <w:t>业务蓝图文档</w:t>
            </w:r>
            <w:r w:rsidR="00331072">
              <w:rPr>
                <w:rFonts w:hint="eastAsia"/>
                <w:noProof/>
              </w:rPr>
              <w:t>BBP</w:t>
            </w:r>
            <w:r w:rsidR="00331072">
              <w:rPr>
                <w:noProof/>
              </w:rPr>
              <w:t>_</w:t>
            </w:r>
            <w:r w:rsidR="00331072">
              <w:rPr>
                <w:rFonts w:hint="eastAsia"/>
                <w:noProof/>
              </w:rPr>
              <w:t>V1</w:t>
            </w:r>
            <w:r w:rsidR="00331072">
              <w:rPr>
                <w:noProof/>
              </w:rPr>
              <w:t>.0.Docx</w:t>
            </w:r>
          </w:fldSimple>
        </w:p>
      </w:tc>
      <w:tc>
        <w:tcPr>
          <w:tcW w:w="2126" w:type="dxa"/>
        </w:tcPr>
        <w:p w:rsidR="00331072" w:rsidRDefault="00331072" w:rsidP="00EF435E">
          <w:pPr>
            <w:pStyle w:val="a3"/>
            <w:jc w:val="right"/>
            <w:rPr>
              <w:snapToGrid w:val="0"/>
            </w:rPr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D81D5E">
            <w:rPr>
              <w:noProof/>
              <w:snapToGrid w:val="0"/>
            </w:rPr>
            <w:t>4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页，共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D81D5E">
            <w:rPr>
              <w:noProof/>
              <w:snapToGrid w:val="0"/>
            </w:rPr>
            <w:t>11</w:t>
          </w:r>
          <w:r>
            <w:rPr>
              <w:snapToGrid w:val="0"/>
            </w:rPr>
            <w:fldChar w:fldCharType="end"/>
          </w:r>
          <w:r>
            <w:rPr>
              <w:rFonts w:hint="eastAsia"/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</w:t>
          </w:r>
        </w:p>
      </w:tc>
    </w:tr>
  </w:tbl>
  <w:p w:rsidR="00331072" w:rsidRDefault="00331072" w:rsidP="009D1F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072" w:rsidRDefault="00331072" w:rsidP="00AB4F1E">
    <w:pPr>
      <w:pStyle w:val="a3"/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331072" w:rsidTr="00AB4F1E">
      <w:tc>
        <w:tcPr>
          <w:tcW w:w="1951" w:type="dxa"/>
          <w:vMerge w:val="restart"/>
        </w:tcPr>
        <w:p w:rsidR="00331072" w:rsidRDefault="00891351" w:rsidP="00AB4F1E">
          <w:pPr>
            <w:pStyle w:val="a3"/>
          </w:pPr>
          <w:r>
            <w:rPr>
              <w:rFonts w:hint="eastAsia"/>
            </w:rPr>
            <w:t>科尔本</w:t>
          </w:r>
          <w:r w:rsidR="00331072">
            <w:t>WMS</w:t>
          </w:r>
          <w:r w:rsidR="00331072">
            <w:rPr>
              <w:rFonts w:hint="eastAsia"/>
            </w:rPr>
            <w:t>项目</w:t>
          </w:r>
        </w:p>
      </w:tc>
      <w:tc>
        <w:tcPr>
          <w:tcW w:w="4536" w:type="dxa"/>
        </w:tcPr>
        <w:p w:rsidR="00331072" w:rsidRDefault="00331072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331072" w:rsidRDefault="00331072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fldSimple w:instr=" DOCPROPERTY  Version  \* MERGEFORMAT ">
            <w:r>
              <w:t>V1.0</w:t>
            </w:r>
          </w:fldSimple>
        </w:p>
      </w:tc>
    </w:tr>
    <w:tr w:rsidR="00331072" w:rsidTr="00AB4F1E">
      <w:tc>
        <w:tcPr>
          <w:tcW w:w="1951" w:type="dxa"/>
          <w:vMerge/>
        </w:tcPr>
        <w:p w:rsidR="00331072" w:rsidRDefault="00331072" w:rsidP="00AB4F1E">
          <w:pPr>
            <w:pStyle w:val="a3"/>
            <w:ind w:firstLine="420"/>
          </w:pPr>
        </w:p>
      </w:tc>
      <w:tc>
        <w:tcPr>
          <w:tcW w:w="4536" w:type="dxa"/>
        </w:tcPr>
        <w:p w:rsidR="00331072" w:rsidRDefault="00331072" w:rsidP="00891351">
          <w:pPr>
            <w:pStyle w:val="a3"/>
            <w:ind w:firstLine="420"/>
            <w:jc w:val="center"/>
          </w:pPr>
          <w:r>
            <w:rPr>
              <w:noProof/>
            </w:rPr>
            <w:t>0</w:t>
          </w:r>
          <w:r w:rsidR="00891351">
            <w:rPr>
              <w:noProof/>
            </w:rPr>
            <w:t>12</w:t>
          </w:r>
          <w:r>
            <w:rPr>
              <w:noProof/>
            </w:rPr>
            <w:t>_</w:t>
          </w:r>
          <w:r w:rsidRPr="00BE00CF">
            <w:rPr>
              <w:rFonts w:hint="eastAsia"/>
              <w:noProof/>
            </w:rPr>
            <w:t>进料检验</w:t>
          </w:r>
          <w:r>
            <w:rPr>
              <w:rFonts w:hint="eastAsia"/>
              <w:noProof/>
            </w:rPr>
            <w:t>流程</w:t>
          </w:r>
          <w:r>
            <w:rPr>
              <w:noProof/>
            </w:rPr>
            <w:t>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331072" w:rsidRDefault="00331072" w:rsidP="00AB4F1E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D81D5E">
            <w:rPr>
              <w:noProof/>
            </w:rPr>
            <w:t>8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fldSimple w:instr=" NUMPAGES ">
            <w:r w:rsidR="00D81D5E">
              <w:rPr>
                <w:noProof/>
              </w:rPr>
              <w:t>11</w:t>
            </w:r>
          </w:fldSimple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331072" w:rsidRPr="00DF2BFB" w:rsidRDefault="00331072" w:rsidP="00DF2BF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331072" w:rsidTr="00AB4F1E">
      <w:tc>
        <w:tcPr>
          <w:tcW w:w="1951" w:type="dxa"/>
          <w:vMerge w:val="restart"/>
        </w:tcPr>
        <w:p w:rsidR="00331072" w:rsidRDefault="0020343D" w:rsidP="00600B2C">
          <w:pPr>
            <w:pStyle w:val="a3"/>
          </w:pPr>
          <w:r>
            <w:rPr>
              <w:rFonts w:hint="eastAsia"/>
            </w:rPr>
            <w:t>科尔本</w:t>
          </w:r>
          <w:r w:rsidR="00331072">
            <w:t>WMS</w:t>
          </w:r>
          <w:r w:rsidR="00331072">
            <w:rPr>
              <w:rFonts w:hint="eastAsia"/>
            </w:rPr>
            <w:t>项目</w:t>
          </w:r>
        </w:p>
      </w:tc>
      <w:tc>
        <w:tcPr>
          <w:tcW w:w="4536" w:type="dxa"/>
        </w:tcPr>
        <w:p w:rsidR="00331072" w:rsidRDefault="00331072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331072" w:rsidRDefault="00331072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fldSimple w:instr=" DOCPROPERTY  Version  \* MERGEFORMAT ">
            <w:r>
              <w:t>V1.0</w:t>
            </w:r>
          </w:fldSimple>
        </w:p>
      </w:tc>
    </w:tr>
    <w:tr w:rsidR="00331072" w:rsidTr="00AB4F1E">
      <w:tc>
        <w:tcPr>
          <w:tcW w:w="1951" w:type="dxa"/>
          <w:vMerge/>
        </w:tcPr>
        <w:p w:rsidR="00331072" w:rsidRDefault="00331072" w:rsidP="00AB4F1E">
          <w:pPr>
            <w:pStyle w:val="a3"/>
            <w:ind w:firstLine="420"/>
          </w:pPr>
        </w:p>
      </w:tc>
      <w:tc>
        <w:tcPr>
          <w:tcW w:w="4536" w:type="dxa"/>
        </w:tcPr>
        <w:p w:rsidR="00331072" w:rsidRDefault="00331072" w:rsidP="0020343D">
          <w:pPr>
            <w:pStyle w:val="a3"/>
            <w:ind w:firstLine="420"/>
            <w:jc w:val="center"/>
          </w:pPr>
          <w:r>
            <w:rPr>
              <w:noProof/>
            </w:rPr>
            <w:t>0</w:t>
          </w:r>
          <w:r w:rsidR="0020343D">
            <w:rPr>
              <w:noProof/>
            </w:rPr>
            <w:t>12</w:t>
          </w:r>
          <w:r>
            <w:rPr>
              <w:noProof/>
            </w:rPr>
            <w:t>_</w:t>
          </w:r>
          <w:r w:rsidRPr="00BE00CF">
            <w:rPr>
              <w:rFonts w:hint="eastAsia"/>
              <w:noProof/>
            </w:rPr>
            <w:t>进料检验</w:t>
          </w:r>
          <w:r>
            <w:rPr>
              <w:rFonts w:hint="eastAsia"/>
              <w:noProof/>
            </w:rPr>
            <w:t>流程</w:t>
          </w:r>
          <w:r>
            <w:rPr>
              <w:noProof/>
            </w:rPr>
            <w:t>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331072" w:rsidRDefault="00331072" w:rsidP="009D1FA1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D81D5E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fldSimple w:instr=" NUMPAGES ">
            <w:r w:rsidR="00D81D5E">
              <w:rPr>
                <w:noProof/>
              </w:rPr>
              <w:t>11</w:t>
            </w:r>
          </w:fldSimple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331072" w:rsidRDefault="00331072" w:rsidP="009D1F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D164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C44D0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0B4A2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652B9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054DD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827F1"/>
    <w:multiLevelType w:val="hybridMultilevel"/>
    <w:tmpl w:val="C10EB572"/>
    <w:lvl w:ilvl="0" w:tplc="1952D2C4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7" w15:restartNumberingAfterBreak="0">
    <w:nsid w:val="203A75D8"/>
    <w:multiLevelType w:val="hybridMultilevel"/>
    <w:tmpl w:val="A0926E7A"/>
    <w:lvl w:ilvl="0" w:tplc="E31E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9958F2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B84C7F"/>
    <w:multiLevelType w:val="hybridMultilevel"/>
    <w:tmpl w:val="DAFEF7EE"/>
    <w:lvl w:ilvl="0" w:tplc="2A2C38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DD10B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CD0FC5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0632D4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DF7DBE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E0772C"/>
    <w:multiLevelType w:val="hybridMultilevel"/>
    <w:tmpl w:val="07080B44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28350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E0677B"/>
    <w:multiLevelType w:val="hybridMultilevel"/>
    <w:tmpl w:val="8A7AFD4C"/>
    <w:lvl w:ilvl="0" w:tplc="7C1821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8016D7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FA70CB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9F2533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1319E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432E4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236D5F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1C23531"/>
    <w:multiLevelType w:val="hybridMultilevel"/>
    <w:tmpl w:val="9A124BCE"/>
    <w:lvl w:ilvl="0" w:tplc="C9CE967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485447F"/>
    <w:multiLevelType w:val="hybridMultilevel"/>
    <w:tmpl w:val="07080B44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5044CBE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C1597F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411439"/>
    <w:multiLevelType w:val="hybridMultilevel"/>
    <w:tmpl w:val="07080B44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7E3A67"/>
    <w:multiLevelType w:val="multilevel"/>
    <w:tmpl w:val="399A40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．"/>
      <w:lvlJc w:val="left"/>
      <w:pPr>
        <w:tabs>
          <w:tab w:val="num" w:pos="576"/>
        </w:tabs>
        <w:ind w:left="576" w:hanging="576"/>
      </w:pPr>
      <w:rPr>
        <w:rFonts w:ascii="Arial" w:eastAsia="宋体" w:hAnsi="Arial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62843BC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3CF5AF9"/>
    <w:multiLevelType w:val="hybridMultilevel"/>
    <w:tmpl w:val="07080B44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45C686B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2C615E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6517E9F"/>
    <w:multiLevelType w:val="hybridMultilevel"/>
    <w:tmpl w:val="E93C4612"/>
    <w:lvl w:ilvl="0" w:tplc="0DD04E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A26F3E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6F1A9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36" w15:restartNumberingAfterBreak="0">
    <w:nsid w:val="69CC095E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CB34BE3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DF4684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87788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15C21E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90F060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E4418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D1F672E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E861DBB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5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28"/>
  </w:num>
  <w:num w:numId="6">
    <w:abstractNumId w:val="23"/>
  </w:num>
  <w:num w:numId="7">
    <w:abstractNumId w:val="41"/>
  </w:num>
  <w:num w:numId="8">
    <w:abstractNumId w:val="38"/>
  </w:num>
  <w:num w:numId="9">
    <w:abstractNumId w:val="7"/>
  </w:num>
  <w:num w:numId="10">
    <w:abstractNumId w:val="11"/>
  </w:num>
  <w:num w:numId="11">
    <w:abstractNumId w:val="29"/>
  </w:num>
  <w:num w:numId="12">
    <w:abstractNumId w:val="20"/>
  </w:num>
  <w:num w:numId="13">
    <w:abstractNumId w:val="44"/>
  </w:num>
  <w:num w:numId="14">
    <w:abstractNumId w:val="12"/>
  </w:num>
  <w:num w:numId="15">
    <w:abstractNumId w:val="8"/>
  </w:num>
  <w:num w:numId="16">
    <w:abstractNumId w:val="4"/>
  </w:num>
  <w:num w:numId="17">
    <w:abstractNumId w:val="34"/>
  </w:num>
  <w:num w:numId="18">
    <w:abstractNumId w:val="31"/>
  </w:num>
  <w:num w:numId="19">
    <w:abstractNumId w:val="5"/>
  </w:num>
  <w:num w:numId="20">
    <w:abstractNumId w:val="36"/>
  </w:num>
  <w:num w:numId="21">
    <w:abstractNumId w:val="16"/>
  </w:num>
  <w:num w:numId="22">
    <w:abstractNumId w:val="9"/>
  </w:num>
  <w:num w:numId="23">
    <w:abstractNumId w:val="33"/>
  </w:num>
  <w:num w:numId="24">
    <w:abstractNumId w:val="21"/>
  </w:num>
  <w:num w:numId="25">
    <w:abstractNumId w:val="1"/>
  </w:num>
  <w:num w:numId="26">
    <w:abstractNumId w:val="39"/>
  </w:num>
  <w:num w:numId="27">
    <w:abstractNumId w:val="37"/>
  </w:num>
  <w:num w:numId="28">
    <w:abstractNumId w:val="3"/>
  </w:num>
  <w:num w:numId="29">
    <w:abstractNumId w:val="22"/>
  </w:num>
  <w:num w:numId="30">
    <w:abstractNumId w:val="2"/>
  </w:num>
  <w:num w:numId="31">
    <w:abstractNumId w:val="40"/>
  </w:num>
  <w:num w:numId="32">
    <w:abstractNumId w:val="26"/>
  </w:num>
  <w:num w:numId="33">
    <w:abstractNumId w:val="18"/>
  </w:num>
  <w:num w:numId="34">
    <w:abstractNumId w:val="25"/>
  </w:num>
  <w:num w:numId="35">
    <w:abstractNumId w:val="19"/>
  </w:num>
  <w:num w:numId="36">
    <w:abstractNumId w:val="15"/>
  </w:num>
  <w:num w:numId="37">
    <w:abstractNumId w:val="32"/>
  </w:num>
  <w:num w:numId="38">
    <w:abstractNumId w:val="43"/>
  </w:num>
  <w:num w:numId="39">
    <w:abstractNumId w:val="17"/>
  </w:num>
  <w:num w:numId="40">
    <w:abstractNumId w:val="27"/>
  </w:num>
  <w:num w:numId="41">
    <w:abstractNumId w:val="24"/>
  </w:num>
  <w:num w:numId="42">
    <w:abstractNumId w:val="14"/>
  </w:num>
  <w:num w:numId="43">
    <w:abstractNumId w:val="30"/>
  </w:num>
  <w:num w:numId="44">
    <w:abstractNumId w:val="10"/>
  </w:num>
  <w:num w:numId="45">
    <w:abstractNumId w:val="42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5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3680"/>
    <w:rsid w:val="00002280"/>
    <w:rsid w:val="000028B9"/>
    <w:rsid w:val="000055EA"/>
    <w:rsid w:val="0000619F"/>
    <w:rsid w:val="00010381"/>
    <w:rsid w:val="00010A34"/>
    <w:rsid w:val="0001409D"/>
    <w:rsid w:val="00014D5C"/>
    <w:rsid w:val="0001719E"/>
    <w:rsid w:val="00020E8C"/>
    <w:rsid w:val="000249BC"/>
    <w:rsid w:val="00027273"/>
    <w:rsid w:val="0002787A"/>
    <w:rsid w:val="000279DE"/>
    <w:rsid w:val="000353D8"/>
    <w:rsid w:val="000415B5"/>
    <w:rsid w:val="00043654"/>
    <w:rsid w:val="00047297"/>
    <w:rsid w:val="0004752E"/>
    <w:rsid w:val="00047A76"/>
    <w:rsid w:val="00054635"/>
    <w:rsid w:val="00057173"/>
    <w:rsid w:val="0007024F"/>
    <w:rsid w:val="00071975"/>
    <w:rsid w:val="00072341"/>
    <w:rsid w:val="000729FB"/>
    <w:rsid w:val="0007591F"/>
    <w:rsid w:val="00077EBD"/>
    <w:rsid w:val="00083396"/>
    <w:rsid w:val="00086C6B"/>
    <w:rsid w:val="00090D71"/>
    <w:rsid w:val="00094797"/>
    <w:rsid w:val="00096157"/>
    <w:rsid w:val="00097072"/>
    <w:rsid w:val="000A1DC6"/>
    <w:rsid w:val="000A4009"/>
    <w:rsid w:val="000A4F72"/>
    <w:rsid w:val="000A72BE"/>
    <w:rsid w:val="000A797D"/>
    <w:rsid w:val="000C0847"/>
    <w:rsid w:val="000C184A"/>
    <w:rsid w:val="000C23E1"/>
    <w:rsid w:val="000C384B"/>
    <w:rsid w:val="000C4D32"/>
    <w:rsid w:val="000D4F07"/>
    <w:rsid w:val="000D50D4"/>
    <w:rsid w:val="000D6008"/>
    <w:rsid w:val="000E3B6F"/>
    <w:rsid w:val="000F7C4B"/>
    <w:rsid w:val="0010012D"/>
    <w:rsid w:val="0010147D"/>
    <w:rsid w:val="00114126"/>
    <w:rsid w:val="00117073"/>
    <w:rsid w:val="00120F35"/>
    <w:rsid w:val="001215C7"/>
    <w:rsid w:val="00121A6C"/>
    <w:rsid w:val="00124570"/>
    <w:rsid w:val="001275EA"/>
    <w:rsid w:val="00130F4B"/>
    <w:rsid w:val="001331E9"/>
    <w:rsid w:val="0013329A"/>
    <w:rsid w:val="00133E6A"/>
    <w:rsid w:val="00140FD1"/>
    <w:rsid w:val="00145A72"/>
    <w:rsid w:val="0014747F"/>
    <w:rsid w:val="001519E0"/>
    <w:rsid w:val="00151A7B"/>
    <w:rsid w:val="00156B02"/>
    <w:rsid w:val="00156EDB"/>
    <w:rsid w:val="00161B50"/>
    <w:rsid w:val="00162D6C"/>
    <w:rsid w:val="00164208"/>
    <w:rsid w:val="0016670C"/>
    <w:rsid w:val="001668E0"/>
    <w:rsid w:val="00171283"/>
    <w:rsid w:val="00171722"/>
    <w:rsid w:val="001730EE"/>
    <w:rsid w:val="00174725"/>
    <w:rsid w:val="00175011"/>
    <w:rsid w:val="00176856"/>
    <w:rsid w:val="0018200A"/>
    <w:rsid w:val="0018242C"/>
    <w:rsid w:val="001839A1"/>
    <w:rsid w:val="001945F2"/>
    <w:rsid w:val="00195F11"/>
    <w:rsid w:val="00196747"/>
    <w:rsid w:val="00197025"/>
    <w:rsid w:val="001970D6"/>
    <w:rsid w:val="001A13E2"/>
    <w:rsid w:val="001A2C5C"/>
    <w:rsid w:val="001A4916"/>
    <w:rsid w:val="001A74DA"/>
    <w:rsid w:val="001A7637"/>
    <w:rsid w:val="001B3A3B"/>
    <w:rsid w:val="001B53A9"/>
    <w:rsid w:val="001B5D9E"/>
    <w:rsid w:val="001B7630"/>
    <w:rsid w:val="001C1820"/>
    <w:rsid w:val="001C4AB9"/>
    <w:rsid w:val="001C7600"/>
    <w:rsid w:val="001D11EA"/>
    <w:rsid w:val="001D3EA8"/>
    <w:rsid w:val="001D48C6"/>
    <w:rsid w:val="001D776F"/>
    <w:rsid w:val="001E017B"/>
    <w:rsid w:val="001E2BAF"/>
    <w:rsid w:val="001E3CF8"/>
    <w:rsid w:val="001E57A4"/>
    <w:rsid w:val="001E6BFD"/>
    <w:rsid w:val="001F0399"/>
    <w:rsid w:val="001F0EC3"/>
    <w:rsid w:val="001F1548"/>
    <w:rsid w:val="001F1C97"/>
    <w:rsid w:val="001F227D"/>
    <w:rsid w:val="001F42CB"/>
    <w:rsid w:val="00200DE9"/>
    <w:rsid w:val="0020343D"/>
    <w:rsid w:val="00204F08"/>
    <w:rsid w:val="002053FB"/>
    <w:rsid w:val="00206E45"/>
    <w:rsid w:val="002136A6"/>
    <w:rsid w:val="002232EA"/>
    <w:rsid w:val="00225A5A"/>
    <w:rsid w:val="00227A3A"/>
    <w:rsid w:val="002302EF"/>
    <w:rsid w:val="00237B19"/>
    <w:rsid w:val="00240E33"/>
    <w:rsid w:val="00240FBB"/>
    <w:rsid w:val="002410F9"/>
    <w:rsid w:val="0024140C"/>
    <w:rsid w:val="0024158C"/>
    <w:rsid w:val="002415CB"/>
    <w:rsid w:val="002415DF"/>
    <w:rsid w:val="00241AF6"/>
    <w:rsid w:val="002434CE"/>
    <w:rsid w:val="00243625"/>
    <w:rsid w:val="00244295"/>
    <w:rsid w:val="002465D8"/>
    <w:rsid w:val="0024747F"/>
    <w:rsid w:val="00250088"/>
    <w:rsid w:val="00250507"/>
    <w:rsid w:val="00250A8A"/>
    <w:rsid w:val="002518DE"/>
    <w:rsid w:val="0025306C"/>
    <w:rsid w:val="002574B0"/>
    <w:rsid w:val="002607D6"/>
    <w:rsid w:val="00261C01"/>
    <w:rsid w:val="00262E44"/>
    <w:rsid w:val="002633A2"/>
    <w:rsid w:val="0026521D"/>
    <w:rsid w:val="002653B0"/>
    <w:rsid w:val="00266433"/>
    <w:rsid w:val="00267C06"/>
    <w:rsid w:val="00271086"/>
    <w:rsid w:val="00271898"/>
    <w:rsid w:val="002720F0"/>
    <w:rsid w:val="00277B0A"/>
    <w:rsid w:val="00281E02"/>
    <w:rsid w:val="00283293"/>
    <w:rsid w:val="002834D8"/>
    <w:rsid w:val="00285FC1"/>
    <w:rsid w:val="00286CBB"/>
    <w:rsid w:val="002A1813"/>
    <w:rsid w:val="002A43D5"/>
    <w:rsid w:val="002B0F27"/>
    <w:rsid w:val="002B3EED"/>
    <w:rsid w:val="002B64A1"/>
    <w:rsid w:val="002B72C1"/>
    <w:rsid w:val="002C2B1A"/>
    <w:rsid w:val="002D14D3"/>
    <w:rsid w:val="002D2C03"/>
    <w:rsid w:val="002D2F7E"/>
    <w:rsid w:val="002D46AF"/>
    <w:rsid w:val="002D4B9F"/>
    <w:rsid w:val="002D6BEF"/>
    <w:rsid w:val="002E2AA1"/>
    <w:rsid w:val="002E341C"/>
    <w:rsid w:val="002E3FD7"/>
    <w:rsid w:val="002E6B71"/>
    <w:rsid w:val="002E7606"/>
    <w:rsid w:val="002E7855"/>
    <w:rsid w:val="002F30C7"/>
    <w:rsid w:val="002F40A0"/>
    <w:rsid w:val="003014B1"/>
    <w:rsid w:val="003026E3"/>
    <w:rsid w:val="0030444A"/>
    <w:rsid w:val="00306BB1"/>
    <w:rsid w:val="003077BB"/>
    <w:rsid w:val="00313BDF"/>
    <w:rsid w:val="0032132A"/>
    <w:rsid w:val="003262F3"/>
    <w:rsid w:val="00326C82"/>
    <w:rsid w:val="00327E5F"/>
    <w:rsid w:val="00327EE6"/>
    <w:rsid w:val="003307F1"/>
    <w:rsid w:val="00331072"/>
    <w:rsid w:val="00333509"/>
    <w:rsid w:val="003370A4"/>
    <w:rsid w:val="00337845"/>
    <w:rsid w:val="00340F52"/>
    <w:rsid w:val="00344BEF"/>
    <w:rsid w:val="00345A32"/>
    <w:rsid w:val="0034779F"/>
    <w:rsid w:val="00350455"/>
    <w:rsid w:val="00361714"/>
    <w:rsid w:val="00362D5A"/>
    <w:rsid w:val="00363918"/>
    <w:rsid w:val="003751D1"/>
    <w:rsid w:val="00384C95"/>
    <w:rsid w:val="00384F39"/>
    <w:rsid w:val="0038506D"/>
    <w:rsid w:val="00392037"/>
    <w:rsid w:val="003955D5"/>
    <w:rsid w:val="003979BD"/>
    <w:rsid w:val="003A5389"/>
    <w:rsid w:val="003A7494"/>
    <w:rsid w:val="003A7A6A"/>
    <w:rsid w:val="003B0718"/>
    <w:rsid w:val="003B1723"/>
    <w:rsid w:val="003B42B9"/>
    <w:rsid w:val="003B45D7"/>
    <w:rsid w:val="003C671B"/>
    <w:rsid w:val="003D33F8"/>
    <w:rsid w:val="003D64A5"/>
    <w:rsid w:val="003E0CDA"/>
    <w:rsid w:val="003E20CD"/>
    <w:rsid w:val="003E381C"/>
    <w:rsid w:val="003E383A"/>
    <w:rsid w:val="003E459F"/>
    <w:rsid w:val="003E7873"/>
    <w:rsid w:val="003F1173"/>
    <w:rsid w:val="003F32B2"/>
    <w:rsid w:val="003F61AA"/>
    <w:rsid w:val="003F66B9"/>
    <w:rsid w:val="003F6DF7"/>
    <w:rsid w:val="004007A4"/>
    <w:rsid w:val="00403C84"/>
    <w:rsid w:val="00411099"/>
    <w:rsid w:val="0041178A"/>
    <w:rsid w:val="00414052"/>
    <w:rsid w:val="00414EFC"/>
    <w:rsid w:val="00415116"/>
    <w:rsid w:val="004204E2"/>
    <w:rsid w:val="004212BB"/>
    <w:rsid w:val="00423719"/>
    <w:rsid w:val="00425172"/>
    <w:rsid w:val="00425E3F"/>
    <w:rsid w:val="004314FF"/>
    <w:rsid w:val="00433255"/>
    <w:rsid w:val="00433327"/>
    <w:rsid w:val="00434DA2"/>
    <w:rsid w:val="00434E6A"/>
    <w:rsid w:val="0043548F"/>
    <w:rsid w:val="00435865"/>
    <w:rsid w:val="004418B5"/>
    <w:rsid w:val="00450617"/>
    <w:rsid w:val="004520C3"/>
    <w:rsid w:val="00452E2B"/>
    <w:rsid w:val="004531AB"/>
    <w:rsid w:val="00461B80"/>
    <w:rsid w:val="00461C2F"/>
    <w:rsid w:val="00461D26"/>
    <w:rsid w:val="00462074"/>
    <w:rsid w:val="0046421C"/>
    <w:rsid w:val="00472D19"/>
    <w:rsid w:val="00473552"/>
    <w:rsid w:val="00474374"/>
    <w:rsid w:val="00474DE8"/>
    <w:rsid w:val="00484420"/>
    <w:rsid w:val="004847F1"/>
    <w:rsid w:val="004869B9"/>
    <w:rsid w:val="0049252A"/>
    <w:rsid w:val="004953E0"/>
    <w:rsid w:val="00495672"/>
    <w:rsid w:val="004966AB"/>
    <w:rsid w:val="004973BF"/>
    <w:rsid w:val="0049780F"/>
    <w:rsid w:val="004A02F5"/>
    <w:rsid w:val="004A59D2"/>
    <w:rsid w:val="004A7023"/>
    <w:rsid w:val="004A7CD0"/>
    <w:rsid w:val="004B1BE8"/>
    <w:rsid w:val="004C2248"/>
    <w:rsid w:val="004C31FA"/>
    <w:rsid w:val="004C62BE"/>
    <w:rsid w:val="004D255F"/>
    <w:rsid w:val="004E1BC4"/>
    <w:rsid w:val="004E334B"/>
    <w:rsid w:val="004E41F7"/>
    <w:rsid w:val="004E55EE"/>
    <w:rsid w:val="004F145D"/>
    <w:rsid w:val="004F5239"/>
    <w:rsid w:val="004F5B31"/>
    <w:rsid w:val="004F6676"/>
    <w:rsid w:val="00503687"/>
    <w:rsid w:val="00505A46"/>
    <w:rsid w:val="00510EC7"/>
    <w:rsid w:val="0051237E"/>
    <w:rsid w:val="00514B38"/>
    <w:rsid w:val="00516782"/>
    <w:rsid w:val="0051741C"/>
    <w:rsid w:val="00520D72"/>
    <w:rsid w:val="00523A98"/>
    <w:rsid w:val="00524C5F"/>
    <w:rsid w:val="00525A57"/>
    <w:rsid w:val="00526808"/>
    <w:rsid w:val="00533011"/>
    <w:rsid w:val="00542325"/>
    <w:rsid w:val="00543908"/>
    <w:rsid w:val="00546591"/>
    <w:rsid w:val="00550199"/>
    <w:rsid w:val="00551863"/>
    <w:rsid w:val="005563FF"/>
    <w:rsid w:val="0056080F"/>
    <w:rsid w:val="00562427"/>
    <w:rsid w:val="0056280A"/>
    <w:rsid w:val="0056724A"/>
    <w:rsid w:val="00570658"/>
    <w:rsid w:val="00570A81"/>
    <w:rsid w:val="00571CA8"/>
    <w:rsid w:val="00571E0A"/>
    <w:rsid w:val="00572B6F"/>
    <w:rsid w:val="00573C99"/>
    <w:rsid w:val="005749BE"/>
    <w:rsid w:val="0057722C"/>
    <w:rsid w:val="0058200A"/>
    <w:rsid w:val="005836D7"/>
    <w:rsid w:val="00583827"/>
    <w:rsid w:val="00584867"/>
    <w:rsid w:val="0058686A"/>
    <w:rsid w:val="00587096"/>
    <w:rsid w:val="00591A9B"/>
    <w:rsid w:val="00592AED"/>
    <w:rsid w:val="00594922"/>
    <w:rsid w:val="005954B4"/>
    <w:rsid w:val="005A40A6"/>
    <w:rsid w:val="005A76A5"/>
    <w:rsid w:val="005B25CC"/>
    <w:rsid w:val="005B395A"/>
    <w:rsid w:val="005C1295"/>
    <w:rsid w:val="005C3EDC"/>
    <w:rsid w:val="005C7F43"/>
    <w:rsid w:val="005D1783"/>
    <w:rsid w:val="005D54D5"/>
    <w:rsid w:val="005E58CD"/>
    <w:rsid w:val="005E692D"/>
    <w:rsid w:val="005F0DD3"/>
    <w:rsid w:val="005F4A79"/>
    <w:rsid w:val="005F5E46"/>
    <w:rsid w:val="00600B2C"/>
    <w:rsid w:val="00600F44"/>
    <w:rsid w:val="0060253E"/>
    <w:rsid w:val="00602E09"/>
    <w:rsid w:val="0060547E"/>
    <w:rsid w:val="006055B4"/>
    <w:rsid w:val="00605DF6"/>
    <w:rsid w:val="00607919"/>
    <w:rsid w:val="006115A6"/>
    <w:rsid w:val="0061296D"/>
    <w:rsid w:val="00612D52"/>
    <w:rsid w:val="00615CD8"/>
    <w:rsid w:val="0061739D"/>
    <w:rsid w:val="00631DC6"/>
    <w:rsid w:val="00633D64"/>
    <w:rsid w:val="00634B02"/>
    <w:rsid w:val="0063574B"/>
    <w:rsid w:val="006423E6"/>
    <w:rsid w:val="006426E8"/>
    <w:rsid w:val="00645836"/>
    <w:rsid w:val="00646C20"/>
    <w:rsid w:val="006539E7"/>
    <w:rsid w:val="006539FE"/>
    <w:rsid w:val="00656037"/>
    <w:rsid w:val="0065622D"/>
    <w:rsid w:val="00657398"/>
    <w:rsid w:val="006618CA"/>
    <w:rsid w:val="00661B9F"/>
    <w:rsid w:val="0066414D"/>
    <w:rsid w:val="00670F56"/>
    <w:rsid w:val="0067148C"/>
    <w:rsid w:val="00671CFC"/>
    <w:rsid w:val="00687029"/>
    <w:rsid w:val="00693537"/>
    <w:rsid w:val="006A13C5"/>
    <w:rsid w:val="006A16DF"/>
    <w:rsid w:val="006A2090"/>
    <w:rsid w:val="006A5364"/>
    <w:rsid w:val="006A7D06"/>
    <w:rsid w:val="006B2D96"/>
    <w:rsid w:val="006B4D24"/>
    <w:rsid w:val="006C01AC"/>
    <w:rsid w:val="006C5E27"/>
    <w:rsid w:val="006C6C09"/>
    <w:rsid w:val="006D2A78"/>
    <w:rsid w:val="006D3C22"/>
    <w:rsid w:val="006D5EF5"/>
    <w:rsid w:val="006D6022"/>
    <w:rsid w:val="006E18AF"/>
    <w:rsid w:val="006E1DCE"/>
    <w:rsid w:val="006E2258"/>
    <w:rsid w:val="006E2E7C"/>
    <w:rsid w:val="006E4CD1"/>
    <w:rsid w:val="006E7C44"/>
    <w:rsid w:val="006E7DE2"/>
    <w:rsid w:val="006F07FB"/>
    <w:rsid w:val="006F1229"/>
    <w:rsid w:val="006F7685"/>
    <w:rsid w:val="00700023"/>
    <w:rsid w:val="007152F7"/>
    <w:rsid w:val="00717E50"/>
    <w:rsid w:val="00720AB2"/>
    <w:rsid w:val="007235FF"/>
    <w:rsid w:val="00723C24"/>
    <w:rsid w:val="00724E32"/>
    <w:rsid w:val="00727508"/>
    <w:rsid w:val="0072770B"/>
    <w:rsid w:val="0072777A"/>
    <w:rsid w:val="00730E4A"/>
    <w:rsid w:val="00733093"/>
    <w:rsid w:val="007332EA"/>
    <w:rsid w:val="00734BAD"/>
    <w:rsid w:val="00734E1C"/>
    <w:rsid w:val="00735853"/>
    <w:rsid w:val="0073794D"/>
    <w:rsid w:val="00741510"/>
    <w:rsid w:val="00741684"/>
    <w:rsid w:val="0074249D"/>
    <w:rsid w:val="0074529C"/>
    <w:rsid w:val="007473C5"/>
    <w:rsid w:val="00747F88"/>
    <w:rsid w:val="007510B6"/>
    <w:rsid w:val="007524C4"/>
    <w:rsid w:val="007525CE"/>
    <w:rsid w:val="00752629"/>
    <w:rsid w:val="00757BF8"/>
    <w:rsid w:val="0076015A"/>
    <w:rsid w:val="007618E0"/>
    <w:rsid w:val="00762327"/>
    <w:rsid w:val="00763A7F"/>
    <w:rsid w:val="00766A70"/>
    <w:rsid w:val="00770255"/>
    <w:rsid w:val="00772503"/>
    <w:rsid w:val="00773FB0"/>
    <w:rsid w:val="00774604"/>
    <w:rsid w:val="00774945"/>
    <w:rsid w:val="007760C7"/>
    <w:rsid w:val="00776674"/>
    <w:rsid w:val="007769CB"/>
    <w:rsid w:val="00777D57"/>
    <w:rsid w:val="007806CA"/>
    <w:rsid w:val="00782D2C"/>
    <w:rsid w:val="007830E6"/>
    <w:rsid w:val="0078637B"/>
    <w:rsid w:val="00787BF0"/>
    <w:rsid w:val="00794C9D"/>
    <w:rsid w:val="00795715"/>
    <w:rsid w:val="0079577D"/>
    <w:rsid w:val="00797177"/>
    <w:rsid w:val="00797603"/>
    <w:rsid w:val="0079770A"/>
    <w:rsid w:val="007A067F"/>
    <w:rsid w:val="007A3227"/>
    <w:rsid w:val="007A34D8"/>
    <w:rsid w:val="007A5496"/>
    <w:rsid w:val="007A6B7C"/>
    <w:rsid w:val="007B10B6"/>
    <w:rsid w:val="007B2681"/>
    <w:rsid w:val="007B42EA"/>
    <w:rsid w:val="007B5065"/>
    <w:rsid w:val="007B514A"/>
    <w:rsid w:val="007C2865"/>
    <w:rsid w:val="007C453F"/>
    <w:rsid w:val="007C5258"/>
    <w:rsid w:val="007C55B9"/>
    <w:rsid w:val="007D22B9"/>
    <w:rsid w:val="007D295B"/>
    <w:rsid w:val="007D5D55"/>
    <w:rsid w:val="007E318E"/>
    <w:rsid w:val="007E397C"/>
    <w:rsid w:val="007E49EA"/>
    <w:rsid w:val="007E4B0A"/>
    <w:rsid w:val="007E542A"/>
    <w:rsid w:val="007F0769"/>
    <w:rsid w:val="007F0CFD"/>
    <w:rsid w:val="007F4D3C"/>
    <w:rsid w:val="007F5111"/>
    <w:rsid w:val="007F544C"/>
    <w:rsid w:val="007F73C0"/>
    <w:rsid w:val="007F79C6"/>
    <w:rsid w:val="008054F5"/>
    <w:rsid w:val="00806277"/>
    <w:rsid w:val="00811518"/>
    <w:rsid w:val="00811FE0"/>
    <w:rsid w:val="00812690"/>
    <w:rsid w:val="00813A97"/>
    <w:rsid w:val="00814124"/>
    <w:rsid w:val="00814C4D"/>
    <w:rsid w:val="00815E41"/>
    <w:rsid w:val="00815E51"/>
    <w:rsid w:val="0081771C"/>
    <w:rsid w:val="00822F09"/>
    <w:rsid w:val="00823E9F"/>
    <w:rsid w:val="0082504A"/>
    <w:rsid w:val="00831C88"/>
    <w:rsid w:val="0083297A"/>
    <w:rsid w:val="008336C3"/>
    <w:rsid w:val="00834A9B"/>
    <w:rsid w:val="00836595"/>
    <w:rsid w:val="0083715D"/>
    <w:rsid w:val="008431B6"/>
    <w:rsid w:val="008444DD"/>
    <w:rsid w:val="00851A97"/>
    <w:rsid w:val="008520AE"/>
    <w:rsid w:val="00852494"/>
    <w:rsid w:val="00865BF7"/>
    <w:rsid w:val="00866E04"/>
    <w:rsid w:val="00867AEC"/>
    <w:rsid w:val="008745C8"/>
    <w:rsid w:val="00874B81"/>
    <w:rsid w:val="00875A48"/>
    <w:rsid w:val="008768C7"/>
    <w:rsid w:val="00876D10"/>
    <w:rsid w:val="00877F85"/>
    <w:rsid w:val="00891351"/>
    <w:rsid w:val="008937AD"/>
    <w:rsid w:val="008979F9"/>
    <w:rsid w:val="008A2C30"/>
    <w:rsid w:val="008A4420"/>
    <w:rsid w:val="008A6E83"/>
    <w:rsid w:val="008B2278"/>
    <w:rsid w:val="008B2D5C"/>
    <w:rsid w:val="008B5290"/>
    <w:rsid w:val="008C35DE"/>
    <w:rsid w:val="008C3F35"/>
    <w:rsid w:val="008C7FED"/>
    <w:rsid w:val="008D0229"/>
    <w:rsid w:val="008D05C1"/>
    <w:rsid w:val="008D0911"/>
    <w:rsid w:val="008D30DB"/>
    <w:rsid w:val="008D3223"/>
    <w:rsid w:val="008D4BC5"/>
    <w:rsid w:val="008D588B"/>
    <w:rsid w:val="008D695D"/>
    <w:rsid w:val="008D7953"/>
    <w:rsid w:val="008D7A92"/>
    <w:rsid w:val="008E0B05"/>
    <w:rsid w:val="008E0C99"/>
    <w:rsid w:val="008E2AED"/>
    <w:rsid w:val="008F047C"/>
    <w:rsid w:val="008F7275"/>
    <w:rsid w:val="009010D6"/>
    <w:rsid w:val="009023E4"/>
    <w:rsid w:val="009124EA"/>
    <w:rsid w:val="00913C32"/>
    <w:rsid w:val="00914566"/>
    <w:rsid w:val="00920798"/>
    <w:rsid w:val="00921287"/>
    <w:rsid w:val="00921AD1"/>
    <w:rsid w:val="00922D77"/>
    <w:rsid w:val="00930B7D"/>
    <w:rsid w:val="00932C1F"/>
    <w:rsid w:val="00935AE1"/>
    <w:rsid w:val="009370F1"/>
    <w:rsid w:val="009377DF"/>
    <w:rsid w:val="00937FEE"/>
    <w:rsid w:val="00942BE6"/>
    <w:rsid w:val="00943B64"/>
    <w:rsid w:val="0094474F"/>
    <w:rsid w:val="00946BF7"/>
    <w:rsid w:val="00947486"/>
    <w:rsid w:val="009519E7"/>
    <w:rsid w:val="0095541B"/>
    <w:rsid w:val="0095755F"/>
    <w:rsid w:val="009622B4"/>
    <w:rsid w:val="00962558"/>
    <w:rsid w:val="0096263A"/>
    <w:rsid w:val="00964E6A"/>
    <w:rsid w:val="00965185"/>
    <w:rsid w:val="009665B5"/>
    <w:rsid w:val="00966798"/>
    <w:rsid w:val="00971030"/>
    <w:rsid w:val="009731E9"/>
    <w:rsid w:val="00973B6C"/>
    <w:rsid w:val="00974289"/>
    <w:rsid w:val="00976655"/>
    <w:rsid w:val="00983CD9"/>
    <w:rsid w:val="00985B95"/>
    <w:rsid w:val="00985E1D"/>
    <w:rsid w:val="00986EEE"/>
    <w:rsid w:val="0098714E"/>
    <w:rsid w:val="009913CC"/>
    <w:rsid w:val="00991E9E"/>
    <w:rsid w:val="00995CE9"/>
    <w:rsid w:val="009A74F0"/>
    <w:rsid w:val="009B1600"/>
    <w:rsid w:val="009B45B7"/>
    <w:rsid w:val="009B6396"/>
    <w:rsid w:val="009C0429"/>
    <w:rsid w:val="009C168C"/>
    <w:rsid w:val="009C2A83"/>
    <w:rsid w:val="009C4859"/>
    <w:rsid w:val="009C6796"/>
    <w:rsid w:val="009D1FA1"/>
    <w:rsid w:val="009D24ED"/>
    <w:rsid w:val="009D5BFE"/>
    <w:rsid w:val="009E2A0D"/>
    <w:rsid w:val="009E2F49"/>
    <w:rsid w:val="009E6C8C"/>
    <w:rsid w:val="009F2EBD"/>
    <w:rsid w:val="009F3064"/>
    <w:rsid w:val="009F5F6C"/>
    <w:rsid w:val="009F6550"/>
    <w:rsid w:val="00A00DEC"/>
    <w:rsid w:val="00A02307"/>
    <w:rsid w:val="00A03787"/>
    <w:rsid w:val="00A03EC4"/>
    <w:rsid w:val="00A044EB"/>
    <w:rsid w:val="00A068A5"/>
    <w:rsid w:val="00A101CB"/>
    <w:rsid w:val="00A11CC8"/>
    <w:rsid w:val="00A13050"/>
    <w:rsid w:val="00A139B5"/>
    <w:rsid w:val="00A14A64"/>
    <w:rsid w:val="00A14C2B"/>
    <w:rsid w:val="00A1562B"/>
    <w:rsid w:val="00A1599D"/>
    <w:rsid w:val="00A17E59"/>
    <w:rsid w:val="00A20739"/>
    <w:rsid w:val="00A21036"/>
    <w:rsid w:val="00A259F0"/>
    <w:rsid w:val="00A261ED"/>
    <w:rsid w:val="00A262A4"/>
    <w:rsid w:val="00A30A1D"/>
    <w:rsid w:val="00A32F29"/>
    <w:rsid w:val="00A354DF"/>
    <w:rsid w:val="00A35624"/>
    <w:rsid w:val="00A35D25"/>
    <w:rsid w:val="00A35FB2"/>
    <w:rsid w:val="00A36801"/>
    <w:rsid w:val="00A40837"/>
    <w:rsid w:val="00A417A4"/>
    <w:rsid w:val="00A41B1A"/>
    <w:rsid w:val="00A446FD"/>
    <w:rsid w:val="00A479B1"/>
    <w:rsid w:val="00A54C8A"/>
    <w:rsid w:val="00A55457"/>
    <w:rsid w:val="00A6035F"/>
    <w:rsid w:val="00A62919"/>
    <w:rsid w:val="00A63D24"/>
    <w:rsid w:val="00A72CEC"/>
    <w:rsid w:val="00A73695"/>
    <w:rsid w:val="00A761CD"/>
    <w:rsid w:val="00A76260"/>
    <w:rsid w:val="00A7637E"/>
    <w:rsid w:val="00A7688C"/>
    <w:rsid w:val="00A81838"/>
    <w:rsid w:val="00A81C04"/>
    <w:rsid w:val="00A85748"/>
    <w:rsid w:val="00A86D57"/>
    <w:rsid w:val="00A87539"/>
    <w:rsid w:val="00A877E3"/>
    <w:rsid w:val="00A907F9"/>
    <w:rsid w:val="00A90FC5"/>
    <w:rsid w:val="00A93F28"/>
    <w:rsid w:val="00A95752"/>
    <w:rsid w:val="00A962F3"/>
    <w:rsid w:val="00A96730"/>
    <w:rsid w:val="00A97403"/>
    <w:rsid w:val="00AA1F15"/>
    <w:rsid w:val="00AA363B"/>
    <w:rsid w:val="00AA36E8"/>
    <w:rsid w:val="00AA4FE8"/>
    <w:rsid w:val="00AA5805"/>
    <w:rsid w:val="00AB19EE"/>
    <w:rsid w:val="00AB3379"/>
    <w:rsid w:val="00AB33EF"/>
    <w:rsid w:val="00AB4F1E"/>
    <w:rsid w:val="00AB5D06"/>
    <w:rsid w:val="00AB7117"/>
    <w:rsid w:val="00AB7617"/>
    <w:rsid w:val="00AC21EA"/>
    <w:rsid w:val="00AC29CF"/>
    <w:rsid w:val="00AC36E6"/>
    <w:rsid w:val="00AC47F5"/>
    <w:rsid w:val="00AD0EFA"/>
    <w:rsid w:val="00AD11D2"/>
    <w:rsid w:val="00AD4E83"/>
    <w:rsid w:val="00AE2578"/>
    <w:rsid w:val="00AE466C"/>
    <w:rsid w:val="00AE49AF"/>
    <w:rsid w:val="00AE517A"/>
    <w:rsid w:val="00AE542E"/>
    <w:rsid w:val="00AE609F"/>
    <w:rsid w:val="00AE7FD2"/>
    <w:rsid w:val="00AF06FB"/>
    <w:rsid w:val="00AF0FCC"/>
    <w:rsid w:val="00B00D5F"/>
    <w:rsid w:val="00B10B9E"/>
    <w:rsid w:val="00B130B6"/>
    <w:rsid w:val="00B13456"/>
    <w:rsid w:val="00B14956"/>
    <w:rsid w:val="00B166B9"/>
    <w:rsid w:val="00B16C17"/>
    <w:rsid w:val="00B2138B"/>
    <w:rsid w:val="00B21C97"/>
    <w:rsid w:val="00B238A2"/>
    <w:rsid w:val="00B25E54"/>
    <w:rsid w:val="00B277CF"/>
    <w:rsid w:val="00B27DEE"/>
    <w:rsid w:val="00B30700"/>
    <w:rsid w:val="00B311E1"/>
    <w:rsid w:val="00B35144"/>
    <w:rsid w:val="00B36B2D"/>
    <w:rsid w:val="00B36D79"/>
    <w:rsid w:val="00B4166E"/>
    <w:rsid w:val="00B42DC3"/>
    <w:rsid w:val="00B4455C"/>
    <w:rsid w:val="00B448B5"/>
    <w:rsid w:val="00B473F0"/>
    <w:rsid w:val="00B506DB"/>
    <w:rsid w:val="00B52C82"/>
    <w:rsid w:val="00B54444"/>
    <w:rsid w:val="00B570FC"/>
    <w:rsid w:val="00B574E9"/>
    <w:rsid w:val="00B605B5"/>
    <w:rsid w:val="00B605DC"/>
    <w:rsid w:val="00B61EF8"/>
    <w:rsid w:val="00B62037"/>
    <w:rsid w:val="00B656E4"/>
    <w:rsid w:val="00B74E3D"/>
    <w:rsid w:val="00B77CC6"/>
    <w:rsid w:val="00B80C7C"/>
    <w:rsid w:val="00B82CDD"/>
    <w:rsid w:val="00B86C4C"/>
    <w:rsid w:val="00B95464"/>
    <w:rsid w:val="00B963D1"/>
    <w:rsid w:val="00B96553"/>
    <w:rsid w:val="00BA0C49"/>
    <w:rsid w:val="00BA142F"/>
    <w:rsid w:val="00BA18EA"/>
    <w:rsid w:val="00BA3F58"/>
    <w:rsid w:val="00BA505C"/>
    <w:rsid w:val="00BA50F9"/>
    <w:rsid w:val="00BA5F13"/>
    <w:rsid w:val="00BA727B"/>
    <w:rsid w:val="00BA73A7"/>
    <w:rsid w:val="00BB37BC"/>
    <w:rsid w:val="00BB4E73"/>
    <w:rsid w:val="00BC73C2"/>
    <w:rsid w:val="00BD4330"/>
    <w:rsid w:val="00BD446D"/>
    <w:rsid w:val="00BD5B96"/>
    <w:rsid w:val="00BE00CF"/>
    <w:rsid w:val="00BE4006"/>
    <w:rsid w:val="00BE578C"/>
    <w:rsid w:val="00BE749D"/>
    <w:rsid w:val="00BF1D95"/>
    <w:rsid w:val="00BF2E5C"/>
    <w:rsid w:val="00BF3680"/>
    <w:rsid w:val="00BF62A0"/>
    <w:rsid w:val="00C02316"/>
    <w:rsid w:val="00C03932"/>
    <w:rsid w:val="00C04C68"/>
    <w:rsid w:val="00C053BE"/>
    <w:rsid w:val="00C05698"/>
    <w:rsid w:val="00C069D1"/>
    <w:rsid w:val="00C14135"/>
    <w:rsid w:val="00C14468"/>
    <w:rsid w:val="00C16DA2"/>
    <w:rsid w:val="00C20524"/>
    <w:rsid w:val="00C229A7"/>
    <w:rsid w:val="00C24FB8"/>
    <w:rsid w:val="00C25EFE"/>
    <w:rsid w:val="00C2619D"/>
    <w:rsid w:val="00C27D29"/>
    <w:rsid w:val="00C27DAF"/>
    <w:rsid w:val="00C3027D"/>
    <w:rsid w:val="00C32B54"/>
    <w:rsid w:val="00C33069"/>
    <w:rsid w:val="00C362B9"/>
    <w:rsid w:val="00C432E8"/>
    <w:rsid w:val="00C43660"/>
    <w:rsid w:val="00C43CEA"/>
    <w:rsid w:val="00C44CAA"/>
    <w:rsid w:val="00C51E05"/>
    <w:rsid w:val="00C53C89"/>
    <w:rsid w:val="00C549DF"/>
    <w:rsid w:val="00C577D7"/>
    <w:rsid w:val="00C605D1"/>
    <w:rsid w:val="00C643FD"/>
    <w:rsid w:val="00C64AB1"/>
    <w:rsid w:val="00C66BDF"/>
    <w:rsid w:val="00C72B45"/>
    <w:rsid w:val="00C72E06"/>
    <w:rsid w:val="00C74974"/>
    <w:rsid w:val="00C7647B"/>
    <w:rsid w:val="00C775CA"/>
    <w:rsid w:val="00C81CDD"/>
    <w:rsid w:val="00C83CA2"/>
    <w:rsid w:val="00C83D0F"/>
    <w:rsid w:val="00C847F0"/>
    <w:rsid w:val="00C8734C"/>
    <w:rsid w:val="00C90BC3"/>
    <w:rsid w:val="00C9790D"/>
    <w:rsid w:val="00CA3AB5"/>
    <w:rsid w:val="00CA4030"/>
    <w:rsid w:val="00CA610C"/>
    <w:rsid w:val="00CA69FE"/>
    <w:rsid w:val="00CB789C"/>
    <w:rsid w:val="00CC0A25"/>
    <w:rsid w:val="00CC325E"/>
    <w:rsid w:val="00CD6EA6"/>
    <w:rsid w:val="00CE0B89"/>
    <w:rsid w:val="00CE7171"/>
    <w:rsid w:val="00CF0A93"/>
    <w:rsid w:val="00CF20E0"/>
    <w:rsid w:val="00CF6DC4"/>
    <w:rsid w:val="00D03C0F"/>
    <w:rsid w:val="00D06477"/>
    <w:rsid w:val="00D07B4F"/>
    <w:rsid w:val="00D10A63"/>
    <w:rsid w:val="00D10B4D"/>
    <w:rsid w:val="00D11459"/>
    <w:rsid w:val="00D20208"/>
    <w:rsid w:val="00D211A0"/>
    <w:rsid w:val="00D23842"/>
    <w:rsid w:val="00D23EA2"/>
    <w:rsid w:val="00D31C4F"/>
    <w:rsid w:val="00D35B86"/>
    <w:rsid w:val="00D379F6"/>
    <w:rsid w:val="00D408C7"/>
    <w:rsid w:val="00D41998"/>
    <w:rsid w:val="00D423ED"/>
    <w:rsid w:val="00D45F69"/>
    <w:rsid w:val="00D47019"/>
    <w:rsid w:val="00D532AF"/>
    <w:rsid w:val="00D54CF9"/>
    <w:rsid w:val="00D61549"/>
    <w:rsid w:val="00D65930"/>
    <w:rsid w:val="00D65E26"/>
    <w:rsid w:val="00D71176"/>
    <w:rsid w:val="00D7120B"/>
    <w:rsid w:val="00D71251"/>
    <w:rsid w:val="00D71FA6"/>
    <w:rsid w:val="00D73B1E"/>
    <w:rsid w:val="00D75924"/>
    <w:rsid w:val="00D777C3"/>
    <w:rsid w:val="00D81D5E"/>
    <w:rsid w:val="00D83FF7"/>
    <w:rsid w:val="00D85B28"/>
    <w:rsid w:val="00D900EA"/>
    <w:rsid w:val="00D90C06"/>
    <w:rsid w:val="00D92E01"/>
    <w:rsid w:val="00D942AC"/>
    <w:rsid w:val="00D95665"/>
    <w:rsid w:val="00D9631F"/>
    <w:rsid w:val="00D96618"/>
    <w:rsid w:val="00D970BE"/>
    <w:rsid w:val="00DA61D4"/>
    <w:rsid w:val="00DA7C99"/>
    <w:rsid w:val="00DB17D0"/>
    <w:rsid w:val="00DB27DF"/>
    <w:rsid w:val="00DC05F0"/>
    <w:rsid w:val="00DC17A8"/>
    <w:rsid w:val="00DC1C6F"/>
    <w:rsid w:val="00DC4596"/>
    <w:rsid w:val="00DC6CE8"/>
    <w:rsid w:val="00DC7074"/>
    <w:rsid w:val="00DD115A"/>
    <w:rsid w:val="00DD4688"/>
    <w:rsid w:val="00DD523B"/>
    <w:rsid w:val="00DE051C"/>
    <w:rsid w:val="00DE3C9F"/>
    <w:rsid w:val="00DE4E56"/>
    <w:rsid w:val="00DE68BA"/>
    <w:rsid w:val="00DF282F"/>
    <w:rsid w:val="00DF2A4F"/>
    <w:rsid w:val="00DF2BFB"/>
    <w:rsid w:val="00DF2D60"/>
    <w:rsid w:val="00DF510A"/>
    <w:rsid w:val="00DF71F4"/>
    <w:rsid w:val="00E052B2"/>
    <w:rsid w:val="00E067B7"/>
    <w:rsid w:val="00E11CFC"/>
    <w:rsid w:val="00E14454"/>
    <w:rsid w:val="00E17BBB"/>
    <w:rsid w:val="00E2107B"/>
    <w:rsid w:val="00E219DF"/>
    <w:rsid w:val="00E2531A"/>
    <w:rsid w:val="00E263FF"/>
    <w:rsid w:val="00E31479"/>
    <w:rsid w:val="00E32F17"/>
    <w:rsid w:val="00E33CE7"/>
    <w:rsid w:val="00E3443B"/>
    <w:rsid w:val="00E4517C"/>
    <w:rsid w:val="00E52D2D"/>
    <w:rsid w:val="00E5374C"/>
    <w:rsid w:val="00E53A60"/>
    <w:rsid w:val="00E56FC1"/>
    <w:rsid w:val="00E60BBF"/>
    <w:rsid w:val="00E616F1"/>
    <w:rsid w:val="00E66208"/>
    <w:rsid w:val="00E67237"/>
    <w:rsid w:val="00E67FEC"/>
    <w:rsid w:val="00E7438B"/>
    <w:rsid w:val="00E80BF3"/>
    <w:rsid w:val="00E85A6C"/>
    <w:rsid w:val="00E874BB"/>
    <w:rsid w:val="00E87525"/>
    <w:rsid w:val="00E95E91"/>
    <w:rsid w:val="00EA0E40"/>
    <w:rsid w:val="00EB0E74"/>
    <w:rsid w:val="00EB18B6"/>
    <w:rsid w:val="00EB226B"/>
    <w:rsid w:val="00EB5408"/>
    <w:rsid w:val="00EB5F01"/>
    <w:rsid w:val="00EB7F39"/>
    <w:rsid w:val="00EC5035"/>
    <w:rsid w:val="00EC78CA"/>
    <w:rsid w:val="00EC7E3F"/>
    <w:rsid w:val="00ED0C75"/>
    <w:rsid w:val="00ED1271"/>
    <w:rsid w:val="00EE0FE1"/>
    <w:rsid w:val="00EE1995"/>
    <w:rsid w:val="00EE227D"/>
    <w:rsid w:val="00EE5405"/>
    <w:rsid w:val="00EF06E5"/>
    <w:rsid w:val="00EF2210"/>
    <w:rsid w:val="00EF3676"/>
    <w:rsid w:val="00EF3D17"/>
    <w:rsid w:val="00EF435E"/>
    <w:rsid w:val="00EF5598"/>
    <w:rsid w:val="00EF5C31"/>
    <w:rsid w:val="00EF5D54"/>
    <w:rsid w:val="00EF6BB8"/>
    <w:rsid w:val="00F01D1D"/>
    <w:rsid w:val="00F02631"/>
    <w:rsid w:val="00F02BFC"/>
    <w:rsid w:val="00F03557"/>
    <w:rsid w:val="00F03990"/>
    <w:rsid w:val="00F03A6F"/>
    <w:rsid w:val="00F05C43"/>
    <w:rsid w:val="00F0609A"/>
    <w:rsid w:val="00F10E15"/>
    <w:rsid w:val="00F11228"/>
    <w:rsid w:val="00F20741"/>
    <w:rsid w:val="00F2470E"/>
    <w:rsid w:val="00F24AB2"/>
    <w:rsid w:val="00F312C2"/>
    <w:rsid w:val="00F335CE"/>
    <w:rsid w:val="00F33A30"/>
    <w:rsid w:val="00F33DCA"/>
    <w:rsid w:val="00F35937"/>
    <w:rsid w:val="00F36225"/>
    <w:rsid w:val="00F36913"/>
    <w:rsid w:val="00F3706C"/>
    <w:rsid w:val="00F405A3"/>
    <w:rsid w:val="00F42265"/>
    <w:rsid w:val="00F4267F"/>
    <w:rsid w:val="00F47899"/>
    <w:rsid w:val="00F47BC7"/>
    <w:rsid w:val="00F502D6"/>
    <w:rsid w:val="00F518A1"/>
    <w:rsid w:val="00F5581A"/>
    <w:rsid w:val="00F5631E"/>
    <w:rsid w:val="00F607FF"/>
    <w:rsid w:val="00F611E5"/>
    <w:rsid w:val="00F6386F"/>
    <w:rsid w:val="00F64A35"/>
    <w:rsid w:val="00F65C77"/>
    <w:rsid w:val="00F72EEC"/>
    <w:rsid w:val="00F74559"/>
    <w:rsid w:val="00F74994"/>
    <w:rsid w:val="00F819DB"/>
    <w:rsid w:val="00F81DFA"/>
    <w:rsid w:val="00F829BB"/>
    <w:rsid w:val="00F82AAC"/>
    <w:rsid w:val="00F851AA"/>
    <w:rsid w:val="00F86985"/>
    <w:rsid w:val="00F86D7E"/>
    <w:rsid w:val="00F90737"/>
    <w:rsid w:val="00F93898"/>
    <w:rsid w:val="00F9632D"/>
    <w:rsid w:val="00F97DA7"/>
    <w:rsid w:val="00FA19A9"/>
    <w:rsid w:val="00FA20F0"/>
    <w:rsid w:val="00FA342A"/>
    <w:rsid w:val="00FA4A71"/>
    <w:rsid w:val="00FA6B96"/>
    <w:rsid w:val="00FB0439"/>
    <w:rsid w:val="00FB4EF3"/>
    <w:rsid w:val="00FB6128"/>
    <w:rsid w:val="00FB7A48"/>
    <w:rsid w:val="00FC50F1"/>
    <w:rsid w:val="00FD290D"/>
    <w:rsid w:val="00FD5703"/>
    <w:rsid w:val="00FE356D"/>
    <w:rsid w:val="00FE36FB"/>
    <w:rsid w:val="00FE3F37"/>
    <w:rsid w:val="00FE53BD"/>
    <w:rsid w:val="00FF0824"/>
    <w:rsid w:val="00FF1E90"/>
    <w:rsid w:val="00FF3286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149531-C9F2-41F7-B5E1-2619D00C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847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C0847"/>
    <w:pPr>
      <w:keepNext/>
      <w:pageBreakBefore/>
      <w:numPr>
        <w:numId w:val="1"/>
      </w:numPr>
      <w:tabs>
        <w:tab w:val="left" w:pos="720"/>
      </w:tabs>
      <w:spacing w:before="240" w:after="60"/>
      <w:outlineLvl w:val="0"/>
    </w:pPr>
    <w:rPr>
      <w:b/>
      <w:color w:val="000000"/>
      <w:kern w:val="28"/>
      <w:sz w:val="28"/>
    </w:rPr>
  </w:style>
  <w:style w:type="paragraph" w:styleId="2">
    <w:name w:val="heading 2"/>
    <w:basedOn w:val="a"/>
    <w:next w:val="a"/>
    <w:qFormat/>
    <w:rsid w:val="000C0847"/>
    <w:pPr>
      <w:keepNext/>
      <w:numPr>
        <w:ilvl w:val="1"/>
        <w:numId w:val="1"/>
      </w:numPr>
      <w:tabs>
        <w:tab w:val="left" w:pos="1080"/>
      </w:tabs>
      <w:spacing w:before="120" w:after="60"/>
      <w:outlineLvl w:val="1"/>
    </w:pPr>
    <w:rPr>
      <w:b/>
      <w:sz w:val="24"/>
    </w:rPr>
  </w:style>
  <w:style w:type="paragraph" w:styleId="3">
    <w:name w:val="heading 3"/>
    <w:aliases w:val="h3,Table Attribute Heading"/>
    <w:basedOn w:val="a"/>
    <w:next w:val="a"/>
    <w:qFormat/>
    <w:rsid w:val="000C0847"/>
    <w:pPr>
      <w:keepNext/>
      <w:numPr>
        <w:ilvl w:val="2"/>
        <w:numId w:val="1"/>
      </w:numPr>
      <w:tabs>
        <w:tab w:val="left" w:pos="1440"/>
      </w:tabs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rsid w:val="000C0847"/>
    <w:pPr>
      <w:keepNext/>
      <w:numPr>
        <w:ilvl w:val="3"/>
        <w:numId w:val="1"/>
      </w:numPr>
      <w:tabs>
        <w:tab w:val="left" w:pos="2160"/>
      </w:tabs>
      <w:spacing w:before="240" w:after="60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0C084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C084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rsid w:val="000C084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C084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C084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C0847"/>
    <w:pPr>
      <w:tabs>
        <w:tab w:val="center" w:pos="4320"/>
        <w:tab w:val="right" w:pos="8640"/>
      </w:tabs>
    </w:pPr>
  </w:style>
  <w:style w:type="paragraph" w:customStyle="1" w:styleId="Heading1Comment">
    <w:name w:val="Heading 1 Comment"/>
    <w:basedOn w:val="1"/>
    <w:rsid w:val="000C0847"/>
    <w:pPr>
      <w:numPr>
        <w:numId w:val="0"/>
      </w:numPr>
      <w:ind w:left="720" w:hanging="720"/>
      <w:outlineLvl w:val="9"/>
    </w:pPr>
    <w:rPr>
      <w:color w:val="FF0000"/>
    </w:rPr>
  </w:style>
  <w:style w:type="paragraph" w:customStyle="1" w:styleId="Heading2Comment">
    <w:name w:val="Heading 2 Comment"/>
    <w:basedOn w:val="2"/>
    <w:rsid w:val="000C0847"/>
    <w:pPr>
      <w:numPr>
        <w:ilvl w:val="0"/>
        <w:numId w:val="0"/>
      </w:numPr>
      <w:ind w:left="1080" w:hanging="720"/>
      <w:outlineLvl w:val="9"/>
    </w:pPr>
    <w:rPr>
      <w:color w:val="FF0000"/>
    </w:rPr>
  </w:style>
  <w:style w:type="paragraph" w:customStyle="1" w:styleId="NormalComment">
    <w:name w:val="Normal Comment"/>
    <w:basedOn w:val="a"/>
    <w:rsid w:val="000C0847"/>
    <w:rPr>
      <w:color w:val="FF0000"/>
    </w:rPr>
  </w:style>
  <w:style w:type="paragraph" w:styleId="a4">
    <w:name w:val="footer"/>
    <w:basedOn w:val="a"/>
    <w:link w:val="Char"/>
    <w:uiPriority w:val="99"/>
    <w:rsid w:val="000C0847"/>
    <w:pPr>
      <w:tabs>
        <w:tab w:val="center" w:pos="4320"/>
        <w:tab w:val="right" w:pos="8640"/>
      </w:tabs>
    </w:pPr>
    <w:rPr>
      <w:sz w:val="16"/>
    </w:rPr>
  </w:style>
  <w:style w:type="character" w:styleId="a5">
    <w:name w:val="page number"/>
    <w:basedOn w:val="a0"/>
    <w:rsid w:val="000C0847"/>
  </w:style>
  <w:style w:type="paragraph" w:customStyle="1" w:styleId="Head2numbered">
    <w:name w:val="Head 2 numbered"/>
    <w:basedOn w:val="NumberedHeading"/>
    <w:next w:val="2"/>
    <w:rsid w:val="000C0847"/>
    <w:rPr>
      <w:sz w:val="24"/>
    </w:rPr>
  </w:style>
  <w:style w:type="paragraph" w:customStyle="1" w:styleId="NumberedHeading">
    <w:name w:val="Numbered Heading"/>
    <w:basedOn w:val="1"/>
    <w:next w:val="a"/>
    <w:rsid w:val="000C0847"/>
    <w:pPr>
      <w:numPr>
        <w:numId w:val="0"/>
      </w:numPr>
      <w:tabs>
        <w:tab w:val="left" w:pos="2016"/>
      </w:tabs>
      <w:ind w:left="720" w:hanging="720"/>
      <w:outlineLvl w:val="9"/>
    </w:pPr>
  </w:style>
  <w:style w:type="paragraph" w:customStyle="1" w:styleId="Table1">
    <w:name w:val="Table1"/>
    <w:basedOn w:val="a"/>
    <w:rsid w:val="000C0847"/>
    <w:rPr>
      <w:b/>
      <w:i/>
      <w:color w:val="000000"/>
    </w:rPr>
  </w:style>
  <w:style w:type="paragraph" w:customStyle="1" w:styleId="Table1Input">
    <w:name w:val="Table1 Input"/>
    <w:basedOn w:val="Table1"/>
    <w:rsid w:val="000C0847"/>
    <w:rPr>
      <w:color w:val="FF0000"/>
    </w:rPr>
  </w:style>
  <w:style w:type="paragraph" w:customStyle="1" w:styleId="HiddenText">
    <w:name w:val="Hidden Text"/>
    <w:basedOn w:val="a"/>
    <w:next w:val="a"/>
    <w:rsid w:val="000C0847"/>
    <w:pPr>
      <w:jc w:val="both"/>
    </w:pPr>
    <w:rPr>
      <w:vanish/>
      <w:color w:val="0000FF"/>
    </w:rPr>
  </w:style>
  <w:style w:type="paragraph" w:customStyle="1" w:styleId="IndentedNormal">
    <w:name w:val="Indented Normal"/>
    <w:basedOn w:val="a"/>
    <w:rsid w:val="000C0847"/>
    <w:pPr>
      <w:ind w:left="720"/>
    </w:pPr>
    <w:rPr>
      <w:sz w:val="24"/>
    </w:rPr>
  </w:style>
  <w:style w:type="paragraph" w:styleId="10">
    <w:name w:val="toc 1"/>
    <w:basedOn w:val="a"/>
    <w:next w:val="a"/>
    <w:uiPriority w:val="39"/>
    <w:rsid w:val="000C0847"/>
    <w:pPr>
      <w:spacing w:before="120"/>
    </w:pPr>
  </w:style>
  <w:style w:type="paragraph" w:styleId="20">
    <w:name w:val="toc 2"/>
    <w:basedOn w:val="a"/>
    <w:next w:val="a"/>
    <w:uiPriority w:val="39"/>
    <w:rsid w:val="000C0847"/>
    <w:pPr>
      <w:ind w:left="200"/>
    </w:pPr>
  </w:style>
  <w:style w:type="paragraph" w:styleId="30">
    <w:name w:val="toc 3"/>
    <w:basedOn w:val="a"/>
    <w:next w:val="a"/>
    <w:uiPriority w:val="39"/>
    <w:rsid w:val="000C0847"/>
    <w:pPr>
      <w:ind w:left="400"/>
    </w:pPr>
  </w:style>
  <w:style w:type="paragraph" w:styleId="40">
    <w:name w:val="toc 4"/>
    <w:basedOn w:val="a"/>
    <w:next w:val="a"/>
    <w:semiHidden/>
    <w:rsid w:val="000C0847"/>
    <w:pPr>
      <w:ind w:left="600"/>
    </w:pPr>
  </w:style>
  <w:style w:type="paragraph" w:styleId="50">
    <w:name w:val="toc 5"/>
    <w:basedOn w:val="a"/>
    <w:next w:val="a"/>
    <w:semiHidden/>
    <w:rsid w:val="000C0847"/>
    <w:pPr>
      <w:ind w:left="800"/>
    </w:pPr>
  </w:style>
  <w:style w:type="paragraph" w:styleId="60">
    <w:name w:val="toc 6"/>
    <w:basedOn w:val="a"/>
    <w:next w:val="a"/>
    <w:semiHidden/>
    <w:rsid w:val="000C0847"/>
    <w:pPr>
      <w:ind w:left="1000"/>
    </w:pPr>
  </w:style>
  <w:style w:type="paragraph" w:styleId="70">
    <w:name w:val="toc 7"/>
    <w:basedOn w:val="a"/>
    <w:next w:val="a"/>
    <w:semiHidden/>
    <w:rsid w:val="000C0847"/>
    <w:pPr>
      <w:ind w:left="1200"/>
    </w:pPr>
  </w:style>
  <w:style w:type="paragraph" w:styleId="80">
    <w:name w:val="toc 8"/>
    <w:basedOn w:val="a"/>
    <w:next w:val="a"/>
    <w:semiHidden/>
    <w:rsid w:val="000C0847"/>
    <w:pPr>
      <w:ind w:left="1400"/>
    </w:pPr>
  </w:style>
  <w:style w:type="paragraph" w:styleId="90">
    <w:name w:val="toc 9"/>
    <w:basedOn w:val="a"/>
    <w:next w:val="a"/>
    <w:semiHidden/>
    <w:rsid w:val="000C0847"/>
    <w:pPr>
      <w:ind w:left="1600"/>
    </w:pPr>
  </w:style>
  <w:style w:type="paragraph" w:customStyle="1" w:styleId="BodyText22">
    <w:name w:val="Body Text 22"/>
    <w:basedOn w:val="a"/>
    <w:rsid w:val="000C0847"/>
    <w:rPr>
      <w:vanish/>
      <w:color w:val="0000FF"/>
    </w:rPr>
  </w:style>
  <w:style w:type="paragraph" w:styleId="a6">
    <w:name w:val="Body Text"/>
    <w:basedOn w:val="a"/>
    <w:rsid w:val="000C0847"/>
    <w:pPr>
      <w:jc w:val="both"/>
    </w:pPr>
    <w:rPr>
      <w:sz w:val="24"/>
    </w:rPr>
  </w:style>
  <w:style w:type="paragraph" w:styleId="a7">
    <w:name w:val="Title"/>
    <w:basedOn w:val="a"/>
    <w:qFormat/>
    <w:rsid w:val="000C0847"/>
    <w:pPr>
      <w:spacing w:before="240" w:after="60"/>
      <w:jc w:val="center"/>
    </w:pPr>
    <w:rPr>
      <w:b/>
      <w:kern w:val="28"/>
      <w:sz w:val="36"/>
    </w:rPr>
  </w:style>
  <w:style w:type="paragraph" w:customStyle="1" w:styleId="BodyText21">
    <w:name w:val="Body Text 21"/>
    <w:basedOn w:val="a"/>
    <w:rsid w:val="000C0847"/>
    <w:pPr>
      <w:ind w:left="360"/>
    </w:pPr>
    <w:rPr>
      <w:color w:val="FF0000"/>
    </w:rPr>
  </w:style>
  <w:style w:type="paragraph" w:customStyle="1" w:styleId="TEXT">
    <w:name w:val="TEXT"/>
    <w:basedOn w:val="a"/>
    <w:rsid w:val="000C0847"/>
    <w:pPr>
      <w:ind w:left="1440" w:right="324" w:hanging="720"/>
    </w:pPr>
  </w:style>
  <w:style w:type="character" w:customStyle="1" w:styleId="Object">
    <w:name w:val="Object"/>
    <w:basedOn w:val="a0"/>
    <w:rsid w:val="000C0847"/>
    <w:rPr>
      <w:i/>
      <w:sz w:val="22"/>
    </w:rPr>
  </w:style>
  <w:style w:type="paragraph" w:customStyle="1" w:styleId="TableText">
    <w:name w:val="Table Text"/>
    <w:basedOn w:val="a"/>
    <w:rsid w:val="000C0847"/>
    <w:pPr>
      <w:spacing w:before="60" w:after="60"/>
    </w:pPr>
    <w:rPr>
      <w:rFonts w:ascii="Times New Roman" w:hAnsi="Times New Roman"/>
    </w:rPr>
  </w:style>
  <w:style w:type="paragraph" w:customStyle="1" w:styleId="Copyright">
    <w:name w:val="Copyright"/>
    <w:basedOn w:val="3"/>
    <w:next w:val="a"/>
    <w:rsid w:val="000C0847"/>
    <w:pPr>
      <w:keepLines/>
      <w:widowControl w:val="0"/>
      <w:tabs>
        <w:tab w:val="clear" w:pos="1440"/>
      </w:tabs>
      <w:spacing w:before="240" w:after="0"/>
      <w:ind w:left="-144" w:hanging="576"/>
      <w:outlineLvl w:val="9"/>
    </w:pPr>
    <w:rPr>
      <w:rFonts w:ascii="Arial Narrow" w:hAnsi="Arial Narrow"/>
      <w:sz w:val="28"/>
    </w:rPr>
  </w:style>
  <w:style w:type="paragraph" w:styleId="a8">
    <w:name w:val="footnote text"/>
    <w:basedOn w:val="a"/>
    <w:semiHidden/>
    <w:rsid w:val="000C0847"/>
    <w:rPr>
      <w:rFonts w:ascii="Times New Roman" w:hAnsi="Times New Roman"/>
    </w:rPr>
  </w:style>
  <w:style w:type="character" w:styleId="a9">
    <w:name w:val="footnote reference"/>
    <w:basedOn w:val="a0"/>
    <w:semiHidden/>
    <w:rsid w:val="000C0847"/>
    <w:rPr>
      <w:vertAlign w:val="superscript"/>
    </w:rPr>
  </w:style>
  <w:style w:type="paragraph" w:customStyle="1" w:styleId="DocumentMap1">
    <w:name w:val="Document Map1"/>
    <w:basedOn w:val="a"/>
    <w:rsid w:val="000C0847"/>
    <w:pPr>
      <w:shd w:val="clear" w:color="auto" w:fill="000080"/>
    </w:pPr>
    <w:rPr>
      <w:rFonts w:ascii="Tahoma" w:hAnsi="Tahoma"/>
    </w:rPr>
  </w:style>
  <w:style w:type="paragraph" w:customStyle="1" w:styleId="xl26">
    <w:name w:val="xl26"/>
    <w:basedOn w:val="a"/>
    <w:rsid w:val="000C0847"/>
    <w:pPr>
      <w:spacing w:before="100" w:after="100"/>
      <w:jc w:val="right"/>
    </w:pPr>
    <w:rPr>
      <w:rFonts w:ascii="Times New Roman" w:hAnsi="Times New Roman"/>
    </w:rPr>
  </w:style>
  <w:style w:type="character" w:styleId="aa">
    <w:name w:val="Hyperlink"/>
    <w:basedOn w:val="a0"/>
    <w:uiPriority w:val="99"/>
    <w:rsid w:val="000C0847"/>
    <w:rPr>
      <w:color w:val="0000FF"/>
      <w:u w:val="single"/>
    </w:rPr>
  </w:style>
  <w:style w:type="paragraph" w:styleId="ab">
    <w:name w:val="Document Map"/>
    <w:basedOn w:val="a"/>
    <w:link w:val="Char0"/>
    <w:rsid w:val="00974289"/>
    <w:pPr>
      <w:shd w:val="clear" w:color="auto" w:fill="000080"/>
    </w:pPr>
    <w:rPr>
      <w:rFonts w:ascii="Tahoma" w:hAnsi="Tahoma" w:cs="Tahoma"/>
    </w:rPr>
  </w:style>
  <w:style w:type="paragraph" w:customStyle="1" w:styleId="TabHead">
    <w:name w:val="TabHead"/>
    <w:basedOn w:val="a"/>
    <w:autoRedefine/>
    <w:rsid w:val="00171283"/>
    <w:pPr>
      <w:widowControl w:val="0"/>
      <w:overflowPunct/>
      <w:autoSpaceDE/>
      <w:autoSpaceDN/>
      <w:adjustRightInd/>
      <w:spacing w:before="120" w:after="120" w:line="240" w:lineRule="atLeast"/>
      <w:ind w:firstLine="454"/>
      <w:textAlignment w:val="auto"/>
    </w:pPr>
    <w:rPr>
      <w:rFonts w:ascii="Imago" w:hAnsi="Imago" w:cs="Arial"/>
      <w:b/>
      <w:bCs/>
      <w:sz w:val="22"/>
      <w:szCs w:val="22"/>
      <w:lang w:val="en-GB" w:eastAsia="en-US"/>
    </w:rPr>
  </w:style>
  <w:style w:type="paragraph" w:customStyle="1" w:styleId="Titel2">
    <w:name w:val="Titel2"/>
    <w:basedOn w:val="a"/>
    <w:next w:val="a"/>
    <w:autoRedefine/>
    <w:rsid w:val="00171283"/>
    <w:pPr>
      <w:widowControl w:val="0"/>
      <w:overflowPunct/>
      <w:autoSpaceDE/>
      <w:autoSpaceDN/>
      <w:adjustRightInd/>
      <w:spacing w:before="240" w:after="360" w:line="240" w:lineRule="atLeast"/>
      <w:textAlignment w:val="auto"/>
    </w:pPr>
    <w:rPr>
      <w:rFonts w:ascii="Imago" w:hAnsi="Imago" w:cs="Arial"/>
      <w:b/>
      <w:bCs/>
      <w:sz w:val="32"/>
      <w:szCs w:val="32"/>
      <w:lang w:val="en-GB"/>
    </w:rPr>
  </w:style>
  <w:style w:type="paragraph" w:styleId="ac">
    <w:name w:val="Balloon Text"/>
    <w:basedOn w:val="a"/>
    <w:link w:val="Char1"/>
    <w:rsid w:val="00DC4596"/>
    <w:rPr>
      <w:sz w:val="16"/>
      <w:szCs w:val="16"/>
    </w:rPr>
  </w:style>
  <w:style w:type="character" w:customStyle="1" w:styleId="Char1">
    <w:name w:val="批注框文本 Char"/>
    <w:basedOn w:val="a0"/>
    <w:link w:val="ac"/>
    <w:rsid w:val="00DC4596"/>
    <w:rPr>
      <w:rFonts w:ascii="Arial" w:hAnsi="Arial"/>
      <w:sz w:val="16"/>
      <w:szCs w:val="16"/>
    </w:rPr>
  </w:style>
  <w:style w:type="table" w:styleId="ad">
    <w:name w:val="Table Grid"/>
    <w:basedOn w:val="a1"/>
    <w:rsid w:val="00BE5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basedOn w:val="a0"/>
    <w:link w:val="a4"/>
    <w:uiPriority w:val="99"/>
    <w:rsid w:val="00327E5F"/>
    <w:rPr>
      <w:rFonts w:ascii="Arial" w:hAnsi="Arial"/>
      <w:sz w:val="16"/>
    </w:rPr>
  </w:style>
  <w:style w:type="character" w:customStyle="1" w:styleId="Char0">
    <w:name w:val="文档结构图 Char"/>
    <w:basedOn w:val="a0"/>
    <w:link w:val="ab"/>
    <w:rsid w:val="009010D6"/>
    <w:rPr>
      <w:rFonts w:ascii="Tahoma" w:hAnsi="Tahoma" w:cs="Tahoma"/>
      <w:shd w:val="clear" w:color="auto" w:fill="000080"/>
    </w:rPr>
  </w:style>
  <w:style w:type="paragraph" w:styleId="ae">
    <w:name w:val="Subtitle"/>
    <w:basedOn w:val="a"/>
    <w:next w:val="a"/>
    <w:link w:val="Char2"/>
    <w:qFormat/>
    <w:rsid w:val="00E8752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e"/>
    <w:rsid w:val="00E87525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">
    <w:name w:val="Quote"/>
    <w:basedOn w:val="a"/>
    <w:next w:val="a"/>
    <w:link w:val="Char3"/>
    <w:uiPriority w:val="29"/>
    <w:qFormat/>
    <w:rsid w:val="00E87525"/>
    <w:rPr>
      <w:i/>
      <w:iCs/>
      <w:color w:val="000000" w:themeColor="text1"/>
    </w:rPr>
  </w:style>
  <w:style w:type="character" w:customStyle="1" w:styleId="Char3">
    <w:name w:val="引用 Char"/>
    <w:basedOn w:val="a0"/>
    <w:link w:val="af"/>
    <w:uiPriority w:val="29"/>
    <w:rsid w:val="00E87525"/>
    <w:rPr>
      <w:rFonts w:ascii="Arial" w:hAnsi="Arial"/>
      <w:i/>
      <w:iCs/>
      <w:color w:val="000000" w:themeColor="text1"/>
    </w:rPr>
  </w:style>
  <w:style w:type="character" w:styleId="af0">
    <w:name w:val="Strong"/>
    <w:basedOn w:val="a0"/>
    <w:qFormat/>
    <w:rsid w:val="000C23E1"/>
    <w:rPr>
      <w:b/>
      <w:bCs/>
    </w:rPr>
  </w:style>
  <w:style w:type="paragraph" w:customStyle="1" w:styleId="BodyText1">
    <w:name w:val="Body Text 1"/>
    <w:basedOn w:val="a6"/>
    <w:rsid w:val="007F4D3C"/>
    <w:pPr>
      <w:overflowPunct/>
      <w:autoSpaceDE/>
      <w:autoSpaceDN/>
      <w:adjustRightInd/>
      <w:spacing w:before="60" w:after="60"/>
      <w:ind w:left="851" w:firstLineChars="200" w:firstLine="200"/>
      <w:textAlignment w:val="auto"/>
    </w:pPr>
    <w:rPr>
      <w:sz w:val="21"/>
      <w:lang w:val="de-DE"/>
    </w:rPr>
  </w:style>
  <w:style w:type="paragraph" w:styleId="af1">
    <w:name w:val="List Paragraph"/>
    <w:basedOn w:val="a"/>
    <w:uiPriority w:val="34"/>
    <w:qFormat/>
    <w:rsid w:val="001F0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__1.vsd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VECO\0&#39033;&#30446;&#31649;&#29702;\21Project%20Documents%20Template\01%20Project%20Deliverables%20Template\SIH_SAP_Rollout_Function_Spec_Template_CN_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45403-C522-4C6A-8ED5-B8362A9F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SIH_SAP_Rollout_Function_Spec_Template_CN_V1.1.dot</Template>
  <TotalTime>1269</TotalTime>
  <Pages>11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 Template CN</vt:lpstr>
    </vt:vector>
  </TitlesOfParts>
  <Company>HP China</Company>
  <LinksUpToDate>false</LinksUpToDate>
  <CharactersWithSpaces>2838</CharactersWithSpaces>
  <SharedDoc>false</SharedDoc>
  <HLinks>
    <vt:vector size="108" baseType="variant"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_Toc219715522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_Toc219715521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_Toc219715520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_Toc219715519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_Toc219715518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_Toc219715517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_Toc219715516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_Toc219715515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_Toc219715514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_Toc219715513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_Toc219715512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_Toc219715511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_Toc219715510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_Toc219715509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_Toc219715508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_Toc219715507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_Toc219715506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_Toc219715505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 Template CN</dc:title>
  <dc:creator>Yu-Bing Zhu</dc:creator>
  <cp:keywords>FS</cp:keywords>
  <cp:lastModifiedBy>druidwang</cp:lastModifiedBy>
  <cp:revision>782</cp:revision>
  <cp:lastPrinted>2012-10-12T06:08:00Z</cp:lastPrinted>
  <dcterms:created xsi:type="dcterms:W3CDTF">2012-09-03T02:02:00Z</dcterms:created>
  <dcterms:modified xsi:type="dcterms:W3CDTF">2017-03-20T05:28:00Z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ZH</vt:lpwstr>
  </property>
  <property fmtid="{D5CDD505-2E9C-101B-9397-08002B2CF9AE}" pid="3" name="Version">
    <vt:lpwstr>V1.0</vt:lpwstr>
  </property>
</Properties>
</file>