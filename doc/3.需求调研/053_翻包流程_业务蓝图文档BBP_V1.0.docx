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8"/>
        </w:rPr>
      </w:pPr>
    </w:p>
    <w:p w:rsidR="00F3706C" w:rsidRDefault="00FA3519">
      <w:pPr>
        <w:jc w:val="center"/>
        <w:rPr>
          <w:rFonts w:ascii="Times New Roman" w:hAnsi="Times New Roman"/>
          <w:b/>
          <w:bCs/>
          <w:sz w:val="48"/>
        </w:rPr>
      </w:pPr>
      <w:r>
        <w:rPr>
          <w:rFonts w:ascii="Times New Roman" w:hAnsi="Times New Roman" w:hint="eastAsia"/>
          <w:b/>
          <w:bCs/>
          <w:sz w:val="48"/>
        </w:rPr>
        <w:t>科尔本</w:t>
      </w:r>
      <w:r w:rsidR="00FF3286">
        <w:rPr>
          <w:rFonts w:ascii="Times New Roman" w:hAnsi="Times New Roman" w:hint="eastAsia"/>
          <w:b/>
          <w:bCs/>
          <w:sz w:val="48"/>
        </w:rPr>
        <w:t>WMS</w:t>
      </w:r>
      <w:r w:rsidR="00EB5408">
        <w:rPr>
          <w:rFonts w:ascii="Times New Roman" w:hAnsi="Times New Roman" w:hint="eastAsia"/>
          <w:b/>
          <w:bCs/>
          <w:sz w:val="48"/>
        </w:rPr>
        <w:t>项目</w:t>
      </w:r>
    </w:p>
    <w:p w:rsidR="00F3706C" w:rsidRDefault="008D0229">
      <w:pPr>
        <w:jc w:val="center"/>
        <w:rPr>
          <w:rFonts w:ascii="Times New Roman" w:hAnsi="Times New Roman"/>
          <w:sz w:val="36"/>
        </w:rPr>
      </w:pPr>
      <w:bookmarkStart w:id="0" w:name="_Toc68423961"/>
      <w:r>
        <w:rPr>
          <w:rFonts w:ascii="Times New Roman" w:hAnsi="Times New Roman" w:hint="eastAsia"/>
          <w:sz w:val="36"/>
        </w:rPr>
        <w:t>业务蓝图文档</w:t>
      </w:r>
      <w:bookmarkEnd w:id="0"/>
    </w:p>
    <w:p w:rsidR="00F3706C" w:rsidRPr="00CB789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F3706C" w:rsidRDefault="00F3706C">
      <w:pPr>
        <w:jc w:val="center"/>
        <w:rPr>
          <w:rFonts w:ascii="Times New Roman" w:hAnsi="Times New Roman"/>
          <w:sz w:val="36"/>
        </w:rPr>
      </w:pPr>
    </w:p>
    <w:p w:rsidR="008D0229" w:rsidRPr="00FA3519" w:rsidRDefault="00FA3519"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 w:hint="eastAsia"/>
          <w:b/>
          <w:bCs/>
          <w:sz w:val="44"/>
        </w:rPr>
        <w:t>翻包</w:t>
      </w:r>
      <w:r w:rsidR="00AF24F8" w:rsidRPr="00FA3519">
        <w:rPr>
          <w:rFonts w:ascii="Times New Roman" w:hAnsi="Times New Roman" w:hint="eastAsia"/>
          <w:b/>
          <w:bCs/>
          <w:sz w:val="44"/>
        </w:rPr>
        <w:t>流程</w:t>
      </w:r>
    </w:p>
    <w:p w:rsidR="00F3706C" w:rsidRPr="00FA3519" w:rsidRDefault="00FF3286">
      <w:pPr>
        <w:jc w:val="center"/>
        <w:rPr>
          <w:rFonts w:ascii="Times New Roman" w:hAnsi="Times New Roman"/>
          <w:b/>
          <w:bCs/>
          <w:sz w:val="44"/>
        </w:rPr>
      </w:pPr>
      <w:r w:rsidRPr="00FA3519">
        <w:rPr>
          <w:rFonts w:ascii="Times New Roman" w:hAnsi="Times New Roman"/>
          <w:b/>
          <w:bCs/>
          <w:sz w:val="44"/>
        </w:rPr>
        <w:t>WMS_</w:t>
      </w:r>
      <w:r w:rsidR="00935AE1" w:rsidRPr="00FA3519">
        <w:rPr>
          <w:rFonts w:ascii="Times New Roman" w:hAnsi="Times New Roman"/>
          <w:b/>
          <w:bCs/>
          <w:sz w:val="44"/>
        </w:rPr>
        <w:t>0</w:t>
      </w:r>
      <w:r w:rsidR="00FA3519">
        <w:rPr>
          <w:rFonts w:ascii="Times New Roman" w:hAnsi="Times New Roman"/>
          <w:b/>
          <w:bCs/>
          <w:sz w:val="44"/>
        </w:rPr>
        <w:t>53</w:t>
      </w:r>
    </w:p>
    <w:p w:rsidR="00F3706C" w:rsidRPr="00F93898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44"/>
        </w:rPr>
      </w:pPr>
    </w:p>
    <w:p w:rsidR="009010D6" w:rsidRDefault="009010D6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BE578C" w:rsidRDefault="00BE578C">
      <w:pPr>
        <w:jc w:val="center"/>
        <w:rPr>
          <w:rFonts w:ascii="Times New Roman" w:hAnsi="Times New Roman"/>
          <w:b/>
          <w:bCs/>
          <w:sz w:val="44"/>
        </w:rPr>
      </w:pPr>
    </w:p>
    <w:p w:rsidR="00F3706C" w:rsidRDefault="00F3706C">
      <w:pPr>
        <w:jc w:val="center"/>
        <w:rPr>
          <w:rFonts w:ascii="Times New Roman" w:hAnsi="Times New Roman"/>
          <w:b/>
          <w:bCs/>
          <w:sz w:val="84"/>
        </w:rPr>
      </w:pPr>
    </w:p>
    <w:p w:rsidR="00F3706C" w:rsidRDefault="00974289" w:rsidP="00283293">
      <w:pPr>
        <w:jc w:val="center"/>
        <w:rPr>
          <w:rFonts w:ascii="Times New Roman" w:hAnsi="Times New Roman"/>
          <w:sz w:val="84"/>
        </w:rPr>
      </w:pPr>
      <w:r>
        <w:rPr>
          <w:rFonts w:ascii="Times New Roman" w:hAnsi="Times New Roman"/>
          <w:b/>
          <w:bCs/>
          <w:sz w:val="84"/>
        </w:rPr>
        <w:t xml:space="preserve">                        </w:t>
      </w: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F3706C">
      <w:pPr>
        <w:rPr>
          <w:rFonts w:ascii="Times New Roman" w:hAnsi="Times New Roman"/>
          <w:sz w:val="84"/>
        </w:rPr>
      </w:pPr>
    </w:p>
    <w:p w:rsidR="00F3706C" w:rsidRDefault="00EB5408">
      <w:pPr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 w:hint="eastAsia"/>
          <w:sz w:val="36"/>
        </w:rPr>
        <w:t>文档创建日期</w:t>
      </w:r>
    </w:p>
    <w:p w:rsidR="00F3706C" w:rsidRPr="00FA3519" w:rsidRDefault="00DC7074">
      <w:pPr>
        <w:pStyle w:val="a7"/>
      </w:pPr>
      <w:r w:rsidRPr="00FA3519">
        <w:rPr>
          <w:rFonts w:hint="eastAsia"/>
        </w:rPr>
        <w:t>201</w:t>
      </w:r>
      <w:r w:rsidR="00FA3519" w:rsidRPr="00FA3519">
        <w:t>7</w:t>
      </w:r>
      <w:r w:rsidR="00FF3286" w:rsidRPr="00FA3519">
        <w:rPr>
          <w:rFonts w:hint="eastAsia"/>
        </w:rPr>
        <w:t>-</w:t>
      </w:r>
      <w:r w:rsidR="00FA3519" w:rsidRPr="00FA3519">
        <w:t>3</w:t>
      </w:r>
      <w:r w:rsidR="00B86C4C" w:rsidRPr="00FA3519">
        <w:rPr>
          <w:rFonts w:hint="eastAsia"/>
        </w:rPr>
        <w:t>-</w:t>
      </w:r>
      <w:r w:rsidR="00D45F69" w:rsidRPr="00FA3519">
        <w:t>2</w:t>
      </w:r>
      <w:r w:rsidR="00FA3519" w:rsidRPr="00FA3519">
        <w:t>1</w:t>
      </w:r>
    </w:p>
    <w:p w:rsidR="009010D6" w:rsidRDefault="009010D6" w:rsidP="009010D6">
      <w:pPr>
        <w:pStyle w:val="a7"/>
        <w:jc w:val="left"/>
        <w:rPr>
          <w:szCs w:val="36"/>
        </w:rPr>
      </w:pPr>
      <w:bookmarkStart w:id="1" w:name="_Toc451847378"/>
      <w:bookmarkStart w:id="2" w:name="_Toc451849146"/>
      <w:bookmarkStart w:id="3" w:name="_Toc451906394"/>
      <w:bookmarkStart w:id="4" w:name="_Toc451907213"/>
      <w:bookmarkStart w:id="5" w:name="_Toc451907505"/>
      <w:bookmarkStart w:id="6" w:name="_Toc451907604"/>
      <w:bookmarkStart w:id="7" w:name="_Toc451907750"/>
      <w:bookmarkStart w:id="8" w:name="_Toc451907908"/>
      <w:bookmarkStart w:id="9" w:name="_Toc451908022"/>
      <w:r w:rsidRPr="00E5380E">
        <w:rPr>
          <w:rFonts w:hint="eastAsia"/>
          <w:szCs w:val="36"/>
        </w:rPr>
        <w:t>文档信息</w:t>
      </w:r>
    </w:p>
    <w:p w:rsidR="009010D6" w:rsidRPr="007A059D" w:rsidRDefault="009010D6" w:rsidP="009010D6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00"/>
        <w:gridCol w:w="5940"/>
      </w:tblGrid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lastRenderedPageBreak/>
              <w:t>作者：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A3519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王祥</w:t>
            </w:r>
          </w:p>
        </w:tc>
      </w:tr>
      <w:tr w:rsidR="009010D6" w:rsidTr="00AB4F1E">
        <w:trPr>
          <w:trHeight w:val="529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创建日期（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FF3286" w:rsidP="00FA3519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201</w:t>
            </w:r>
            <w:r w:rsidR="00FA3519">
              <w:rPr>
                <w:i w:val="0"/>
                <w:color w:val="000000"/>
                <w:sz w:val="24"/>
                <w:szCs w:val="24"/>
              </w:rPr>
              <w:t>7</w:t>
            </w:r>
            <w:r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FA3519">
              <w:rPr>
                <w:i w:val="0"/>
                <w:color w:val="000000"/>
                <w:sz w:val="24"/>
                <w:szCs w:val="24"/>
              </w:rPr>
              <w:t>3</w:t>
            </w:r>
            <w:r w:rsidR="009D24ED">
              <w:rPr>
                <w:rFonts w:hint="eastAsia"/>
                <w:i w:val="0"/>
                <w:color w:val="000000"/>
                <w:sz w:val="24"/>
                <w:szCs w:val="24"/>
              </w:rPr>
              <w:t>-</w:t>
            </w:r>
            <w:r w:rsidR="00C04C68">
              <w:rPr>
                <w:i w:val="0"/>
                <w:color w:val="000000"/>
                <w:sz w:val="24"/>
                <w:szCs w:val="24"/>
              </w:rPr>
              <w:t>2</w:t>
            </w:r>
            <w:r w:rsidR="00FA3519">
              <w:rPr>
                <w:i w:val="0"/>
                <w:color w:val="000000"/>
                <w:sz w:val="24"/>
                <w:szCs w:val="24"/>
              </w:rPr>
              <w:t>1</w:t>
            </w:r>
          </w:p>
        </w:tc>
      </w:tr>
      <w:tr w:rsidR="009010D6" w:rsidTr="00AB4F1E">
        <w:trPr>
          <w:trHeight w:val="545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审核者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AB4F1E">
            <w:pPr>
              <w:pStyle w:val="Table1"/>
              <w:rPr>
                <w:rFonts w:ascii="Times New Roman" w:hAnsi="Times New Roman"/>
                <w:i w:val="0"/>
                <w:color w:val="0000FF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审核</w:t>
            </w:r>
            <w:r w:rsidRPr="00E5380E">
              <w:rPr>
                <w:rFonts w:hint="eastAsia"/>
                <w:i w:val="0"/>
                <w:sz w:val="24"/>
                <w:szCs w:val="24"/>
              </w:rPr>
              <w:t>日期</w:t>
            </w:r>
            <w:r>
              <w:rPr>
                <w:rFonts w:hint="eastAsia"/>
                <w:i w:val="0"/>
                <w:sz w:val="24"/>
                <w:szCs w:val="24"/>
              </w:rPr>
              <w:t>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最后修订者：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>
              <w:rPr>
                <w:rFonts w:hint="eastAsia"/>
                <w:i w:val="0"/>
                <w:sz w:val="24"/>
                <w:szCs w:val="24"/>
              </w:rPr>
              <w:t>最后修订日期（</w:t>
            </w:r>
            <w:r>
              <w:rPr>
                <w:rFonts w:hint="eastAsia"/>
                <w:i w:val="0"/>
                <w:sz w:val="24"/>
                <w:szCs w:val="24"/>
              </w:rPr>
              <w:t>yyyy-mm-dd</w:t>
            </w:r>
            <w:r>
              <w:rPr>
                <w:rFonts w:hint="eastAsia"/>
                <w:i w:val="0"/>
                <w:sz w:val="24"/>
                <w:szCs w:val="24"/>
              </w:rPr>
              <w:t>）</w:t>
            </w:r>
            <w:r w:rsidRPr="00E5380E">
              <w:rPr>
                <w:i w:val="0"/>
                <w:sz w:val="24"/>
                <w:szCs w:val="24"/>
              </w:rPr>
              <w:t>: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</w:p>
        </w:tc>
      </w:tr>
      <w:tr w:rsidR="009010D6" w:rsidTr="00AB4F1E">
        <w:trPr>
          <w:trHeight w:val="511"/>
        </w:trPr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A365B1" w:rsidRDefault="009010D6" w:rsidP="00AB4F1E">
            <w:pPr>
              <w:pStyle w:val="Table1"/>
              <w:rPr>
                <w:i w:val="0"/>
                <w:sz w:val="24"/>
                <w:szCs w:val="24"/>
              </w:rPr>
            </w:pPr>
            <w:r w:rsidRPr="001F1C38">
              <w:rPr>
                <w:rFonts w:hint="eastAsia"/>
                <w:i w:val="0"/>
                <w:sz w:val="24"/>
                <w:szCs w:val="24"/>
              </w:rPr>
              <w:t>文档类型</w:t>
            </w:r>
            <w:r>
              <w:rPr>
                <w:rFonts w:hint="eastAsia"/>
                <w:i w:val="0"/>
                <w:sz w:val="24"/>
                <w:szCs w:val="24"/>
              </w:rPr>
              <w:t>：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08392F" w:rsidRDefault="009010D6" w:rsidP="00AB4F1E">
            <w:pPr>
              <w:pStyle w:val="Table1Input"/>
              <w:rPr>
                <w:i w:val="0"/>
                <w:color w:val="000000"/>
                <w:sz w:val="24"/>
                <w:szCs w:val="24"/>
              </w:rPr>
            </w:pPr>
            <w:r>
              <w:rPr>
                <w:rFonts w:hint="eastAsia"/>
                <w:i w:val="0"/>
                <w:color w:val="000000"/>
                <w:sz w:val="24"/>
                <w:szCs w:val="24"/>
              </w:rPr>
              <w:t>项目交付件</w:t>
            </w:r>
          </w:p>
        </w:tc>
      </w:tr>
    </w:tbl>
    <w:p w:rsidR="009010D6" w:rsidRDefault="009010D6" w:rsidP="009010D6"/>
    <w:p w:rsidR="009010D6" w:rsidRDefault="009010D6" w:rsidP="009010D6">
      <w:pPr>
        <w:pStyle w:val="a7"/>
        <w:jc w:val="left"/>
        <w:rPr>
          <w:szCs w:val="36"/>
        </w:rPr>
      </w:pPr>
      <w:r w:rsidRPr="00E5380E">
        <w:rPr>
          <w:rFonts w:hint="eastAsia"/>
          <w:szCs w:val="36"/>
        </w:rPr>
        <w:t>文档修订历史</w:t>
      </w:r>
    </w:p>
    <w:p w:rsidR="009010D6" w:rsidRPr="007A059D" w:rsidRDefault="009010D6" w:rsidP="009010D6"/>
    <w:tbl>
      <w:tblPr>
        <w:tblW w:w="95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1"/>
        <w:gridCol w:w="1559"/>
        <w:gridCol w:w="5287"/>
      </w:tblGrid>
      <w:tr w:rsidR="009010D6" w:rsidTr="00461D26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版本</w:t>
            </w:r>
            <w:r>
              <w:rPr>
                <w:rFonts w:hint="eastAsia"/>
                <w:b/>
                <w:sz w:val="24"/>
              </w:rPr>
              <w:t>号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461D26">
            <w:pPr>
              <w:pStyle w:val="a3"/>
              <w:jc w:val="center"/>
              <w:rPr>
                <w:b/>
                <w:sz w:val="24"/>
              </w:rPr>
            </w:pPr>
            <w:r w:rsidRPr="00E5380E">
              <w:rPr>
                <w:rFonts w:hint="eastAsia"/>
                <w:b/>
                <w:sz w:val="24"/>
              </w:rPr>
              <w:t>修订者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E5380E" w:rsidRDefault="009010D6" w:rsidP="009D24ED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修订</w:t>
            </w:r>
            <w:r w:rsidRPr="00E5380E">
              <w:rPr>
                <w:rFonts w:hint="eastAsia"/>
                <w:b/>
                <w:sz w:val="24"/>
              </w:rPr>
              <w:t>内容</w:t>
            </w:r>
          </w:p>
        </w:tc>
      </w:tr>
      <w:tr w:rsidR="009010D6" w:rsidRPr="008236D2" w:rsidTr="00461D26">
        <w:trPr>
          <w:trHeight w:val="45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9010D6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  <w:r w:rsidR="009D24ED">
              <w:rPr>
                <w:rFonts w:cs="Arial" w:hint="eastAsia"/>
              </w:rPr>
              <w:t>1.0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EF2210" w:rsidP="00FA3519">
            <w:r>
              <w:rPr>
                <w:rFonts w:hint="eastAsia"/>
              </w:rPr>
              <w:t>201</w:t>
            </w:r>
            <w:r w:rsidR="00FA3519">
              <w:t>7</w:t>
            </w:r>
            <w:r w:rsidR="009D24ED">
              <w:rPr>
                <w:rFonts w:hint="eastAsia"/>
              </w:rPr>
              <w:t>-</w:t>
            </w:r>
            <w:r w:rsidR="00FA3519">
              <w:t>3</w:t>
            </w:r>
            <w:r>
              <w:rPr>
                <w:rFonts w:hint="eastAsia"/>
              </w:rPr>
              <w:t>-</w:t>
            </w:r>
            <w:r w:rsidR="00002280">
              <w:t>2</w:t>
            </w:r>
            <w:r w:rsidR="00FA3519">
              <w:t>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FA3519" w:rsidP="009010D6">
            <w:r>
              <w:rPr>
                <w:rFonts w:hint="eastAsia"/>
              </w:rPr>
              <w:t>王祥</w:t>
            </w:r>
          </w:p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D24ED" w:rsidP="009010D6">
            <w:r>
              <w:rPr>
                <w:rFonts w:hint="eastAsia"/>
              </w:rPr>
              <w:t>文档创建</w:t>
            </w:r>
          </w:p>
        </w:tc>
      </w:tr>
      <w:tr w:rsidR="009010D6" w:rsidRPr="008236D2" w:rsidTr="00461D26">
        <w:trPr>
          <w:trHeight w:val="40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0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3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  <w:tr w:rsidR="009010D6" w:rsidTr="00461D26">
        <w:trPr>
          <w:trHeight w:val="41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8236D2" w:rsidRDefault="009010D6" w:rsidP="00AB4F1E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  <w:tc>
          <w:tcPr>
            <w:tcW w:w="5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010D6" w:rsidRPr="00F06285" w:rsidRDefault="009010D6" w:rsidP="00AB4F1E"/>
        </w:tc>
      </w:tr>
    </w:tbl>
    <w:p w:rsidR="00083396" w:rsidRDefault="009010D6" w:rsidP="00083396">
      <w:pPr>
        <w:overflowPunct/>
        <w:autoSpaceDE/>
        <w:autoSpaceDN/>
        <w:adjustRightInd/>
        <w:textAlignment w:val="auto"/>
        <w:rPr>
          <w:b/>
          <w:bCs/>
          <w:sz w:val="44"/>
          <w:szCs w:val="44"/>
        </w:rPr>
      </w:pPr>
      <w:r>
        <w:br w:type="page"/>
      </w:r>
    </w:p>
    <w:p w:rsidR="009010D6" w:rsidRPr="00D012B2" w:rsidRDefault="009010D6" w:rsidP="009010D6">
      <w:pPr>
        <w:pStyle w:val="a3"/>
        <w:ind w:firstLine="883"/>
        <w:jc w:val="center"/>
        <w:rPr>
          <w:b/>
          <w:bCs/>
          <w:sz w:val="44"/>
          <w:szCs w:val="44"/>
        </w:rPr>
      </w:pPr>
      <w:r w:rsidRPr="00D012B2">
        <w:rPr>
          <w:rFonts w:hint="eastAsia"/>
          <w:b/>
          <w:bCs/>
          <w:sz w:val="44"/>
          <w:szCs w:val="44"/>
        </w:rPr>
        <w:lastRenderedPageBreak/>
        <w:t>签字页</w:t>
      </w:r>
    </w:p>
    <w:p w:rsidR="009010D6" w:rsidRPr="00F6083C" w:rsidRDefault="009010D6" w:rsidP="005E692D">
      <w:pPr>
        <w:spacing w:beforeLines="100" w:before="240" w:afterLines="100" w:after="240"/>
        <w:ind w:firstLine="600"/>
        <w:rPr>
          <w:sz w:val="30"/>
          <w:szCs w:val="30"/>
        </w:rPr>
      </w:pPr>
      <w:r w:rsidRPr="00F6083C">
        <w:rPr>
          <w:rFonts w:hint="eastAsia"/>
          <w:sz w:val="30"/>
          <w:szCs w:val="30"/>
        </w:rPr>
        <w:t>以下是对</w:t>
      </w:r>
      <w:r w:rsidR="00FA3519">
        <w:rPr>
          <w:rFonts w:hint="eastAsia"/>
          <w:sz w:val="30"/>
          <w:szCs w:val="30"/>
        </w:rPr>
        <w:t>科尔本</w:t>
      </w:r>
      <w:r w:rsidR="00240FBB">
        <w:rPr>
          <w:sz w:val="30"/>
          <w:szCs w:val="30"/>
        </w:rPr>
        <w:t>WMS</w:t>
      </w:r>
      <w:r w:rsidRPr="00F6083C">
        <w:rPr>
          <w:rFonts w:hint="eastAsia"/>
          <w:sz w:val="30"/>
          <w:szCs w:val="30"/>
        </w:rPr>
        <w:t>项目</w:t>
      </w:r>
      <w:r w:rsidR="008D0229">
        <w:rPr>
          <w:rFonts w:hint="eastAsia"/>
          <w:sz w:val="30"/>
          <w:szCs w:val="30"/>
        </w:rPr>
        <w:t>业务蓝图</w:t>
      </w:r>
      <w:r w:rsidRPr="00F6083C">
        <w:rPr>
          <w:rFonts w:hint="eastAsia"/>
          <w:sz w:val="30"/>
          <w:szCs w:val="30"/>
        </w:rPr>
        <w:t>文档的</w:t>
      </w:r>
      <w:r>
        <w:rPr>
          <w:rFonts w:hint="eastAsia"/>
          <w:sz w:val="30"/>
          <w:szCs w:val="30"/>
        </w:rPr>
        <w:t>签字</w:t>
      </w:r>
      <w:r w:rsidRPr="00F6083C">
        <w:rPr>
          <w:rFonts w:hint="eastAsia"/>
          <w:sz w:val="30"/>
          <w:szCs w:val="30"/>
        </w:rPr>
        <w:t>确认：</w:t>
      </w:r>
    </w:p>
    <w:tbl>
      <w:tblPr>
        <w:tblW w:w="87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1489"/>
        <w:gridCol w:w="1241"/>
        <w:gridCol w:w="2719"/>
        <w:gridCol w:w="2448"/>
      </w:tblGrid>
      <w:tr w:rsidR="009010D6" w:rsidTr="00937FEE">
        <w:trPr>
          <w:trHeight w:val="835"/>
        </w:trPr>
        <w:tc>
          <w:tcPr>
            <w:tcW w:w="851" w:type="dxa"/>
            <w:shd w:val="clear" w:color="auto" w:fill="E0E0E0"/>
            <w:vAlign w:val="center"/>
          </w:tcPr>
          <w:p w:rsidR="009010D6" w:rsidRPr="005D05A7" w:rsidRDefault="009010D6" w:rsidP="009010D6">
            <w:pPr>
              <w:ind w:firstLineChars="66" w:firstLine="199"/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E0E0E0"/>
            <w:vAlign w:val="center"/>
          </w:tcPr>
          <w:p w:rsidR="009010D6" w:rsidRPr="005D05A7" w:rsidRDefault="00BD62EB" w:rsidP="00937FEE">
            <w:pPr>
              <w:ind w:firstLineChars="115" w:firstLine="346"/>
              <w:jc w:val="both"/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姓名</w:t>
            </w:r>
          </w:p>
        </w:tc>
        <w:tc>
          <w:tcPr>
            <w:tcW w:w="1241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50" w:firstLine="151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部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门</w:t>
            </w:r>
          </w:p>
        </w:tc>
        <w:tc>
          <w:tcPr>
            <w:tcW w:w="2719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Chars="250" w:firstLine="753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签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字</w:t>
            </w:r>
          </w:p>
        </w:tc>
        <w:tc>
          <w:tcPr>
            <w:tcW w:w="2448" w:type="dxa"/>
            <w:shd w:val="clear" w:color="auto" w:fill="E0E0E0"/>
            <w:vAlign w:val="center"/>
          </w:tcPr>
          <w:p w:rsidR="009010D6" w:rsidRPr="005D05A7" w:rsidRDefault="009010D6" w:rsidP="00937FEE">
            <w:pPr>
              <w:ind w:firstLine="602"/>
              <w:jc w:val="both"/>
              <w:rPr>
                <w:b/>
                <w:bCs/>
                <w:sz w:val="30"/>
                <w:szCs w:val="30"/>
              </w:rPr>
            </w:pPr>
            <w:r w:rsidRPr="005D05A7">
              <w:rPr>
                <w:rFonts w:hint="eastAsia"/>
                <w:b/>
                <w:bCs/>
                <w:sz w:val="30"/>
                <w:szCs w:val="30"/>
              </w:rPr>
              <w:t>日</w:t>
            </w:r>
            <w:r w:rsidR="00937FEE">
              <w:rPr>
                <w:rFonts w:hint="eastAsia"/>
                <w:b/>
                <w:bCs/>
                <w:sz w:val="30"/>
                <w:szCs w:val="30"/>
              </w:rPr>
              <w:t xml:space="preserve">  </w:t>
            </w:r>
            <w:r w:rsidRPr="005D05A7">
              <w:rPr>
                <w:rFonts w:hint="eastAsia"/>
                <w:b/>
                <w:bCs/>
                <w:sz w:val="30"/>
                <w:szCs w:val="30"/>
              </w:rPr>
              <w:t>期</w:t>
            </w:r>
          </w:p>
        </w:tc>
      </w:tr>
      <w:tr w:rsidR="009010D6" w:rsidTr="00AB4F1E">
        <w:trPr>
          <w:trHeight w:hRule="exact" w:val="966"/>
        </w:trPr>
        <w:tc>
          <w:tcPr>
            <w:tcW w:w="851" w:type="dxa"/>
            <w:vMerge w:val="restart"/>
            <w:vAlign w:val="center"/>
          </w:tcPr>
          <w:p w:rsidR="009010D6" w:rsidRPr="005D05A7" w:rsidRDefault="009010D6" w:rsidP="00AB4F1E">
            <w:pPr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>审阅批准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0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  <w:tr w:rsidR="009010D6" w:rsidTr="00AB4F1E">
        <w:trPr>
          <w:trHeight w:hRule="exact" w:val="903"/>
        </w:trPr>
        <w:tc>
          <w:tcPr>
            <w:tcW w:w="851" w:type="dxa"/>
            <w:vMerge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  <w:tc>
          <w:tcPr>
            <w:tcW w:w="1241" w:type="dxa"/>
          </w:tcPr>
          <w:p w:rsidR="009010D6" w:rsidRPr="005D05A7" w:rsidRDefault="009010D6" w:rsidP="00AB4F1E">
            <w:pPr>
              <w:ind w:firstLineChars="66" w:firstLine="198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</w:tc>
        <w:tc>
          <w:tcPr>
            <w:tcW w:w="2719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  </w:t>
            </w:r>
          </w:p>
        </w:tc>
        <w:tc>
          <w:tcPr>
            <w:tcW w:w="2448" w:type="dxa"/>
            <w:vAlign w:val="center"/>
          </w:tcPr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  <w:r w:rsidRPr="005D05A7">
              <w:rPr>
                <w:rFonts w:hint="eastAsia"/>
                <w:sz w:val="30"/>
                <w:szCs w:val="30"/>
              </w:rPr>
              <w:t xml:space="preserve">  </w:t>
            </w:r>
          </w:p>
          <w:p w:rsidR="009010D6" w:rsidRPr="005D05A7" w:rsidRDefault="009010D6" w:rsidP="00AB4F1E">
            <w:pPr>
              <w:ind w:firstLine="600"/>
              <w:rPr>
                <w:sz w:val="30"/>
                <w:szCs w:val="30"/>
              </w:rPr>
            </w:pPr>
          </w:p>
        </w:tc>
      </w:tr>
    </w:tbl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9010D6" w:rsidRDefault="009010D6" w:rsidP="009010D6">
      <w:pPr>
        <w:ind w:firstLine="883"/>
        <w:jc w:val="center"/>
        <w:rPr>
          <w:rFonts w:ascii="黑体" w:eastAsia="黑体"/>
          <w:b/>
          <w:bCs/>
          <w:sz w:val="44"/>
          <w:szCs w:val="44"/>
        </w:rPr>
      </w:pPr>
    </w:p>
    <w:p w:rsidR="00171283" w:rsidRDefault="00171283" w:rsidP="009010D6">
      <w:pPr>
        <w:pStyle w:val="a7"/>
        <w:jc w:val="left"/>
      </w:pPr>
    </w:p>
    <w:p w:rsidR="009010D6" w:rsidRDefault="009010D6" w:rsidP="009010D6">
      <w:pPr>
        <w:pStyle w:val="a7"/>
        <w:jc w:val="left"/>
        <w:sectPr w:rsidR="009010D6" w:rsidSect="006E1DCE">
          <w:headerReference w:type="default" r:id="rId8"/>
          <w:type w:val="oddPage"/>
          <w:pgSz w:w="11907" w:h="16840" w:code="9"/>
          <w:pgMar w:top="992" w:right="1701" w:bottom="1134" w:left="1797" w:header="720" w:footer="360" w:gutter="0"/>
          <w:cols w:space="720"/>
        </w:sectPr>
      </w:pP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:rsidR="00F3706C" w:rsidRDefault="00B14956">
      <w:pPr>
        <w:pStyle w:val="a7"/>
      </w:pPr>
      <w:r>
        <w:rPr>
          <w:rFonts w:hint="eastAsia"/>
        </w:rPr>
        <w:lastRenderedPageBreak/>
        <w:t>文档目录</w:t>
      </w:r>
      <w:r w:rsidR="00F3706C">
        <w:t xml:space="preserve"> </w:t>
      </w:r>
    </w:p>
    <w:p w:rsidR="00171283" w:rsidRDefault="00171283">
      <w:pPr>
        <w:rPr>
          <w:color w:val="FF0000"/>
        </w:rPr>
      </w:pPr>
    </w:p>
    <w:p w:rsidR="00F379A6" w:rsidRDefault="009C4859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F3706C">
        <w:instrText xml:space="preserve"> TOC \o "1-3" \h \z </w:instrText>
      </w:r>
      <w:r>
        <w:fldChar w:fldCharType="separate"/>
      </w:r>
      <w:hyperlink w:anchor="_Toc477860223" w:history="1">
        <w:r w:rsidR="00F379A6" w:rsidRPr="00F57829">
          <w:rPr>
            <w:rStyle w:val="aa"/>
            <w:noProof/>
          </w:rPr>
          <w:t>1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rFonts w:hint="eastAsia"/>
            <w:noProof/>
          </w:rPr>
          <w:t>业务蓝图流程描述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_Toc477860223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5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24" w:history="1">
        <w:r w:rsidR="00F379A6" w:rsidRPr="00F57829">
          <w:rPr>
            <w:rStyle w:val="aa"/>
            <w:noProof/>
          </w:rPr>
          <w:t>2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rFonts w:hint="eastAsia"/>
            <w:noProof/>
          </w:rPr>
          <w:t>业务流程图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_Toc477860224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6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25" w:history="1">
        <w:r w:rsidR="00F379A6" w:rsidRPr="00F57829">
          <w:rPr>
            <w:rStyle w:val="aa"/>
            <w:noProof/>
          </w:rPr>
          <w:t>2.1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rFonts w:hint="eastAsia"/>
            <w:noProof/>
          </w:rPr>
          <w:t>图标定义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_Toc477860225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6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26" w:history="1">
        <w:r w:rsidR="00F379A6" w:rsidRPr="00F57829">
          <w:rPr>
            <w:rStyle w:val="aa"/>
            <w:noProof/>
          </w:rPr>
          <w:t>2.2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rFonts w:hint="eastAsia"/>
            <w:noProof/>
          </w:rPr>
          <w:t>流程图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_Toc477860226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7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27" w:history="1">
        <w:r w:rsidR="00F379A6" w:rsidRPr="00F57829">
          <w:rPr>
            <w:rStyle w:val="aa"/>
            <w:noProof/>
          </w:rPr>
          <w:t>3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rFonts w:hint="eastAsia"/>
            <w:noProof/>
          </w:rPr>
          <w:t>业务流程步骤描述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_Toc477860227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9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10"/>
        <w:tabs>
          <w:tab w:val="left" w:pos="4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28" w:history="1">
        <w:r w:rsidR="00F379A6" w:rsidRPr="00F57829">
          <w:rPr>
            <w:rStyle w:val="aa"/>
            <w:noProof/>
          </w:rPr>
          <w:t>4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rFonts w:hint="eastAsia"/>
            <w:noProof/>
          </w:rPr>
          <w:t>详细功能描述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_Toc477860228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10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29" w:history="1">
        <w:r w:rsidR="00F379A6" w:rsidRPr="00F57829">
          <w:rPr>
            <w:rStyle w:val="aa"/>
            <w:noProof/>
          </w:rPr>
          <w:t>4.1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noProof/>
          </w:rPr>
          <w:t>WMS_053_020</w:t>
        </w:r>
        <w:r w:rsidR="00F379A6" w:rsidRPr="00F57829">
          <w:rPr>
            <w:rStyle w:val="aa"/>
            <w:rFonts w:hint="eastAsia"/>
            <w:noProof/>
          </w:rPr>
          <w:t>：打印新箱标签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_Toc477860229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10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30" w:history="1">
        <w:r w:rsidR="00F379A6" w:rsidRPr="00F57829">
          <w:rPr>
            <w:rStyle w:val="aa"/>
            <w:noProof/>
          </w:rPr>
          <w:t>4.2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noProof/>
          </w:rPr>
          <w:t>WMS_053_030</w:t>
        </w:r>
        <w:r w:rsidR="00F379A6" w:rsidRPr="00F57829">
          <w:rPr>
            <w:rStyle w:val="aa"/>
            <w:rFonts w:hint="eastAsia"/>
            <w:noProof/>
          </w:rPr>
          <w:t>：扫描原箱条码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_Toc477860230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10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31" w:history="1">
        <w:r w:rsidR="00F379A6" w:rsidRPr="00F57829">
          <w:rPr>
            <w:rStyle w:val="aa"/>
            <w:noProof/>
          </w:rPr>
          <w:t>4.3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noProof/>
          </w:rPr>
          <w:t>WMS_053_040</w:t>
        </w:r>
        <w:r w:rsidR="00F379A6" w:rsidRPr="00F57829">
          <w:rPr>
            <w:rStyle w:val="aa"/>
            <w:rFonts w:hint="eastAsia"/>
            <w:noProof/>
          </w:rPr>
          <w:t>：扫描新箱条码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_Toc477860231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10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32" w:history="1">
        <w:r w:rsidR="00F379A6" w:rsidRPr="00F57829">
          <w:rPr>
            <w:rStyle w:val="aa"/>
            <w:noProof/>
          </w:rPr>
          <w:t>4.4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noProof/>
          </w:rPr>
          <w:t>WMS_053_050</w:t>
        </w:r>
        <w:r w:rsidR="00F379A6" w:rsidRPr="00F57829">
          <w:rPr>
            <w:rStyle w:val="aa"/>
            <w:rFonts w:hint="eastAsia"/>
            <w:noProof/>
          </w:rPr>
          <w:t>：扫描确认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_Toc477860232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11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33" w:history="1">
        <w:r w:rsidR="00F379A6" w:rsidRPr="00F57829">
          <w:rPr>
            <w:rStyle w:val="aa"/>
            <w:noProof/>
          </w:rPr>
          <w:t>4.5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noProof/>
          </w:rPr>
          <w:t>WMS_053_060</w:t>
        </w:r>
        <w:r w:rsidR="00F379A6" w:rsidRPr="00F57829">
          <w:rPr>
            <w:rStyle w:val="aa"/>
            <w:rFonts w:hint="eastAsia"/>
            <w:noProof/>
          </w:rPr>
          <w:t>：翻包过账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_Toc477860233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11</w:t>
        </w:r>
        <w:r w:rsidR="00F379A6">
          <w:rPr>
            <w:noProof/>
            <w:webHidden/>
          </w:rPr>
          <w:fldChar w:fldCharType="end"/>
        </w:r>
      </w:hyperlink>
    </w:p>
    <w:p w:rsidR="00F379A6" w:rsidRDefault="00150A9C">
      <w:pPr>
        <w:pStyle w:val="20"/>
        <w:tabs>
          <w:tab w:val="left" w:pos="800"/>
          <w:tab w:val="right" w:leader="dot" w:pos="83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77860234" w:history="1">
        <w:r w:rsidR="00F379A6" w:rsidRPr="00F57829">
          <w:rPr>
            <w:rStyle w:val="aa"/>
            <w:noProof/>
          </w:rPr>
          <w:t>4.6</w:t>
        </w:r>
        <w:r w:rsidR="00F379A6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79A6" w:rsidRPr="00F57829">
          <w:rPr>
            <w:rStyle w:val="aa"/>
            <w:noProof/>
          </w:rPr>
          <w:t>WMS_053_070</w:t>
        </w:r>
        <w:r w:rsidR="00F379A6" w:rsidRPr="00F57829">
          <w:rPr>
            <w:rStyle w:val="aa"/>
            <w:rFonts w:hint="eastAsia"/>
            <w:noProof/>
          </w:rPr>
          <w:t>：</w:t>
        </w:r>
        <w:r w:rsidR="00F379A6" w:rsidRPr="00F57829">
          <w:rPr>
            <w:rStyle w:val="aa"/>
            <w:noProof/>
          </w:rPr>
          <w:t>MES</w:t>
        </w:r>
        <w:r w:rsidR="00F379A6" w:rsidRPr="00F57829">
          <w:rPr>
            <w:rStyle w:val="aa"/>
            <w:rFonts w:hint="eastAsia"/>
            <w:noProof/>
          </w:rPr>
          <w:t>条码翻包</w:t>
        </w:r>
        <w:r w:rsidR="00F379A6">
          <w:rPr>
            <w:noProof/>
            <w:webHidden/>
          </w:rPr>
          <w:tab/>
        </w:r>
        <w:r w:rsidR="00F379A6">
          <w:rPr>
            <w:noProof/>
            <w:webHidden/>
          </w:rPr>
          <w:fldChar w:fldCharType="begin"/>
        </w:r>
        <w:r w:rsidR="00F379A6">
          <w:rPr>
            <w:noProof/>
            <w:webHidden/>
          </w:rPr>
          <w:instrText xml:space="preserve"> PAGEREF _Toc477860234 \h </w:instrText>
        </w:r>
        <w:r w:rsidR="00F379A6">
          <w:rPr>
            <w:noProof/>
            <w:webHidden/>
          </w:rPr>
        </w:r>
        <w:r w:rsidR="00F379A6">
          <w:rPr>
            <w:noProof/>
            <w:webHidden/>
          </w:rPr>
          <w:fldChar w:fldCharType="separate"/>
        </w:r>
        <w:r w:rsidR="00F379A6">
          <w:rPr>
            <w:noProof/>
            <w:webHidden/>
          </w:rPr>
          <w:t>11</w:t>
        </w:r>
        <w:r w:rsidR="00F379A6">
          <w:rPr>
            <w:noProof/>
            <w:webHidden/>
          </w:rPr>
          <w:fldChar w:fldCharType="end"/>
        </w:r>
      </w:hyperlink>
    </w:p>
    <w:p w:rsidR="00171283" w:rsidRDefault="009C4859" w:rsidP="00171283">
      <w:pPr>
        <w:sectPr w:rsidR="00171283" w:rsidSect="009D1FA1">
          <w:pgSz w:w="11907" w:h="16840" w:code="9"/>
          <w:pgMar w:top="992" w:right="1797" w:bottom="1134" w:left="1797" w:header="680" w:footer="360" w:gutter="0"/>
          <w:cols w:space="720"/>
          <w:docGrid w:linePitch="272"/>
        </w:sectPr>
      </w:pPr>
      <w:r>
        <w:fldChar w:fldCharType="end"/>
      </w:r>
      <w:r w:rsidR="00171283">
        <w:rPr>
          <w:rFonts w:hint="eastAsia"/>
        </w:rPr>
        <w:t xml:space="preserve"> </w:t>
      </w:r>
    </w:p>
    <w:p w:rsidR="007F4D3C" w:rsidRPr="008D3223" w:rsidRDefault="007F4D3C" w:rsidP="00877F85">
      <w:pPr>
        <w:pStyle w:val="1"/>
      </w:pPr>
      <w:bookmarkStart w:id="10" w:name="_Toc477860223"/>
      <w:r w:rsidRPr="008D3223">
        <w:rPr>
          <w:rFonts w:hint="eastAsia"/>
        </w:rPr>
        <w:lastRenderedPageBreak/>
        <w:t>业务蓝图</w:t>
      </w:r>
      <w:r w:rsidRPr="008D3223">
        <w:t>流程描述</w:t>
      </w:r>
      <w:bookmarkEnd w:id="10"/>
      <w:r w:rsidRPr="008D3223">
        <w:t xml:space="preserve"> </w:t>
      </w:r>
    </w:p>
    <w:tbl>
      <w:tblPr>
        <w:tblW w:w="9270" w:type="dxa"/>
        <w:tblInd w:w="10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7143"/>
      </w:tblGrid>
      <w:tr w:rsidR="007F4D3C" w:rsidTr="00AB4F1E">
        <w:trPr>
          <w:trHeight w:val="380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流程名称和编号</w:t>
            </w:r>
          </w:p>
        </w:tc>
        <w:tc>
          <w:tcPr>
            <w:tcW w:w="7143" w:type="dxa"/>
          </w:tcPr>
          <w:p w:rsidR="007F4D3C" w:rsidRPr="00AD785B" w:rsidRDefault="006115A6" w:rsidP="00761035">
            <w:pPr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color w:val="2702C2"/>
              </w:rPr>
              <w:t>WMS</w:t>
            </w:r>
            <w:r w:rsidR="00C362B9" w:rsidRPr="00C362B9">
              <w:rPr>
                <w:rFonts w:hint="eastAsia"/>
                <w:color w:val="2702C2"/>
              </w:rPr>
              <w:t>_</w:t>
            </w:r>
            <w:r w:rsidR="0043548F">
              <w:rPr>
                <w:color w:val="2702C2"/>
              </w:rPr>
              <w:t>0</w:t>
            </w:r>
            <w:r w:rsidR="00761035">
              <w:rPr>
                <w:color w:val="2702C2"/>
              </w:rPr>
              <w:t>53</w:t>
            </w:r>
            <w:r w:rsidR="00157428" w:rsidRPr="00157428">
              <w:rPr>
                <w:rFonts w:hint="eastAsia"/>
                <w:color w:val="2702C2"/>
              </w:rPr>
              <w:t>_</w:t>
            </w:r>
            <w:r w:rsidR="00761035">
              <w:rPr>
                <w:rFonts w:hint="eastAsia"/>
                <w:color w:val="2702C2"/>
              </w:rPr>
              <w:t>翻包</w:t>
            </w:r>
            <w:r w:rsidR="00E80E24">
              <w:rPr>
                <w:color w:val="2702C2"/>
              </w:rPr>
              <w:t>流程</w:t>
            </w:r>
            <w:r w:rsidR="00157428" w:rsidRPr="00157428">
              <w:rPr>
                <w:rFonts w:hint="eastAsia"/>
                <w:color w:val="2702C2"/>
              </w:rPr>
              <w:t xml:space="preserve"> 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相关部门</w:t>
            </w:r>
          </w:p>
        </w:tc>
        <w:tc>
          <w:tcPr>
            <w:tcW w:w="7143" w:type="dxa"/>
          </w:tcPr>
          <w:p w:rsidR="007F4D3C" w:rsidRPr="00E47E5E" w:rsidRDefault="002136A6" w:rsidP="002136A6">
            <w:pPr>
              <w:spacing w:line="360" w:lineRule="auto"/>
              <w:rPr>
                <w:color w:val="2702C2"/>
              </w:rPr>
            </w:pPr>
            <w:bookmarkStart w:id="11" w:name="OLE_LINK1"/>
            <w:bookmarkStart w:id="12" w:name="OLE_LINK2"/>
            <w:bookmarkStart w:id="13" w:name="OLE_LINK3"/>
            <w:r>
              <w:rPr>
                <w:color w:val="2702C2"/>
              </w:rPr>
              <w:t>仓库</w:t>
            </w:r>
            <w:bookmarkEnd w:id="11"/>
            <w:bookmarkEnd w:id="12"/>
            <w:bookmarkEnd w:id="13"/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前端流程名称和编号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rPr>
          <w:trHeight w:val="226"/>
        </w:trPr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后端流程名称和编号</w:t>
            </w:r>
          </w:p>
        </w:tc>
        <w:tc>
          <w:tcPr>
            <w:tcW w:w="7143" w:type="dxa"/>
          </w:tcPr>
          <w:p w:rsidR="007F4D3C" w:rsidRPr="00E47E5E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流程描述</w:t>
            </w:r>
            <w:r>
              <w:rPr>
                <w:b/>
              </w:rPr>
              <w:t xml:space="preserve"> </w:t>
            </w:r>
          </w:p>
        </w:tc>
        <w:tc>
          <w:tcPr>
            <w:tcW w:w="7143" w:type="dxa"/>
          </w:tcPr>
          <w:p w:rsidR="0043548F" w:rsidRPr="002C2B1A" w:rsidRDefault="00CF6DC4" w:rsidP="00151A27">
            <w:pPr>
              <w:spacing w:line="360" w:lineRule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本流程适用于</w:t>
            </w:r>
            <w:r w:rsidR="00151A27">
              <w:rPr>
                <w:rFonts w:hint="eastAsia"/>
                <w:color w:val="2702C2"/>
              </w:rPr>
              <w:t>成品翻包流程</w:t>
            </w:r>
            <w:r w:rsidR="00466366">
              <w:rPr>
                <w:color w:val="2702C2"/>
              </w:rPr>
              <w:t>。</w:t>
            </w: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Pr="00AD785B" w:rsidRDefault="007F4D3C" w:rsidP="00AB4F1E">
            <w:pPr>
              <w:rPr>
                <w:b/>
              </w:rPr>
            </w:pPr>
            <w:r w:rsidRPr="00AD785B">
              <w:rPr>
                <w:rFonts w:hint="eastAsia"/>
                <w:b/>
              </w:rPr>
              <w:t>流程假设</w:t>
            </w:r>
          </w:p>
        </w:tc>
        <w:tc>
          <w:tcPr>
            <w:tcW w:w="7143" w:type="dxa"/>
          </w:tcPr>
          <w:p w:rsidR="007F4D3C" w:rsidRPr="00E47E5E" w:rsidRDefault="007F4D3C" w:rsidP="00E616F1">
            <w:pPr>
              <w:spacing w:line="360" w:lineRule="auto"/>
              <w:rPr>
                <w:color w:val="2702C2"/>
              </w:rPr>
            </w:pPr>
          </w:p>
        </w:tc>
      </w:tr>
      <w:tr w:rsidR="008F7275" w:rsidTr="00AB4F1E">
        <w:tc>
          <w:tcPr>
            <w:tcW w:w="2127" w:type="dxa"/>
            <w:shd w:val="clear" w:color="auto" w:fill="D9D9D9"/>
          </w:tcPr>
          <w:p w:rsidR="008F7275" w:rsidRPr="00AD785B" w:rsidRDefault="008F7275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关键业务决议</w:t>
            </w:r>
          </w:p>
        </w:tc>
        <w:tc>
          <w:tcPr>
            <w:tcW w:w="7143" w:type="dxa"/>
          </w:tcPr>
          <w:p w:rsidR="008F7275" w:rsidRPr="00E47E5E" w:rsidRDefault="008F7275" w:rsidP="00CF6DC4">
            <w:pPr>
              <w:spacing w:line="360" w:lineRule="auto"/>
              <w:rPr>
                <w:color w:val="2702C2"/>
              </w:rPr>
            </w:pPr>
          </w:p>
        </w:tc>
      </w:tr>
      <w:tr w:rsidR="007F4D3C" w:rsidTr="00AB4F1E">
        <w:tc>
          <w:tcPr>
            <w:tcW w:w="2127" w:type="dxa"/>
            <w:shd w:val="clear" w:color="auto" w:fill="D9D9D9"/>
          </w:tcPr>
          <w:p w:rsidR="007F4D3C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相关术语</w:t>
            </w:r>
          </w:p>
        </w:tc>
        <w:tc>
          <w:tcPr>
            <w:tcW w:w="7143" w:type="dxa"/>
          </w:tcPr>
          <w:p w:rsidR="007F4D3C" w:rsidRPr="000655E9" w:rsidRDefault="007F4D3C" w:rsidP="00CF6DC4">
            <w:pPr>
              <w:spacing w:line="360" w:lineRule="auto"/>
              <w:rPr>
                <w:color w:val="2702C2"/>
              </w:rPr>
            </w:pPr>
          </w:p>
        </w:tc>
      </w:tr>
    </w:tbl>
    <w:p w:rsidR="007F4D3C" w:rsidRDefault="007F4D3C" w:rsidP="007F4D3C">
      <w:pPr>
        <w:rPr>
          <w:color w:val="2702C2"/>
        </w:rPr>
      </w:pPr>
      <w:bookmarkStart w:id="14" w:name="_Toc216782634"/>
      <w:bookmarkStart w:id="15" w:name="_Toc216751454"/>
    </w:p>
    <w:p w:rsidR="007F4D3C" w:rsidRDefault="007F4D3C" w:rsidP="00E2531A">
      <w:pPr>
        <w:pStyle w:val="1"/>
      </w:pPr>
      <w:bookmarkStart w:id="16" w:name="_Toc477860224"/>
      <w:r>
        <w:rPr>
          <w:rFonts w:hint="eastAsia"/>
        </w:rPr>
        <w:lastRenderedPageBreak/>
        <w:t>业务流程图</w:t>
      </w:r>
      <w:bookmarkEnd w:id="14"/>
      <w:bookmarkEnd w:id="16"/>
    </w:p>
    <w:p w:rsidR="007F4D3C" w:rsidRPr="00815E41" w:rsidRDefault="007F4D3C" w:rsidP="00815E41">
      <w:pPr>
        <w:pStyle w:val="2"/>
      </w:pPr>
      <w:bookmarkStart w:id="17" w:name="_Toc216782635"/>
      <w:bookmarkStart w:id="18" w:name="_Toc477860225"/>
      <w:bookmarkEnd w:id="15"/>
      <w:r w:rsidRPr="00815E41">
        <w:rPr>
          <w:rFonts w:hint="eastAsia"/>
        </w:rPr>
        <w:t>图标定义</w:t>
      </w:r>
      <w:bookmarkEnd w:id="17"/>
      <w:bookmarkEnd w:id="18"/>
    </w:p>
    <w:p w:rsidR="00E2531A" w:rsidRDefault="00D7120B" w:rsidP="00E2531A">
      <w:r>
        <w:object w:dxaOrig="9140" w:dyaOrig="8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414pt" o:ole="">
            <v:imagedata r:id="rId9" o:title=""/>
          </v:shape>
          <o:OLEObject Type="Embed" ProgID="Visio.Drawing.11" ShapeID="_x0000_i1025" DrawAspect="Content" ObjectID="_1551602231" r:id="rId10"/>
        </w:object>
      </w:r>
    </w:p>
    <w:p w:rsidR="008431B6" w:rsidRPr="00A17E59" w:rsidRDefault="008431B6" w:rsidP="00E2531A"/>
    <w:p w:rsidR="007F4D3C" w:rsidRPr="00815E41" w:rsidRDefault="007F4D3C" w:rsidP="00815E41">
      <w:pPr>
        <w:pStyle w:val="2"/>
      </w:pPr>
      <w:bookmarkStart w:id="19" w:name="_Toc216782636"/>
      <w:bookmarkStart w:id="20" w:name="_Toc477860226"/>
      <w:r w:rsidRPr="00815E41">
        <w:rPr>
          <w:rFonts w:hint="eastAsia"/>
        </w:rPr>
        <w:lastRenderedPageBreak/>
        <w:t>流程图</w:t>
      </w:r>
      <w:bookmarkEnd w:id="19"/>
      <w:bookmarkEnd w:id="20"/>
    </w:p>
    <w:p w:rsidR="00CF0A93" w:rsidRDefault="007F4D3C" w:rsidP="007F4D3C">
      <w:pPr>
        <w:ind w:rightChars="539" w:right="1078"/>
        <w:rPr>
          <w:color w:val="2702C2"/>
        </w:rPr>
      </w:pPr>
      <w:r w:rsidRPr="00D9529D">
        <w:rPr>
          <w:rFonts w:hint="eastAsia"/>
          <w:color w:val="2702C2"/>
        </w:rPr>
        <w:t xml:space="preserve"> </w:t>
      </w:r>
      <w:bookmarkStart w:id="21" w:name="_GoBack"/>
      <w:r w:rsidR="00252001">
        <w:object w:dxaOrig="11508" w:dyaOrig="10932">
          <v:shape id="_x0000_i1026" type="#_x0000_t75" style="width:465.75pt;height:442.5pt" o:ole="">
            <v:imagedata r:id="rId11" o:title=""/>
          </v:shape>
          <o:OLEObject Type="Embed" ProgID="Visio.Drawing.15" ShapeID="_x0000_i1026" DrawAspect="Content" ObjectID="_1551602232" r:id="rId12"/>
        </w:object>
      </w:r>
      <w:bookmarkEnd w:id="21"/>
    </w:p>
    <w:p w:rsidR="007F4D3C" w:rsidRPr="008A3EB2" w:rsidRDefault="007F4D3C" w:rsidP="00F93898">
      <w:pPr>
        <w:pStyle w:val="1"/>
      </w:pPr>
      <w:bookmarkStart w:id="22" w:name="_Toc216751456"/>
      <w:bookmarkStart w:id="23" w:name="_Toc216782637"/>
      <w:bookmarkStart w:id="24" w:name="_Toc477860227"/>
      <w:r w:rsidRPr="008A3EB2">
        <w:rPr>
          <w:rFonts w:hint="eastAsia"/>
        </w:rPr>
        <w:lastRenderedPageBreak/>
        <w:t>业务流程步骤描述</w:t>
      </w:r>
      <w:bookmarkEnd w:id="22"/>
      <w:bookmarkEnd w:id="23"/>
      <w:bookmarkEnd w:id="24"/>
    </w:p>
    <w:p w:rsidR="007F4D3C" w:rsidRPr="00E47E5E" w:rsidRDefault="007F4D3C" w:rsidP="007F4D3C">
      <w:pPr>
        <w:rPr>
          <w:color w:val="2702C2"/>
        </w:rPr>
      </w:pPr>
    </w:p>
    <w:tbl>
      <w:tblPr>
        <w:tblpPr w:leftFromText="180" w:rightFromText="180" w:vertAnchor="text" w:tblpY="1"/>
        <w:tblOverlap w:val="never"/>
        <w:tblW w:w="89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7"/>
        <w:gridCol w:w="993"/>
        <w:gridCol w:w="1842"/>
        <w:gridCol w:w="1417"/>
        <w:gridCol w:w="1134"/>
        <w:gridCol w:w="2977"/>
      </w:tblGrid>
      <w:tr w:rsidR="00010A34" w:rsidTr="007E318E">
        <w:trPr>
          <w:trHeight w:val="639"/>
        </w:trPr>
        <w:tc>
          <w:tcPr>
            <w:tcW w:w="56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步骤</w:t>
            </w:r>
          </w:p>
        </w:tc>
        <w:tc>
          <w:tcPr>
            <w:tcW w:w="993" w:type="dxa"/>
            <w:shd w:val="clear" w:color="auto" w:fill="D9D9D9"/>
          </w:tcPr>
          <w:p w:rsidR="00010A34" w:rsidRPr="00BD7AFA" w:rsidRDefault="00010A34" w:rsidP="00EB18B6">
            <w:pPr>
              <w:ind w:firstLineChars="49" w:firstLine="98"/>
              <w:rPr>
                <w:b/>
              </w:rPr>
            </w:pPr>
            <w:r w:rsidRPr="00BD7AFA">
              <w:rPr>
                <w:rFonts w:hint="eastAsia"/>
                <w:b/>
              </w:rPr>
              <w:t>角色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岗位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842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活动名称</w:t>
            </w:r>
          </w:p>
        </w:tc>
        <w:tc>
          <w:tcPr>
            <w:tcW w:w="1417" w:type="dxa"/>
            <w:shd w:val="clear" w:color="auto" w:fill="D9D9D9"/>
          </w:tcPr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表单</w:t>
            </w:r>
            <w:r w:rsidRPr="00BD7AFA">
              <w:rPr>
                <w:b/>
              </w:rPr>
              <w:t>/</w:t>
            </w:r>
            <w:r w:rsidRPr="00BD7AFA">
              <w:rPr>
                <w:rFonts w:hint="eastAsia"/>
                <w:b/>
              </w:rPr>
              <w:t>文档</w:t>
            </w:r>
          </w:p>
        </w:tc>
        <w:tc>
          <w:tcPr>
            <w:tcW w:w="1134" w:type="dxa"/>
            <w:shd w:val="clear" w:color="auto" w:fill="D9D9D9"/>
          </w:tcPr>
          <w:p w:rsidR="00010A34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系统</w:t>
            </w:r>
            <w:r w:rsidRPr="00BD7AFA">
              <w:rPr>
                <w:rFonts w:hint="eastAsia"/>
                <w:b/>
              </w:rPr>
              <w:t>/</w:t>
            </w:r>
          </w:p>
          <w:p w:rsidR="00010A34" w:rsidRPr="00BD7AFA" w:rsidRDefault="00010A34" w:rsidP="00EB18B6">
            <w:pPr>
              <w:jc w:val="center"/>
              <w:rPr>
                <w:b/>
              </w:rPr>
            </w:pPr>
            <w:r w:rsidRPr="00BD7AFA">
              <w:rPr>
                <w:rFonts w:hint="eastAsia"/>
                <w:b/>
              </w:rPr>
              <w:t>手工</w:t>
            </w:r>
          </w:p>
        </w:tc>
        <w:tc>
          <w:tcPr>
            <w:tcW w:w="2977" w:type="dxa"/>
            <w:shd w:val="clear" w:color="auto" w:fill="D9D9D9"/>
          </w:tcPr>
          <w:p w:rsidR="00010A34" w:rsidRPr="00BD7AFA" w:rsidRDefault="00010A34" w:rsidP="00D85B2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E239B" w:rsidTr="007E318E">
        <w:trPr>
          <w:trHeight w:val="455"/>
        </w:trPr>
        <w:tc>
          <w:tcPr>
            <w:tcW w:w="567" w:type="dxa"/>
          </w:tcPr>
          <w:p w:rsidR="002E239B" w:rsidRPr="00A26D3F" w:rsidRDefault="002E239B" w:rsidP="00A93B5C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A93B5C">
              <w:rPr>
                <w:color w:val="2702C2"/>
              </w:rPr>
              <w:t>10</w:t>
            </w:r>
          </w:p>
        </w:tc>
        <w:tc>
          <w:tcPr>
            <w:tcW w:w="993" w:type="dxa"/>
          </w:tcPr>
          <w:p w:rsidR="002E239B" w:rsidRPr="00EE0FE1" w:rsidRDefault="00A93B5C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2E239B" w:rsidRPr="00D17252" w:rsidRDefault="00A93B5C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领料流程</w:t>
            </w:r>
          </w:p>
        </w:tc>
        <w:tc>
          <w:tcPr>
            <w:tcW w:w="141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2E239B" w:rsidRDefault="00961AEE" w:rsidP="002E239B"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2E239B" w:rsidRPr="00EE0FE1" w:rsidRDefault="002E239B" w:rsidP="002E239B">
            <w:pPr>
              <w:rPr>
                <w:color w:val="2702C2"/>
              </w:rPr>
            </w:pPr>
          </w:p>
        </w:tc>
      </w:tr>
      <w:tr w:rsidR="00E52562" w:rsidTr="007E318E">
        <w:trPr>
          <w:trHeight w:val="455"/>
        </w:trPr>
        <w:tc>
          <w:tcPr>
            <w:tcW w:w="567" w:type="dxa"/>
          </w:tcPr>
          <w:p w:rsidR="00E52562" w:rsidRDefault="00E52562" w:rsidP="005C584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5C5840">
              <w:rPr>
                <w:color w:val="2702C2"/>
              </w:rPr>
              <w:t>2</w:t>
            </w:r>
            <w:r w:rsidR="00625BBB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E52562" w:rsidRPr="00EE0FE1" w:rsidRDefault="00A93B5C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E52562" w:rsidRDefault="00A93B5C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打印新箱</w:t>
            </w:r>
            <w:r>
              <w:rPr>
                <w:color w:val="2702C2"/>
              </w:rPr>
              <w:t>标签</w:t>
            </w:r>
          </w:p>
        </w:tc>
        <w:tc>
          <w:tcPr>
            <w:tcW w:w="141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E52562" w:rsidRDefault="001971BF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E52562" w:rsidRPr="00EE0FE1" w:rsidRDefault="00E52562" w:rsidP="002E239B">
            <w:pPr>
              <w:rPr>
                <w:color w:val="2702C2"/>
              </w:rPr>
            </w:pPr>
          </w:p>
        </w:tc>
      </w:tr>
      <w:tr w:rsidR="00807AC1" w:rsidTr="007E318E">
        <w:trPr>
          <w:trHeight w:val="455"/>
        </w:trPr>
        <w:tc>
          <w:tcPr>
            <w:tcW w:w="567" w:type="dxa"/>
          </w:tcPr>
          <w:p w:rsidR="00807AC1" w:rsidRDefault="00807AC1" w:rsidP="005C584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 w:rsidR="005C5840">
              <w:rPr>
                <w:color w:val="2702C2"/>
              </w:rPr>
              <w:t>3</w:t>
            </w:r>
            <w:r w:rsidR="006712FE">
              <w:rPr>
                <w:color w:val="2702C2"/>
              </w:rPr>
              <w:t>0</w:t>
            </w:r>
          </w:p>
        </w:tc>
        <w:tc>
          <w:tcPr>
            <w:tcW w:w="993" w:type="dxa"/>
          </w:tcPr>
          <w:p w:rsidR="00807AC1" w:rsidRPr="00EE0FE1" w:rsidRDefault="00A93B5C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807AC1" w:rsidRDefault="00A93B5C" w:rsidP="00DD5E9A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</w:t>
            </w:r>
            <w:r>
              <w:rPr>
                <w:color w:val="2702C2"/>
              </w:rPr>
              <w:t>原箱标签</w:t>
            </w:r>
          </w:p>
        </w:tc>
        <w:tc>
          <w:tcPr>
            <w:tcW w:w="141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807AC1" w:rsidRDefault="00B120F5" w:rsidP="002E239B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807AC1" w:rsidRPr="00EE0FE1" w:rsidRDefault="00807AC1" w:rsidP="002E239B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5C5840" w:rsidP="005C5840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040</w:t>
            </w:r>
          </w:p>
        </w:tc>
        <w:tc>
          <w:tcPr>
            <w:tcW w:w="993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5C5840" w:rsidRDefault="005C5840" w:rsidP="005C584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扫描新箱</w:t>
            </w:r>
            <w:r>
              <w:rPr>
                <w:color w:val="2702C2"/>
              </w:rPr>
              <w:t>标签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Pr="00EE0FE1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手工</w:t>
            </w:r>
          </w:p>
        </w:tc>
        <w:tc>
          <w:tcPr>
            <w:tcW w:w="2977" w:type="dxa"/>
          </w:tcPr>
          <w:p w:rsidR="005C5840" w:rsidRDefault="005C5840" w:rsidP="005C5840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5C5840" w:rsidP="005C5840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050</w:t>
            </w:r>
          </w:p>
        </w:tc>
        <w:tc>
          <w:tcPr>
            <w:tcW w:w="993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</w:t>
            </w:r>
          </w:p>
        </w:tc>
        <w:tc>
          <w:tcPr>
            <w:tcW w:w="1842" w:type="dxa"/>
          </w:tcPr>
          <w:p w:rsidR="005C5840" w:rsidRDefault="005C5840" w:rsidP="005C584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扫描确认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5C5840" w:rsidP="005C5840">
            <w:pPr>
              <w:ind w:rightChars="-80" w:right="-160"/>
              <w:rPr>
                <w:color w:val="2702C2"/>
              </w:rPr>
            </w:pPr>
            <w:r>
              <w:rPr>
                <w:color w:val="2702C2"/>
              </w:rPr>
              <w:t>060</w:t>
            </w:r>
          </w:p>
        </w:tc>
        <w:tc>
          <w:tcPr>
            <w:tcW w:w="993" w:type="dxa"/>
          </w:tcPr>
          <w:p w:rsidR="005C5840" w:rsidRDefault="005C5840" w:rsidP="005C584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5C5840" w:rsidRDefault="005C5840" w:rsidP="005C5840">
            <w:pPr>
              <w:jc w:val="both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翻包过账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5C5840" w:rsidP="005C584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70</w:t>
            </w:r>
          </w:p>
        </w:tc>
        <w:tc>
          <w:tcPr>
            <w:tcW w:w="993" w:type="dxa"/>
          </w:tcPr>
          <w:p w:rsidR="005C5840" w:rsidRDefault="005C5840" w:rsidP="005C5840">
            <w:pPr>
              <w:rPr>
                <w:color w:val="2702C2"/>
              </w:rPr>
            </w:pPr>
          </w:p>
        </w:tc>
        <w:tc>
          <w:tcPr>
            <w:tcW w:w="1842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MES</w:t>
            </w:r>
            <w:r>
              <w:rPr>
                <w:rFonts w:hint="eastAsia"/>
                <w:color w:val="2702C2"/>
              </w:rPr>
              <w:t>条码翻包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</w:tr>
      <w:tr w:rsidR="005C5840" w:rsidTr="007E318E">
        <w:trPr>
          <w:trHeight w:val="455"/>
        </w:trPr>
        <w:tc>
          <w:tcPr>
            <w:tcW w:w="567" w:type="dxa"/>
          </w:tcPr>
          <w:p w:rsidR="005C5840" w:rsidRDefault="005C5840" w:rsidP="005C5840">
            <w:pPr>
              <w:ind w:rightChars="-80" w:right="-16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0</w:t>
            </w:r>
            <w:r>
              <w:rPr>
                <w:color w:val="2702C2"/>
              </w:rPr>
              <w:t>80</w:t>
            </w:r>
          </w:p>
        </w:tc>
        <w:tc>
          <w:tcPr>
            <w:tcW w:w="993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仓管员</w:t>
            </w:r>
          </w:p>
        </w:tc>
        <w:tc>
          <w:tcPr>
            <w:tcW w:w="1842" w:type="dxa"/>
          </w:tcPr>
          <w:p w:rsidR="005C5840" w:rsidRDefault="005C5840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成品入库流程</w:t>
            </w:r>
          </w:p>
        </w:tc>
        <w:tc>
          <w:tcPr>
            <w:tcW w:w="141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  <w:tc>
          <w:tcPr>
            <w:tcW w:w="1134" w:type="dxa"/>
          </w:tcPr>
          <w:p w:rsidR="005C5840" w:rsidRDefault="00F379A6" w:rsidP="005C5840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</w:t>
            </w:r>
          </w:p>
        </w:tc>
        <w:tc>
          <w:tcPr>
            <w:tcW w:w="2977" w:type="dxa"/>
          </w:tcPr>
          <w:p w:rsidR="005C5840" w:rsidRPr="00EE0FE1" w:rsidRDefault="005C5840" w:rsidP="005C5840">
            <w:pPr>
              <w:rPr>
                <w:color w:val="2702C2"/>
              </w:rPr>
            </w:pPr>
          </w:p>
        </w:tc>
      </w:tr>
    </w:tbl>
    <w:p w:rsidR="00F01D1D" w:rsidRDefault="00485A70" w:rsidP="007F4D3C">
      <w:pPr>
        <w:rPr>
          <w:color w:val="2702C2"/>
        </w:rPr>
      </w:pPr>
      <w:bookmarkStart w:id="25" w:name="_Toc216751457"/>
      <w:bookmarkStart w:id="26" w:name="_Toc216782638"/>
      <w:r>
        <w:rPr>
          <w:color w:val="2702C2"/>
        </w:rPr>
        <w:br/>
      </w:r>
    </w:p>
    <w:p w:rsidR="00485A70" w:rsidRDefault="00485A70" w:rsidP="007F4D3C">
      <w:pPr>
        <w:rPr>
          <w:color w:val="2702C2"/>
        </w:rPr>
      </w:pPr>
    </w:p>
    <w:p w:rsidR="007F4D3C" w:rsidRDefault="00EB18B6" w:rsidP="007F4D3C">
      <w:pPr>
        <w:rPr>
          <w:color w:val="2702C2"/>
        </w:rPr>
      </w:pPr>
      <w:r>
        <w:rPr>
          <w:color w:val="2702C2"/>
        </w:rPr>
        <w:br w:type="textWrapping" w:clear="all"/>
      </w:r>
    </w:p>
    <w:p w:rsidR="007F4D3C" w:rsidRPr="00546591" w:rsidRDefault="007F4D3C" w:rsidP="00546591">
      <w:pPr>
        <w:pStyle w:val="1"/>
      </w:pPr>
      <w:bookmarkStart w:id="27" w:name="_Toc477860228"/>
      <w:r w:rsidRPr="00546591">
        <w:rPr>
          <w:rFonts w:hint="eastAsia"/>
        </w:rPr>
        <w:lastRenderedPageBreak/>
        <w:t>详细功能描述</w:t>
      </w:r>
      <w:bookmarkEnd w:id="25"/>
      <w:bookmarkEnd w:id="26"/>
      <w:bookmarkEnd w:id="27"/>
    </w:p>
    <w:p w:rsidR="007F4D3C" w:rsidRPr="00E47E5E" w:rsidRDefault="007F4D3C" w:rsidP="007F4D3C">
      <w:pPr>
        <w:rPr>
          <w:color w:val="2702C2"/>
        </w:rPr>
      </w:pPr>
    </w:p>
    <w:p w:rsidR="007F4D3C" w:rsidRPr="00815E41" w:rsidRDefault="00D65CED" w:rsidP="00815E41">
      <w:pPr>
        <w:pStyle w:val="2"/>
      </w:pPr>
      <w:bookmarkStart w:id="28" w:name="_Toc216751458"/>
      <w:bookmarkStart w:id="29" w:name="_Toc216782639"/>
      <w:bookmarkStart w:id="30" w:name="_Toc477860229"/>
      <w:r>
        <w:t>WMS_0</w:t>
      </w:r>
      <w:r w:rsidR="005C5840">
        <w:t>53</w:t>
      </w:r>
      <w:r>
        <w:t>_0</w:t>
      </w:r>
      <w:r w:rsidR="005C5840">
        <w:t>20</w:t>
      </w:r>
      <w:r w:rsidR="0051237E" w:rsidRPr="0051237E">
        <w:rPr>
          <w:rFonts w:hint="eastAsia"/>
        </w:rPr>
        <w:t>：</w:t>
      </w:r>
      <w:bookmarkEnd w:id="28"/>
      <w:bookmarkEnd w:id="29"/>
      <w:r w:rsidR="005C5840">
        <w:rPr>
          <w:rFonts w:hint="eastAsia"/>
        </w:rPr>
        <w:t>打印新</w:t>
      </w:r>
      <w:r w:rsidR="005C5840">
        <w:t>箱标签</w:t>
      </w:r>
      <w:bookmarkEnd w:id="30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1F0399" w:rsidRPr="0076062D" w:rsidTr="001F0399">
        <w:trPr>
          <w:trHeight w:val="226"/>
        </w:trPr>
        <w:tc>
          <w:tcPr>
            <w:tcW w:w="2160" w:type="dxa"/>
            <w:shd w:val="pct15" w:color="auto" w:fill="FFFFFF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670F56" w:rsidRPr="00670F56" w:rsidRDefault="00670F56" w:rsidP="005C5840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  <w:r>
              <w:rPr>
                <w:color w:val="2702C2"/>
              </w:rPr>
              <w:t>WMS</w:t>
            </w:r>
            <w:r w:rsidR="004E55EE"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53</w:t>
            </w:r>
            <w:r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20</w:t>
            </w:r>
          </w:p>
        </w:tc>
        <w:tc>
          <w:tcPr>
            <w:tcW w:w="1134" w:type="dxa"/>
            <w:shd w:val="pct15" w:color="auto" w:fill="auto"/>
          </w:tcPr>
          <w:p w:rsidR="001F0399" w:rsidRPr="0076062D" w:rsidRDefault="001F0399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1F0399" w:rsidRPr="006F7685" w:rsidRDefault="001F0399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F4D3C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F4D3C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AB4F1E" w:rsidRDefault="005C5840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车间打印翻包后</w:t>
            </w:r>
            <w:r>
              <w:rPr>
                <w:color w:val="2702C2"/>
              </w:rPr>
              <w:t>的新箱标签</w:t>
            </w:r>
            <w:r w:rsidR="00A7637E">
              <w:rPr>
                <w:rFonts w:hint="eastAsia"/>
                <w:color w:val="2702C2"/>
              </w:rPr>
              <w:t>；</w:t>
            </w:r>
          </w:p>
          <w:p w:rsidR="00973B6C" w:rsidRPr="00D777C3" w:rsidRDefault="00973B6C" w:rsidP="00AB4F1E">
            <w:pPr>
              <w:rPr>
                <w:color w:val="2702C2"/>
              </w:rPr>
            </w:pPr>
          </w:p>
          <w:p w:rsidR="00AB4F1E" w:rsidRDefault="00AB4F1E" w:rsidP="00AB4F1E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4749C0" w:rsidRPr="00C94C42" w:rsidRDefault="005C5840" w:rsidP="00695A58">
            <w:pPr>
              <w:pStyle w:val="af1"/>
              <w:numPr>
                <w:ilvl w:val="0"/>
                <w:numId w:val="3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车间打印翻包后</w:t>
            </w:r>
            <w:r>
              <w:rPr>
                <w:color w:val="2702C2"/>
              </w:rPr>
              <w:t>的新箱标签</w:t>
            </w:r>
            <w:r w:rsidR="004749C0">
              <w:rPr>
                <w:color w:val="2702C2"/>
              </w:rPr>
              <w:t>。</w:t>
            </w:r>
          </w:p>
          <w:p w:rsidR="0068044D" w:rsidRPr="00772C8A" w:rsidRDefault="0068044D" w:rsidP="0068044D">
            <w:pPr>
              <w:pStyle w:val="af1"/>
              <w:ind w:left="360" w:firstLineChars="0" w:firstLine="0"/>
              <w:textAlignment w:val="auto"/>
              <w:rPr>
                <w:color w:val="2702C2"/>
              </w:rPr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25306C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9964A3">
              <w:rPr>
                <w:rFonts w:hint="eastAsia"/>
                <w:color w:val="2702C2"/>
              </w:rPr>
              <w:t>无</w:t>
            </w:r>
          </w:p>
        </w:tc>
      </w:tr>
      <w:tr w:rsidR="007F4D3C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F4D3C" w:rsidRPr="0076062D" w:rsidRDefault="007F4D3C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F4D3C" w:rsidRPr="0076062D" w:rsidRDefault="007F4D3C" w:rsidP="00AB4F1E">
            <w:pPr>
              <w:rPr>
                <w:color w:val="2702C2"/>
              </w:rPr>
            </w:pPr>
          </w:p>
        </w:tc>
      </w:tr>
      <w:tr w:rsidR="007F4D3C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F4D3C" w:rsidRDefault="007F4D3C" w:rsidP="00AB4F1E"/>
        </w:tc>
      </w:tr>
      <w:tr w:rsidR="007F4D3C" w:rsidTr="001F0399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F4D3C" w:rsidRPr="00B261A5" w:rsidRDefault="007F4D3C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F4D3C" w:rsidRDefault="007F4D3C" w:rsidP="00AB4F1E"/>
        </w:tc>
        <w:tc>
          <w:tcPr>
            <w:tcW w:w="951" w:type="dxa"/>
            <w:shd w:val="pct15" w:color="auto" w:fill="auto"/>
          </w:tcPr>
          <w:p w:rsidR="007F4D3C" w:rsidRDefault="007F4D3C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F4D3C" w:rsidRDefault="007F4D3C" w:rsidP="00AB4F1E"/>
        </w:tc>
      </w:tr>
    </w:tbl>
    <w:p w:rsidR="007F4D3C" w:rsidRDefault="007F4D3C" w:rsidP="007F4D3C">
      <w:pPr>
        <w:rPr>
          <w:color w:val="2702C2"/>
        </w:rPr>
      </w:pPr>
      <w:bookmarkStart w:id="31" w:name="_Toc216782640"/>
    </w:p>
    <w:p w:rsidR="007E542A" w:rsidRPr="00815E41" w:rsidRDefault="00B4103E" w:rsidP="007E542A">
      <w:pPr>
        <w:pStyle w:val="2"/>
      </w:pPr>
      <w:bookmarkStart w:id="32" w:name="_Toc477860230"/>
      <w:r>
        <w:t>WMS_0</w:t>
      </w:r>
      <w:r w:rsidR="005C5840">
        <w:t>53</w:t>
      </w:r>
      <w:r>
        <w:t>_0</w:t>
      </w:r>
      <w:r w:rsidR="005C5840">
        <w:t>3</w:t>
      </w:r>
      <w:r w:rsidR="001744CA">
        <w:t>0</w:t>
      </w:r>
      <w:r w:rsidR="00156B02" w:rsidRPr="00156B02">
        <w:rPr>
          <w:rFonts w:hint="eastAsia"/>
        </w:rPr>
        <w:t>：</w:t>
      </w:r>
      <w:r w:rsidR="005C5840">
        <w:rPr>
          <w:rFonts w:hint="eastAsia"/>
        </w:rPr>
        <w:t>扫描原箱</w:t>
      </w:r>
      <w:r w:rsidR="005C5840">
        <w:t>条码</w:t>
      </w:r>
      <w:bookmarkEnd w:id="32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7E542A" w:rsidRPr="0076062D" w:rsidTr="00AB4F1E">
        <w:trPr>
          <w:trHeight w:val="226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7E542A" w:rsidRPr="00374B71" w:rsidRDefault="00DE3C9F" w:rsidP="005C5840">
            <w:r>
              <w:rPr>
                <w:color w:val="2702C2"/>
              </w:rPr>
              <w:t>WMS</w:t>
            </w:r>
            <w:r w:rsidR="00A81838"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53</w:t>
            </w:r>
            <w:r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3</w:t>
            </w:r>
            <w:r w:rsidR="00095AD5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7E542A" w:rsidRPr="006F7685" w:rsidRDefault="007E542A" w:rsidP="007E542A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7E542A" w:rsidRPr="00D17252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7E542A" w:rsidP="00AB4F1E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F71607" w:rsidRDefault="00AB4F1E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7251A7" w:rsidRDefault="005C5840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车间扫描</w:t>
            </w:r>
            <w:r>
              <w:rPr>
                <w:color w:val="2702C2"/>
              </w:rPr>
              <w:t>原箱条码</w:t>
            </w:r>
            <w:r w:rsidR="007251A7">
              <w:rPr>
                <w:rFonts w:hint="eastAsia"/>
                <w:color w:val="2702C2"/>
              </w:rPr>
              <w:t>；</w:t>
            </w:r>
          </w:p>
          <w:p w:rsidR="007251A7" w:rsidRPr="00D777C3" w:rsidRDefault="007251A7" w:rsidP="007251A7">
            <w:pPr>
              <w:rPr>
                <w:color w:val="2702C2"/>
              </w:rPr>
            </w:pPr>
          </w:p>
          <w:p w:rsidR="007251A7" w:rsidRDefault="007251A7" w:rsidP="007251A7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71127F" w:rsidRPr="0090257B" w:rsidRDefault="005C5840" w:rsidP="0090257B">
            <w:pPr>
              <w:pStyle w:val="af1"/>
              <w:numPr>
                <w:ilvl w:val="0"/>
                <w:numId w:val="4"/>
              </w:numPr>
              <w:ind w:firstLineChars="0"/>
              <w:textAlignment w:val="auto"/>
            </w:pPr>
            <w:r>
              <w:rPr>
                <w:rFonts w:hint="eastAsia"/>
                <w:color w:val="2702C2"/>
              </w:rPr>
              <w:t>车间依次扫描</w:t>
            </w:r>
            <w:r>
              <w:rPr>
                <w:color w:val="2702C2"/>
              </w:rPr>
              <w:t>翻包前的原箱条码</w:t>
            </w:r>
            <w:r w:rsidR="0090257B">
              <w:rPr>
                <w:color w:val="2702C2"/>
              </w:rPr>
              <w:t>。</w:t>
            </w:r>
          </w:p>
          <w:p w:rsidR="0090257B" w:rsidRPr="00293AAF" w:rsidRDefault="0090257B" w:rsidP="008F41F2">
            <w:pPr>
              <w:pStyle w:val="af1"/>
              <w:ind w:left="360" w:firstLineChars="0" w:firstLine="0"/>
              <w:textAlignment w:val="auto"/>
            </w:pPr>
          </w:p>
          <w:p w:rsidR="0025306C" w:rsidRDefault="0025306C" w:rsidP="0025306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</w:t>
            </w:r>
            <w:r w:rsidR="00D942AC">
              <w:rPr>
                <w:rFonts w:hint="eastAsia"/>
                <w:color w:val="2702C2"/>
              </w:rPr>
              <w:t>无</w:t>
            </w:r>
          </w:p>
          <w:p w:rsidR="007E542A" w:rsidRPr="0076062D" w:rsidRDefault="0025306C" w:rsidP="0025306C">
            <w:r>
              <w:rPr>
                <w:rFonts w:hint="eastAsia"/>
                <w:color w:val="2702C2"/>
              </w:rPr>
              <w:t>关键数据：</w:t>
            </w:r>
            <w:r w:rsidR="00F650BB">
              <w:rPr>
                <w:rFonts w:hint="eastAsia"/>
                <w:color w:val="2702C2"/>
              </w:rPr>
              <w:t>无</w:t>
            </w:r>
          </w:p>
        </w:tc>
      </w:tr>
      <w:tr w:rsidR="007E542A" w:rsidRPr="00E35EE7" w:rsidTr="00AB4F1E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7E542A" w:rsidRPr="0076062D" w:rsidRDefault="00224E8A" w:rsidP="00AB4F1E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7E542A" w:rsidRPr="0076062D" w:rsidRDefault="007E542A" w:rsidP="00AB4F1E">
            <w:pPr>
              <w:rPr>
                <w:color w:val="2702C2"/>
              </w:rPr>
            </w:pPr>
          </w:p>
        </w:tc>
      </w:tr>
      <w:tr w:rsidR="007E542A" w:rsidTr="00AB4F1E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7E542A" w:rsidRDefault="007E542A" w:rsidP="003B0718"/>
        </w:tc>
      </w:tr>
      <w:tr w:rsidR="007E542A" w:rsidTr="00AB4F1E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7E542A" w:rsidRPr="00B261A5" w:rsidRDefault="007E542A" w:rsidP="00AB4F1E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7E542A" w:rsidRDefault="007E542A" w:rsidP="00AB4F1E"/>
        </w:tc>
        <w:tc>
          <w:tcPr>
            <w:tcW w:w="951" w:type="dxa"/>
            <w:shd w:val="pct15" w:color="auto" w:fill="auto"/>
          </w:tcPr>
          <w:p w:rsidR="007E542A" w:rsidRDefault="007E542A" w:rsidP="00AB4F1E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7E542A" w:rsidRDefault="007E542A" w:rsidP="00AB4F1E"/>
        </w:tc>
      </w:tr>
    </w:tbl>
    <w:p w:rsidR="000B7A24" w:rsidRDefault="000B7A24" w:rsidP="000B7A24">
      <w:pPr>
        <w:rPr>
          <w:color w:val="2702C2"/>
        </w:rPr>
      </w:pPr>
    </w:p>
    <w:p w:rsidR="000B7A24" w:rsidRPr="00815E41" w:rsidRDefault="00684B13" w:rsidP="000B7A24">
      <w:pPr>
        <w:pStyle w:val="2"/>
      </w:pPr>
      <w:bookmarkStart w:id="33" w:name="_Toc477860231"/>
      <w:r>
        <w:t>WMS_0</w:t>
      </w:r>
      <w:r w:rsidR="005C5840">
        <w:t>53</w:t>
      </w:r>
      <w:r w:rsidR="00395DD9">
        <w:t>_0</w:t>
      </w:r>
      <w:r w:rsidR="005C5840">
        <w:t>4</w:t>
      </w:r>
      <w:r w:rsidR="000B7A24">
        <w:t>0</w:t>
      </w:r>
      <w:r w:rsidR="000B7A24" w:rsidRPr="00156B02">
        <w:rPr>
          <w:rFonts w:hint="eastAsia"/>
        </w:rPr>
        <w:t>：</w:t>
      </w:r>
      <w:r w:rsidR="005C5840">
        <w:rPr>
          <w:rFonts w:hint="eastAsia"/>
        </w:rPr>
        <w:t>扫描新箱</w:t>
      </w:r>
      <w:r w:rsidR="005C5840">
        <w:t>条码</w:t>
      </w:r>
      <w:bookmarkEnd w:id="33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B7A24" w:rsidRPr="0076062D" w:rsidTr="00A93B5C">
        <w:trPr>
          <w:trHeight w:val="226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93B5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B7A24" w:rsidRPr="00374B71" w:rsidRDefault="000B7A24" w:rsidP="005C5840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5C5840">
              <w:rPr>
                <w:color w:val="2702C2"/>
              </w:rPr>
              <w:t>53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5C5840">
              <w:rPr>
                <w:color w:val="2702C2"/>
              </w:rPr>
              <w:t>4</w:t>
            </w:r>
            <w:r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B7A24" w:rsidRPr="0076062D" w:rsidRDefault="000B7A24" w:rsidP="00A93B5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B7A24" w:rsidRPr="006F7685" w:rsidRDefault="000B7A24" w:rsidP="00A93B5C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B7A24" w:rsidRPr="00D17252" w:rsidTr="00A93B5C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93B5C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0B7A24" w:rsidRDefault="000B7A24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0B7A24" w:rsidRDefault="005C5840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车间依次扫描</w:t>
            </w:r>
            <w:r>
              <w:rPr>
                <w:color w:val="2702C2"/>
              </w:rPr>
              <w:t>翻包后的条码</w:t>
            </w:r>
            <w:r w:rsidR="000B7A24">
              <w:rPr>
                <w:rFonts w:hint="eastAsia"/>
                <w:color w:val="2702C2"/>
              </w:rPr>
              <w:t>；</w:t>
            </w:r>
          </w:p>
          <w:p w:rsidR="000B7A24" w:rsidRPr="00D777C3" w:rsidRDefault="000B7A24" w:rsidP="00A93B5C">
            <w:pPr>
              <w:rPr>
                <w:color w:val="2702C2"/>
              </w:rPr>
            </w:pPr>
          </w:p>
          <w:p w:rsidR="000B7A24" w:rsidRDefault="000B7A24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0B7A24" w:rsidRDefault="005C5840" w:rsidP="00A93B5C">
            <w:pPr>
              <w:pStyle w:val="af1"/>
              <w:numPr>
                <w:ilvl w:val="0"/>
                <w:numId w:val="6"/>
              </w:numPr>
              <w:ind w:firstLineChars="0"/>
              <w:textAlignment w:val="auto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车间依次扫描</w:t>
            </w:r>
            <w:r>
              <w:rPr>
                <w:color w:val="2702C2"/>
              </w:rPr>
              <w:t>翻包后的箱条码</w:t>
            </w:r>
            <w:r w:rsidR="000B7A24">
              <w:rPr>
                <w:rFonts w:hint="eastAsia"/>
                <w:color w:val="2702C2"/>
              </w:rPr>
              <w:t>。</w:t>
            </w:r>
          </w:p>
          <w:p w:rsidR="000B7A24" w:rsidRPr="00293AAF" w:rsidRDefault="000B7A24" w:rsidP="00A93B5C">
            <w:pPr>
              <w:pStyle w:val="af1"/>
              <w:ind w:left="360" w:firstLineChars="0" w:firstLine="0"/>
            </w:pPr>
          </w:p>
          <w:p w:rsidR="000B7A24" w:rsidRDefault="000B7A24" w:rsidP="00A93B5C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B7A24" w:rsidRPr="0076062D" w:rsidRDefault="000B7A24" w:rsidP="00A93B5C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B7A24" w:rsidRPr="00E35EE7" w:rsidTr="00A93B5C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B7A24" w:rsidRPr="0076062D" w:rsidRDefault="000B7A24" w:rsidP="00A93B5C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B7A24" w:rsidRPr="0076062D" w:rsidRDefault="000B7A24" w:rsidP="00A93B5C">
            <w:pPr>
              <w:rPr>
                <w:color w:val="2702C2"/>
              </w:rPr>
            </w:pPr>
          </w:p>
        </w:tc>
      </w:tr>
      <w:tr w:rsidR="000B7A24" w:rsidTr="00A93B5C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B7A24" w:rsidRPr="00B261A5" w:rsidRDefault="000B7A24" w:rsidP="00A93B5C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B7A24" w:rsidRDefault="000B7A24" w:rsidP="00A05B21"/>
        </w:tc>
      </w:tr>
      <w:tr w:rsidR="000B7A24" w:rsidTr="00A93B5C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B7A24" w:rsidRPr="00B261A5" w:rsidRDefault="000B7A24" w:rsidP="00A93B5C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B7A24" w:rsidRDefault="000B7A24" w:rsidP="00A93B5C"/>
        </w:tc>
        <w:tc>
          <w:tcPr>
            <w:tcW w:w="951" w:type="dxa"/>
            <w:shd w:val="pct15" w:color="auto" w:fill="auto"/>
          </w:tcPr>
          <w:p w:rsidR="000B7A24" w:rsidRDefault="000B7A24" w:rsidP="00A93B5C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B7A24" w:rsidRDefault="000B7A24" w:rsidP="00A93B5C"/>
        </w:tc>
      </w:tr>
    </w:tbl>
    <w:p w:rsidR="000B7A24" w:rsidRDefault="000B7A24" w:rsidP="00BC0FF6">
      <w:pPr>
        <w:rPr>
          <w:color w:val="2702C2"/>
        </w:rPr>
      </w:pPr>
    </w:p>
    <w:p w:rsidR="00BC0FF6" w:rsidRPr="00815E41" w:rsidRDefault="00A33BFD" w:rsidP="00EC33E0">
      <w:pPr>
        <w:pStyle w:val="2"/>
      </w:pPr>
      <w:bookmarkStart w:id="34" w:name="_Toc477860232"/>
      <w:r>
        <w:lastRenderedPageBreak/>
        <w:t>WMS_0</w:t>
      </w:r>
      <w:r w:rsidR="00AB46A5">
        <w:t>53</w:t>
      </w:r>
      <w:r>
        <w:t>_0</w:t>
      </w:r>
      <w:r w:rsidR="00AB46A5">
        <w:t>50</w:t>
      </w:r>
      <w:r w:rsidR="00BC0FF6" w:rsidRPr="00156B02">
        <w:rPr>
          <w:rFonts w:hint="eastAsia"/>
        </w:rPr>
        <w:t>：</w:t>
      </w:r>
      <w:r w:rsidR="00AB46A5">
        <w:rPr>
          <w:rFonts w:hint="eastAsia"/>
        </w:rPr>
        <w:t>扫描确认</w:t>
      </w:r>
      <w:bookmarkEnd w:id="34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BC0FF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BC0FF6" w:rsidRPr="00374B71" w:rsidRDefault="00BC0FF6" w:rsidP="00AB46A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B46A5">
              <w:rPr>
                <w:color w:val="2702C2"/>
              </w:rPr>
              <w:t>53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AB46A5">
              <w:rPr>
                <w:color w:val="2702C2"/>
              </w:rPr>
              <w:t>5</w:t>
            </w:r>
            <w:r w:rsidR="00A33BFD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BC0FF6" w:rsidRPr="006F7685" w:rsidRDefault="00BC0FF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BC0FF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BC0FF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132134" w:rsidRDefault="00AB46A5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车间对</w:t>
            </w:r>
            <w:r>
              <w:rPr>
                <w:color w:val="2702C2"/>
              </w:rPr>
              <w:t>翻包结果确认</w:t>
            </w:r>
            <w:r w:rsidR="00132134">
              <w:rPr>
                <w:rFonts w:hint="eastAsia"/>
                <w:color w:val="2702C2"/>
              </w:rPr>
              <w:t>；</w:t>
            </w:r>
          </w:p>
          <w:p w:rsidR="00132134" w:rsidRDefault="00132134" w:rsidP="00132134">
            <w:pPr>
              <w:rPr>
                <w:color w:val="2702C2"/>
              </w:rPr>
            </w:pPr>
          </w:p>
          <w:p w:rsidR="00132134" w:rsidRDefault="00132134" w:rsidP="00132134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132134" w:rsidRDefault="00AB46A5" w:rsidP="00132134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车间确认</w:t>
            </w:r>
            <w:r>
              <w:rPr>
                <w:color w:val="2702C2"/>
              </w:rPr>
              <w:t>翻包结果</w:t>
            </w:r>
            <w:r w:rsidR="00132134">
              <w:rPr>
                <w:color w:val="2702C2"/>
              </w:rPr>
              <w:t>。</w:t>
            </w:r>
          </w:p>
          <w:p w:rsidR="00FE26E5" w:rsidRPr="00273254" w:rsidRDefault="00AB46A5" w:rsidP="00273254">
            <w:pPr>
              <w:pStyle w:val="af1"/>
              <w:numPr>
                <w:ilvl w:val="0"/>
                <w:numId w:val="2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校验翻包</w:t>
            </w:r>
            <w:r>
              <w:rPr>
                <w:color w:val="2702C2"/>
              </w:rPr>
              <w:t>前后的零件数量是否匹配</w:t>
            </w:r>
            <w:r w:rsidR="00926882" w:rsidRPr="00273254">
              <w:rPr>
                <w:rFonts w:hint="eastAsia"/>
                <w:color w:val="2702C2"/>
              </w:rPr>
              <w:t>。</w:t>
            </w:r>
          </w:p>
          <w:p w:rsidR="00BC0FF6" w:rsidRPr="004F145D" w:rsidRDefault="00BC0FF6" w:rsidP="00DA5111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BC0FF6" w:rsidRDefault="00BC0FF6" w:rsidP="00DA5111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BC0FF6" w:rsidRPr="00132134" w:rsidRDefault="00BC0FF6" w:rsidP="00DA5111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BC0FF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BC0FF6" w:rsidRPr="0076062D" w:rsidRDefault="00224E8A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BC0FF6" w:rsidRPr="0076062D" w:rsidRDefault="00BC0FF6" w:rsidP="00DA5111">
            <w:pPr>
              <w:rPr>
                <w:color w:val="2702C2"/>
              </w:rPr>
            </w:pPr>
          </w:p>
        </w:tc>
      </w:tr>
      <w:tr w:rsidR="00BC0FF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BC0FF6" w:rsidRDefault="00BC0FF6" w:rsidP="00DA5111"/>
        </w:tc>
      </w:tr>
      <w:tr w:rsidR="00BC0FF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BC0FF6" w:rsidRPr="00B261A5" w:rsidRDefault="00BC0FF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BC0FF6" w:rsidRDefault="00BC0FF6" w:rsidP="00DA5111"/>
        </w:tc>
        <w:tc>
          <w:tcPr>
            <w:tcW w:w="951" w:type="dxa"/>
            <w:shd w:val="pct15" w:color="auto" w:fill="auto"/>
          </w:tcPr>
          <w:p w:rsidR="00BC0FF6" w:rsidRDefault="00BC0FF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BC0FF6" w:rsidRDefault="00BC0FF6" w:rsidP="00DA5111"/>
        </w:tc>
      </w:tr>
    </w:tbl>
    <w:p w:rsidR="000D4E06" w:rsidRDefault="000D4E06" w:rsidP="000D4E06">
      <w:pPr>
        <w:rPr>
          <w:color w:val="2702C2"/>
        </w:rPr>
      </w:pPr>
    </w:p>
    <w:p w:rsidR="000D4E06" w:rsidRPr="00815E41" w:rsidRDefault="00183C5E" w:rsidP="0071599B">
      <w:pPr>
        <w:pStyle w:val="2"/>
      </w:pPr>
      <w:bookmarkStart w:id="35" w:name="_Toc477860233"/>
      <w:r>
        <w:t>WMS_0</w:t>
      </w:r>
      <w:r w:rsidR="00AB46A5">
        <w:t>53</w:t>
      </w:r>
      <w:r w:rsidR="00024392">
        <w:t>_0</w:t>
      </w:r>
      <w:r w:rsidR="00AB46A5">
        <w:t>6</w:t>
      </w:r>
      <w:r w:rsidR="000D4E06">
        <w:t>0</w:t>
      </w:r>
      <w:r w:rsidR="000D4E06" w:rsidRPr="00156B02">
        <w:rPr>
          <w:rFonts w:hint="eastAsia"/>
        </w:rPr>
        <w:t>：</w:t>
      </w:r>
      <w:r w:rsidR="00AB46A5">
        <w:rPr>
          <w:rFonts w:hint="eastAsia"/>
        </w:rPr>
        <w:t>翻包过账</w:t>
      </w:r>
      <w:bookmarkEnd w:id="35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0D4E06" w:rsidRPr="0076062D" w:rsidTr="00DA5111">
        <w:trPr>
          <w:trHeight w:val="226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0D4E06" w:rsidRPr="00374B71" w:rsidRDefault="000D4E06" w:rsidP="00AB46A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B46A5">
              <w:rPr>
                <w:color w:val="2702C2"/>
              </w:rPr>
              <w:t>53</w:t>
            </w:r>
            <w:r>
              <w:rPr>
                <w:rFonts w:hint="eastAsia"/>
                <w:color w:val="2702C2"/>
              </w:rPr>
              <w:t>_</w:t>
            </w:r>
            <w:r w:rsidR="00BF590F">
              <w:rPr>
                <w:color w:val="2702C2"/>
              </w:rPr>
              <w:t>0</w:t>
            </w:r>
            <w:r w:rsidR="00AB46A5">
              <w:rPr>
                <w:color w:val="2702C2"/>
              </w:rPr>
              <w:t>6</w:t>
            </w:r>
            <w:r w:rsidR="00BF590F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0D4E06" w:rsidRPr="006F7685" w:rsidRDefault="000D4E06" w:rsidP="00DA5111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0D4E06" w:rsidRPr="00D17252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0D4E06" w:rsidP="00DA5111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84266D" w:rsidRDefault="00AB46A5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翻包过账</w:t>
            </w:r>
            <w:r w:rsidR="0084266D">
              <w:rPr>
                <w:rFonts w:hint="eastAsia"/>
                <w:color w:val="2702C2"/>
              </w:rPr>
              <w:t>；</w:t>
            </w:r>
          </w:p>
          <w:p w:rsidR="0084266D" w:rsidRDefault="0084266D" w:rsidP="0084266D">
            <w:pPr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84266D" w:rsidRDefault="00AB46A5" w:rsidP="0084266D">
            <w:pPr>
              <w:pStyle w:val="af1"/>
              <w:numPr>
                <w:ilvl w:val="0"/>
                <w:numId w:val="23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中</w:t>
            </w:r>
            <w:r>
              <w:rPr>
                <w:color w:val="2702C2"/>
              </w:rPr>
              <w:t>翻包过账操作，记录翻包前后条码对照</w:t>
            </w:r>
            <w:r>
              <w:rPr>
                <w:rFonts w:hint="eastAsia"/>
                <w:color w:val="2702C2"/>
              </w:rPr>
              <w:t>，</w:t>
            </w:r>
            <w:r>
              <w:rPr>
                <w:color w:val="2702C2"/>
              </w:rPr>
              <w:t>扣减原箱库存，增加新箱库存</w:t>
            </w:r>
            <w:r w:rsidR="0084266D">
              <w:rPr>
                <w:color w:val="2702C2"/>
              </w:rPr>
              <w:t>。</w:t>
            </w:r>
          </w:p>
          <w:p w:rsidR="0084266D" w:rsidRPr="00916CC2" w:rsidRDefault="0084266D" w:rsidP="0084266D">
            <w:pPr>
              <w:rPr>
                <w:color w:val="2702C2"/>
              </w:rPr>
            </w:pPr>
          </w:p>
          <w:p w:rsidR="0084266D" w:rsidRPr="004F145D" w:rsidRDefault="0084266D" w:rsidP="0084266D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84266D" w:rsidRDefault="0084266D" w:rsidP="0084266D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0D4E06" w:rsidRPr="0076062D" w:rsidRDefault="0084266D" w:rsidP="0084266D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0D4E06" w:rsidRPr="00E35EE7" w:rsidTr="00DA5111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0D4E06" w:rsidRPr="0076062D" w:rsidRDefault="004525DC" w:rsidP="00DA5111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0D4E06" w:rsidRPr="0076062D" w:rsidRDefault="000D4E06" w:rsidP="00DA5111">
            <w:pPr>
              <w:rPr>
                <w:color w:val="2702C2"/>
              </w:rPr>
            </w:pPr>
          </w:p>
        </w:tc>
      </w:tr>
      <w:tr w:rsidR="000D4E06" w:rsidTr="00DA5111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0D4E06" w:rsidRDefault="000D4E06" w:rsidP="00DA5111"/>
        </w:tc>
      </w:tr>
      <w:tr w:rsidR="000D4E06" w:rsidTr="00DA5111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0D4E06" w:rsidRPr="00B261A5" w:rsidRDefault="000D4E06" w:rsidP="00DA5111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0D4E06" w:rsidRDefault="000D4E06" w:rsidP="00DA5111"/>
        </w:tc>
        <w:tc>
          <w:tcPr>
            <w:tcW w:w="951" w:type="dxa"/>
            <w:shd w:val="pct15" w:color="auto" w:fill="auto"/>
          </w:tcPr>
          <w:p w:rsidR="000D4E06" w:rsidRDefault="000D4E06" w:rsidP="00DA5111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0D4E06" w:rsidRDefault="000D4E06" w:rsidP="00DA5111"/>
        </w:tc>
      </w:tr>
    </w:tbl>
    <w:p w:rsidR="00BC0FF6" w:rsidRDefault="00BC0FF6" w:rsidP="00461B80">
      <w:pPr>
        <w:rPr>
          <w:color w:val="2702C2"/>
        </w:rPr>
      </w:pPr>
    </w:p>
    <w:p w:rsidR="002D588D" w:rsidRPr="00815E41" w:rsidRDefault="00115267" w:rsidP="002D588D">
      <w:pPr>
        <w:pStyle w:val="2"/>
      </w:pPr>
      <w:bookmarkStart w:id="36" w:name="_Toc477860234"/>
      <w:bookmarkEnd w:id="31"/>
      <w:r>
        <w:t>WMS_0</w:t>
      </w:r>
      <w:r w:rsidR="00AB46A5">
        <w:t>53</w:t>
      </w:r>
      <w:r w:rsidR="0027260D">
        <w:t>_0</w:t>
      </w:r>
      <w:r w:rsidR="00AB46A5">
        <w:t>7</w:t>
      </w:r>
      <w:r w:rsidR="0027260D">
        <w:t>0</w:t>
      </w:r>
      <w:r w:rsidR="002D588D" w:rsidRPr="00156B02">
        <w:rPr>
          <w:rFonts w:hint="eastAsia"/>
        </w:rPr>
        <w:t>：</w:t>
      </w:r>
      <w:r w:rsidR="00AB46A5">
        <w:rPr>
          <w:rFonts w:hint="eastAsia"/>
        </w:rPr>
        <w:t>MES</w:t>
      </w:r>
      <w:r w:rsidR="00AB46A5">
        <w:rPr>
          <w:rFonts w:hint="eastAsia"/>
        </w:rPr>
        <w:t>条码翻包</w:t>
      </w:r>
      <w:bookmarkEnd w:id="36"/>
    </w:p>
    <w:tbl>
      <w:tblPr>
        <w:tblW w:w="9214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235"/>
        <w:gridCol w:w="1134"/>
        <w:gridCol w:w="951"/>
        <w:gridCol w:w="2734"/>
      </w:tblGrid>
      <w:tr w:rsidR="002D588D" w:rsidRPr="0076062D" w:rsidTr="0070455B">
        <w:trPr>
          <w:trHeight w:val="226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需求编号</w:t>
            </w:r>
          </w:p>
        </w:tc>
        <w:tc>
          <w:tcPr>
            <w:tcW w:w="2235" w:type="dxa"/>
          </w:tcPr>
          <w:p w:rsidR="002D588D" w:rsidRPr="00374B71" w:rsidRDefault="002D588D" w:rsidP="00AB46A5">
            <w:r>
              <w:rPr>
                <w:color w:val="2702C2"/>
              </w:rPr>
              <w:t>WMS</w:t>
            </w:r>
            <w:r>
              <w:rPr>
                <w:rFonts w:hint="eastAsia"/>
                <w:color w:val="2702C2"/>
              </w:rPr>
              <w:t>_0</w:t>
            </w:r>
            <w:r w:rsidR="00AB46A5">
              <w:rPr>
                <w:color w:val="2702C2"/>
              </w:rPr>
              <w:t>53</w:t>
            </w:r>
            <w:r>
              <w:rPr>
                <w:rFonts w:hint="eastAsia"/>
                <w:color w:val="2702C2"/>
              </w:rPr>
              <w:t>_</w:t>
            </w:r>
            <w:r>
              <w:rPr>
                <w:color w:val="2702C2"/>
              </w:rPr>
              <w:t>0</w:t>
            </w:r>
            <w:r w:rsidR="00AB46A5">
              <w:rPr>
                <w:color w:val="2702C2"/>
              </w:rPr>
              <w:t>7</w:t>
            </w:r>
            <w:r w:rsidR="00754677">
              <w:rPr>
                <w:color w:val="2702C2"/>
              </w:rPr>
              <w:t>0</w:t>
            </w:r>
          </w:p>
        </w:tc>
        <w:tc>
          <w:tcPr>
            <w:tcW w:w="1134" w:type="dxa"/>
            <w:shd w:val="pct15" w:color="auto" w:fill="auto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需求类型</w:t>
            </w:r>
          </w:p>
        </w:tc>
        <w:tc>
          <w:tcPr>
            <w:tcW w:w="3685" w:type="dxa"/>
            <w:gridSpan w:val="2"/>
          </w:tcPr>
          <w:p w:rsidR="002D588D" w:rsidRPr="006F7685" w:rsidRDefault="002D588D" w:rsidP="0070455B">
            <w:pPr>
              <w:overflowPunct/>
              <w:autoSpaceDE/>
              <w:autoSpaceDN/>
              <w:adjustRightInd/>
              <w:textAlignment w:val="auto"/>
              <w:rPr>
                <w:color w:val="2702C2"/>
              </w:rPr>
            </w:pPr>
          </w:p>
        </w:tc>
      </w:tr>
      <w:tr w:rsidR="002D588D" w:rsidRPr="00D17252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2D588D" w:rsidP="0070455B">
            <w:pPr>
              <w:rPr>
                <w:b/>
              </w:rPr>
            </w:pPr>
            <w:r w:rsidRPr="0076062D">
              <w:rPr>
                <w:rFonts w:hint="eastAsia"/>
                <w:b/>
              </w:rPr>
              <w:t>需求描述</w:t>
            </w:r>
          </w:p>
        </w:tc>
        <w:tc>
          <w:tcPr>
            <w:tcW w:w="7054" w:type="dxa"/>
            <w:gridSpan w:val="4"/>
          </w:tcPr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功能概述：</w:t>
            </w:r>
          </w:p>
          <w:p w:rsidR="00FD2A5A" w:rsidRDefault="00AB46A5" w:rsidP="00FD2A5A">
            <w:pPr>
              <w:rPr>
                <w:color w:val="2702C2"/>
              </w:rPr>
            </w:pPr>
            <w:r>
              <w:rPr>
                <w:color w:val="2702C2"/>
              </w:rPr>
              <w:t>MES</w:t>
            </w:r>
            <w:r>
              <w:rPr>
                <w:color w:val="2702C2"/>
              </w:rPr>
              <w:t>对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传入的翻包数据进行翻包</w:t>
            </w:r>
            <w:r w:rsidR="00FD2A5A">
              <w:rPr>
                <w:rFonts w:hint="eastAsia"/>
                <w:color w:val="2702C2"/>
              </w:rPr>
              <w:t>；</w:t>
            </w:r>
          </w:p>
          <w:p w:rsidR="00FD2A5A" w:rsidRDefault="00FD2A5A" w:rsidP="00FD2A5A">
            <w:pPr>
              <w:rPr>
                <w:color w:val="2702C2"/>
              </w:rPr>
            </w:pPr>
          </w:p>
          <w:p w:rsidR="00FD2A5A" w:rsidRDefault="00FD2A5A" w:rsidP="00FD2A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操作步骤：</w:t>
            </w:r>
          </w:p>
          <w:p w:rsidR="00FD2A5A" w:rsidRDefault="00AB46A5" w:rsidP="00FD2A5A">
            <w:pPr>
              <w:pStyle w:val="af1"/>
              <w:numPr>
                <w:ilvl w:val="0"/>
                <w:numId w:val="24"/>
              </w:numPr>
              <w:ind w:firstLineChars="0"/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MES</w:t>
            </w:r>
            <w:r>
              <w:rPr>
                <w:rFonts w:hint="eastAsia"/>
                <w:color w:val="2702C2"/>
              </w:rPr>
              <w:t>对</w:t>
            </w:r>
            <w:r>
              <w:rPr>
                <w:color w:val="2702C2"/>
              </w:rPr>
              <w:t>WMS</w:t>
            </w:r>
            <w:r>
              <w:rPr>
                <w:color w:val="2702C2"/>
              </w:rPr>
              <w:t>传入的翻包数据进行翻包过账</w:t>
            </w:r>
            <w:r>
              <w:rPr>
                <w:rFonts w:hint="eastAsia"/>
                <w:color w:val="2702C2"/>
              </w:rPr>
              <w:t>。</w:t>
            </w:r>
          </w:p>
          <w:p w:rsidR="0076155A" w:rsidRPr="00FD2A5A" w:rsidRDefault="0076155A" w:rsidP="0076155A">
            <w:pPr>
              <w:pStyle w:val="af1"/>
              <w:ind w:left="360" w:firstLineChars="0" w:firstLine="0"/>
              <w:rPr>
                <w:color w:val="2702C2"/>
              </w:rPr>
            </w:pPr>
          </w:p>
          <w:p w:rsidR="0076155A" w:rsidRDefault="0076155A" w:rsidP="0076155A">
            <w:pPr>
              <w:rPr>
                <w:color w:val="2702C2"/>
              </w:rPr>
            </w:pPr>
            <w:r>
              <w:rPr>
                <w:rFonts w:hint="eastAsia"/>
                <w:color w:val="2702C2"/>
              </w:rPr>
              <w:t>系统要求：无</w:t>
            </w:r>
          </w:p>
          <w:p w:rsidR="002D588D" w:rsidRPr="0076062D" w:rsidRDefault="0076155A" w:rsidP="0076155A">
            <w:r>
              <w:rPr>
                <w:rFonts w:hint="eastAsia"/>
                <w:color w:val="2702C2"/>
              </w:rPr>
              <w:t>关键数据：无</w:t>
            </w:r>
          </w:p>
        </w:tc>
      </w:tr>
      <w:tr w:rsidR="002D588D" w:rsidRPr="00E35EE7" w:rsidTr="0070455B">
        <w:trPr>
          <w:cantSplit/>
          <w:trHeight w:val="331"/>
        </w:trPr>
        <w:tc>
          <w:tcPr>
            <w:tcW w:w="2160" w:type="dxa"/>
            <w:shd w:val="pct15" w:color="auto" w:fill="FFFFFF"/>
          </w:tcPr>
          <w:p w:rsidR="002D588D" w:rsidRPr="0076062D" w:rsidRDefault="00BD592A" w:rsidP="0070455B">
            <w:pPr>
              <w:rPr>
                <w:b/>
              </w:rPr>
            </w:pPr>
            <w:r>
              <w:rPr>
                <w:rFonts w:hint="eastAsia"/>
                <w:b/>
              </w:rPr>
              <w:t>非功能需求</w:t>
            </w:r>
          </w:p>
        </w:tc>
        <w:tc>
          <w:tcPr>
            <w:tcW w:w="7054" w:type="dxa"/>
            <w:gridSpan w:val="4"/>
          </w:tcPr>
          <w:p w:rsidR="002D588D" w:rsidRPr="0076062D" w:rsidRDefault="002D588D" w:rsidP="0070455B">
            <w:pPr>
              <w:rPr>
                <w:color w:val="2702C2"/>
              </w:rPr>
            </w:pPr>
          </w:p>
        </w:tc>
      </w:tr>
      <w:tr w:rsidR="002D588D" w:rsidTr="0070455B">
        <w:trPr>
          <w:cantSplit/>
          <w:trHeight w:val="265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相关说</w:t>
            </w:r>
            <w:r>
              <w:rPr>
                <w:rFonts w:hint="eastAsia"/>
                <w:b/>
                <w:iCs/>
                <w:szCs w:val="21"/>
              </w:rPr>
              <w:t>明</w:t>
            </w:r>
          </w:p>
        </w:tc>
        <w:tc>
          <w:tcPr>
            <w:tcW w:w="7054" w:type="dxa"/>
            <w:gridSpan w:val="4"/>
          </w:tcPr>
          <w:p w:rsidR="002D588D" w:rsidRDefault="002D588D" w:rsidP="0070455B"/>
        </w:tc>
      </w:tr>
      <w:tr w:rsidR="002D588D" w:rsidTr="0070455B">
        <w:trPr>
          <w:cantSplit/>
          <w:trHeight w:val="227"/>
        </w:trPr>
        <w:tc>
          <w:tcPr>
            <w:tcW w:w="2160" w:type="dxa"/>
            <w:shd w:val="pct15" w:color="auto" w:fill="FFFFFF"/>
          </w:tcPr>
          <w:p w:rsidR="002D588D" w:rsidRPr="00B261A5" w:rsidRDefault="002D588D" w:rsidP="0070455B">
            <w:pPr>
              <w:rPr>
                <w:b/>
                <w:iCs/>
                <w:szCs w:val="21"/>
              </w:rPr>
            </w:pPr>
            <w:r w:rsidRPr="00B261A5">
              <w:rPr>
                <w:rFonts w:hint="eastAsia"/>
                <w:b/>
                <w:iCs/>
                <w:szCs w:val="21"/>
              </w:rPr>
              <w:t>需求提供者</w:t>
            </w:r>
          </w:p>
        </w:tc>
        <w:tc>
          <w:tcPr>
            <w:tcW w:w="3369" w:type="dxa"/>
            <w:gridSpan w:val="2"/>
          </w:tcPr>
          <w:p w:rsidR="002D588D" w:rsidRDefault="002D588D" w:rsidP="0070455B"/>
        </w:tc>
        <w:tc>
          <w:tcPr>
            <w:tcW w:w="951" w:type="dxa"/>
            <w:shd w:val="pct15" w:color="auto" w:fill="auto"/>
          </w:tcPr>
          <w:p w:rsidR="002D588D" w:rsidRDefault="002D588D" w:rsidP="0070455B">
            <w:r w:rsidRPr="00B261A5">
              <w:rPr>
                <w:rFonts w:hint="eastAsia"/>
                <w:b/>
                <w:iCs/>
                <w:szCs w:val="21"/>
              </w:rPr>
              <w:t>需求原始文件</w:t>
            </w:r>
          </w:p>
        </w:tc>
        <w:tc>
          <w:tcPr>
            <w:tcW w:w="2734" w:type="dxa"/>
          </w:tcPr>
          <w:p w:rsidR="002D588D" w:rsidRDefault="002D588D" w:rsidP="0070455B"/>
        </w:tc>
      </w:tr>
    </w:tbl>
    <w:p w:rsidR="00AA48A7" w:rsidRDefault="00AA48A7" w:rsidP="00AA48A7">
      <w:pPr>
        <w:rPr>
          <w:color w:val="2702C2"/>
        </w:rPr>
      </w:pPr>
    </w:p>
    <w:p w:rsidR="002C4895" w:rsidRDefault="002C4895" w:rsidP="002C4895">
      <w:pPr>
        <w:rPr>
          <w:color w:val="2702C2"/>
        </w:rPr>
      </w:pPr>
    </w:p>
    <w:p w:rsidR="00EB50B2" w:rsidRDefault="00EB50B2" w:rsidP="00EB50B2">
      <w:pPr>
        <w:rPr>
          <w:color w:val="2702C2"/>
        </w:rPr>
      </w:pPr>
    </w:p>
    <w:p w:rsidR="00887C77" w:rsidRDefault="00887C77" w:rsidP="00887C77">
      <w:pPr>
        <w:rPr>
          <w:color w:val="2702C2"/>
        </w:rPr>
      </w:pPr>
    </w:p>
    <w:p w:rsidR="00EE1995" w:rsidRDefault="00EE1995" w:rsidP="00F52F96">
      <w:pPr>
        <w:rPr>
          <w:color w:val="2702C2"/>
        </w:rPr>
      </w:pPr>
    </w:p>
    <w:sectPr w:rsidR="00EE1995" w:rsidSect="00DF2B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0" w:bottom="567" w:left="1418" w:header="624" w:footer="34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0A9C" w:rsidRDefault="00150A9C">
      <w:r>
        <w:separator/>
      </w:r>
    </w:p>
  </w:endnote>
  <w:endnote w:type="continuationSeparator" w:id="0">
    <w:p w:rsidR="00150A9C" w:rsidRDefault="0015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ago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Default="00A93B5C" w:rsidP="00AB4F1E">
    <w:pPr>
      <w:pStyle w:val="a4"/>
      <w:ind w:firstLine="4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Default="00A93B5C">
    <w:pPr>
      <w:pStyle w:val="a4"/>
    </w:pPr>
  </w:p>
  <w:p w:rsidR="00A93B5C" w:rsidRPr="00BA3884" w:rsidRDefault="00A93B5C" w:rsidP="007F4D3C">
    <w:pPr>
      <w:pStyle w:val="a4"/>
      <w:ind w:firstLineChars="111" w:firstLine="178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Pr="008F7275" w:rsidRDefault="00A93B5C" w:rsidP="008F727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0A9C" w:rsidRDefault="00150A9C">
      <w:r>
        <w:separator/>
      </w:r>
    </w:p>
  </w:footnote>
  <w:footnote w:type="continuationSeparator" w:id="0">
    <w:p w:rsidR="00150A9C" w:rsidRDefault="00150A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861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126"/>
    </w:tblGrid>
    <w:tr w:rsidR="00A93B5C" w:rsidTr="007F4D3C">
      <w:tc>
        <w:tcPr>
          <w:tcW w:w="1951" w:type="dxa"/>
          <w:vMerge w:val="restart"/>
        </w:tcPr>
        <w:p w:rsidR="00A93B5C" w:rsidRDefault="00A93B5C" w:rsidP="00FF3286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93B5C" w:rsidRDefault="00A93B5C" w:rsidP="008D0229">
          <w:pPr>
            <w:pStyle w:val="a3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126" w:type="dxa"/>
        </w:tcPr>
        <w:p w:rsidR="00A93B5C" w:rsidRDefault="00A93B5C" w:rsidP="00EF435E">
          <w:pPr>
            <w:pStyle w:val="a3"/>
            <w:jc w:val="right"/>
          </w:pPr>
          <w:r>
            <w:rPr>
              <w:rFonts w:hint="eastAsia"/>
            </w:rPr>
            <w:t>版本号：</w:t>
          </w:r>
          <w:r w:rsidR="00150A9C">
            <w:fldChar w:fldCharType="begin"/>
          </w:r>
          <w:r w:rsidR="00150A9C">
            <w:instrText xml:space="preserve"> DOCPROPERTY  Version  \* MERGEFORMAT </w:instrText>
          </w:r>
          <w:r w:rsidR="00150A9C">
            <w:fldChar w:fldCharType="separate"/>
          </w:r>
          <w:r>
            <w:t>V1.0</w:t>
          </w:r>
          <w:r w:rsidR="00150A9C">
            <w:fldChar w:fldCharType="end"/>
          </w:r>
        </w:p>
      </w:tc>
    </w:tr>
    <w:tr w:rsidR="00A93B5C" w:rsidTr="007F4D3C">
      <w:tc>
        <w:tcPr>
          <w:tcW w:w="1951" w:type="dxa"/>
          <w:vMerge/>
        </w:tcPr>
        <w:p w:rsidR="00A93B5C" w:rsidRDefault="00A93B5C">
          <w:pPr>
            <w:pStyle w:val="a3"/>
          </w:pPr>
        </w:p>
      </w:tc>
      <w:tc>
        <w:tcPr>
          <w:tcW w:w="4536" w:type="dxa"/>
        </w:tcPr>
        <w:p w:rsidR="00A93B5C" w:rsidRDefault="00150A9C" w:rsidP="00FA3519">
          <w:pPr>
            <w:pStyle w:val="a3"/>
            <w:jc w:val="center"/>
          </w:pPr>
          <w:r>
            <w:fldChar w:fldCharType="begin"/>
          </w:r>
          <w:r>
            <w:instrText xml:space="preserve"> FILENAME  \* Caps  \* MERGEFORMAT </w:instrText>
          </w:r>
          <w:r>
            <w:fldChar w:fldCharType="separate"/>
          </w:r>
          <w:r w:rsidR="00A93B5C">
            <w:rPr>
              <w:noProof/>
            </w:rPr>
            <w:t>053</w:t>
          </w:r>
          <w:r w:rsidR="00A93B5C" w:rsidRPr="000E78F1">
            <w:rPr>
              <w:rFonts w:hint="eastAsia"/>
              <w:noProof/>
            </w:rPr>
            <w:t>_</w:t>
          </w:r>
          <w:r w:rsidR="00A93B5C">
            <w:rPr>
              <w:rFonts w:hint="eastAsia"/>
              <w:noProof/>
            </w:rPr>
            <w:t>翻包</w:t>
          </w:r>
          <w:r w:rsidR="00A93B5C" w:rsidRPr="000E78F1">
            <w:rPr>
              <w:rFonts w:hint="eastAsia"/>
              <w:noProof/>
            </w:rPr>
            <w:t>流程</w:t>
          </w:r>
          <w:r w:rsidR="00A93B5C">
            <w:rPr>
              <w:noProof/>
            </w:rPr>
            <w:t>_</w:t>
          </w:r>
          <w:r w:rsidR="00A93B5C">
            <w:rPr>
              <w:rFonts w:hint="eastAsia"/>
              <w:noProof/>
            </w:rPr>
            <w:t>业务蓝图文档</w:t>
          </w:r>
          <w:r w:rsidR="00A93B5C">
            <w:rPr>
              <w:rFonts w:hint="eastAsia"/>
              <w:noProof/>
            </w:rPr>
            <w:t>BBP</w:t>
          </w:r>
          <w:r w:rsidR="00A93B5C">
            <w:rPr>
              <w:noProof/>
            </w:rPr>
            <w:t>_</w:t>
          </w:r>
          <w:r w:rsidR="00A93B5C">
            <w:rPr>
              <w:rFonts w:hint="eastAsia"/>
              <w:noProof/>
            </w:rPr>
            <w:t>V1</w:t>
          </w:r>
          <w:r w:rsidR="00A93B5C">
            <w:rPr>
              <w:noProof/>
            </w:rPr>
            <w:t>.0.Docx</w:t>
          </w:r>
          <w:r>
            <w:rPr>
              <w:noProof/>
            </w:rPr>
            <w:fldChar w:fldCharType="end"/>
          </w:r>
        </w:p>
      </w:tc>
      <w:tc>
        <w:tcPr>
          <w:tcW w:w="2126" w:type="dxa"/>
        </w:tcPr>
        <w:p w:rsidR="00A93B5C" w:rsidRDefault="00A93B5C" w:rsidP="00EF435E">
          <w:pPr>
            <w:pStyle w:val="a3"/>
            <w:jc w:val="right"/>
            <w:rPr>
              <w:snapToGrid w:val="0"/>
            </w:rPr>
          </w:pPr>
          <w:r>
            <w:rPr>
              <w:rFonts w:hint="eastAsia"/>
              <w:snapToGrid w:val="0"/>
            </w:rPr>
            <w:t>第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252001">
            <w:rPr>
              <w:noProof/>
              <w:snapToGrid w:val="0"/>
            </w:rPr>
            <w:t>4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页，共</w:t>
          </w:r>
          <w:r>
            <w:rPr>
              <w:snapToGrid w:val="0"/>
            </w:rPr>
            <w:t xml:space="preserve">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252001">
            <w:rPr>
              <w:noProof/>
              <w:snapToGrid w:val="0"/>
            </w:rPr>
            <w:t>10</w:t>
          </w:r>
          <w:r>
            <w:rPr>
              <w:snapToGrid w:val="0"/>
            </w:rPr>
            <w:fldChar w:fldCharType="end"/>
          </w:r>
          <w:r>
            <w:rPr>
              <w:rFonts w:hint="eastAsia"/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页</w:t>
          </w:r>
        </w:p>
      </w:tc>
    </w:tr>
  </w:tbl>
  <w:p w:rsidR="00A93B5C" w:rsidRDefault="00A93B5C" w:rsidP="009D1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B5C" w:rsidRDefault="00A93B5C" w:rsidP="00AB4F1E">
    <w:pPr>
      <w:pStyle w:val="a3"/>
      <w:ind w:firstLine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A93B5C" w:rsidTr="00AB4F1E">
      <w:tc>
        <w:tcPr>
          <w:tcW w:w="1951" w:type="dxa"/>
          <w:vMerge w:val="restart"/>
        </w:tcPr>
        <w:p w:rsidR="00A93B5C" w:rsidRDefault="00A93B5C" w:rsidP="00AB4F1E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93B5C" w:rsidRDefault="00A93B5C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A93B5C" w:rsidRDefault="00A93B5C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150A9C">
            <w:fldChar w:fldCharType="begin"/>
          </w:r>
          <w:r w:rsidR="00150A9C">
            <w:instrText xml:space="preserve"> DOCPROPERTY  Version  \* MERGEFORMAT </w:instrText>
          </w:r>
          <w:r w:rsidR="00150A9C">
            <w:fldChar w:fldCharType="separate"/>
          </w:r>
          <w:r>
            <w:t>V1.0</w:t>
          </w:r>
          <w:r w:rsidR="00150A9C">
            <w:fldChar w:fldCharType="end"/>
          </w:r>
        </w:p>
      </w:tc>
    </w:tr>
    <w:tr w:rsidR="00A93B5C" w:rsidTr="00AB4F1E">
      <w:tc>
        <w:tcPr>
          <w:tcW w:w="1951" w:type="dxa"/>
          <w:vMerge/>
        </w:tcPr>
        <w:p w:rsidR="00A93B5C" w:rsidRDefault="00A93B5C" w:rsidP="00AB4F1E">
          <w:pPr>
            <w:pStyle w:val="a3"/>
            <w:ind w:firstLine="420"/>
          </w:pPr>
        </w:p>
      </w:tc>
      <w:tc>
        <w:tcPr>
          <w:tcW w:w="4536" w:type="dxa"/>
        </w:tcPr>
        <w:p w:rsidR="00A93B5C" w:rsidRDefault="00A93B5C" w:rsidP="00A93B5C">
          <w:pPr>
            <w:pStyle w:val="a3"/>
            <w:ind w:firstLine="420"/>
            <w:jc w:val="center"/>
          </w:pPr>
          <w:r>
            <w:rPr>
              <w:noProof/>
            </w:rPr>
            <w:t>053</w:t>
          </w:r>
          <w:r w:rsidRPr="00CB7F7A">
            <w:rPr>
              <w:rFonts w:hint="eastAsia"/>
              <w:noProof/>
            </w:rPr>
            <w:t>_</w:t>
          </w:r>
          <w:r>
            <w:rPr>
              <w:rFonts w:hint="eastAsia"/>
              <w:noProof/>
            </w:rPr>
            <w:t>翻包</w:t>
          </w:r>
          <w:r w:rsidRPr="00CB7F7A"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A93B5C" w:rsidRDefault="00A93B5C" w:rsidP="00AB4F1E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52001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150A9C">
            <w:fldChar w:fldCharType="begin"/>
          </w:r>
          <w:r w:rsidR="00150A9C">
            <w:instrText xml:space="preserve"> NUMPAGES </w:instrText>
          </w:r>
          <w:r w:rsidR="00150A9C">
            <w:fldChar w:fldCharType="separate"/>
          </w:r>
          <w:r w:rsidR="00252001">
            <w:rPr>
              <w:noProof/>
            </w:rPr>
            <w:t>10</w:t>
          </w:r>
          <w:r w:rsidR="00150A9C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A93B5C" w:rsidRPr="00DF2BFB" w:rsidRDefault="00A93B5C" w:rsidP="00DF2BFB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51"/>
      <w:gridCol w:w="4536"/>
      <w:gridCol w:w="2042"/>
    </w:tblGrid>
    <w:tr w:rsidR="00A93B5C" w:rsidTr="00AB4F1E">
      <w:tc>
        <w:tcPr>
          <w:tcW w:w="1951" w:type="dxa"/>
          <w:vMerge w:val="restart"/>
        </w:tcPr>
        <w:p w:rsidR="00A93B5C" w:rsidRDefault="00A93B5C" w:rsidP="00600B2C">
          <w:pPr>
            <w:pStyle w:val="a3"/>
          </w:pPr>
          <w:r>
            <w:rPr>
              <w:rFonts w:hint="eastAsia"/>
            </w:rPr>
            <w:t>科尔本</w:t>
          </w:r>
          <w:r>
            <w:t>WMS</w:t>
          </w:r>
          <w:r>
            <w:rPr>
              <w:rFonts w:hint="eastAsia"/>
            </w:rPr>
            <w:t>项目</w:t>
          </w:r>
        </w:p>
      </w:tc>
      <w:tc>
        <w:tcPr>
          <w:tcW w:w="4536" w:type="dxa"/>
        </w:tcPr>
        <w:p w:rsidR="00A93B5C" w:rsidRDefault="00A93B5C" w:rsidP="00AB4F1E">
          <w:pPr>
            <w:pStyle w:val="a3"/>
            <w:ind w:firstLine="420"/>
            <w:jc w:val="center"/>
          </w:pPr>
          <w:r>
            <w:rPr>
              <w:rFonts w:hint="eastAsia"/>
            </w:rPr>
            <w:t>业务蓝图文档</w:t>
          </w:r>
        </w:p>
      </w:tc>
      <w:tc>
        <w:tcPr>
          <w:tcW w:w="2042" w:type="dxa"/>
        </w:tcPr>
        <w:p w:rsidR="00A93B5C" w:rsidRDefault="00A93B5C" w:rsidP="00AB4F1E">
          <w:pPr>
            <w:pStyle w:val="a3"/>
            <w:ind w:firstLine="420"/>
            <w:jc w:val="right"/>
          </w:pPr>
          <w:r>
            <w:rPr>
              <w:rFonts w:hint="eastAsia"/>
            </w:rPr>
            <w:t>版本号：</w:t>
          </w:r>
          <w:r w:rsidR="00150A9C">
            <w:fldChar w:fldCharType="begin"/>
          </w:r>
          <w:r w:rsidR="00150A9C">
            <w:instrText xml:space="preserve"> DOCPROPERTY  Version  \* MERGEFORMAT </w:instrText>
          </w:r>
          <w:r w:rsidR="00150A9C">
            <w:fldChar w:fldCharType="separate"/>
          </w:r>
          <w:r>
            <w:t>V1.0</w:t>
          </w:r>
          <w:r w:rsidR="00150A9C">
            <w:fldChar w:fldCharType="end"/>
          </w:r>
        </w:p>
      </w:tc>
    </w:tr>
    <w:tr w:rsidR="00A93B5C" w:rsidTr="00AB4F1E">
      <w:tc>
        <w:tcPr>
          <w:tcW w:w="1951" w:type="dxa"/>
          <w:vMerge/>
        </w:tcPr>
        <w:p w:rsidR="00A93B5C" w:rsidRDefault="00A93B5C" w:rsidP="00AB4F1E">
          <w:pPr>
            <w:pStyle w:val="a3"/>
            <w:ind w:firstLine="420"/>
          </w:pPr>
        </w:p>
      </w:tc>
      <w:tc>
        <w:tcPr>
          <w:tcW w:w="4536" w:type="dxa"/>
        </w:tcPr>
        <w:p w:rsidR="00A93B5C" w:rsidRDefault="00A93B5C" w:rsidP="00761035">
          <w:pPr>
            <w:pStyle w:val="a3"/>
            <w:ind w:firstLine="420"/>
            <w:jc w:val="center"/>
          </w:pPr>
          <w:r>
            <w:rPr>
              <w:noProof/>
            </w:rPr>
            <w:t>053</w:t>
          </w:r>
          <w:r w:rsidRPr="009D61F5">
            <w:rPr>
              <w:rFonts w:hint="eastAsia"/>
              <w:noProof/>
            </w:rPr>
            <w:t>_</w:t>
          </w:r>
          <w:r>
            <w:rPr>
              <w:rFonts w:hint="eastAsia"/>
              <w:noProof/>
            </w:rPr>
            <w:t>翻包</w:t>
          </w:r>
          <w:r w:rsidRPr="009D61F5">
            <w:rPr>
              <w:rFonts w:hint="eastAsia"/>
              <w:noProof/>
            </w:rPr>
            <w:t>流程</w:t>
          </w:r>
          <w:r>
            <w:rPr>
              <w:noProof/>
            </w:rPr>
            <w:t>_</w:t>
          </w:r>
          <w:r>
            <w:rPr>
              <w:rFonts w:hint="eastAsia"/>
              <w:noProof/>
            </w:rPr>
            <w:t>业务蓝图文档</w:t>
          </w:r>
          <w:r w:rsidRPr="00DC7074">
            <w:rPr>
              <w:rFonts w:hint="eastAsia"/>
              <w:noProof/>
            </w:rPr>
            <w:t>_V1.0</w:t>
          </w:r>
          <w:r>
            <w:rPr>
              <w:noProof/>
            </w:rPr>
            <w:t>.Docx</w:t>
          </w:r>
        </w:p>
      </w:tc>
      <w:tc>
        <w:tcPr>
          <w:tcW w:w="2042" w:type="dxa"/>
        </w:tcPr>
        <w:p w:rsidR="00A93B5C" w:rsidRDefault="00A93B5C" w:rsidP="009D1FA1">
          <w:pPr>
            <w:pStyle w:val="a3"/>
            <w:jc w:val="right"/>
            <w:rPr>
              <w:snapToGrid w:val="0"/>
            </w:rPr>
          </w:pPr>
          <w:r w:rsidRPr="009D1FA1">
            <w:rPr>
              <w:rFonts w:hint="eastAsia"/>
            </w:rPr>
            <w:t>第</w:t>
          </w:r>
          <w:r w:rsidRPr="009D1FA1">
            <w:t xml:space="preserve"> </w:t>
          </w: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252001">
            <w:rPr>
              <w:noProof/>
            </w:rPr>
            <w:t>5</w:t>
          </w:r>
          <w:r>
            <w:rPr>
              <w:noProof/>
            </w:rPr>
            <w:fldChar w:fldCharType="end"/>
          </w:r>
          <w:r w:rsidRPr="009D1FA1">
            <w:t xml:space="preserve"> </w:t>
          </w:r>
          <w:r w:rsidRPr="009D1FA1">
            <w:rPr>
              <w:rFonts w:hint="eastAsia"/>
            </w:rPr>
            <w:t>页，共</w:t>
          </w:r>
          <w:r w:rsidRPr="009D1FA1">
            <w:t xml:space="preserve"> </w:t>
          </w:r>
          <w:r w:rsidR="00150A9C">
            <w:fldChar w:fldCharType="begin"/>
          </w:r>
          <w:r w:rsidR="00150A9C">
            <w:instrText xml:space="preserve"> NUMPAGES </w:instrText>
          </w:r>
          <w:r w:rsidR="00150A9C">
            <w:fldChar w:fldCharType="separate"/>
          </w:r>
          <w:r w:rsidR="00252001">
            <w:rPr>
              <w:noProof/>
            </w:rPr>
            <w:t>10</w:t>
          </w:r>
          <w:r w:rsidR="00150A9C">
            <w:rPr>
              <w:noProof/>
            </w:rPr>
            <w:fldChar w:fldCharType="end"/>
          </w:r>
          <w:r w:rsidRPr="009D1FA1">
            <w:rPr>
              <w:rFonts w:hint="eastAsia"/>
            </w:rPr>
            <w:t xml:space="preserve"> </w:t>
          </w:r>
          <w:r w:rsidRPr="009D1FA1">
            <w:rPr>
              <w:rFonts w:hint="eastAsia"/>
            </w:rPr>
            <w:t>页</w:t>
          </w:r>
        </w:p>
      </w:tc>
    </w:tr>
  </w:tbl>
  <w:p w:rsidR="00A93B5C" w:rsidRDefault="00A93B5C" w:rsidP="009D1F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0D164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BD617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E8374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0B4A2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8C1B9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603C8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1A461F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42211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3770A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864398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EF24C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073CF0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D25A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103B9D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BB687B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EF3E0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E2264F1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E5574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F28350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8D2FF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713AC0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01713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5854B07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FA77323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B44092F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BD66DE8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DF258AA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3D033E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3590B99"/>
    <w:multiLevelType w:val="hybridMultilevel"/>
    <w:tmpl w:val="D134462C"/>
    <w:lvl w:ilvl="0" w:tplc="BF7A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12091C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7F43C98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C625E4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CC095E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6474C9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E87788C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3D2503"/>
    <w:multiLevelType w:val="hybridMultilevel"/>
    <w:tmpl w:val="B7642FB6"/>
    <w:lvl w:ilvl="0" w:tplc="7124D6EC">
      <w:start w:val="1"/>
      <w:numFmt w:val="decimal"/>
      <w:lvlText w:val="%1．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D6C668B"/>
    <w:multiLevelType w:val="hybridMultilevel"/>
    <w:tmpl w:val="FA2C1E00"/>
    <w:lvl w:ilvl="0" w:tplc="AB0EB54E">
      <w:start w:val="1"/>
      <w:numFmt w:val="decimal"/>
      <w:lvlText w:val="%1."/>
      <w:lvlJc w:val="left"/>
      <w:pPr>
        <w:ind w:left="360" w:hanging="360"/>
      </w:pPr>
      <w:rPr>
        <w:rFonts w:hint="default"/>
        <w:color w:val="2702C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8"/>
  </w:num>
  <w:num w:numId="6">
    <w:abstractNumId w:val="36"/>
  </w:num>
  <w:num w:numId="7">
    <w:abstractNumId w:val="27"/>
  </w:num>
  <w:num w:numId="8">
    <w:abstractNumId w:val="2"/>
  </w:num>
  <w:num w:numId="9">
    <w:abstractNumId w:val="8"/>
  </w:num>
  <w:num w:numId="10">
    <w:abstractNumId w:val="14"/>
  </w:num>
  <w:num w:numId="11">
    <w:abstractNumId w:val="31"/>
  </w:num>
  <w:num w:numId="12">
    <w:abstractNumId w:val="23"/>
  </w:num>
  <w:num w:numId="13">
    <w:abstractNumId w:val="9"/>
  </w:num>
  <w:num w:numId="14">
    <w:abstractNumId w:val="16"/>
  </w:num>
  <w:num w:numId="15">
    <w:abstractNumId w:val="34"/>
  </w:num>
  <w:num w:numId="16">
    <w:abstractNumId w:val="10"/>
  </w:num>
  <w:num w:numId="17">
    <w:abstractNumId w:val="20"/>
  </w:num>
  <w:num w:numId="18">
    <w:abstractNumId w:val="37"/>
  </w:num>
  <w:num w:numId="19">
    <w:abstractNumId w:val="7"/>
  </w:num>
  <w:num w:numId="20">
    <w:abstractNumId w:val="17"/>
  </w:num>
  <w:num w:numId="21">
    <w:abstractNumId w:val="30"/>
  </w:num>
  <w:num w:numId="22">
    <w:abstractNumId w:val="18"/>
  </w:num>
  <w:num w:numId="23">
    <w:abstractNumId w:val="3"/>
  </w:num>
  <w:num w:numId="24">
    <w:abstractNumId w:val="13"/>
  </w:num>
  <w:num w:numId="25">
    <w:abstractNumId w:val="19"/>
  </w:num>
  <w:num w:numId="26">
    <w:abstractNumId w:val="21"/>
  </w:num>
  <w:num w:numId="27">
    <w:abstractNumId w:val="29"/>
  </w:num>
  <w:num w:numId="28">
    <w:abstractNumId w:val="1"/>
  </w:num>
  <w:num w:numId="29">
    <w:abstractNumId w:val="35"/>
  </w:num>
  <w:num w:numId="30">
    <w:abstractNumId w:val="26"/>
  </w:num>
  <w:num w:numId="31">
    <w:abstractNumId w:val="22"/>
  </w:num>
  <w:num w:numId="32">
    <w:abstractNumId w:val="11"/>
  </w:num>
  <w:num w:numId="33">
    <w:abstractNumId w:val="5"/>
  </w:num>
  <w:num w:numId="34">
    <w:abstractNumId w:val="24"/>
  </w:num>
  <w:num w:numId="35">
    <w:abstractNumId w:val="15"/>
  </w:num>
  <w:num w:numId="36">
    <w:abstractNumId w:val="6"/>
  </w:num>
  <w:num w:numId="37">
    <w:abstractNumId w:val="25"/>
  </w:num>
  <w:num w:numId="38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56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F3680"/>
    <w:rsid w:val="00002280"/>
    <w:rsid w:val="00002362"/>
    <w:rsid w:val="000028B9"/>
    <w:rsid w:val="000028EB"/>
    <w:rsid w:val="000049DD"/>
    <w:rsid w:val="000055EA"/>
    <w:rsid w:val="0000619F"/>
    <w:rsid w:val="00010381"/>
    <w:rsid w:val="00010A34"/>
    <w:rsid w:val="00012889"/>
    <w:rsid w:val="00012A73"/>
    <w:rsid w:val="00013895"/>
    <w:rsid w:val="00013915"/>
    <w:rsid w:val="00014D5C"/>
    <w:rsid w:val="00015F18"/>
    <w:rsid w:val="00016BAA"/>
    <w:rsid w:val="0001719E"/>
    <w:rsid w:val="000178C3"/>
    <w:rsid w:val="00020E8C"/>
    <w:rsid w:val="0002219A"/>
    <w:rsid w:val="00022266"/>
    <w:rsid w:val="000233E8"/>
    <w:rsid w:val="000242A8"/>
    <w:rsid w:val="00024392"/>
    <w:rsid w:val="000249BC"/>
    <w:rsid w:val="0002623C"/>
    <w:rsid w:val="000266B6"/>
    <w:rsid w:val="00027273"/>
    <w:rsid w:val="0002787A"/>
    <w:rsid w:val="000279DE"/>
    <w:rsid w:val="00027CDA"/>
    <w:rsid w:val="000308CC"/>
    <w:rsid w:val="000313FB"/>
    <w:rsid w:val="00033AC7"/>
    <w:rsid w:val="00033E3B"/>
    <w:rsid w:val="000353D8"/>
    <w:rsid w:val="00035580"/>
    <w:rsid w:val="0003769B"/>
    <w:rsid w:val="00037E02"/>
    <w:rsid w:val="000415B5"/>
    <w:rsid w:val="000429B8"/>
    <w:rsid w:val="00043654"/>
    <w:rsid w:val="00046D4B"/>
    <w:rsid w:val="00047297"/>
    <w:rsid w:val="0004752E"/>
    <w:rsid w:val="00047A76"/>
    <w:rsid w:val="00050D55"/>
    <w:rsid w:val="00053729"/>
    <w:rsid w:val="00054635"/>
    <w:rsid w:val="00055378"/>
    <w:rsid w:val="00055A46"/>
    <w:rsid w:val="00055EFA"/>
    <w:rsid w:val="000614AF"/>
    <w:rsid w:val="000621D3"/>
    <w:rsid w:val="000624D1"/>
    <w:rsid w:val="000637CD"/>
    <w:rsid w:val="000640DB"/>
    <w:rsid w:val="00064BFC"/>
    <w:rsid w:val="0006738A"/>
    <w:rsid w:val="00067BE9"/>
    <w:rsid w:val="0007024F"/>
    <w:rsid w:val="000704A0"/>
    <w:rsid w:val="00071975"/>
    <w:rsid w:val="00072341"/>
    <w:rsid w:val="000729FB"/>
    <w:rsid w:val="0007480A"/>
    <w:rsid w:val="00074842"/>
    <w:rsid w:val="0007591F"/>
    <w:rsid w:val="00075C62"/>
    <w:rsid w:val="00077341"/>
    <w:rsid w:val="00077738"/>
    <w:rsid w:val="00077EBD"/>
    <w:rsid w:val="00080563"/>
    <w:rsid w:val="00081034"/>
    <w:rsid w:val="00081457"/>
    <w:rsid w:val="000821C2"/>
    <w:rsid w:val="00082243"/>
    <w:rsid w:val="00082494"/>
    <w:rsid w:val="000827FF"/>
    <w:rsid w:val="00083396"/>
    <w:rsid w:val="00083743"/>
    <w:rsid w:val="00084ED4"/>
    <w:rsid w:val="000851A2"/>
    <w:rsid w:val="00086C6B"/>
    <w:rsid w:val="00090D71"/>
    <w:rsid w:val="00091F1A"/>
    <w:rsid w:val="00093558"/>
    <w:rsid w:val="00094797"/>
    <w:rsid w:val="00095AD5"/>
    <w:rsid w:val="00096157"/>
    <w:rsid w:val="00097072"/>
    <w:rsid w:val="000A0FBB"/>
    <w:rsid w:val="000A1DC6"/>
    <w:rsid w:val="000A3933"/>
    <w:rsid w:val="000A4009"/>
    <w:rsid w:val="000A435B"/>
    <w:rsid w:val="000A4F72"/>
    <w:rsid w:val="000A5B30"/>
    <w:rsid w:val="000A72BE"/>
    <w:rsid w:val="000A742E"/>
    <w:rsid w:val="000A797D"/>
    <w:rsid w:val="000B0665"/>
    <w:rsid w:val="000B08B8"/>
    <w:rsid w:val="000B2B9B"/>
    <w:rsid w:val="000B3D31"/>
    <w:rsid w:val="000B5CC7"/>
    <w:rsid w:val="000B7A24"/>
    <w:rsid w:val="000C0847"/>
    <w:rsid w:val="000C134C"/>
    <w:rsid w:val="000C15A6"/>
    <w:rsid w:val="000C184A"/>
    <w:rsid w:val="000C2044"/>
    <w:rsid w:val="000C230A"/>
    <w:rsid w:val="000C23E1"/>
    <w:rsid w:val="000C384B"/>
    <w:rsid w:val="000C4B8B"/>
    <w:rsid w:val="000C4D32"/>
    <w:rsid w:val="000D04A1"/>
    <w:rsid w:val="000D2B53"/>
    <w:rsid w:val="000D2DF3"/>
    <w:rsid w:val="000D3EA5"/>
    <w:rsid w:val="000D4BEB"/>
    <w:rsid w:val="000D4E06"/>
    <w:rsid w:val="000D4F07"/>
    <w:rsid w:val="000D5045"/>
    <w:rsid w:val="000D50D4"/>
    <w:rsid w:val="000D5930"/>
    <w:rsid w:val="000D6008"/>
    <w:rsid w:val="000D6C81"/>
    <w:rsid w:val="000D6FBB"/>
    <w:rsid w:val="000D707F"/>
    <w:rsid w:val="000E0D85"/>
    <w:rsid w:val="000E1654"/>
    <w:rsid w:val="000E18BD"/>
    <w:rsid w:val="000E3947"/>
    <w:rsid w:val="000E709F"/>
    <w:rsid w:val="000E78F1"/>
    <w:rsid w:val="000F0B5F"/>
    <w:rsid w:val="000F23EC"/>
    <w:rsid w:val="000F262F"/>
    <w:rsid w:val="000F3538"/>
    <w:rsid w:val="000F41FF"/>
    <w:rsid w:val="000F43D7"/>
    <w:rsid w:val="000F5C21"/>
    <w:rsid w:val="000F5D1E"/>
    <w:rsid w:val="000F5E00"/>
    <w:rsid w:val="000F7C4B"/>
    <w:rsid w:val="0010012D"/>
    <w:rsid w:val="00100681"/>
    <w:rsid w:val="0010147D"/>
    <w:rsid w:val="00107BD9"/>
    <w:rsid w:val="001102F3"/>
    <w:rsid w:val="00110AD2"/>
    <w:rsid w:val="00114126"/>
    <w:rsid w:val="00115267"/>
    <w:rsid w:val="00117073"/>
    <w:rsid w:val="0012033D"/>
    <w:rsid w:val="00120F35"/>
    <w:rsid w:val="001215C7"/>
    <w:rsid w:val="001221AE"/>
    <w:rsid w:val="00124570"/>
    <w:rsid w:val="00125B64"/>
    <w:rsid w:val="00125FE2"/>
    <w:rsid w:val="001275EA"/>
    <w:rsid w:val="00130AF3"/>
    <w:rsid w:val="00130F4B"/>
    <w:rsid w:val="0013212D"/>
    <w:rsid w:val="00132134"/>
    <w:rsid w:val="00132E28"/>
    <w:rsid w:val="00132F37"/>
    <w:rsid w:val="001331E9"/>
    <w:rsid w:val="0013329A"/>
    <w:rsid w:val="00133E6A"/>
    <w:rsid w:val="001350C2"/>
    <w:rsid w:val="001374CC"/>
    <w:rsid w:val="001377D2"/>
    <w:rsid w:val="00137868"/>
    <w:rsid w:val="00137BE0"/>
    <w:rsid w:val="001402F4"/>
    <w:rsid w:val="00140FD1"/>
    <w:rsid w:val="00142184"/>
    <w:rsid w:val="001423F9"/>
    <w:rsid w:val="00143B66"/>
    <w:rsid w:val="00144690"/>
    <w:rsid w:val="00146384"/>
    <w:rsid w:val="00146B95"/>
    <w:rsid w:val="001472D6"/>
    <w:rsid w:val="0014747F"/>
    <w:rsid w:val="00150A9C"/>
    <w:rsid w:val="001519E0"/>
    <w:rsid w:val="00151A27"/>
    <w:rsid w:val="00151A7B"/>
    <w:rsid w:val="00153BDA"/>
    <w:rsid w:val="0015444C"/>
    <w:rsid w:val="001544C9"/>
    <w:rsid w:val="0015460A"/>
    <w:rsid w:val="0015660A"/>
    <w:rsid w:val="00156B02"/>
    <w:rsid w:val="00156EDB"/>
    <w:rsid w:val="00157428"/>
    <w:rsid w:val="001574CE"/>
    <w:rsid w:val="00160B8A"/>
    <w:rsid w:val="00160C61"/>
    <w:rsid w:val="00160F1C"/>
    <w:rsid w:val="00160F5A"/>
    <w:rsid w:val="00161B50"/>
    <w:rsid w:val="00161D35"/>
    <w:rsid w:val="001621D6"/>
    <w:rsid w:val="00162D6C"/>
    <w:rsid w:val="00164208"/>
    <w:rsid w:val="0016480D"/>
    <w:rsid w:val="0016539B"/>
    <w:rsid w:val="001658B9"/>
    <w:rsid w:val="00165E0D"/>
    <w:rsid w:val="00165F50"/>
    <w:rsid w:val="0016670C"/>
    <w:rsid w:val="001668E0"/>
    <w:rsid w:val="00167C58"/>
    <w:rsid w:val="0017029D"/>
    <w:rsid w:val="00171283"/>
    <w:rsid w:val="00171722"/>
    <w:rsid w:val="001730EE"/>
    <w:rsid w:val="001744CA"/>
    <w:rsid w:val="00174725"/>
    <w:rsid w:val="00175011"/>
    <w:rsid w:val="00176076"/>
    <w:rsid w:val="00176856"/>
    <w:rsid w:val="00177292"/>
    <w:rsid w:val="00180B4D"/>
    <w:rsid w:val="001810EB"/>
    <w:rsid w:val="0018200A"/>
    <w:rsid w:val="001823BA"/>
    <w:rsid w:val="0018242C"/>
    <w:rsid w:val="00182C7A"/>
    <w:rsid w:val="001839A1"/>
    <w:rsid w:val="00183C5E"/>
    <w:rsid w:val="00184AF9"/>
    <w:rsid w:val="00186F3B"/>
    <w:rsid w:val="00190325"/>
    <w:rsid w:val="0019158C"/>
    <w:rsid w:val="001926A8"/>
    <w:rsid w:val="001933CB"/>
    <w:rsid w:val="001936D5"/>
    <w:rsid w:val="001943B6"/>
    <w:rsid w:val="001945F2"/>
    <w:rsid w:val="00194648"/>
    <w:rsid w:val="00194C6D"/>
    <w:rsid w:val="00195B38"/>
    <w:rsid w:val="00195F11"/>
    <w:rsid w:val="00196747"/>
    <w:rsid w:val="00196E0C"/>
    <w:rsid w:val="001970D6"/>
    <w:rsid w:val="001971BF"/>
    <w:rsid w:val="00197D7D"/>
    <w:rsid w:val="001A13E2"/>
    <w:rsid w:val="001A2C5C"/>
    <w:rsid w:val="001A40FA"/>
    <w:rsid w:val="001A4679"/>
    <w:rsid w:val="001A4916"/>
    <w:rsid w:val="001A672C"/>
    <w:rsid w:val="001A73C3"/>
    <w:rsid w:val="001A74DA"/>
    <w:rsid w:val="001A7637"/>
    <w:rsid w:val="001B0C0D"/>
    <w:rsid w:val="001B3A3B"/>
    <w:rsid w:val="001B40DC"/>
    <w:rsid w:val="001B53A9"/>
    <w:rsid w:val="001B5608"/>
    <w:rsid w:val="001B5D9D"/>
    <w:rsid w:val="001B5D9E"/>
    <w:rsid w:val="001B6EC8"/>
    <w:rsid w:val="001B7630"/>
    <w:rsid w:val="001B78F0"/>
    <w:rsid w:val="001B7F03"/>
    <w:rsid w:val="001C1820"/>
    <w:rsid w:val="001C23F8"/>
    <w:rsid w:val="001C351D"/>
    <w:rsid w:val="001C4A7B"/>
    <w:rsid w:val="001C4AB9"/>
    <w:rsid w:val="001C53E0"/>
    <w:rsid w:val="001C70AE"/>
    <w:rsid w:val="001C7600"/>
    <w:rsid w:val="001D11EA"/>
    <w:rsid w:val="001D1236"/>
    <w:rsid w:val="001D15B8"/>
    <w:rsid w:val="001D2286"/>
    <w:rsid w:val="001D31FE"/>
    <w:rsid w:val="001D3C48"/>
    <w:rsid w:val="001D3EA8"/>
    <w:rsid w:val="001D48C6"/>
    <w:rsid w:val="001D48CF"/>
    <w:rsid w:val="001D6291"/>
    <w:rsid w:val="001D7173"/>
    <w:rsid w:val="001D776F"/>
    <w:rsid w:val="001E017B"/>
    <w:rsid w:val="001E0609"/>
    <w:rsid w:val="001E2BAF"/>
    <w:rsid w:val="001E33EE"/>
    <w:rsid w:val="001E3441"/>
    <w:rsid w:val="001E35D2"/>
    <w:rsid w:val="001E3CF8"/>
    <w:rsid w:val="001E57A4"/>
    <w:rsid w:val="001E6BFD"/>
    <w:rsid w:val="001E72B0"/>
    <w:rsid w:val="001F0399"/>
    <w:rsid w:val="001F0EC3"/>
    <w:rsid w:val="001F1275"/>
    <w:rsid w:val="001F1548"/>
    <w:rsid w:val="001F1C97"/>
    <w:rsid w:val="001F227D"/>
    <w:rsid w:val="001F42CB"/>
    <w:rsid w:val="001F4873"/>
    <w:rsid w:val="001F5501"/>
    <w:rsid w:val="001F64C7"/>
    <w:rsid w:val="001F7C85"/>
    <w:rsid w:val="0020056A"/>
    <w:rsid w:val="00200DE9"/>
    <w:rsid w:val="002047C4"/>
    <w:rsid w:val="00204B76"/>
    <w:rsid w:val="00204F08"/>
    <w:rsid w:val="002053FB"/>
    <w:rsid w:val="00206DCC"/>
    <w:rsid w:val="00206E45"/>
    <w:rsid w:val="00210C98"/>
    <w:rsid w:val="00212D18"/>
    <w:rsid w:val="002131DB"/>
    <w:rsid w:val="002136A6"/>
    <w:rsid w:val="0021418A"/>
    <w:rsid w:val="00214214"/>
    <w:rsid w:val="00214A89"/>
    <w:rsid w:val="00215836"/>
    <w:rsid w:val="002166DD"/>
    <w:rsid w:val="0021685F"/>
    <w:rsid w:val="00216A54"/>
    <w:rsid w:val="00220D60"/>
    <w:rsid w:val="00220F05"/>
    <w:rsid w:val="00222174"/>
    <w:rsid w:val="002224D3"/>
    <w:rsid w:val="00222733"/>
    <w:rsid w:val="002232EA"/>
    <w:rsid w:val="00223F42"/>
    <w:rsid w:val="00224E8A"/>
    <w:rsid w:val="0022501E"/>
    <w:rsid w:val="00225615"/>
    <w:rsid w:val="00225A5A"/>
    <w:rsid w:val="00227A12"/>
    <w:rsid w:val="00227A3A"/>
    <w:rsid w:val="00227B87"/>
    <w:rsid w:val="002302EF"/>
    <w:rsid w:val="00232C86"/>
    <w:rsid w:val="00235690"/>
    <w:rsid w:val="00237B19"/>
    <w:rsid w:val="0024063C"/>
    <w:rsid w:val="00240699"/>
    <w:rsid w:val="002406AB"/>
    <w:rsid w:val="00240A2E"/>
    <w:rsid w:val="00240D1E"/>
    <w:rsid w:val="00240E33"/>
    <w:rsid w:val="00240FBB"/>
    <w:rsid w:val="002410F9"/>
    <w:rsid w:val="002413D0"/>
    <w:rsid w:val="0024140C"/>
    <w:rsid w:val="0024158C"/>
    <w:rsid w:val="002415CB"/>
    <w:rsid w:val="002415DF"/>
    <w:rsid w:val="00241AF6"/>
    <w:rsid w:val="00242024"/>
    <w:rsid w:val="00242AB1"/>
    <w:rsid w:val="00242DCE"/>
    <w:rsid w:val="0024325C"/>
    <w:rsid w:val="002434CE"/>
    <w:rsid w:val="00243625"/>
    <w:rsid w:val="002438F8"/>
    <w:rsid w:val="0024428B"/>
    <w:rsid w:val="00244295"/>
    <w:rsid w:val="00244A55"/>
    <w:rsid w:val="00245178"/>
    <w:rsid w:val="00245871"/>
    <w:rsid w:val="002465D8"/>
    <w:rsid w:val="00246C71"/>
    <w:rsid w:val="0024747F"/>
    <w:rsid w:val="00247FE3"/>
    <w:rsid w:val="00250088"/>
    <w:rsid w:val="00250507"/>
    <w:rsid w:val="00250A8A"/>
    <w:rsid w:val="0025165C"/>
    <w:rsid w:val="002518DE"/>
    <w:rsid w:val="00252001"/>
    <w:rsid w:val="0025239F"/>
    <w:rsid w:val="0025306C"/>
    <w:rsid w:val="00253384"/>
    <w:rsid w:val="00253FB8"/>
    <w:rsid w:val="002540F9"/>
    <w:rsid w:val="00255C83"/>
    <w:rsid w:val="002574B0"/>
    <w:rsid w:val="0026079C"/>
    <w:rsid w:val="002607D6"/>
    <w:rsid w:val="00261C01"/>
    <w:rsid w:val="00262E44"/>
    <w:rsid w:val="002633A2"/>
    <w:rsid w:val="002633B2"/>
    <w:rsid w:val="0026521D"/>
    <w:rsid w:val="002653B0"/>
    <w:rsid w:val="0026608F"/>
    <w:rsid w:val="00266433"/>
    <w:rsid w:val="00267ADD"/>
    <w:rsid w:val="00267C06"/>
    <w:rsid w:val="002701EE"/>
    <w:rsid w:val="002707FF"/>
    <w:rsid w:val="00271086"/>
    <w:rsid w:val="00271898"/>
    <w:rsid w:val="002720F0"/>
    <w:rsid w:val="0027260D"/>
    <w:rsid w:val="00273254"/>
    <w:rsid w:val="00273B1D"/>
    <w:rsid w:val="0027403D"/>
    <w:rsid w:val="0027426C"/>
    <w:rsid w:val="002746C4"/>
    <w:rsid w:val="00276A71"/>
    <w:rsid w:val="00277872"/>
    <w:rsid w:val="00277B0A"/>
    <w:rsid w:val="00281B84"/>
    <w:rsid w:val="00281E02"/>
    <w:rsid w:val="00282A63"/>
    <w:rsid w:val="00282B86"/>
    <w:rsid w:val="00283293"/>
    <w:rsid w:val="002834D8"/>
    <w:rsid w:val="00284E19"/>
    <w:rsid w:val="00284F67"/>
    <w:rsid w:val="00285FC1"/>
    <w:rsid w:val="002865EA"/>
    <w:rsid w:val="0028688E"/>
    <w:rsid w:val="00286CBB"/>
    <w:rsid w:val="002872B6"/>
    <w:rsid w:val="0029319B"/>
    <w:rsid w:val="00293AAF"/>
    <w:rsid w:val="00293CEA"/>
    <w:rsid w:val="00294499"/>
    <w:rsid w:val="00294A92"/>
    <w:rsid w:val="002A10BE"/>
    <w:rsid w:val="002A11EF"/>
    <w:rsid w:val="002A1813"/>
    <w:rsid w:val="002A32F4"/>
    <w:rsid w:val="002A4A59"/>
    <w:rsid w:val="002A4CF3"/>
    <w:rsid w:val="002A4E0E"/>
    <w:rsid w:val="002A5865"/>
    <w:rsid w:val="002A64F7"/>
    <w:rsid w:val="002B0784"/>
    <w:rsid w:val="002B0F27"/>
    <w:rsid w:val="002B28DE"/>
    <w:rsid w:val="002B3EED"/>
    <w:rsid w:val="002B420D"/>
    <w:rsid w:val="002B4800"/>
    <w:rsid w:val="002B5EEC"/>
    <w:rsid w:val="002B64A1"/>
    <w:rsid w:val="002B72C1"/>
    <w:rsid w:val="002B7771"/>
    <w:rsid w:val="002C2B1A"/>
    <w:rsid w:val="002C36BD"/>
    <w:rsid w:val="002C3E57"/>
    <w:rsid w:val="002C4895"/>
    <w:rsid w:val="002D0307"/>
    <w:rsid w:val="002D1082"/>
    <w:rsid w:val="002D14D3"/>
    <w:rsid w:val="002D2C03"/>
    <w:rsid w:val="002D2DF7"/>
    <w:rsid w:val="002D2F7E"/>
    <w:rsid w:val="002D3DDF"/>
    <w:rsid w:val="002D4284"/>
    <w:rsid w:val="002D46AF"/>
    <w:rsid w:val="002D4B9F"/>
    <w:rsid w:val="002D503F"/>
    <w:rsid w:val="002D508A"/>
    <w:rsid w:val="002D588D"/>
    <w:rsid w:val="002D6BEF"/>
    <w:rsid w:val="002D6EFF"/>
    <w:rsid w:val="002D7673"/>
    <w:rsid w:val="002E0770"/>
    <w:rsid w:val="002E239B"/>
    <w:rsid w:val="002E2AA1"/>
    <w:rsid w:val="002E2B0D"/>
    <w:rsid w:val="002E341C"/>
    <w:rsid w:val="002E3D00"/>
    <w:rsid w:val="002E3FD7"/>
    <w:rsid w:val="002E6B71"/>
    <w:rsid w:val="002E7606"/>
    <w:rsid w:val="002F13F2"/>
    <w:rsid w:val="002F30C7"/>
    <w:rsid w:val="002F40A0"/>
    <w:rsid w:val="002F4118"/>
    <w:rsid w:val="002F6451"/>
    <w:rsid w:val="0030054D"/>
    <w:rsid w:val="003014B1"/>
    <w:rsid w:val="0030214D"/>
    <w:rsid w:val="003026E3"/>
    <w:rsid w:val="00302FDF"/>
    <w:rsid w:val="003037E5"/>
    <w:rsid w:val="0030444A"/>
    <w:rsid w:val="003049C3"/>
    <w:rsid w:val="00304E5A"/>
    <w:rsid w:val="003077BB"/>
    <w:rsid w:val="00307C80"/>
    <w:rsid w:val="00307DC0"/>
    <w:rsid w:val="00310336"/>
    <w:rsid w:val="003105AF"/>
    <w:rsid w:val="00310682"/>
    <w:rsid w:val="00310EAF"/>
    <w:rsid w:val="003139BB"/>
    <w:rsid w:val="00313B7F"/>
    <w:rsid w:val="00313BDF"/>
    <w:rsid w:val="0031595E"/>
    <w:rsid w:val="003159CD"/>
    <w:rsid w:val="00316D36"/>
    <w:rsid w:val="00320F30"/>
    <w:rsid w:val="0032132A"/>
    <w:rsid w:val="003220E2"/>
    <w:rsid w:val="003242AB"/>
    <w:rsid w:val="00325753"/>
    <w:rsid w:val="003261A1"/>
    <w:rsid w:val="003262F3"/>
    <w:rsid w:val="00326C82"/>
    <w:rsid w:val="00327813"/>
    <w:rsid w:val="00327E5F"/>
    <w:rsid w:val="00327EE6"/>
    <w:rsid w:val="003307F1"/>
    <w:rsid w:val="00330C50"/>
    <w:rsid w:val="00331053"/>
    <w:rsid w:val="00331784"/>
    <w:rsid w:val="00333509"/>
    <w:rsid w:val="003365B4"/>
    <w:rsid w:val="003370A4"/>
    <w:rsid w:val="00337845"/>
    <w:rsid w:val="00340F52"/>
    <w:rsid w:val="00341C36"/>
    <w:rsid w:val="00342DC1"/>
    <w:rsid w:val="00344BEF"/>
    <w:rsid w:val="00344E8E"/>
    <w:rsid w:val="00345A32"/>
    <w:rsid w:val="0034779F"/>
    <w:rsid w:val="00347E3F"/>
    <w:rsid w:val="00350001"/>
    <w:rsid w:val="0035036F"/>
    <w:rsid w:val="00350455"/>
    <w:rsid w:val="003535D3"/>
    <w:rsid w:val="0035502E"/>
    <w:rsid w:val="00355405"/>
    <w:rsid w:val="00361217"/>
    <w:rsid w:val="00361714"/>
    <w:rsid w:val="00362330"/>
    <w:rsid w:val="00362D5A"/>
    <w:rsid w:val="00363374"/>
    <w:rsid w:val="00363918"/>
    <w:rsid w:val="00364C3C"/>
    <w:rsid w:val="00366AA6"/>
    <w:rsid w:val="00367810"/>
    <w:rsid w:val="00370B70"/>
    <w:rsid w:val="003733BF"/>
    <w:rsid w:val="00373F92"/>
    <w:rsid w:val="003751D1"/>
    <w:rsid w:val="0037597D"/>
    <w:rsid w:val="00376010"/>
    <w:rsid w:val="0038015A"/>
    <w:rsid w:val="003820F9"/>
    <w:rsid w:val="0038304A"/>
    <w:rsid w:val="003840DE"/>
    <w:rsid w:val="00384447"/>
    <w:rsid w:val="00384C95"/>
    <w:rsid w:val="0038506D"/>
    <w:rsid w:val="003854C0"/>
    <w:rsid w:val="0038615C"/>
    <w:rsid w:val="003875D4"/>
    <w:rsid w:val="00390239"/>
    <w:rsid w:val="00391E78"/>
    <w:rsid w:val="00392037"/>
    <w:rsid w:val="00392ECC"/>
    <w:rsid w:val="003949B8"/>
    <w:rsid w:val="003955D5"/>
    <w:rsid w:val="00395DD9"/>
    <w:rsid w:val="00396384"/>
    <w:rsid w:val="00397300"/>
    <w:rsid w:val="00397636"/>
    <w:rsid w:val="003979BD"/>
    <w:rsid w:val="00397E0A"/>
    <w:rsid w:val="003A0062"/>
    <w:rsid w:val="003A127E"/>
    <w:rsid w:val="003A21A7"/>
    <w:rsid w:val="003A40CC"/>
    <w:rsid w:val="003A4170"/>
    <w:rsid w:val="003A5389"/>
    <w:rsid w:val="003A6DF5"/>
    <w:rsid w:val="003A7494"/>
    <w:rsid w:val="003A7A6A"/>
    <w:rsid w:val="003A7C76"/>
    <w:rsid w:val="003B0718"/>
    <w:rsid w:val="003B11F1"/>
    <w:rsid w:val="003B1723"/>
    <w:rsid w:val="003B38EC"/>
    <w:rsid w:val="003B42B9"/>
    <w:rsid w:val="003B45D7"/>
    <w:rsid w:val="003B51B4"/>
    <w:rsid w:val="003B5547"/>
    <w:rsid w:val="003B6156"/>
    <w:rsid w:val="003B6589"/>
    <w:rsid w:val="003B6727"/>
    <w:rsid w:val="003C671B"/>
    <w:rsid w:val="003D02D4"/>
    <w:rsid w:val="003D061B"/>
    <w:rsid w:val="003D1272"/>
    <w:rsid w:val="003D2EC8"/>
    <w:rsid w:val="003D2ED5"/>
    <w:rsid w:val="003D2F43"/>
    <w:rsid w:val="003D33F8"/>
    <w:rsid w:val="003D5AA2"/>
    <w:rsid w:val="003D5CED"/>
    <w:rsid w:val="003D64A5"/>
    <w:rsid w:val="003D77FF"/>
    <w:rsid w:val="003E0153"/>
    <w:rsid w:val="003E0CDA"/>
    <w:rsid w:val="003E20CD"/>
    <w:rsid w:val="003E381C"/>
    <w:rsid w:val="003E383A"/>
    <w:rsid w:val="003E42D5"/>
    <w:rsid w:val="003E459F"/>
    <w:rsid w:val="003E5D5F"/>
    <w:rsid w:val="003E6E54"/>
    <w:rsid w:val="003E7873"/>
    <w:rsid w:val="003F04C7"/>
    <w:rsid w:val="003F1173"/>
    <w:rsid w:val="003F15C9"/>
    <w:rsid w:val="003F1A6C"/>
    <w:rsid w:val="003F2B38"/>
    <w:rsid w:val="003F32B2"/>
    <w:rsid w:val="003F4881"/>
    <w:rsid w:val="003F587D"/>
    <w:rsid w:val="003F61AA"/>
    <w:rsid w:val="003F66B9"/>
    <w:rsid w:val="003F6922"/>
    <w:rsid w:val="003F6AB1"/>
    <w:rsid w:val="003F6C0E"/>
    <w:rsid w:val="003F6DF7"/>
    <w:rsid w:val="0040075C"/>
    <w:rsid w:val="004007A4"/>
    <w:rsid w:val="00402E31"/>
    <w:rsid w:val="00403058"/>
    <w:rsid w:val="004037B7"/>
    <w:rsid w:val="00403C84"/>
    <w:rsid w:val="0040417E"/>
    <w:rsid w:val="00410FEE"/>
    <w:rsid w:val="00411099"/>
    <w:rsid w:val="0041178A"/>
    <w:rsid w:val="00412623"/>
    <w:rsid w:val="00413B4E"/>
    <w:rsid w:val="00413FA3"/>
    <w:rsid w:val="00414052"/>
    <w:rsid w:val="0041463B"/>
    <w:rsid w:val="00414EFC"/>
    <w:rsid w:val="00415116"/>
    <w:rsid w:val="004164AF"/>
    <w:rsid w:val="00416502"/>
    <w:rsid w:val="004168B7"/>
    <w:rsid w:val="004204A6"/>
    <w:rsid w:val="004204E2"/>
    <w:rsid w:val="004212BB"/>
    <w:rsid w:val="004215AB"/>
    <w:rsid w:val="00423719"/>
    <w:rsid w:val="004237E4"/>
    <w:rsid w:val="00423C34"/>
    <w:rsid w:val="00425172"/>
    <w:rsid w:val="004257F7"/>
    <w:rsid w:val="00425E3F"/>
    <w:rsid w:val="00426AB3"/>
    <w:rsid w:val="00430AA6"/>
    <w:rsid w:val="004314FF"/>
    <w:rsid w:val="00432665"/>
    <w:rsid w:val="00433255"/>
    <w:rsid w:val="00433327"/>
    <w:rsid w:val="00434DA2"/>
    <w:rsid w:val="00434E6A"/>
    <w:rsid w:val="0043548F"/>
    <w:rsid w:val="00435865"/>
    <w:rsid w:val="00436A09"/>
    <w:rsid w:val="00437D3A"/>
    <w:rsid w:val="00437D84"/>
    <w:rsid w:val="004418B5"/>
    <w:rsid w:val="0044311F"/>
    <w:rsid w:val="00443719"/>
    <w:rsid w:val="00443AAB"/>
    <w:rsid w:val="0044430D"/>
    <w:rsid w:val="00444DB2"/>
    <w:rsid w:val="00444E8C"/>
    <w:rsid w:val="00445B1F"/>
    <w:rsid w:val="00446D2E"/>
    <w:rsid w:val="00450617"/>
    <w:rsid w:val="004520C3"/>
    <w:rsid w:val="004525DC"/>
    <w:rsid w:val="00452E2B"/>
    <w:rsid w:val="004531AA"/>
    <w:rsid w:val="004531AB"/>
    <w:rsid w:val="004541AE"/>
    <w:rsid w:val="00454958"/>
    <w:rsid w:val="0045503E"/>
    <w:rsid w:val="00456BC3"/>
    <w:rsid w:val="0045734F"/>
    <w:rsid w:val="00461533"/>
    <w:rsid w:val="004616A9"/>
    <w:rsid w:val="0046178E"/>
    <w:rsid w:val="00461B80"/>
    <w:rsid w:val="00461C2F"/>
    <w:rsid w:val="00461D26"/>
    <w:rsid w:val="00462074"/>
    <w:rsid w:val="00462708"/>
    <w:rsid w:val="00463850"/>
    <w:rsid w:val="004640B6"/>
    <w:rsid w:val="0046421C"/>
    <w:rsid w:val="00466366"/>
    <w:rsid w:val="00467328"/>
    <w:rsid w:val="0046784D"/>
    <w:rsid w:val="00472A85"/>
    <w:rsid w:val="00472D19"/>
    <w:rsid w:val="004732F9"/>
    <w:rsid w:val="00473552"/>
    <w:rsid w:val="00473815"/>
    <w:rsid w:val="00474374"/>
    <w:rsid w:val="004749C0"/>
    <w:rsid w:val="00474DE8"/>
    <w:rsid w:val="00475A6A"/>
    <w:rsid w:val="004806CA"/>
    <w:rsid w:val="0048231B"/>
    <w:rsid w:val="00484420"/>
    <w:rsid w:val="004847F1"/>
    <w:rsid w:val="00485A70"/>
    <w:rsid w:val="004869B9"/>
    <w:rsid w:val="00491DCB"/>
    <w:rsid w:val="0049252A"/>
    <w:rsid w:val="0049332A"/>
    <w:rsid w:val="00494C8C"/>
    <w:rsid w:val="004953E0"/>
    <w:rsid w:val="00495672"/>
    <w:rsid w:val="004966AB"/>
    <w:rsid w:val="004973BF"/>
    <w:rsid w:val="0049780F"/>
    <w:rsid w:val="00497E65"/>
    <w:rsid w:val="004A02F5"/>
    <w:rsid w:val="004A1CA6"/>
    <w:rsid w:val="004A3C60"/>
    <w:rsid w:val="004A4DB2"/>
    <w:rsid w:val="004A59D2"/>
    <w:rsid w:val="004A7023"/>
    <w:rsid w:val="004A7B49"/>
    <w:rsid w:val="004A7C8E"/>
    <w:rsid w:val="004A7CD0"/>
    <w:rsid w:val="004B1BE8"/>
    <w:rsid w:val="004B4871"/>
    <w:rsid w:val="004B5C2D"/>
    <w:rsid w:val="004B7588"/>
    <w:rsid w:val="004B773A"/>
    <w:rsid w:val="004C1BDC"/>
    <w:rsid w:val="004C2248"/>
    <w:rsid w:val="004C31FA"/>
    <w:rsid w:val="004C3883"/>
    <w:rsid w:val="004C40C6"/>
    <w:rsid w:val="004C4AAC"/>
    <w:rsid w:val="004C62BE"/>
    <w:rsid w:val="004C6452"/>
    <w:rsid w:val="004C75AF"/>
    <w:rsid w:val="004C7944"/>
    <w:rsid w:val="004D255F"/>
    <w:rsid w:val="004D3220"/>
    <w:rsid w:val="004D4681"/>
    <w:rsid w:val="004D4B51"/>
    <w:rsid w:val="004D683F"/>
    <w:rsid w:val="004E08DF"/>
    <w:rsid w:val="004E16D8"/>
    <w:rsid w:val="004E1BC4"/>
    <w:rsid w:val="004E2BD1"/>
    <w:rsid w:val="004E334B"/>
    <w:rsid w:val="004E3D69"/>
    <w:rsid w:val="004E41F7"/>
    <w:rsid w:val="004E4A2E"/>
    <w:rsid w:val="004E55EE"/>
    <w:rsid w:val="004E75C8"/>
    <w:rsid w:val="004F0005"/>
    <w:rsid w:val="004F0BD3"/>
    <w:rsid w:val="004F145D"/>
    <w:rsid w:val="004F1615"/>
    <w:rsid w:val="004F5239"/>
    <w:rsid w:val="004F57BE"/>
    <w:rsid w:val="004F5B31"/>
    <w:rsid w:val="004F5B37"/>
    <w:rsid w:val="004F6676"/>
    <w:rsid w:val="0050095C"/>
    <w:rsid w:val="00500A57"/>
    <w:rsid w:val="00501610"/>
    <w:rsid w:val="005017A5"/>
    <w:rsid w:val="00502BDC"/>
    <w:rsid w:val="00503687"/>
    <w:rsid w:val="00503DA3"/>
    <w:rsid w:val="00505A46"/>
    <w:rsid w:val="00505B6D"/>
    <w:rsid w:val="00506A65"/>
    <w:rsid w:val="00510C17"/>
    <w:rsid w:val="00510EC7"/>
    <w:rsid w:val="0051237E"/>
    <w:rsid w:val="0051298B"/>
    <w:rsid w:val="0051322C"/>
    <w:rsid w:val="0051382D"/>
    <w:rsid w:val="00514B38"/>
    <w:rsid w:val="00516782"/>
    <w:rsid w:val="00516C90"/>
    <w:rsid w:val="0051741C"/>
    <w:rsid w:val="00520D72"/>
    <w:rsid w:val="00522569"/>
    <w:rsid w:val="005233B9"/>
    <w:rsid w:val="00523A98"/>
    <w:rsid w:val="00523F07"/>
    <w:rsid w:val="00524836"/>
    <w:rsid w:val="00524C5F"/>
    <w:rsid w:val="00525A57"/>
    <w:rsid w:val="00526808"/>
    <w:rsid w:val="00526D62"/>
    <w:rsid w:val="00526E1A"/>
    <w:rsid w:val="00527126"/>
    <w:rsid w:val="00533011"/>
    <w:rsid w:val="00534762"/>
    <w:rsid w:val="0053558C"/>
    <w:rsid w:val="00536A16"/>
    <w:rsid w:val="00537B62"/>
    <w:rsid w:val="005401D5"/>
    <w:rsid w:val="0054034D"/>
    <w:rsid w:val="00542325"/>
    <w:rsid w:val="00543908"/>
    <w:rsid w:val="0054641E"/>
    <w:rsid w:val="00546591"/>
    <w:rsid w:val="00547380"/>
    <w:rsid w:val="00550199"/>
    <w:rsid w:val="00551863"/>
    <w:rsid w:val="00555144"/>
    <w:rsid w:val="005563FF"/>
    <w:rsid w:val="00557763"/>
    <w:rsid w:val="00560801"/>
    <w:rsid w:val="0056080F"/>
    <w:rsid w:val="0056143F"/>
    <w:rsid w:val="00562427"/>
    <w:rsid w:val="00562699"/>
    <w:rsid w:val="0056280A"/>
    <w:rsid w:val="00564F77"/>
    <w:rsid w:val="0056724A"/>
    <w:rsid w:val="00570658"/>
    <w:rsid w:val="00570A81"/>
    <w:rsid w:val="00570FD3"/>
    <w:rsid w:val="00571CA8"/>
    <w:rsid w:val="00571E30"/>
    <w:rsid w:val="00572B6F"/>
    <w:rsid w:val="00572BB4"/>
    <w:rsid w:val="00573C99"/>
    <w:rsid w:val="005749BE"/>
    <w:rsid w:val="005766C4"/>
    <w:rsid w:val="0057722C"/>
    <w:rsid w:val="00580406"/>
    <w:rsid w:val="0058200A"/>
    <w:rsid w:val="00582D04"/>
    <w:rsid w:val="005835AC"/>
    <w:rsid w:val="005836D7"/>
    <w:rsid w:val="00583827"/>
    <w:rsid w:val="00583A5C"/>
    <w:rsid w:val="00584867"/>
    <w:rsid w:val="00585BEA"/>
    <w:rsid w:val="0058686A"/>
    <w:rsid w:val="00587096"/>
    <w:rsid w:val="005875D2"/>
    <w:rsid w:val="00587C2C"/>
    <w:rsid w:val="00591A9B"/>
    <w:rsid w:val="00591C38"/>
    <w:rsid w:val="00591D6B"/>
    <w:rsid w:val="0059250B"/>
    <w:rsid w:val="00592AED"/>
    <w:rsid w:val="0059459E"/>
    <w:rsid w:val="005947F3"/>
    <w:rsid w:val="00594922"/>
    <w:rsid w:val="005954B4"/>
    <w:rsid w:val="00596A04"/>
    <w:rsid w:val="005A137D"/>
    <w:rsid w:val="005A1474"/>
    <w:rsid w:val="005A1B80"/>
    <w:rsid w:val="005A2547"/>
    <w:rsid w:val="005A3FDF"/>
    <w:rsid w:val="005A40A6"/>
    <w:rsid w:val="005A4D85"/>
    <w:rsid w:val="005A5159"/>
    <w:rsid w:val="005A530F"/>
    <w:rsid w:val="005A5F8A"/>
    <w:rsid w:val="005A6110"/>
    <w:rsid w:val="005A74AC"/>
    <w:rsid w:val="005A76A5"/>
    <w:rsid w:val="005A76BC"/>
    <w:rsid w:val="005A778A"/>
    <w:rsid w:val="005B0FA6"/>
    <w:rsid w:val="005B25CC"/>
    <w:rsid w:val="005B283D"/>
    <w:rsid w:val="005B395A"/>
    <w:rsid w:val="005B4BAC"/>
    <w:rsid w:val="005B520D"/>
    <w:rsid w:val="005B550C"/>
    <w:rsid w:val="005B564C"/>
    <w:rsid w:val="005B593F"/>
    <w:rsid w:val="005B67D4"/>
    <w:rsid w:val="005B7A18"/>
    <w:rsid w:val="005C1295"/>
    <w:rsid w:val="005C2EEA"/>
    <w:rsid w:val="005C35C3"/>
    <w:rsid w:val="005C3C72"/>
    <w:rsid w:val="005C3EDC"/>
    <w:rsid w:val="005C4A94"/>
    <w:rsid w:val="005C4F38"/>
    <w:rsid w:val="005C5840"/>
    <w:rsid w:val="005C7F43"/>
    <w:rsid w:val="005D1783"/>
    <w:rsid w:val="005D4653"/>
    <w:rsid w:val="005D54D5"/>
    <w:rsid w:val="005D5A50"/>
    <w:rsid w:val="005E331F"/>
    <w:rsid w:val="005E3F5B"/>
    <w:rsid w:val="005E58CD"/>
    <w:rsid w:val="005E5D14"/>
    <w:rsid w:val="005E692D"/>
    <w:rsid w:val="005E6EDA"/>
    <w:rsid w:val="005F0DD3"/>
    <w:rsid w:val="005F125B"/>
    <w:rsid w:val="005F19DF"/>
    <w:rsid w:val="005F27CC"/>
    <w:rsid w:val="005F28E5"/>
    <w:rsid w:val="005F2E08"/>
    <w:rsid w:val="005F3421"/>
    <w:rsid w:val="005F3B28"/>
    <w:rsid w:val="005F4A79"/>
    <w:rsid w:val="005F5E46"/>
    <w:rsid w:val="005F688C"/>
    <w:rsid w:val="0060029E"/>
    <w:rsid w:val="00600B2C"/>
    <w:rsid w:val="00600CF1"/>
    <w:rsid w:val="00600F44"/>
    <w:rsid w:val="0060253E"/>
    <w:rsid w:val="00602C9B"/>
    <w:rsid w:val="00603E2E"/>
    <w:rsid w:val="00604B99"/>
    <w:rsid w:val="00604E9B"/>
    <w:rsid w:val="0060547E"/>
    <w:rsid w:val="006055B4"/>
    <w:rsid w:val="00605DB5"/>
    <w:rsid w:val="00605DF6"/>
    <w:rsid w:val="00606F92"/>
    <w:rsid w:val="00607919"/>
    <w:rsid w:val="006106D1"/>
    <w:rsid w:val="006108DB"/>
    <w:rsid w:val="006115A6"/>
    <w:rsid w:val="0061296D"/>
    <w:rsid w:val="00612B92"/>
    <w:rsid w:val="00612D52"/>
    <w:rsid w:val="00614A58"/>
    <w:rsid w:val="00614B41"/>
    <w:rsid w:val="00615CD8"/>
    <w:rsid w:val="00616150"/>
    <w:rsid w:val="0061647A"/>
    <w:rsid w:val="006164F2"/>
    <w:rsid w:val="0061739D"/>
    <w:rsid w:val="00617B87"/>
    <w:rsid w:val="00620CFA"/>
    <w:rsid w:val="00621CFC"/>
    <w:rsid w:val="006227E4"/>
    <w:rsid w:val="00624C02"/>
    <w:rsid w:val="00625BBB"/>
    <w:rsid w:val="00626580"/>
    <w:rsid w:val="00630EA8"/>
    <w:rsid w:val="00631DC6"/>
    <w:rsid w:val="00633D64"/>
    <w:rsid w:val="00634B02"/>
    <w:rsid w:val="0063574B"/>
    <w:rsid w:val="0063674F"/>
    <w:rsid w:val="006368D2"/>
    <w:rsid w:val="006369C1"/>
    <w:rsid w:val="006375AF"/>
    <w:rsid w:val="0063788C"/>
    <w:rsid w:val="00640614"/>
    <w:rsid w:val="00642156"/>
    <w:rsid w:val="006423E6"/>
    <w:rsid w:val="006426E8"/>
    <w:rsid w:val="00643A88"/>
    <w:rsid w:val="00644E53"/>
    <w:rsid w:val="00645836"/>
    <w:rsid w:val="00645F47"/>
    <w:rsid w:val="0064687B"/>
    <w:rsid w:val="00646C20"/>
    <w:rsid w:val="0065121B"/>
    <w:rsid w:val="00653805"/>
    <w:rsid w:val="006539E7"/>
    <w:rsid w:val="006539FE"/>
    <w:rsid w:val="00654962"/>
    <w:rsid w:val="00654A1F"/>
    <w:rsid w:val="00654B28"/>
    <w:rsid w:val="006557E7"/>
    <w:rsid w:val="00655875"/>
    <w:rsid w:val="00655BB1"/>
    <w:rsid w:val="00655CAF"/>
    <w:rsid w:val="00656037"/>
    <w:rsid w:val="0065622D"/>
    <w:rsid w:val="00657398"/>
    <w:rsid w:val="006618CA"/>
    <w:rsid w:val="00661B9F"/>
    <w:rsid w:val="0066285B"/>
    <w:rsid w:val="00663259"/>
    <w:rsid w:val="0066414D"/>
    <w:rsid w:val="00665BCD"/>
    <w:rsid w:val="006660A8"/>
    <w:rsid w:val="006665C6"/>
    <w:rsid w:val="0066681A"/>
    <w:rsid w:val="00670F56"/>
    <w:rsid w:val="006712FE"/>
    <w:rsid w:val="0067148C"/>
    <w:rsid w:val="00671CFC"/>
    <w:rsid w:val="0067450F"/>
    <w:rsid w:val="00674B48"/>
    <w:rsid w:val="00674D5A"/>
    <w:rsid w:val="00677A2E"/>
    <w:rsid w:val="0068044D"/>
    <w:rsid w:val="0068219B"/>
    <w:rsid w:val="00682320"/>
    <w:rsid w:val="0068281C"/>
    <w:rsid w:val="00683516"/>
    <w:rsid w:val="00684B13"/>
    <w:rsid w:val="00685090"/>
    <w:rsid w:val="00685EBD"/>
    <w:rsid w:val="00687029"/>
    <w:rsid w:val="00687147"/>
    <w:rsid w:val="00691F37"/>
    <w:rsid w:val="00693537"/>
    <w:rsid w:val="00693576"/>
    <w:rsid w:val="006937ED"/>
    <w:rsid w:val="00695A58"/>
    <w:rsid w:val="00697B68"/>
    <w:rsid w:val="00697FF9"/>
    <w:rsid w:val="006A13C5"/>
    <w:rsid w:val="006A159E"/>
    <w:rsid w:val="006A16DF"/>
    <w:rsid w:val="006A2572"/>
    <w:rsid w:val="006A5364"/>
    <w:rsid w:val="006A57B5"/>
    <w:rsid w:val="006A5C77"/>
    <w:rsid w:val="006A73D7"/>
    <w:rsid w:val="006A7D06"/>
    <w:rsid w:val="006B01EE"/>
    <w:rsid w:val="006B079A"/>
    <w:rsid w:val="006B0A00"/>
    <w:rsid w:val="006B2D96"/>
    <w:rsid w:val="006B4349"/>
    <w:rsid w:val="006B490A"/>
    <w:rsid w:val="006B4D24"/>
    <w:rsid w:val="006B61A8"/>
    <w:rsid w:val="006B6F6B"/>
    <w:rsid w:val="006B7138"/>
    <w:rsid w:val="006C01AC"/>
    <w:rsid w:val="006C219C"/>
    <w:rsid w:val="006C3A1F"/>
    <w:rsid w:val="006C56A3"/>
    <w:rsid w:val="006C5E27"/>
    <w:rsid w:val="006C675A"/>
    <w:rsid w:val="006C6C09"/>
    <w:rsid w:val="006C72E1"/>
    <w:rsid w:val="006C7C44"/>
    <w:rsid w:val="006D2A78"/>
    <w:rsid w:val="006D3C22"/>
    <w:rsid w:val="006D4DDF"/>
    <w:rsid w:val="006D5111"/>
    <w:rsid w:val="006D5E1A"/>
    <w:rsid w:val="006D5EF5"/>
    <w:rsid w:val="006D6022"/>
    <w:rsid w:val="006D7AD2"/>
    <w:rsid w:val="006E046D"/>
    <w:rsid w:val="006E09BA"/>
    <w:rsid w:val="006E18AF"/>
    <w:rsid w:val="006E1DCE"/>
    <w:rsid w:val="006E1E97"/>
    <w:rsid w:val="006E2258"/>
    <w:rsid w:val="006E2BCE"/>
    <w:rsid w:val="006E2E7C"/>
    <w:rsid w:val="006E36DB"/>
    <w:rsid w:val="006E4C9D"/>
    <w:rsid w:val="006E4CD1"/>
    <w:rsid w:val="006E5780"/>
    <w:rsid w:val="006E6369"/>
    <w:rsid w:val="006E7C44"/>
    <w:rsid w:val="006E7DE2"/>
    <w:rsid w:val="006F07FB"/>
    <w:rsid w:val="006F1002"/>
    <w:rsid w:val="006F1229"/>
    <w:rsid w:val="006F1673"/>
    <w:rsid w:val="006F28FD"/>
    <w:rsid w:val="006F312D"/>
    <w:rsid w:val="006F51DA"/>
    <w:rsid w:val="006F7288"/>
    <w:rsid w:val="006F7685"/>
    <w:rsid w:val="006F7B42"/>
    <w:rsid w:val="006F7D48"/>
    <w:rsid w:val="00700023"/>
    <w:rsid w:val="007032D8"/>
    <w:rsid w:val="00703B30"/>
    <w:rsid w:val="0070455B"/>
    <w:rsid w:val="00705956"/>
    <w:rsid w:val="007068D0"/>
    <w:rsid w:val="00706935"/>
    <w:rsid w:val="007073D4"/>
    <w:rsid w:val="007108E4"/>
    <w:rsid w:val="00710D6E"/>
    <w:rsid w:val="0071127F"/>
    <w:rsid w:val="0071304B"/>
    <w:rsid w:val="00713824"/>
    <w:rsid w:val="00713988"/>
    <w:rsid w:val="007150D6"/>
    <w:rsid w:val="007152F7"/>
    <w:rsid w:val="0071599B"/>
    <w:rsid w:val="007159D9"/>
    <w:rsid w:val="00716890"/>
    <w:rsid w:val="007176F8"/>
    <w:rsid w:val="007177DE"/>
    <w:rsid w:val="00717E50"/>
    <w:rsid w:val="007208E8"/>
    <w:rsid w:val="00720AB2"/>
    <w:rsid w:val="00721D9F"/>
    <w:rsid w:val="00722096"/>
    <w:rsid w:val="007222DE"/>
    <w:rsid w:val="0072236C"/>
    <w:rsid w:val="007235FF"/>
    <w:rsid w:val="00723C24"/>
    <w:rsid w:val="00724E32"/>
    <w:rsid w:val="007251A7"/>
    <w:rsid w:val="00727508"/>
    <w:rsid w:val="0072770B"/>
    <w:rsid w:val="0072777A"/>
    <w:rsid w:val="00727860"/>
    <w:rsid w:val="007300D5"/>
    <w:rsid w:val="00730E4A"/>
    <w:rsid w:val="0073160B"/>
    <w:rsid w:val="00733093"/>
    <w:rsid w:val="007332EA"/>
    <w:rsid w:val="00733A75"/>
    <w:rsid w:val="00734BAD"/>
    <w:rsid w:val="00734E1C"/>
    <w:rsid w:val="00735853"/>
    <w:rsid w:val="00735930"/>
    <w:rsid w:val="00735ABC"/>
    <w:rsid w:val="00736C33"/>
    <w:rsid w:val="00737146"/>
    <w:rsid w:val="0073794D"/>
    <w:rsid w:val="00741510"/>
    <w:rsid w:val="00741684"/>
    <w:rsid w:val="00741F7C"/>
    <w:rsid w:val="0074249D"/>
    <w:rsid w:val="0074294B"/>
    <w:rsid w:val="00743904"/>
    <w:rsid w:val="007439A8"/>
    <w:rsid w:val="0074529C"/>
    <w:rsid w:val="0074645B"/>
    <w:rsid w:val="00746FFF"/>
    <w:rsid w:val="007473C5"/>
    <w:rsid w:val="00747F88"/>
    <w:rsid w:val="007510B6"/>
    <w:rsid w:val="007514F7"/>
    <w:rsid w:val="0075191A"/>
    <w:rsid w:val="007524C4"/>
    <w:rsid w:val="007525CE"/>
    <w:rsid w:val="00752629"/>
    <w:rsid w:val="0075309B"/>
    <w:rsid w:val="00753687"/>
    <w:rsid w:val="007541DF"/>
    <w:rsid w:val="00754677"/>
    <w:rsid w:val="00754C76"/>
    <w:rsid w:val="007577CF"/>
    <w:rsid w:val="00757AAF"/>
    <w:rsid w:val="00757BF8"/>
    <w:rsid w:val="00760023"/>
    <w:rsid w:val="0076015A"/>
    <w:rsid w:val="00761035"/>
    <w:rsid w:val="0076155A"/>
    <w:rsid w:val="007618E0"/>
    <w:rsid w:val="007619FF"/>
    <w:rsid w:val="00762327"/>
    <w:rsid w:val="0076237F"/>
    <w:rsid w:val="007626A9"/>
    <w:rsid w:val="00763A7F"/>
    <w:rsid w:val="0076625E"/>
    <w:rsid w:val="00766A70"/>
    <w:rsid w:val="00766BFF"/>
    <w:rsid w:val="00770255"/>
    <w:rsid w:val="00771087"/>
    <w:rsid w:val="0077220A"/>
    <w:rsid w:val="00772503"/>
    <w:rsid w:val="00772C8A"/>
    <w:rsid w:val="00773FB0"/>
    <w:rsid w:val="00774501"/>
    <w:rsid w:val="00774604"/>
    <w:rsid w:val="007747D2"/>
    <w:rsid w:val="007748CA"/>
    <w:rsid w:val="00774945"/>
    <w:rsid w:val="00775C1F"/>
    <w:rsid w:val="00776674"/>
    <w:rsid w:val="007769CB"/>
    <w:rsid w:val="00777D57"/>
    <w:rsid w:val="007806CA"/>
    <w:rsid w:val="00781AD9"/>
    <w:rsid w:val="00781AFE"/>
    <w:rsid w:val="007821B5"/>
    <w:rsid w:val="00782D2C"/>
    <w:rsid w:val="007830E6"/>
    <w:rsid w:val="00786282"/>
    <w:rsid w:val="007862FB"/>
    <w:rsid w:val="0078637B"/>
    <w:rsid w:val="00786E9F"/>
    <w:rsid w:val="00787BF0"/>
    <w:rsid w:val="007915CE"/>
    <w:rsid w:val="00792022"/>
    <w:rsid w:val="00792A75"/>
    <w:rsid w:val="00794E70"/>
    <w:rsid w:val="00795715"/>
    <w:rsid w:val="0079577D"/>
    <w:rsid w:val="007960F1"/>
    <w:rsid w:val="00796AB1"/>
    <w:rsid w:val="00797177"/>
    <w:rsid w:val="007974F0"/>
    <w:rsid w:val="00797603"/>
    <w:rsid w:val="0079770A"/>
    <w:rsid w:val="00797CBF"/>
    <w:rsid w:val="00797DF9"/>
    <w:rsid w:val="007A067F"/>
    <w:rsid w:val="007A094C"/>
    <w:rsid w:val="007A14B0"/>
    <w:rsid w:val="007A3227"/>
    <w:rsid w:val="007A34D8"/>
    <w:rsid w:val="007A362F"/>
    <w:rsid w:val="007A3EA5"/>
    <w:rsid w:val="007A5496"/>
    <w:rsid w:val="007A6722"/>
    <w:rsid w:val="007A6B7C"/>
    <w:rsid w:val="007A7B12"/>
    <w:rsid w:val="007A7E9B"/>
    <w:rsid w:val="007B0506"/>
    <w:rsid w:val="007B2681"/>
    <w:rsid w:val="007B42EA"/>
    <w:rsid w:val="007B5065"/>
    <w:rsid w:val="007B514A"/>
    <w:rsid w:val="007B5FC9"/>
    <w:rsid w:val="007C14C0"/>
    <w:rsid w:val="007C2865"/>
    <w:rsid w:val="007C453F"/>
    <w:rsid w:val="007C5258"/>
    <w:rsid w:val="007C55B9"/>
    <w:rsid w:val="007C7C44"/>
    <w:rsid w:val="007D075C"/>
    <w:rsid w:val="007D1A6D"/>
    <w:rsid w:val="007D1E3F"/>
    <w:rsid w:val="007D22B9"/>
    <w:rsid w:val="007D2369"/>
    <w:rsid w:val="007D295B"/>
    <w:rsid w:val="007D5D55"/>
    <w:rsid w:val="007E09C6"/>
    <w:rsid w:val="007E2210"/>
    <w:rsid w:val="007E318E"/>
    <w:rsid w:val="007E397C"/>
    <w:rsid w:val="007E49EA"/>
    <w:rsid w:val="007E4B0A"/>
    <w:rsid w:val="007E542A"/>
    <w:rsid w:val="007E5491"/>
    <w:rsid w:val="007E58F0"/>
    <w:rsid w:val="007E5EEA"/>
    <w:rsid w:val="007E7215"/>
    <w:rsid w:val="007F0769"/>
    <w:rsid w:val="007F0CFD"/>
    <w:rsid w:val="007F4CA7"/>
    <w:rsid w:val="007F4D3C"/>
    <w:rsid w:val="007F5111"/>
    <w:rsid w:val="007F544C"/>
    <w:rsid w:val="007F6782"/>
    <w:rsid w:val="007F73C0"/>
    <w:rsid w:val="007F79C6"/>
    <w:rsid w:val="0080063F"/>
    <w:rsid w:val="008031EE"/>
    <w:rsid w:val="008041EA"/>
    <w:rsid w:val="008054F5"/>
    <w:rsid w:val="008058DB"/>
    <w:rsid w:val="00805E1A"/>
    <w:rsid w:val="00805FEC"/>
    <w:rsid w:val="00806277"/>
    <w:rsid w:val="0080757E"/>
    <w:rsid w:val="008078D7"/>
    <w:rsid w:val="00807AC1"/>
    <w:rsid w:val="0081060B"/>
    <w:rsid w:val="008114D0"/>
    <w:rsid w:val="00811518"/>
    <w:rsid w:val="00811642"/>
    <w:rsid w:val="0081196D"/>
    <w:rsid w:val="00811FE0"/>
    <w:rsid w:val="00812238"/>
    <w:rsid w:val="00812690"/>
    <w:rsid w:val="00813A97"/>
    <w:rsid w:val="00814124"/>
    <w:rsid w:val="00814C4D"/>
    <w:rsid w:val="00815E41"/>
    <w:rsid w:val="00815E51"/>
    <w:rsid w:val="008171DB"/>
    <w:rsid w:val="008174A9"/>
    <w:rsid w:val="0081771C"/>
    <w:rsid w:val="008178A1"/>
    <w:rsid w:val="00821D32"/>
    <w:rsid w:val="008220CC"/>
    <w:rsid w:val="00822954"/>
    <w:rsid w:val="00822F09"/>
    <w:rsid w:val="0082504A"/>
    <w:rsid w:val="0082528C"/>
    <w:rsid w:val="00827B71"/>
    <w:rsid w:val="00831C88"/>
    <w:rsid w:val="0083297A"/>
    <w:rsid w:val="00833454"/>
    <w:rsid w:val="008336C3"/>
    <w:rsid w:val="00834A9B"/>
    <w:rsid w:val="00836595"/>
    <w:rsid w:val="00836CB4"/>
    <w:rsid w:val="00836E7C"/>
    <w:rsid w:val="00837115"/>
    <w:rsid w:val="0083715D"/>
    <w:rsid w:val="0084266D"/>
    <w:rsid w:val="008431B6"/>
    <w:rsid w:val="008432E8"/>
    <w:rsid w:val="008444DD"/>
    <w:rsid w:val="00844A47"/>
    <w:rsid w:val="00846AD8"/>
    <w:rsid w:val="0085101B"/>
    <w:rsid w:val="00851A97"/>
    <w:rsid w:val="008520AE"/>
    <w:rsid w:val="00852494"/>
    <w:rsid w:val="0085289E"/>
    <w:rsid w:val="008535CF"/>
    <w:rsid w:val="00853629"/>
    <w:rsid w:val="008537EB"/>
    <w:rsid w:val="00855B17"/>
    <w:rsid w:val="00856452"/>
    <w:rsid w:val="00862713"/>
    <w:rsid w:val="00863374"/>
    <w:rsid w:val="00863680"/>
    <w:rsid w:val="00863E03"/>
    <w:rsid w:val="00865BF7"/>
    <w:rsid w:val="00866C5C"/>
    <w:rsid w:val="00866E04"/>
    <w:rsid w:val="00867AEC"/>
    <w:rsid w:val="00867DBD"/>
    <w:rsid w:val="00870778"/>
    <w:rsid w:val="008717CE"/>
    <w:rsid w:val="008724ED"/>
    <w:rsid w:val="008726A6"/>
    <w:rsid w:val="0087284A"/>
    <w:rsid w:val="00874B81"/>
    <w:rsid w:val="008768C7"/>
    <w:rsid w:val="008768D9"/>
    <w:rsid w:val="00876C2D"/>
    <w:rsid w:val="00876D10"/>
    <w:rsid w:val="008778A0"/>
    <w:rsid w:val="00877F85"/>
    <w:rsid w:val="00880717"/>
    <w:rsid w:val="00880DD3"/>
    <w:rsid w:val="00881232"/>
    <w:rsid w:val="0088124D"/>
    <w:rsid w:val="0088185E"/>
    <w:rsid w:val="00881A51"/>
    <w:rsid w:val="00882A74"/>
    <w:rsid w:val="00884B2A"/>
    <w:rsid w:val="00884E16"/>
    <w:rsid w:val="00885116"/>
    <w:rsid w:val="00886EF2"/>
    <w:rsid w:val="00887A7D"/>
    <w:rsid w:val="00887C77"/>
    <w:rsid w:val="00887F73"/>
    <w:rsid w:val="008908A1"/>
    <w:rsid w:val="0089221F"/>
    <w:rsid w:val="00892B79"/>
    <w:rsid w:val="008937AD"/>
    <w:rsid w:val="00894255"/>
    <w:rsid w:val="008956A3"/>
    <w:rsid w:val="00896185"/>
    <w:rsid w:val="00896313"/>
    <w:rsid w:val="00896EFB"/>
    <w:rsid w:val="008979F9"/>
    <w:rsid w:val="008A0E3A"/>
    <w:rsid w:val="008A1CC8"/>
    <w:rsid w:val="008A1EE9"/>
    <w:rsid w:val="008A2481"/>
    <w:rsid w:val="008A2AB0"/>
    <w:rsid w:val="008A4420"/>
    <w:rsid w:val="008A5D29"/>
    <w:rsid w:val="008A6E83"/>
    <w:rsid w:val="008A79F3"/>
    <w:rsid w:val="008A7E68"/>
    <w:rsid w:val="008B2278"/>
    <w:rsid w:val="008B24E5"/>
    <w:rsid w:val="008B2D5C"/>
    <w:rsid w:val="008B3633"/>
    <w:rsid w:val="008B4DED"/>
    <w:rsid w:val="008B5194"/>
    <w:rsid w:val="008B5290"/>
    <w:rsid w:val="008B70CF"/>
    <w:rsid w:val="008B7230"/>
    <w:rsid w:val="008C172B"/>
    <w:rsid w:val="008C2198"/>
    <w:rsid w:val="008C35DE"/>
    <w:rsid w:val="008C5A93"/>
    <w:rsid w:val="008C6E09"/>
    <w:rsid w:val="008D0229"/>
    <w:rsid w:val="008D0509"/>
    <w:rsid w:val="008D05C1"/>
    <w:rsid w:val="008D0911"/>
    <w:rsid w:val="008D0FBD"/>
    <w:rsid w:val="008D1981"/>
    <w:rsid w:val="008D30DB"/>
    <w:rsid w:val="008D3223"/>
    <w:rsid w:val="008D4BC5"/>
    <w:rsid w:val="008D588B"/>
    <w:rsid w:val="008D695D"/>
    <w:rsid w:val="008D7953"/>
    <w:rsid w:val="008D7A92"/>
    <w:rsid w:val="008E04ED"/>
    <w:rsid w:val="008E0B05"/>
    <w:rsid w:val="008E0C99"/>
    <w:rsid w:val="008E2411"/>
    <w:rsid w:val="008E2AED"/>
    <w:rsid w:val="008E3D5E"/>
    <w:rsid w:val="008E621E"/>
    <w:rsid w:val="008E62BE"/>
    <w:rsid w:val="008E67EF"/>
    <w:rsid w:val="008F02D5"/>
    <w:rsid w:val="008F047C"/>
    <w:rsid w:val="008F1C5F"/>
    <w:rsid w:val="008F21D8"/>
    <w:rsid w:val="008F2E84"/>
    <w:rsid w:val="008F41F2"/>
    <w:rsid w:val="008F46CE"/>
    <w:rsid w:val="008F4790"/>
    <w:rsid w:val="008F5700"/>
    <w:rsid w:val="008F63B3"/>
    <w:rsid w:val="008F6AFA"/>
    <w:rsid w:val="008F7275"/>
    <w:rsid w:val="008F7D6C"/>
    <w:rsid w:val="0090016A"/>
    <w:rsid w:val="009010D6"/>
    <w:rsid w:val="00901EF4"/>
    <w:rsid w:val="009023E4"/>
    <w:rsid w:val="00902548"/>
    <w:rsid w:val="0090257B"/>
    <w:rsid w:val="00902DEF"/>
    <w:rsid w:val="00903382"/>
    <w:rsid w:val="00903AC6"/>
    <w:rsid w:val="00904078"/>
    <w:rsid w:val="009055EA"/>
    <w:rsid w:val="00906D21"/>
    <w:rsid w:val="00912236"/>
    <w:rsid w:val="009124EA"/>
    <w:rsid w:val="0091289A"/>
    <w:rsid w:val="00913396"/>
    <w:rsid w:val="009137DC"/>
    <w:rsid w:val="00913C32"/>
    <w:rsid w:val="00914566"/>
    <w:rsid w:val="00914892"/>
    <w:rsid w:val="00914BF2"/>
    <w:rsid w:val="00916CC2"/>
    <w:rsid w:val="0091758A"/>
    <w:rsid w:val="00917AA3"/>
    <w:rsid w:val="00920798"/>
    <w:rsid w:val="00921287"/>
    <w:rsid w:val="00921AD1"/>
    <w:rsid w:val="00922D77"/>
    <w:rsid w:val="009252B6"/>
    <w:rsid w:val="00926882"/>
    <w:rsid w:val="009273C3"/>
    <w:rsid w:val="00930B7D"/>
    <w:rsid w:val="00930FA0"/>
    <w:rsid w:val="00932C1F"/>
    <w:rsid w:val="009332F5"/>
    <w:rsid w:val="00934176"/>
    <w:rsid w:val="00934A19"/>
    <w:rsid w:val="00935AE1"/>
    <w:rsid w:val="0093625F"/>
    <w:rsid w:val="009370F1"/>
    <w:rsid w:val="0093745F"/>
    <w:rsid w:val="009377DF"/>
    <w:rsid w:val="00937FEE"/>
    <w:rsid w:val="00943B64"/>
    <w:rsid w:val="00946BF7"/>
    <w:rsid w:val="00946F97"/>
    <w:rsid w:val="00947673"/>
    <w:rsid w:val="00947848"/>
    <w:rsid w:val="009519E7"/>
    <w:rsid w:val="00953491"/>
    <w:rsid w:val="00954A49"/>
    <w:rsid w:val="0095541B"/>
    <w:rsid w:val="009573AC"/>
    <w:rsid w:val="0095755F"/>
    <w:rsid w:val="0095764A"/>
    <w:rsid w:val="009600F4"/>
    <w:rsid w:val="00961071"/>
    <w:rsid w:val="00961AEE"/>
    <w:rsid w:val="009622B4"/>
    <w:rsid w:val="00962558"/>
    <w:rsid w:val="0096263A"/>
    <w:rsid w:val="00962B24"/>
    <w:rsid w:val="00963B71"/>
    <w:rsid w:val="00964E6A"/>
    <w:rsid w:val="00965185"/>
    <w:rsid w:val="00965EEC"/>
    <w:rsid w:val="009665B5"/>
    <w:rsid w:val="00966744"/>
    <w:rsid w:val="00966798"/>
    <w:rsid w:val="00966D99"/>
    <w:rsid w:val="0096751A"/>
    <w:rsid w:val="00971030"/>
    <w:rsid w:val="009731E9"/>
    <w:rsid w:val="00973B6C"/>
    <w:rsid w:val="00974289"/>
    <w:rsid w:val="00974AB1"/>
    <w:rsid w:val="00976655"/>
    <w:rsid w:val="009770FA"/>
    <w:rsid w:val="00977F88"/>
    <w:rsid w:val="009802F4"/>
    <w:rsid w:val="00980CFF"/>
    <w:rsid w:val="00981224"/>
    <w:rsid w:val="009822C6"/>
    <w:rsid w:val="00982338"/>
    <w:rsid w:val="009824B5"/>
    <w:rsid w:val="00983CD9"/>
    <w:rsid w:val="00984CA5"/>
    <w:rsid w:val="00985B95"/>
    <w:rsid w:val="00985E1D"/>
    <w:rsid w:val="00986707"/>
    <w:rsid w:val="00986EEE"/>
    <w:rsid w:val="0098714E"/>
    <w:rsid w:val="00990DF0"/>
    <w:rsid w:val="009913CC"/>
    <w:rsid w:val="00991E9E"/>
    <w:rsid w:val="00993B73"/>
    <w:rsid w:val="00994235"/>
    <w:rsid w:val="00994470"/>
    <w:rsid w:val="009944FA"/>
    <w:rsid w:val="00994C64"/>
    <w:rsid w:val="00995CE9"/>
    <w:rsid w:val="009964A3"/>
    <w:rsid w:val="0099695A"/>
    <w:rsid w:val="009A0225"/>
    <w:rsid w:val="009A03BB"/>
    <w:rsid w:val="009A56C8"/>
    <w:rsid w:val="009A74F0"/>
    <w:rsid w:val="009A7528"/>
    <w:rsid w:val="009B1600"/>
    <w:rsid w:val="009B20DF"/>
    <w:rsid w:val="009B2BCD"/>
    <w:rsid w:val="009B40BA"/>
    <w:rsid w:val="009B45B7"/>
    <w:rsid w:val="009B4740"/>
    <w:rsid w:val="009B508E"/>
    <w:rsid w:val="009B6396"/>
    <w:rsid w:val="009B791B"/>
    <w:rsid w:val="009B7B3F"/>
    <w:rsid w:val="009B7D7C"/>
    <w:rsid w:val="009C0429"/>
    <w:rsid w:val="009C11D1"/>
    <w:rsid w:val="009C168C"/>
    <w:rsid w:val="009C23A9"/>
    <w:rsid w:val="009C2A83"/>
    <w:rsid w:val="009C301F"/>
    <w:rsid w:val="009C4859"/>
    <w:rsid w:val="009C4965"/>
    <w:rsid w:val="009C4EB7"/>
    <w:rsid w:val="009C524B"/>
    <w:rsid w:val="009C5C65"/>
    <w:rsid w:val="009C64A5"/>
    <w:rsid w:val="009C6796"/>
    <w:rsid w:val="009C7382"/>
    <w:rsid w:val="009D1AB8"/>
    <w:rsid w:val="009D1FA1"/>
    <w:rsid w:val="009D24ED"/>
    <w:rsid w:val="009D2A3A"/>
    <w:rsid w:val="009D3CE1"/>
    <w:rsid w:val="009D5BFE"/>
    <w:rsid w:val="009D61F5"/>
    <w:rsid w:val="009D6851"/>
    <w:rsid w:val="009D72BA"/>
    <w:rsid w:val="009D7403"/>
    <w:rsid w:val="009E10D6"/>
    <w:rsid w:val="009E1B4F"/>
    <w:rsid w:val="009E2F49"/>
    <w:rsid w:val="009E3E11"/>
    <w:rsid w:val="009E5FE3"/>
    <w:rsid w:val="009E6C8C"/>
    <w:rsid w:val="009E7F80"/>
    <w:rsid w:val="009F0F8C"/>
    <w:rsid w:val="009F1186"/>
    <w:rsid w:val="009F1D6D"/>
    <w:rsid w:val="009F28A5"/>
    <w:rsid w:val="009F2EBD"/>
    <w:rsid w:val="009F3064"/>
    <w:rsid w:val="009F36BA"/>
    <w:rsid w:val="009F3C9F"/>
    <w:rsid w:val="009F43CF"/>
    <w:rsid w:val="009F5DEC"/>
    <w:rsid w:val="009F5F6C"/>
    <w:rsid w:val="009F64BF"/>
    <w:rsid w:val="009F6550"/>
    <w:rsid w:val="009F6E6B"/>
    <w:rsid w:val="00A00A6B"/>
    <w:rsid w:val="00A00DEC"/>
    <w:rsid w:val="00A017D1"/>
    <w:rsid w:val="00A01A2D"/>
    <w:rsid w:val="00A02307"/>
    <w:rsid w:val="00A03787"/>
    <w:rsid w:val="00A03EC4"/>
    <w:rsid w:val="00A040E2"/>
    <w:rsid w:val="00A044EB"/>
    <w:rsid w:val="00A04970"/>
    <w:rsid w:val="00A05B21"/>
    <w:rsid w:val="00A06898"/>
    <w:rsid w:val="00A068A5"/>
    <w:rsid w:val="00A0749D"/>
    <w:rsid w:val="00A101CB"/>
    <w:rsid w:val="00A103C0"/>
    <w:rsid w:val="00A11CC8"/>
    <w:rsid w:val="00A12022"/>
    <w:rsid w:val="00A13050"/>
    <w:rsid w:val="00A135BB"/>
    <w:rsid w:val="00A139B5"/>
    <w:rsid w:val="00A1409D"/>
    <w:rsid w:val="00A14A64"/>
    <w:rsid w:val="00A14C2B"/>
    <w:rsid w:val="00A1562B"/>
    <w:rsid w:val="00A1599D"/>
    <w:rsid w:val="00A1672E"/>
    <w:rsid w:val="00A16B88"/>
    <w:rsid w:val="00A17082"/>
    <w:rsid w:val="00A17E59"/>
    <w:rsid w:val="00A20739"/>
    <w:rsid w:val="00A21036"/>
    <w:rsid w:val="00A21E77"/>
    <w:rsid w:val="00A22F49"/>
    <w:rsid w:val="00A22FB7"/>
    <w:rsid w:val="00A25696"/>
    <w:rsid w:val="00A261ED"/>
    <w:rsid w:val="00A262A4"/>
    <w:rsid w:val="00A26970"/>
    <w:rsid w:val="00A30A1D"/>
    <w:rsid w:val="00A3103F"/>
    <w:rsid w:val="00A32F29"/>
    <w:rsid w:val="00A33BFD"/>
    <w:rsid w:val="00A354DF"/>
    <w:rsid w:val="00A35624"/>
    <w:rsid w:val="00A35D25"/>
    <w:rsid w:val="00A35FB2"/>
    <w:rsid w:val="00A36801"/>
    <w:rsid w:val="00A36C76"/>
    <w:rsid w:val="00A40837"/>
    <w:rsid w:val="00A417A4"/>
    <w:rsid w:val="00A41B1A"/>
    <w:rsid w:val="00A42432"/>
    <w:rsid w:val="00A42752"/>
    <w:rsid w:val="00A44223"/>
    <w:rsid w:val="00A446FD"/>
    <w:rsid w:val="00A4778F"/>
    <w:rsid w:val="00A479B1"/>
    <w:rsid w:val="00A47C10"/>
    <w:rsid w:val="00A50BF6"/>
    <w:rsid w:val="00A50CFB"/>
    <w:rsid w:val="00A526A3"/>
    <w:rsid w:val="00A52A20"/>
    <w:rsid w:val="00A53192"/>
    <w:rsid w:val="00A53A07"/>
    <w:rsid w:val="00A54BFC"/>
    <w:rsid w:val="00A54C8A"/>
    <w:rsid w:val="00A5516F"/>
    <w:rsid w:val="00A55457"/>
    <w:rsid w:val="00A56294"/>
    <w:rsid w:val="00A56906"/>
    <w:rsid w:val="00A6035F"/>
    <w:rsid w:val="00A608AA"/>
    <w:rsid w:val="00A62919"/>
    <w:rsid w:val="00A637AB"/>
    <w:rsid w:val="00A63D24"/>
    <w:rsid w:val="00A641E8"/>
    <w:rsid w:val="00A6469C"/>
    <w:rsid w:val="00A6518D"/>
    <w:rsid w:val="00A66613"/>
    <w:rsid w:val="00A67F0E"/>
    <w:rsid w:val="00A71AF1"/>
    <w:rsid w:val="00A71D3F"/>
    <w:rsid w:val="00A72587"/>
    <w:rsid w:val="00A72BA9"/>
    <w:rsid w:val="00A72CEC"/>
    <w:rsid w:val="00A73695"/>
    <w:rsid w:val="00A7390C"/>
    <w:rsid w:val="00A73D15"/>
    <w:rsid w:val="00A74D40"/>
    <w:rsid w:val="00A75996"/>
    <w:rsid w:val="00A76260"/>
    <w:rsid w:val="00A7637E"/>
    <w:rsid w:val="00A7688C"/>
    <w:rsid w:val="00A77AC8"/>
    <w:rsid w:val="00A80A53"/>
    <w:rsid w:val="00A81838"/>
    <w:rsid w:val="00A818D3"/>
    <w:rsid w:val="00A81C04"/>
    <w:rsid w:val="00A822C5"/>
    <w:rsid w:val="00A85323"/>
    <w:rsid w:val="00A85748"/>
    <w:rsid w:val="00A86BF4"/>
    <w:rsid w:val="00A86D57"/>
    <w:rsid w:val="00A87539"/>
    <w:rsid w:val="00A877E3"/>
    <w:rsid w:val="00A87BF7"/>
    <w:rsid w:val="00A87D8B"/>
    <w:rsid w:val="00A907F9"/>
    <w:rsid w:val="00A90FC5"/>
    <w:rsid w:val="00A9138B"/>
    <w:rsid w:val="00A93B5C"/>
    <w:rsid w:val="00A93E14"/>
    <w:rsid w:val="00A93F28"/>
    <w:rsid w:val="00A94A90"/>
    <w:rsid w:val="00A95752"/>
    <w:rsid w:val="00A962F3"/>
    <w:rsid w:val="00A96730"/>
    <w:rsid w:val="00A97403"/>
    <w:rsid w:val="00A97C16"/>
    <w:rsid w:val="00AA00D6"/>
    <w:rsid w:val="00AA1247"/>
    <w:rsid w:val="00AA1F15"/>
    <w:rsid w:val="00AA363B"/>
    <w:rsid w:val="00AA36E8"/>
    <w:rsid w:val="00AA48A7"/>
    <w:rsid w:val="00AA4FE8"/>
    <w:rsid w:val="00AA5805"/>
    <w:rsid w:val="00AB0BAE"/>
    <w:rsid w:val="00AB1610"/>
    <w:rsid w:val="00AB19EE"/>
    <w:rsid w:val="00AB2648"/>
    <w:rsid w:val="00AB2FC3"/>
    <w:rsid w:val="00AB3379"/>
    <w:rsid w:val="00AB33EF"/>
    <w:rsid w:val="00AB353A"/>
    <w:rsid w:val="00AB3B6A"/>
    <w:rsid w:val="00AB4653"/>
    <w:rsid w:val="00AB46A5"/>
    <w:rsid w:val="00AB4F1E"/>
    <w:rsid w:val="00AB5864"/>
    <w:rsid w:val="00AB5D06"/>
    <w:rsid w:val="00AB7117"/>
    <w:rsid w:val="00AB7609"/>
    <w:rsid w:val="00AB7617"/>
    <w:rsid w:val="00AB7DF6"/>
    <w:rsid w:val="00AC125F"/>
    <w:rsid w:val="00AC1C4A"/>
    <w:rsid w:val="00AC2001"/>
    <w:rsid w:val="00AC21EA"/>
    <w:rsid w:val="00AC29CF"/>
    <w:rsid w:val="00AC36E6"/>
    <w:rsid w:val="00AC47F5"/>
    <w:rsid w:val="00AC5090"/>
    <w:rsid w:val="00AC530B"/>
    <w:rsid w:val="00AD0AA8"/>
    <w:rsid w:val="00AD0EFA"/>
    <w:rsid w:val="00AD11D2"/>
    <w:rsid w:val="00AD3F4C"/>
    <w:rsid w:val="00AD488F"/>
    <w:rsid w:val="00AD4988"/>
    <w:rsid w:val="00AD4E83"/>
    <w:rsid w:val="00AD65CC"/>
    <w:rsid w:val="00AD7CBA"/>
    <w:rsid w:val="00AE0084"/>
    <w:rsid w:val="00AE0921"/>
    <w:rsid w:val="00AE0A2A"/>
    <w:rsid w:val="00AE0DB0"/>
    <w:rsid w:val="00AE0E8A"/>
    <w:rsid w:val="00AE2578"/>
    <w:rsid w:val="00AE3BAC"/>
    <w:rsid w:val="00AE466C"/>
    <w:rsid w:val="00AE496A"/>
    <w:rsid w:val="00AE49AF"/>
    <w:rsid w:val="00AE5045"/>
    <w:rsid w:val="00AE517A"/>
    <w:rsid w:val="00AE542E"/>
    <w:rsid w:val="00AE609F"/>
    <w:rsid w:val="00AE7FD2"/>
    <w:rsid w:val="00AF0570"/>
    <w:rsid w:val="00AF06FB"/>
    <w:rsid w:val="00AF0FCC"/>
    <w:rsid w:val="00AF21BB"/>
    <w:rsid w:val="00AF24F8"/>
    <w:rsid w:val="00AF35C2"/>
    <w:rsid w:val="00AF3E22"/>
    <w:rsid w:val="00AF45AB"/>
    <w:rsid w:val="00AF639A"/>
    <w:rsid w:val="00AF6CE0"/>
    <w:rsid w:val="00AF7271"/>
    <w:rsid w:val="00B02EBA"/>
    <w:rsid w:val="00B05A5F"/>
    <w:rsid w:val="00B0669E"/>
    <w:rsid w:val="00B10925"/>
    <w:rsid w:val="00B10B9E"/>
    <w:rsid w:val="00B1176E"/>
    <w:rsid w:val="00B120F5"/>
    <w:rsid w:val="00B12D47"/>
    <w:rsid w:val="00B130B6"/>
    <w:rsid w:val="00B13456"/>
    <w:rsid w:val="00B1359B"/>
    <w:rsid w:val="00B139EF"/>
    <w:rsid w:val="00B13B2F"/>
    <w:rsid w:val="00B14259"/>
    <w:rsid w:val="00B143AD"/>
    <w:rsid w:val="00B14956"/>
    <w:rsid w:val="00B15722"/>
    <w:rsid w:val="00B166B9"/>
    <w:rsid w:val="00B16C17"/>
    <w:rsid w:val="00B1712D"/>
    <w:rsid w:val="00B17877"/>
    <w:rsid w:val="00B20F39"/>
    <w:rsid w:val="00B2138B"/>
    <w:rsid w:val="00B21C97"/>
    <w:rsid w:val="00B21D70"/>
    <w:rsid w:val="00B238A2"/>
    <w:rsid w:val="00B23963"/>
    <w:rsid w:val="00B242CD"/>
    <w:rsid w:val="00B2461E"/>
    <w:rsid w:val="00B25059"/>
    <w:rsid w:val="00B25E54"/>
    <w:rsid w:val="00B277CF"/>
    <w:rsid w:val="00B27DEE"/>
    <w:rsid w:val="00B302C0"/>
    <w:rsid w:val="00B30700"/>
    <w:rsid w:val="00B311E1"/>
    <w:rsid w:val="00B312B4"/>
    <w:rsid w:val="00B320E3"/>
    <w:rsid w:val="00B32E25"/>
    <w:rsid w:val="00B3471D"/>
    <w:rsid w:val="00B35144"/>
    <w:rsid w:val="00B36B2D"/>
    <w:rsid w:val="00B36D79"/>
    <w:rsid w:val="00B40251"/>
    <w:rsid w:val="00B4103E"/>
    <w:rsid w:val="00B4166E"/>
    <w:rsid w:val="00B42DC3"/>
    <w:rsid w:val="00B4455C"/>
    <w:rsid w:val="00B448B5"/>
    <w:rsid w:val="00B47333"/>
    <w:rsid w:val="00B473F0"/>
    <w:rsid w:val="00B505DF"/>
    <w:rsid w:val="00B506DB"/>
    <w:rsid w:val="00B52C82"/>
    <w:rsid w:val="00B53279"/>
    <w:rsid w:val="00B539ED"/>
    <w:rsid w:val="00B53C35"/>
    <w:rsid w:val="00B54444"/>
    <w:rsid w:val="00B5678F"/>
    <w:rsid w:val="00B570FC"/>
    <w:rsid w:val="00B572E6"/>
    <w:rsid w:val="00B574E9"/>
    <w:rsid w:val="00B605B5"/>
    <w:rsid w:val="00B605DC"/>
    <w:rsid w:val="00B62037"/>
    <w:rsid w:val="00B64E4A"/>
    <w:rsid w:val="00B65645"/>
    <w:rsid w:val="00B656E4"/>
    <w:rsid w:val="00B666F3"/>
    <w:rsid w:val="00B70769"/>
    <w:rsid w:val="00B74D5F"/>
    <w:rsid w:val="00B74E3D"/>
    <w:rsid w:val="00B74ED0"/>
    <w:rsid w:val="00B74F6C"/>
    <w:rsid w:val="00B7549D"/>
    <w:rsid w:val="00B76A51"/>
    <w:rsid w:val="00B7764D"/>
    <w:rsid w:val="00B77CC6"/>
    <w:rsid w:val="00B800B7"/>
    <w:rsid w:val="00B80105"/>
    <w:rsid w:val="00B80C7C"/>
    <w:rsid w:val="00B82083"/>
    <w:rsid w:val="00B82CDD"/>
    <w:rsid w:val="00B8353B"/>
    <w:rsid w:val="00B8481B"/>
    <w:rsid w:val="00B862B4"/>
    <w:rsid w:val="00B86C4C"/>
    <w:rsid w:val="00B876D2"/>
    <w:rsid w:val="00B90F65"/>
    <w:rsid w:val="00B94964"/>
    <w:rsid w:val="00B94B47"/>
    <w:rsid w:val="00B95464"/>
    <w:rsid w:val="00B963D1"/>
    <w:rsid w:val="00B96553"/>
    <w:rsid w:val="00BA0C49"/>
    <w:rsid w:val="00BA142F"/>
    <w:rsid w:val="00BA18EA"/>
    <w:rsid w:val="00BA3F58"/>
    <w:rsid w:val="00BA4D64"/>
    <w:rsid w:val="00BA505C"/>
    <w:rsid w:val="00BA50F9"/>
    <w:rsid w:val="00BA5F13"/>
    <w:rsid w:val="00BA668E"/>
    <w:rsid w:val="00BA727B"/>
    <w:rsid w:val="00BA73A7"/>
    <w:rsid w:val="00BB0CFD"/>
    <w:rsid w:val="00BB0EE6"/>
    <w:rsid w:val="00BB1A0D"/>
    <w:rsid w:val="00BB2062"/>
    <w:rsid w:val="00BB29D7"/>
    <w:rsid w:val="00BB37BC"/>
    <w:rsid w:val="00BB3BA9"/>
    <w:rsid w:val="00BB4255"/>
    <w:rsid w:val="00BB42B4"/>
    <w:rsid w:val="00BB4E73"/>
    <w:rsid w:val="00BC0FF6"/>
    <w:rsid w:val="00BC2781"/>
    <w:rsid w:val="00BC37BB"/>
    <w:rsid w:val="00BC4103"/>
    <w:rsid w:val="00BC4420"/>
    <w:rsid w:val="00BC6FAE"/>
    <w:rsid w:val="00BC73C2"/>
    <w:rsid w:val="00BD0B57"/>
    <w:rsid w:val="00BD1021"/>
    <w:rsid w:val="00BD17F4"/>
    <w:rsid w:val="00BD4330"/>
    <w:rsid w:val="00BD446D"/>
    <w:rsid w:val="00BD4BD2"/>
    <w:rsid w:val="00BD4E1D"/>
    <w:rsid w:val="00BD57E4"/>
    <w:rsid w:val="00BD592A"/>
    <w:rsid w:val="00BD5B96"/>
    <w:rsid w:val="00BD62EB"/>
    <w:rsid w:val="00BD7A39"/>
    <w:rsid w:val="00BE00CF"/>
    <w:rsid w:val="00BE02F0"/>
    <w:rsid w:val="00BE0B1F"/>
    <w:rsid w:val="00BE1C81"/>
    <w:rsid w:val="00BE26CC"/>
    <w:rsid w:val="00BE284A"/>
    <w:rsid w:val="00BE2B08"/>
    <w:rsid w:val="00BE3902"/>
    <w:rsid w:val="00BE3C53"/>
    <w:rsid w:val="00BE4006"/>
    <w:rsid w:val="00BE4D9C"/>
    <w:rsid w:val="00BE4F01"/>
    <w:rsid w:val="00BE578C"/>
    <w:rsid w:val="00BE61CA"/>
    <w:rsid w:val="00BE6819"/>
    <w:rsid w:val="00BE6D98"/>
    <w:rsid w:val="00BE749D"/>
    <w:rsid w:val="00BF02BF"/>
    <w:rsid w:val="00BF1D95"/>
    <w:rsid w:val="00BF2E5C"/>
    <w:rsid w:val="00BF3680"/>
    <w:rsid w:val="00BF369D"/>
    <w:rsid w:val="00BF44A2"/>
    <w:rsid w:val="00BF590F"/>
    <w:rsid w:val="00BF6164"/>
    <w:rsid w:val="00BF6521"/>
    <w:rsid w:val="00BF79F2"/>
    <w:rsid w:val="00C010D6"/>
    <w:rsid w:val="00C022D9"/>
    <w:rsid w:val="00C02316"/>
    <w:rsid w:val="00C0253F"/>
    <w:rsid w:val="00C03932"/>
    <w:rsid w:val="00C04726"/>
    <w:rsid w:val="00C04968"/>
    <w:rsid w:val="00C04C68"/>
    <w:rsid w:val="00C04D8E"/>
    <w:rsid w:val="00C053BE"/>
    <w:rsid w:val="00C05698"/>
    <w:rsid w:val="00C061C8"/>
    <w:rsid w:val="00C069D1"/>
    <w:rsid w:val="00C11198"/>
    <w:rsid w:val="00C124FA"/>
    <w:rsid w:val="00C128C1"/>
    <w:rsid w:val="00C12C7E"/>
    <w:rsid w:val="00C14135"/>
    <w:rsid w:val="00C14468"/>
    <w:rsid w:val="00C15E32"/>
    <w:rsid w:val="00C16DA2"/>
    <w:rsid w:val="00C20524"/>
    <w:rsid w:val="00C21220"/>
    <w:rsid w:val="00C22131"/>
    <w:rsid w:val="00C2297E"/>
    <w:rsid w:val="00C229A7"/>
    <w:rsid w:val="00C235E0"/>
    <w:rsid w:val="00C23DBA"/>
    <w:rsid w:val="00C24FB8"/>
    <w:rsid w:val="00C25EFE"/>
    <w:rsid w:val="00C2619D"/>
    <w:rsid w:val="00C27D29"/>
    <w:rsid w:val="00C27DAF"/>
    <w:rsid w:val="00C30028"/>
    <w:rsid w:val="00C30174"/>
    <w:rsid w:val="00C3027D"/>
    <w:rsid w:val="00C31598"/>
    <w:rsid w:val="00C325D9"/>
    <w:rsid w:val="00C32B54"/>
    <w:rsid w:val="00C33069"/>
    <w:rsid w:val="00C362B9"/>
    <w:rsid w:val="00C3630B"/>
    <w:rsid w:val="00C37BCC"/>
    <w:rsid w:val="00C432AC"/>
    <w:rsid w:val="00C432E8"/>
    <w:rsid w:val="00C43660"/>
    <w:rsid w:val="00C43CEA"/>
    <w:rsid w:val="00C43CF2"/>
    <w:rsid w:val="00C441A9"/>
    <w:rsid w:val="00C44CAA"/>
    <w:rsid w:val="00C45CEF"/>
    <w:rsid w:val="00C473EF"/>
    <w:rsid w:val="00C51E05"/>
    <w:rsid w:val="00C53C89"/>
    <w:rsid w:val="00C53F2A"/>
    <w:rsid w:val="00C54007"/>
    <w:rsid w:val="00C543F5"/>
    <w:rsid w:val="00C549DF"/>
    <w:rsid w:val="00C577D7"/>
    <w:rsid w:val="00C600BD"/>
    <w:rsid w:val="00C605D1"/>
    <w:rsid w:val="00C61167"/>
    <w:rsid w:val="00C62506"/>
    <w:rsid w:val="00C625B3"/>
    <w:rsid w:val="00C643FD"/>
    <w:rsid w:val="00C64AB1"/>
    <w:rsid w:val="00C6574B"/>
    <w:rsid w:val="00C65D98"/>
    <w:rsid w:val="00C662EE"/>
    <w:rsid w:val="00C66A76"/>
    <w:rsid w:val="00C66BDF"/>
    <w:rsid w:val="00C71779"/>
    <w:rsid w:val="00C71917"/>
    <w:rsid w:val="00C71F1A"/>
    <w:rsid w:val="00C720B2"/>
    <w:rsid w:val="00C72B45"/>
    <w:rsid w:val="00C72E06"/>
    <w:rsid w:val="00C74974"/>
    <w:rsid w:val="00C7552E"/>
    <w:rsid w:val="00C75983"/>
    <w:rsid w:val="00C7647B"/>
    <w:rsid w:val="00C764C1"/>
    <w:rsid w:val="00C775CA"/>
    <w:rsid w:val="00C80FED"/>
    <w:rsid w:val="00C81CDD"/>
    <w:rsid w:val="00C821ED"/>
    <w:rsid w:val="00C82C86"/>
    <w:rsid w:val="00C83CA2"/>
    <w:rsid w:val="00C83D0F"/>
    <w:rsid w:val="00C847F0"/>
    <w:rsid w:val="00C857CE"/>
    <w:rsid w:val="00C8609B"/>
    <w:rsid w:val="00C8695B"/>
    <w:rsid w:val="00C8734C"/>
    <w:rsid w:val="00C87630"/>
    <w:rsid w:val="00C905DF"/>
    <w:rsid w:val="00C90BC3"/>
    <w:rsid w:val="00C92237"/>
    <w:rsid w:val="00C93CA5"/>
    <w:rsid w:val="00C94C42"/>
    <w:rsid w:val="00C94E61"/>
    <w:rsid w:val="00C94F37"/>
    <w:rsid w:val="00C9790D"/>
    <w:rsid w:val="00CA3439"/>
    <w:rsid w:val="00CA3AB5"/>
    <w:rsid w:val="00CA4030"/>
    <w:rsid w:val="00CA4118"/>
    <w:rsid w:val="00CA4D6C"/>
    <w:rsid w:val="00CA610C"/>
    <w:rsid w:val="00CA693A"/>
    <w:rsid w:val="00CA69FE"/>
    <w:rsid w:val="00CA6A9C"/>
    <w:rsid w:val="00CA7B95"/>
    <w:rsid w:val="00CB04D4"/>
    <w:rsid w:val="00CB1D66"/>
    <w:rsid w:val="00CB2BA3"/>
    <w:rsid w:val="00CB31E1"/>
    <w:rsid w:val="00CB5BD7"/>
    <w:rsid w:val="00CB5C2E"/>
    <w:rsid w:val="00CB5E2C"/>
    <w:rsid w:val="00CB768A"/>
    <w:rsid w:val="00CB789C"/>
    <w:rsid w:val="00CB7F7A"/>
    <w:rsid w:val="00CC0A25"/>
    <w:rsid w:val="00CC0CD2"/>
    <w:rsid w:val="00CC0D33"/>
    <w:rsid w:val="00CC10A9"/>
    <w:rsid w:val="00CC325E"/>
    <w:rsid w:val="00CC3DB0"/>
    <w:rsid w:val="00CC76EB"/>
    <w:rsid w:val="00CD101E"/>
    <w:rsid w:val="00CD15F1"/>
    <w:rsid w:val="00CD3833"/>
    <w:rsid w:val="00CD3CDE"/>
    <w:rsid w:val="00CD6EA6"/>
    <w:rsid w:val="00CE0B89"/>
    <w:rsid w:val="00CE14EF"/>
    <w:rsid w:val="00CE2542"/>
    <w:rsid w:val="00CE3095"/>
    <w:rsid w:val="00CE5075"/>
    <w:rsid w:val="00CE7171"/>
    <w:rsid w:val="00CF0A93"/>
    <w:rsid w:val="00CF20E0"/>
    <w:rsid w:val="00CF4D33"/>
    <w:rsid w:val="00CF65FB"/>
    <w:rsid w:val="00CF6DC4"/>
    <w:rsid w:val="00CF70A8"/>
    <w:rsid w:val="00CF7B85"/>
    <w:rsid w:val="00D0109D"/>
    <w:rsid w:val="00D01372"/>
    <w:rsid w:val="00D03C0F"/>
    <w:rsid w:val="00D05742"/>
    <w:rsid w:val="00D058E0"/>
    <w:rsid w:val="00D06477"/>
    <w:rsid w:val="00D06BDE"/>
    <w:rsid w:val="00D07B4F"/>
    <w:rsid w:val="00D107D2"/>
    <w:rsid w:val="00D10A63"/>
    <w:rsid w:val="00D11459"/>
    <w:rsid w:val="00D1306A"/>
    <w:rsid w:val="00D13598"/>
    <w:rsid w:val="00D16244"/>
    <w:rsid w:val="00D20208"/>
    <w:rsid w:val="00D21132"/>
    <w:rsid w:val="00D211A0"/>
    <w:rsid w:val="00D22E21"/>
    <w:rsid w:val="00D23842"/>
    <w:rsid w:val="00D23EA2"/>
    <w:rsid w:val="00D2727F"/>
    <w:rsid w:val="00D30F18"/>
    <w:rsid w:val="00D31221"/>
    <w:rsid w:val="00D31C4F"/>
    <w:rsid w:val="00D32071"/>
    <w:rsid w:val="00D33312"/>
    <w:rsid w:val="00D34FC0"/>
    <w:rsid w:val="00D35629"/>
    <w:rsid w:val="00D35B86"/>
    <w:rsid w:val="00D379F6"/>
    <w:rsid w:val="00D37A57"/>
    <w:rsid w:val="00D408C7"/>
    <w:rsid w:val="00D41998"/>
    <w:rsid w:val="00D41BD2"/>
    <w:rsid w:val="00D423ED"/>
    <w:rsid w:val="00D44B94"/>
    <w:rsid w:val="00D44C2C"/>
    <w:rsid w:val="00D45F69"/>
    <w:rsid w:val="00D47019"/>
    <w:rsid w:val="00D51F6C"/>
    <w:rsid w:val="00D526D1"/>
    <w:rsid w:val="00D532AF"/>
    <w:rsid w:val="00D54422"/>
    <w:rsid w:val="00D5454D"/>
    <w:rsid w:val="00D54CF9"/>
    <w:rsid w:val="00D56477"/>
    <w:rsid w:val="00D60441"/>
    <w:rsid w:val="00D61549"/>
    <w:rsid w:val="00D61BC9"/>
    <w:rsid w:val="00D63EE3"/>
    <w:rsid w:val="00D65930"/>
    <w:rsid w:val="00D65CED"/>
    <w:rsid w:val="00D65E26"/>
    <w:rsid w:val="00D66A4F"/>
    <w:rsid w:val="00D71176"/>
    <w:rsid w:val="00D7120B"/>
    <w:rsid w:val="00D71251"/>
    <w:rsid w:val="00D737C4"/>
    <w:rsid w:val="00D75924"/>
    <w:rsid w:val="00D76D2A"/>
    <w:rsid w:val="00D777C3"/>
    <w:rsid w:val="00D80326"/>
    <w:rsid w:val="00D8180A"/>
    <w:rsid w:val="00D822A2"/>
    <w:rsid w:val="00D833A2"/>
    <w:rsid w:val="00D83A97"/>
    <w:rsid w:val="00D83AEB"/>
    <w:rsid w:val="00D83E4F"/>
    <w:rsid w:val="00D83FF7"/>
    <w:rsid w:val="00D84796"/>
    <w:rsid w:val="00D84F4C"/>
    <w:rsid w:val="00D85B28"/>
    <w:rsid w:val="00D8673B"/>
    <w:rsid w:val="00D900EA"/>
    <w:rsid w:val="00D902E7"/>
    <w:rsid w:val="00D90C06"/>
    <w:rsid w:val="00D92550"/>
    <w:rsid w:val="00D92E01"/>
    <w:rsid w:val="00D92ED0"/>
    <w:rsid w:val="00D942AC"/>
    <w:rsid w:val="00D94460"/>
    <w:rsid w:val="00D94617"/>
    <w:rsid w:val="00D95665"/>
    <w:rsid w:val="00D9631F"/>
    <w:rsid w:val="00D96521"/>
    <w:rsid w:val="00D96618"/>
    <w:rsid w:val="00D966FD"/>
    <w:rsid w:val="00D96E6E"/>
    <w:rsid w:val="00D970BE"/>
    <w:rsid w:val="00D973A9"/>
    <w:rsid w:val="00DA256C"/>
    <w:rsid w:val="00DA4B9F"/>
    <w:rsid w:val="00DA4CFD"/>
    <w:rsid w:val="00DA5111"/>
    <w:rsid w:val="00DA61D4"/>
    <w:rsid w:val="00DA6506"/>
    <w:rsid w:val="00DA7A87"/>
    <w:rsid w:val="00DA7C99"/>
    <w:rsid w:val="00DB0B72"/>
    <w:rsid w:val="00DB14AB"/>
    <w:rsid w:val="00DB17D0"/>
    <w:rsid w:val="00DB7AEF"/>
    <w:rsid w:val="00DB7E48"/>
    <w:rsid w:val="00DC0138"/>
    <w:rsid w:val="00DC05F0"/>
    <w:rsid w:val="00DC17A8"/>
    <w:rsid w:val="00DC1C6F"/>
    <w:rsid w:val="00DC27A2"/>
    <w:rsid w:val="00DC2A11"/>
    <w:rsid w:val="00DC401B"/>
    <w:rsid w:val="00DC4596"/>
    <w:rsid w:val="00DC4614"/>
    <w:rsid w:val="00DC59AF"/>
    <w:rsid w:val="00DC660C"/>
    <w:rsid w:val="00DC6CE8"/>
    <w:rsid w:val="00DC7074"/>
    <w:rsid w:val="00DC7B80"/>
    <w:rsid w:val="00DC7FA6"/>
    <w:rsid w:val="00DD115A"/>
    <w:rsid w:val="00DD1791"/>
    <w:rsid w:val="00DD3818"/>
    <w:rsid w:val="00DD4688"/>
    <w:rsid w:val="00DD4BE8"/>
    <w:rsid w:val="00DD4C22"/>
    <w:rsid w:val="00DD523B"/>
    <w:rsid w:val="00DD5294"/>
    <w:rsid w:val="00DD5E9A"/>
    <w:rsid w:val="00DD6010"/>
    <w:rsid w:val="00DD6BC6"/>
    <w:rsid w:val="00DD7C80"/>
    <w:rsid w:val="00DE0394"/>
    <w:rsid w:val="00DE051C"/>
    <w:rsid w:val="00DE19BB"/>
    <w:rsid w:val="00DE1A96"/>
    <w:rsid w:val="00DE3083"/>
    <w:rsid w:val="00DE3C9F"/>
    <w:rsid w:val="00DE4985"/>
    <w:rsid w:val="00DE4E56"/>
    <w:rsid w:val="00DE4EA2"/>
    <w:rsid w:val="00DE68BA"/>
    <w:rsid w:val="00DF02E6"/>
    <w:rsid w:val="00DF0354"/>
    <w:rsid w:val="00DF1C6B"/>
    <w:rsid w:val="00DF282F"/>
    <w:rsid w:val="00DF2888"/>
    <w:rsid w:val="00DF2A4F"/>
    <w:rsid w:val="00DF2BFB"/>
    <w:rsid w:val="00DF2D60"/>
    <w:rsid w:val="00DF50C7"/>
    <w:rsid w:val="00DF510A"/>
    <w:rsid w:val="00DF71F4"/>
    <w:rsid w:val="00DF73B1"/>
    <w:rsid w:val="00DF7766"/>
    <w:rsid w:val="00E00071"/>
    <w:rsid w:val="00E00535"/>
    <w:rsid w:val="00E00E7F"/>
    <w:rsid w:val="00E04A12"/>
    <w:rsid w:val="00E04AE4"/>
    <w:rsid w:val="00E04EC0"/>
    <w:rsid w:val="00E052B2"/>
    <w:rsid w:val="00E05B1B"/>
    <w:rsid w:val="00E05D35"/>
    <w:rsid w:val="00E063C7"/>
    <w:rsid w:val="00E067B7"/>
    <w:rsid w:val="00E074B0"/>
    <w:rsid w:val="00E07DDB"/>
    <w:rsid w:val="00E10385"/>
    <w:rsid w:val="00E11CFC"/>
    <w:rsid w:val="00E122F0"/>
    <w:rsid w:val="00E14454"/>
    <w:rsid w:val="00E15875"/>
    <w:rsid w:val="00E161AD"/>
    <w:rsid w:val="00E17BBB"/>
    <w:rsid w:val="00E20A53"/>
    <w:rsid w:val="00E2107B"/>
    <w:rsid w:val="00E219DF"/>
    <w:rsid w:val="00E22651"/>
    <w:rsid w:val="00E22A3B"/>
    <w:rsid w:val="00E24929"/>
    <w:rsid w:val="00E2531A"/>
    <w:rsid w:val="00E263FF"/>
    <w:rsid w:val="00E272CD"/>
    <w:rsid w:val="00E30F6D"/>
    <w:rsid w:val="00E31211"/>
    <w:rsid w:val="00E31479"/>
    <w:rsid w:val="00E32F17"/>
    <w:rsid w:val="00E33CE7"/>
    <w:rsid w:val="00E3443B"/>
    <w:rsid w:val="00E371BC"/>
    <w:rsid w:val="00E37D1D"/>
    <w:rsid w:val="00E4026B"/>
    <w:rsid w:val="00E40B1F"/>
    <w:rsid w:val="00E4517C"/>
    <w:rsid w:val="00E452F7"/>
    <w:rsid w:val="00E45D0F"/>
    <w:rsid w:val="00E46F32"/>
    <w:rsid w:val="00E52562"/>
    <w:rsid w:val="00E52D2D"/>
    <w:rsid w:val="00E5374C"/>
    <w:rsid w:val="00E53A60"/>
    <w:rsid w:val="00E540C5"/>
    <w:rsid w:val="00E56C9F"/>
    <w:rsid w:val="00E56FC1"/>
    <w:rsid w:val="00E578D8"/>
    <w:rsid w:val="00E60282"/>
    <w:rsid w:val="00E60BBF"/>
    <w:rsid w:val="00E616F1"/>
    <w:rsid w:val="00E64109"/>
    <w:rsid w:val="00E6419A"/>
    <w:rsid w:val="00E66208"/>
    <w:rsid w:val="00E66B7B"/>
    <w:rsid w:val="00E67237"/>
    <w:rsid w:val="00E67FEC"/>
    <w:rsid w:val="00E71086"/>
    <w:rsid w:val="00E7192F"/>
    <w:rsid w:val="00E71AD6"/>
    <w:rsid w:val="00E71DA1"/>
    <w:rsid w:val="00E727BA"/>
    <w:rsid w:val="00E7438B"/>
    <w:rsid w:val="00E7615E"/>
    <w:rsid w:val="00E80260"/>
    <w:rsid w:val="00E80BF3"/>
    <w:rsid w:val="00E80E24"/>
    <w:rsid w:val="00E817B2"/>
    <w:rsid w:val="00E84EB0"/>
    <w:rsid w:val="00E85057"/>
    <w:rsid w:val="00E850FA"/>
    <w:rsid w:val="00E85A6C"/>
    <w:rsid w:val="00E871F0"/>
    <w:rsid w:val="00E874BB"/>
    <w:rsid w:val="00E87525"/>
    <w:rsid w:val="00E91E99"/>
    <w:rsid w:val="00E92356"/>
    <w:rsid w:val="00E93E94"/>
    <w:rsid w:val="00E95771"/>
    <w:rsid w:val="00E95E91"/>
    <w:rsid w:val="00E97C61"/>
    <w:rsid w:val="00EA0E40"/>
    <w:rsid w:val="00EA2427"/>
    <w:rsid w:val="00EB02AC"/>
    <w:rsid w:val="00EB0E74"/>
    <w:rsid w:val="00EB0EEE"/>
    <w:rsid w:val="00EB18B6"/>
    <w:rsid w:val="00EB1B7B"/>
    <w:rsid w:val="00EB226B"/>
    <w:rsid w:val="00EB3EAC"/>
    <w:rsid w:val="00EB4A09"/>
    <w:rsid w:val="00EB50B2"/>
    <w:rsid w:val="00EB5408"/>
    <w:rsid w:val="00EB57A9"/>
    <w:rsid w:val="00EB5F01"/>
    <w:rsid w:val="00EB6370"/>
    <w:rsid w:val="00EB6E05"/>
    <w:rsid w:val="00EB7F39"/>
    <w:rsid w:val="00EC0F26"/>
    <w:rsid w:val="00EC33E0"/>
    <w:rsid w:val="00EC3479"/>
    <w:rsid w:val="00EC34CE"/>
    <w:rsid w:val="00EC45D6"/>
    <w:rsid w:val="00EC4D16"/>
    <w:rsid w:val="00EC5035"/>
    <w:rsid w:val="00EC5895"/>
    <w:rsid w:val="00EC78CA"/>
    <w:rsid w:val="00EC79A6"/>
    <w:rsid w:val="00EC7CAE"/>
    <w:rsid w:val="00EC7E3F"/>
    <w:rsid w:val="00ED0C75"/>
    <w:rsid w:val="00ED1271"/>
    <w:rsid w:val="00ED26BC"/>
    <w:rsid w:val="00ED2B3E"/>
    <w:rsid w:val="00ED4C5C"/>
    <w:rsid w:val="00ED717A"/>
    <w:rsid w:val="00EE0712"/>
    <w:rsid w:val="00EE0C99"/>
    <w:rsid w:val="00EE0FE1"/>
    <w:rsid w:val="00EE1995"/>
    <w:rsid w:val="00EE227D"/>
    <w:rsid w:val="00EE2BB5"/>
    <w:rsid w:val="00EE5405"/>
    <w:rsid w:val="00EF06E5"/>
    <w:rsid w:val="00EF2210"/>
    <w:rsid w:val="00EF3594"/>
    <w:rsid w:val="00EF3676"/>
    <w:rsid w:val="00EF3A4F"/>
    <w:rsid w:val="00EF3D17"/>
    <w:rsid w:val="00EF435E"/>
    <w:rsid w:val="00EF443D"/>
    <w:rsid w:val="00EF5598"/>
    <w:rsid w:val="00EF5C31"/>
    <w:rsid w:val="00EF5D54"/>
    <w:rsid w:val="00EF6BB8"/>
    <w:rsid w:val="00EF711A"/>
    <w:rsid w:val="00EF791A"/>
    <w:rsid w:val="00F0010F"/>
    <w:rsid w:val="00F01D1D"/>
    <w:rsid w:val="00F02620"/>
    <w:rsid w:val="00F02631"/>
    <w:rsid w:val="00F02BFC"/>
    <w:rsid w:val="00F03557"/>
    <w:rsid w:val="00F03990"/>
    <w:rsid w:val="00F03A6F"/>
    <w:rsid w:val="00F0552A"/>
    <w:rsid w:val="00F05C43"/>
    <w:rsid w:val="00F0609A"/>
    <w:rsid w:val="00F077E2"/>
    <w:rsid w:val="00F109DF"/>
    <w:rsid w:val="00F10E15"/>
    <w:rsid w:val="00F11228"/>
    <w:rsid w:val="00F1175F"/>
    <w:rsid w:val="00F122CF"/>
    <w:rsid w:val="00F12AD0"/>
    <w:rsid w:val="00F1561D"/>
    <w:rsid w:val="00F171EE"/>
    <w:rsid w:val="00F172B2"/>
    <w:rsid w:val="00F17DEB"/>
    <w:rsid w:val="00F20741"/>
    <w:rsid w:val="00F20924"/>
    <w:rsid w:val="00F20D20"/>
    <w:rsid w:val="00F21DBD"/>
    <w:rsid w:val="00F22599"/>
    <w:rsid w:val="00F233FC"/>
    <w:rsid w:val="00F2440B"/>
    <w:rsid w:val="00F2470E"/>
    <w:rsid w:val="00F24AB2"/>
    <w:rsid w:val="00F25175"/>
    <w:rsid w:val="00F312C2"/>
    <w:rsid w:val="00F335CE"/>
    <w:rsid w:val="00F33A30"/>
    <w:rsid w:val="00F33DCA"/>
    <w:rsid w:val="00F35937"/>
    <w:rsid w:val="00F36225"/>
    <w:rsid w:val="00F36913"/>
    <w:rsid w:val="00F3706C"/>
    <w:rsid w:val="00F379A6"/>
    <w:rsid w:val="00F400B6"/>
    <w:rsid w:val="00F405A3"/>
    <w:rsid w:val="00F4064D"/>
    <w:rsid w:val="00F40D7E"/>
    <w:rsid w:val="00F42265"/>
    <w:rsid w:val="00F42393"/>
    <w:rsid w:val="00F4267F"/>
    <w:rsid w:val="00F4287F"/>
    <w:rsid w:val="00F43C5D"/>
    <w:rsid w:val="00F449E2"/>
    <w:rsid w:val="00F451A4"/>
    <w:rsid w:val="00F46E75"/>
    <w:rsid w:val="00F476AB"/>
    <w:rsid w:val="00F47899"/>
    <w:rsid w:val="00F478AF"/>
    <w:rsid w:val="00F47BC7"/>
    <w:rsid w:val="00F502D6"/>
    <w:rsid w:val="00F51322"/>
    <w:rsid w:val="00F518A1"/>
    <w:rsid w:val="00F52F96"/>
    <w:rsid w:val="00F5581A"/>
    <w:rsid w:val="00F561E9"/>
    <w:rsid w:val="00F5631E"/>
    <w:rsid w:val="00F607FF"/>
    <w:rsid w:val="00F611E5"/>
    <w:rsid w:val="00F62CF9"/>
    <w:rsid w:val="00F63493"/>
    <w:rsid w:val="00F6386F"/>
    <w:rsid w:val="00F64A35"/>
    <w:rsid w:val="00F64A77"/>
    <w:rsid w:val="00F650BB"/>
    <w:rsid w:val="00F65C77"/>
    <w:rsid w:val="00F67D6F"/>
    <w:rsid w:val="00F71607"/>
    <w:rsid w:val="00F7219B"/>
    <w:rsid w:val="00F72292"/>
    <w:rsid w:val="00F72E3C"/>
    <w:rsid w:val="00F72EEC"/>
    <w:rsid w:val="00F736BE"/>
    <w:rsid w:val="00F74559"/>
    <w:rsid w:val="00F74994"/>
    <w:rsid w:val="00F777DA"/>
    <w:rsid w:val="00F77D75"/>
    <w:rsid w:val="00F801F2"/>
    <w:rsid w:val="00F81776"/>
    <w:rsid w:val="00F819DB"/>
    <w:rsid w:val="00F81BE3"/>
    <w:rsid w:val="00F81DFA"/>
    <w:rsid w:val="00F82109"/>
    <w:rsid w:val="00F82689"/>
    <w:rsid w:val="00F829BB"/>
    <w:rsid w:val="00F82AAC"/>
    <w:rsid w:val="00F82DC4"/>
    <w:rsid w:val="00F83998"/>
    <w:rsid w:val="00F851AA"/>
    <w:rsid w:val="00F86962"/>
    <w:rsid w:val="00F86985"/>
    <w:rsid w:val="00F86D7E"/>
    <w:rsid w:val="00F90737"/>
    <w:rsid w:val="00F90D8F"/>
    <w:rsid w:val="00F93898"/>
    <w:rsid w:val="00F94982"/>
    <w:rsid w:val="00F94FBE"/>
    <w:rsid w:val="00F95753"/>
    <w:rsid w:val="00F95A48"/>
    <w:rsid w:val="00F95F7D"/>
    <w:rsid w:val="00F9632D"/>
    <w:rsid w:val="00F97019"/>
    <w:rsid w:val="00FA09EE"/>
    <w:rsid w:val="00FA19A9"/>
    <w:rsid w:val="00FA1AFA"/>
    <w:rsid w:val="00FA20F0"/>
    <w:rsid w:val="00FA3233"/>
    <w:rsid w:val="00FA342A"/>
    <w:rsid w:val="00FA3519"/>
    <w:rsid w:val="00FA3762"/>
    <w:rsid w:val="00FA5EB7"/>
    <w:rsid w:val="00FA5F3E"/>
    <w:rsid w:val="00FA6B96"/>
    <w:rsid w:val="00FA7C4D"/>
    <w:rsid w:val="00FB0439"/>
    <w:rsid w:val="00FB10F9"/>
    <w:rsid w:val="00FB2712"/>
    <w:rsid w:val="00FB3CF3"/>
    <w:rsid w:val="00FB40E5"/>
    <w:rsid w:val="00FB4A2B"/>
    <w:rsid w:val="00FB4EF3"/>
    <w:rsid w:val="00FB5BD8"/>
    <w:rsid w:val="00FB6128"/>
    <w:rsid w:val="00FB7A48"/>
    <w:rsid w:val="00FC0C90"/>
    <w:rsid w:val="00FC0F14"/>
    <w:rsid w:val="00FC1FB0"/>
    <w:rsid w:val="00FC22F6"/>
    <w:rsid w:val="00FC3738"/>
    <w:rsid w:val="00FC3EFC"/>
    <w:rsid w:val="00FC4281"/>
    <w:rsid w:val="00FC50F1"/>
    <w:rsid w:val="00FC624E"/>
    <w:rsid w:val="00FD05F8"/>
    <w:rsid w:val="00FD290D"/>
    <w:rsid w:val="00FD2A5A"/>
    <w:rsid w:val="00FD3395"/>
    <w:rsid w:val="00FD3983"/>
    <w:rsid w:val="00FD5703"/>
    <w:rsid w:val="00FE1116"/>
    <w:rsid w:val="00FE26E5"/>
    <w:rsid w:val="00FE2701"/>
    <w:rsid w:val="00FE2810"/>
    <w:rsid w:val="00FE28EF"/>
    <w:rsid w:val="00FE356D"/>
    <w:rsid w:val="00FE36FB"/>
    <w:rsid w:val="00FE3F37"/>
    <w:rsid w:val="00FE53BD"/>
    <w:rsid w:val="00FF01CC"/>
    <w:rsid w:val="00FF023A"/>
    <w:rsid w:val="00FF0B74"/>
    <w:rsid w:val="00FF1AD7"/>
    <w:rsid w:val="00FF1E90"/>
    <w:rsid w:val="00FF3286"/>
    <w:rsid w:val="00FF3512"/>
    <w:rsid w:val="00FF3C39"/>
    <w:rsid w:val="00FF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C149531-C9F2-41F7-B5E1-2619D00C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0847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C0847"/>
    <w:pPr>
      <w:keepNext/>
      <w:pageBreakBefore/>
      <w:numPr>
        <w:numId w:val="1"/>
      </w:numPr>
      <w:tabs>
        <w:tab w:val="left" w:pos="720"/>
      </w:tabs>
      <w:spacing w:before="240" w:after="60"/>
      <w:outlineLvl w:val="0"/>
    </w:pPr>
    <w:rPr>
      <w:b/>
      <w:color w:val="000000"/>
      <w:kern w:val="28"/>
      <w:sz w:val="28"/>
    </w:rPr>
  </w:style>
  <w:style w:type="paragraph" w:styleId="2">
    <w:name w:val="heading 2"/>
    <w:basedOn w:val="a"/>
    <w:next w:val="a"/>
    <w:qFormat/>
    <w:rsid w:val="000C0847"/>
    <w:pPr>
      <w:keepNext/>
      <w:numPr>
        <w:ilvl w:val="1"/>
        <w:numId w:val="1"/>
      </w:numPr>
      <w:tabs>
        <w:tab w:val="left" w:pos="1080"/>
      </w:tabs>
      <w:spacing w:before="120" w:after="60"/>
      <w:outlineLvl w:val="1"/>
    </w:pPr>
    <w:rPr>
      <w:b/>
      <w:sz w:val="24"/>
    </w:rPr>
  </w:style>
  <w:style w:type="paragraph" w:styleId="3">
    <w:name w:val="heading 3"/>
    <w:aliases w:val="h3,Table Attribute Heading"/>
    <w:basedOn w:val="a"/>
    <w:next w:val="a"/>
    <w:qFormat/>
    <w:rsid w:val="000C0847"/>
    <w:pPr>
      <w:keepNext/>
      <w:numPr>
        <w:ilvl w:val="2"/>
        <w:numId w:val="1"/>
      </w:numPr>
      <w:tabs>
        <w:tab w:val="left" w:pos="1440"/>
      </w:tabs>
      <w:spacing w:before="120" w:after="60"/>
      <w:outlineLvl w:val="2"/>
    </w:pPr>
    <w:rPr>
      <w:b/>
    </w:rPr>
  </w:style>
  <w:style w:type="paragraph" w:styleId="4">
    <w:name w:val="heading 4"/>
    <w:basedOn w:val="a"/>
    <w:next w:val="a"/>
    <w:qFormat/>
    <w:rsid w:val="000C0847"/>
    <w:pPr>
      <w:keepNext/>
      <w:numPr>
        <w:ilvl w:val="3"/>
        <w:numId w:val="1"/>
      </w:numPr>
      <w:tabs>
        <w:tab w:val="left" w:pos="2160"/>
      </w:tabs>
      <w:spacing w:before="240" w:after="60"/>
      <w:outlineLvl w:val="3"/>
    </w:pPr>
    <w:rPr>
      <w:b/>
      <w:sz w:val="24"/>
    </w:rPr>
  </w:style>
  <w:style w:type="paragraph" w:styleId="5">
    <w:name w:val="heading 5"/>
    <w:basedOn w:val="a"/>
    <w:next w:val="a"/>
    <w:qFormat/>
    <w:rsid w:val="000C0847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C084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qFormat/>
    <w:rsid w:val="000C084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C084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C084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C0847"/>
    <w:pPr>
      <w:tabs>
        <w:tab w:val="center" w:pos="4320"/>
        <w:tab w:val="right" w:pos="8640"/>
      </w:tabs>
    </w:pPr>
  </w:style>
  <w:style w:type="paragraph" w:customStyle="1" w:styleId="Heading1Comment">
    <w:name w:val="Heading 1 Comment"/>
    <w:basedOn w:val="1"/>
    <w:rsid w:val="000C0847"/>
    <w:pPr>
      <w:numPr>
        <w:numId w:val="0"/>
      </w:numPr>
      <w:ind w:left="720" w:hanging="720"/>
      <w:outlineLvl w:val="9"/>
    </w:pPr>
    <w:rPr>
      <w:color w:val="FF0000"/>
    </w:rPr>
  </w:style>
  <w:style w:type="paragraph" w:customStyle="1" w:styleId="Heading2Comment">
    <w:name w:val="Heading 2 Comment"/>
    <w:basedOn w:val="2"/>
    <w:rsid w:val="000C0847"/>
    <w:pPr>
      <w:numPr>
        <w:ilvl w:val="0"/>
        <w:numId w:val="0"/>
      </w:numPr>
      <w:ind w:left="1080" w:hanging="720"/>
      <w:outlineLvl w:val="9"/>
    </w:pPr>
    <w:rPr>
      <w:color w:val="FF0000"/>
    </w:rPr>
  </w:style>
  <w:style w:type="paragraph" w:customStyle="1" w:styleId="NormalComment">
    <w:name w:val="Normal Comment"/>
    <w:basedOn w:val="a"/>
    <w:rsid w:val="000C0847"/>
    <w:rPr>
      <w:color w:val="FF0000"/>
    </w:rPr>
  </w:style>
  <w:style w:type="paragraph" w:styleId="a4">
    <w:name w:val="footer"/>
    <w:basedOn w:val="a"/>
    <w:link w:val="Char"/>
    <w:uiPriority w:val="99"/>
    <w:rsid w:val="000C0847"/>
    <w:pPr>
      <w:tabs>
        <w:tab w:val="center" w:pos="4320"/>
        <w:tab w:val="right" w:pos="8640"/>
      </w:tabs>
    </w:pPr>
    <w:rPr>
      <w:sz w:val="16"/>
    </w:rPr>
  </w:style>
  <w:style w:type="character" w:styleId="a5">
    <w:name w:val="page number"/>
    <w:basedOn w:val="a0"/>
    <w:rsid w:val="000C0847"/>
  </w:style>
  <w:style w:type="paragraph" w:customStyle="1" w:styleId="Head2numbered">
    <w:name w:val="Head 2 numbered"/>
    <w:basedOn w:val="NumberedHeading"/>
    <w:next w:val="2"/>
    <w:rsid w:val="000C0847"/>
    <w:rPr>
      <w:sz w:val="24"/>
    </w:rPr>
  </w:style>
  <w:style w:type="paragraph" w:customStyle="1" w:styleId="NumberedHeading">
    <w:name w:val="Numbered Heading"/>
    <w:basedOn w:val="1"/>
    <w:next w:val="a"/>
    <w:rsid w:val="000C0847"/>
    <w:pPr>
      <w:numPr>
        <w:numId w:val="0"/>
      </w:numPr>
      <w:tabs>
        <w:tab w:val="left" w:pos="2016"/>
      </w:tabs>
      <w:ind w:left="720" w:hanging="720"/>
      <w:outlineLvl w:val="9"/>
    </w:pPr>
  </w:style>
  <w:style w:type="paragraph" w:customStyle="1" w:styleId="Table1">
    <w:name w:val="Table1"/>
    <w:basedOn w:val="a"/>
    <w:rsid w:val="000C0847"/>
    <w:rPr>
      <w:b/>
      <w:i/>
      <w:color w:val="000000"/>
    </w:rPr>
  </w:style>
  <w:style w:type="paragraph" w:customStyle="1" w:styleId="Table1Input">
    <w:name w:val="Table1 Input"/>
    <w:basedOn w:val="Table1"/>
    <w:rsid w:val="000C0847"/>
    <w:rPr>
      <w:color w:val="FF0000"/>
    </w:rPr>
  </w:style>
  <w:style w:type="paragraph" w:customStyle="1" w:styleId="HiddenText">
    <w:name w:val="Hidden Text"/>
    <w:basedOn w:val="a"/>
    <w:next w:val="a"/>
    <w:rsid w:val="000C0847"/>
    <w:pPr>
      <w:jc w:val="both"/>
    </w:pPr>
    <w:rPr>
      <w:vanish/>
      <w:color w:val="0000FF"/>
    </w:rPr>
  </w:style>
  <w:style w:type="paragraph" w:customStyle="1" w:styleId="IndentedNormal">
    <w:name w:val="Indented Normal"/>
    <w:basedOn w:val="a"/>
    <w:rsid w:val="000C0847"/>
    <w:pPr>
      <w:ind w:left="720"/>
    </w:pPr>
    <w:rPr>
      <w:sz w:val="24"/>
    </w:rPr>
  </w:style>
  <w:style w:type="paragraph" w:styleId="10">
    <w:name w:val="toc 1"/>
    <w:basedOn w:val="a"/>
    <w:next w:val="a"/>
    <w:uiPriority w:val="39"/>
    <w:rsid w:val="000C0847"/>
    <w:pPr>
      <w:spacing w:before="120"/>
    </w:pPr>
  </w:style>
  <w:style w:type="paragraph" w:styleId="20">
    <w:name w:val="toc 2"/>
    <w:basedOn w:val="a"/>
    <w:next w:val="a"/>
    <w:uiPriority w:val="39"/>
    <w:rsid w:val="000C0847"/>
    <w:pPr>
      <w:ind w:left="200"/>
    </w:pPr>
  </w:style>
  <w:style w:type="paragraph" w:styleId="30">
    <w:name w:val="toc 3"/>
    <w:basedOn w:val="a"/>
    <w:next w:val="a"/>
    <w:uiPriority w:val="39"/>
    <w:rsid w:val="000C0847"/>
    <w:pPr>
      <w:ind w:left="400"/>
    </w:pPr>
  </w:style>
  <w:style w:type="paragraph" w:styleId="40">
    <w:name w:val="toc 4"/>
    <w:basedOn w:val="a"/>
    <w:next w:val="a"/>
    <w:semiHidden/>
    <w:rsid w:val="000C0847"/>
    <w:pPr>
      <w:ind w:left="600"/>
    </w:pPr>
  </w:style>
  <w:style w:type="paragraph" w:styleId="50">
    <w:name w:val="toc 5"/>
    <w:basedOn w:val="a"/>
    <w:next w:val="a"/>
    <w:semiHidden/>
    <w:rsid w:val="000C0847"/>
    <w:pPr>
      <w:ind w:left="800"/>
    </w:pPr>
  </w:style>
  <w:style w:type="paragraph" w:styleId="60">
    <w:name w:val="toc 6"/>
    <w:basedOn w:val="a"/>
    <w:next w:val="a"/>
    <w:semiHidden/>
    <w:rsid w:val="000C0847"/>
    <w:pPr>
      <w:ind w:left="1000"/>
    </w:pPr>
  </w:style>
  <w:style w:type="paragraph" w:styleId="70">
    <w:name w:val="toc 7"/>
    <w:basedOn w:val="a"/>
    <w:next w:val="a"/>
    <w:semiHidden/>
    <w:rsid w:val="000C0847"/>
    <w:pPr>
      <w:ind w:left="1200"/>
    </w:pPr>
  </w:style>
  <w:style w:type="paragraph" w:styleId="80">
    <w:name w:val="toc 8"/>
    <w:basedOn w:val="a"/>
    <w:next w:val="a"/>
    <w:semiHidden/>
    <w:rsid w:val="000C0847"/>
    <w:pPr>
      <w:ind w:left="1400"/>
    </w:pPr>
  </w:style>
  <w:style w:type="paragraph" w:styleId="90">
    <w:name w:val="toc 9"/>
    <w:basedOn w:val="a"/>
    <w:next w:val="a"/>
    <w:semiHidden/>
    <w:rsid w:val="000C0847"/>
    <w:pPr>
      <w:ind w:left="1600"/>
    </w:pPr>
  </w:style>
  <w:style w:type="paragraph" w:customStyle="1" w:styleId="BodyText22">
    <w:name w:val="Body Text 22"/>
    <w:basedOn w:val="a"/>
    <w:rsid w:val="000C0847"/>
    <w:rPr>
      <w:vanish/>
      <w:color w:val="0000FF"/>
    </w:rPr>
  </w:style>
  <w:style w:type="paragraph" w:styleId="a6">
    <w:name w:val="Body Text"/>
    <w:basedOn w:val="a"/>
    <w:rsid w:val="000C0847"/>
    <w:pPr>
      <w:jc w:val="both"/>
    </w:pPr>
    <w:rPr>
      <w:sz w:val="24"/>
    </w:rPr>
  </w:style>
  <w:style w:type="paragraph" w:styleId="a7">
    <w:name w:val="Title"/>
    <w:basedOn w:val="a"/>
    <w:qFormat/>
    <w:rsid w:val="000C0847"/>
    <w:pPr>
      <w:spacing w:before="240" w:after="60"/>
      <w:jc w:val="center"/>
    </w:pPr>
    <w:rPr>
      <w:b/>
      <w:kern w:val="28"/>
      <w:sz w:val="36"/>
    </w:rPr>
  </w:style>
  <w:style w:type="paragraph" w:customStyle="1" w:styleId="BodyText21">
    <w:name w:val="Body Text 21"/>
    <w:basedOn w:val="a"/>
    <w:rsid w:val="000C0847"/>
    <w:pPr>
      <w:ind w:left="360"/>
    </w:pPr>
    <w:rPr>
      <w:color w:val="FF0000"/>
    </w:rPr>
  </w:style>
  <w:style w:type="paragraph" w:customStyle="1" w:styleId="TEXT">
    <w:name w:val="TEXT"/>
    <w:basedOn w:val="a"/>
    <w:rsid w:val="000C0847"/>
    <w:pPr>
      <w:ind w:left="1440" w:right="324" w:hanging="720"/>
    </w:pPr>
  </w:style>
  <w:style w:type="character" w:customStyle="1" w:styleId="Object">
    <w:name w:val="Object"/>
    <w:basedOn w:val="a0"/>
    <w:rsid w:val="000C0847"/>
    <w:rPr>
      <w:i/>
      <w:sz w:val="22"/>
    </w:rPr>
  </w:style>
  <w:style w:type="paragraph" w:customStyle="1" w:styleId="TableText">
    <w:name w:val="Table Text"/>
    <w:basedOn w:val="a"/>
    <w:rsid w:val="000C0847"/>
    <w:pPr>
      <w:spacing w:before="60" w:after="60"/>
    </w:pPr>
    <w:rPr>
      <w:rFonts w:ascii="Times New Roman" w:hAnsi="Times New Roman"/>
    </w:rPr>
  </w:style>
  <w:style w:type="paragraph" w:customStyle="1" w:styleId="Copyright">
    <w:name w:val="Copyright"/>
    <w:basedOn w:val="3"/>
    <w:next w:val="a"/>
    <w:rsid w:val="000C0847"/>
    <w:pPr>
      <w:keepLines/>
      <w:widowControl w:val="0"/>
      <w:tabs>
        <w:tab w:val="clear" w:pos="1440"/>
      </w:tabs>
      <w:spacing w:before="240" w:after="0"/>
      <w:ind w:left="-144" w:hanging="576"/>
      <w:outlineLvl w:val="9"/>
    </w:pPr>
    <w:rPr>
      <w:rFonts w:ascii="Arial Narrow" w:hAnsi="Arial Narrow"/>
      <w:sz w:val="28"/>
    </w:rPr>
  </w:style>
  <w:style w:type="paragraph" w:styleId="a8">
    <w:name w:val="footnote text"/>
    <w:basedOn w:val="a"/>
    <w:semiHidden/>
    <w:rsid w:val="000C0847"/>
    <w:rPr>
      <w:rFonts w:ascii="Times New Roman" w:hAnsi="Times New Roman"/>
    </w:rPr>
  </w:style>
  <w:style w:type="character" w:styleId="a9">
    <w:name w:val="footnote reference"/>
    <w:basedOn w:val="a0"/>
    <w:semiHidden/>
    <w:rsid w:val="000C0847"/>
    <w:rPr>
      <w:vertAlign w:val="superscript"/>
    </w:rPr>
  </w:style>
  <w:style w:type="paragraph" w:customStyle="1" w:styleId="DocumentMap1">
    <w:name w:val="Document Map1"/>
    <w:basedOn w:val="a"/>
    <w:rsid w:val="000C0847"/>
    <w:pPr>
      <w:shd w:val="clear" w:color="auto" w:fill="000080"/>
    </w:pPr>
    <w:rPr>
      <w:rFonts w:ascii="Tahoma" w:hAnsi="Tahoma"/>
    </w:rPr>
  </w:style>
  <w:style w:type="paragraph" w:customStyle="1" w:styleId="xl26">
    <w:name w:val="xl26"/>
    <w:basedOn w:val="a"/>
    <w:rsid w:val="000C0847"/>
    <w:pPr>
      <w:spacing w:before="100" w:after="100"/>
      <w:jc w:val="right"/>
    </w:pPr>
    <w:rPr>
      <w:rFonts w:ascii="Times New Roman" w:hAnsi="Times New Roman"/>
    </w:rPr>
  </w:style>
  <w:style w:type="character" w:styleId="aa">
    <w:name w:val="Hyperlink"/>
    <w:basedOn w:val="a0"/>
    <w:uiPriority w:val="99"/>
    <w:rsid w:val="000C0847"/>
    <w:rPr>
      <w:color w:val="0000FF"/>
      <w:u w:val="single"/>
    </w:rPr>
  </w:style>
  <w:style w:type="paragraph" w:styleId="ab">
    <w:name w:val="Document Map"/>
    <w:basedOn w:val="a"/>
    <w:link w:val="Char0"/>
    <w:rsid w:val="00974289"/>
    <w:pPr>
      <w:shd w:val="clear" w:color="auto" w:fill="000080"/>
    </w:pPr>
    <w:rPr>
      <w:rFonts w:ascii="Tahoma" w:hAnsi="Tahoma" w:cs="Tahoma"/>
    </w:rPr>
  </w:style>
  <w:style w:type="paragraph" w:customStyle="1" w:styleId="TabHead">
    <w:name w:val="TabHead"/>
    <w:basedOn w:val="a"/>
    <w:autoRedefine/>
    <w:rsid w:val="00171283"/>
    <w:pPr>
      <w:widowControl w:val="0"/>
      <w:overflowPunct/>
      <w:autoSpaceDE/>
      <w:autoSpaceDN/>
      <w:adjustRightInd/>
      <w:spacing w:before="120" w:after="120" w:line="240" w:lineRule="atLeast"/>
      <w:ind w:firstLine="454"/>
      <w:textAlignment w:val="auto"/>
    </w:pPr>
    <w:rPr>
      <w:rFonts w:ascii="Imago" w:hAnsi="Imago" w:cs="Arial"/>
      <w:b/>
      <w:bCs/>
      <w:sz w:val="22"/>
      <w:szCs w:val="22"/>
      <w:lang w:val="en-GB" w:eastAsia="en-US"/>
    </w:rPr>
  </w:style>
  <w:style w:type="paragraph" w:customStyle="1" w:styleId="Titel2">
    <w:name w:val="Titel2"/>
    <w:basedOn w:val="a"/>
    <w:next w:val="a"/>
    <w:autoRedefine/>
    <w:rsid w:val="00171283"/>
    <w:pPr>
      <w:widowControl w:val="0"/>
      <w:overflowPunct/>
      <w:autoSpaceDE/>
      <w:autoSpaceDN/>
      <w:adjustRightInd/>
      <w:spacing w:before="240" w:after="360" w:line="240" w:lineRule="atLeast"/>
      <w:textAlignment w:val="auto"/>
    </w:pPr>
    <w:rPr>
      <w:rFonts w:ascii="Imago" w:hAnsi="Imago" w:cs="Arial"/>
      <w:b/>
      <w:bCs/>
      <w:sz w:val="32"/>
      <w:szCs w:val="32"/>
      <w:lang w:val="en-GB"/>
    </w:rPr>
  </w:style>
  <w:style w:type="paragraph" w:styleId="ac">
    <w:name w:val="Balloon Text"/>
    <w:basedOn w:val="a"/>
    <w:link w:val="Char1"/>
    <w:rsid w:val="00DC4596"/>
    <w:rPr>
      <w:sz w:val="16"/>
      <w:szCs w:val="16"/>
    </w:rPr>
  </w:style>
  <w:style w:type="character" w:customStyle="1" w:styleId="Char1">
    <w:name w:val="批注框文本 Char"/>
    <w:basedOn w:val="a0"/>
    <w:link w:val="ac"/>
    <w:rsid w:val="00DC4596"/>
    <w:rPr>
      <w:rFonts w:ascii="Arial" w:hAnsi="Arial"/>
      <w:sz w:val="16"/>
      <w:szCs w:val="16"/>
    </w:rPr>
  </w:style>
  <w:style w:type="table" w:styleId="ad">
    <w:name w:val="Table Grid"/>
    <w:basedOn w:val="a1"/>
    <w:rsid w:val="00BE5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basedOn w:val="a0"/>
    <w:link w:val="a4"/>
    <w:uiPriority w:val="99"/>
    <w:rsid w:val="00327E5F"/>
    <w:rPr>
      <w:rFonts w:ascii="Arial" w:hAnsi="Arial"/>
      <w:sz w:val="16"/>
    </w:rPr>
  </w:style>
  <w:style w:type="character" w:customStyle="1" w:styleId="Char0">
    <w:name w:val="文档结构图 Char"/>
    <w:basedOn w:val="a0"/>
    <w:link w:val="ab"/>
    <w:rsid w:val="009010D6"/>
    <w:rPr>
      <w:rFonts w:ascii="Tahoma" w:hAnsi="Tahoma" w:cs="Tahoma"/>
      <w:shd w:val="clear" w:color="auto" w:fill="000080"/>
    </w:rPr>
  </w:style>
  <w:style w:type="paragraph" w:styleId="ae">
    <w:name w:val="Subtitle"/>
    <w:basedOn w:val="a"/>
    <w:next w:val="a"/>
    <w:link w:val="Char2"/>
    <w:qFormat/>
    <w:rsid w:val="00E8752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e"/>
    <w:rsid w:val="00E8752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f">
    <w:name w:val="Quote"/>
    <w:basedOn w:val="a"/>
    <w:next w:val="a"/>
    <w:link w:val="Char3"/>
    <w:uiPriority w:val="29"/>
    <w:qFormat/>
    <w:rsid w:val="00E87525"/>
    <w:rPr>
      <w:i/>
      <w:iCs/>
      <w:color w:val="000000" w:themeColor="text1"/>
    </w:rPr>
  </w:style>
  <w:style w:type="character" w:customStyle="1" w:styleId="Char3">
    <w:name w:val="引用 Char"/>
    <w:basedOn w:val="a0"/>
    <w:link w:val="af"/>
    <w:uiPriority w:val="29"/>
    <w:rsid w:val="00E87525"/>
    <w:rPr>
      <w:rFonts w:ascii="Arial" w:hAnsi="Arial"/>
      <w:i/>
      <w:iCs/>
      <w:color w:val="000000" w:themeColor="text1"/>
    </w:rPr>
  </w:style>
  <w:style w:type="character" w:styleId="af0">
    <w:name w:val="Strong"/>
    <w:basedOn w:val="a0"/>
    <w:qFormat/>
    <w:rsid w:val="000C23E1"/>
    <w:rPr>
      <w:b/>
      <w:bCs/>
    </w:rPr>
  </w:style>
  <w:style w:type="paragraph" w:customStyle="1" w:styleId="BodyText1">
    <w:name w:val="Body Text 1"/>
    <w:basedOn w:val="a6"/>
    <w:rsid w:val="007F4D3C"/>
    <w:pPr>
      <w:overflowPunct/>
      <w:autoSpaceDE/>
      <w:autoSpaceDN/>
      <w:adjustRightInd/>
      <w:spacing w:before="60" w:after="60"/>
      <w:ind w:left="851" w:firstLineChars="200" w:firstLine="200"/>
      <w:textAlignment w:val="auto"/>
    </w:pPr>
    <w:rPr>
      <w:sz w:val="21"/>
      <w:lang w:val="de-DE"/>
    </w:rPr>
  </w:style>
  <w:style w:type="paragraph" w:styleId="af1">
    <w:name w:val="List Paragraph"/>
    <w:basedOn w:val="a"/>
    <w:uiPriority w:val="34"/>
    <w:qFormat/>
    <w:rsid w:val="001F03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oleObject" Target="embeddings/Microsoft_Visio_2003-2010___1.vsd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IVECO\0&#39033;&#30446;&#31649;&#29702;\21Project%20Documents%20Template\01%20Project%20Deliverables%20Template\SIH_SAP_Rollout_Function_Spec_Template_CN_V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82A1E-2939-4607-B81F-EEF28D877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SIH_SAP_Rollout_Function_Spec_Template_CN_V1.1.dot</Template>
  <TotalTime>1888</TotalTime>
  <Pages>10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 Template CN</vt:lpstr>
    </vt:vector>
  </TitlesOfParts>
  <Company>HP China</Company>
  <LinksUpToDate>false</LinksUpToDate>
  <CharactersWithSpaces>2693</CharactersWithSpaces>
  <SharedDoc>false</SharedDoc>
  <HLinks>
    <vt:vector size="108" baseType="variant">
      <vt:variant>
        <vt:i4>1441855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_Toc219715522</vt:lpwstr>
      </vt:variant>
      <vt:variant>
        <vt:i4>1441855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_Toc219715521</vt:lpwstr>
      </vt:variant>
      <vt:variant>
        <vt:i4>1441855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_Toc219715520</vt:lpwstr>
      </vt:variant>
      <vt:variant>
        <vt:i4>1376319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_Toc219715519</vt:lpwstr>
      </vt:variant>
      <vt:variant>
        <vt:i4>1376319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_Toc219715518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_Toc219715517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_Toc219715516</vt:lpwstr>
      </vt:variant>
      <vt:variant>
        <vt:i4>1376319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_Toc219715515</vt:lpwstr>
      </vt:variant>
      <vt:variant>
        <vt:i4>1376319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_Toc219715514</vt:lpwstr>
      </vt:variant>
      <vt:variant>
        <vt:i4>1376319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_Toc219715513</vt:lpwstr>
      </vt:variant>
      <vt:variant>
        <vt:i4>1376319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_Toc219715512</vt:lpwstr>
      </vt:variant>
      <vt:variant>
        <vt:i4>1376319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_Toc219715511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_Toc219715510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_Toc219715509</vt:lpwstr>
      </vt:variant>
      <vt:variant>
        <vt:i4>1310783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_Toc219715508</vt:lpwstr>
      </vt:variant>
      <vt:variant>
        <vt:i4>1310783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_Toc219715507</vt:lpwstr>
      </vt:variant>
      <vt:variant>
        <vt:i4>1310783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_Toc219715506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_Toc219715505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 Template CN</dc:title>
  <dc:creator>Yu-Bing Zhu</dc:creator>
  <cp:keywords>FS</cp:keywords>
  <cp:lastModifiedBy>druidwang</cp:lastModifiedBy>
  <cp:revision>2354</cp:revision>
  <cp:lastPrinted>2012-10-12T06:08:00Z</cp:lastPrinted>
  <dcterms:created xsi:type="dcterms:W3CDTF">2012-09-03T02:02:00Z</dcterms:created>
  <dcterms:modified xsi:type="dcterms:W3CDTF">2017-03-21T03:51:00Z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ZH</vt:lpwstr>
  </property>
  <property fmtid="{D5CDD505-2E9C-101B-9397-08002B2CF9AE}" pid="3" name="Version">
    <vt:lpwstr>V1.0</vt:lpwstr>
  </property>
</Properties>
</file>