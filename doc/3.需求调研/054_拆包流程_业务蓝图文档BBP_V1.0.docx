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A3519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科尔本</w:t>
      </w:r>
      <w:r w:rsidR="00FF3286"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Pr="00FA3519" w:rsidRDefault="00AE5093"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 w:hint="eastAsia"/>
          <w:b/>
          <w:bCs/>
          <w:sz w:val="44"/>
        </w:rPr>
        <w:t>拆</w:t>
      </w:r>
      <w:r w:rsidR="00FA3519">
        <w:rPr>
          <w:rFonts w:ascii="Times New Roman" w:hAnsi="Times New Roman" w:hint="eastAsia"/>
          <w:b/>
          <w:bCs/>
          <w:sz w:val="44"/>
        </w:rPr>
        <w:t>包</w:t>
      </w:r>
      <w:r w:rsidR="00AF24F8" w:rsidRPr="00FA3519">
        <w:rPr>
          <w:rFonts w:ascii="Times New Roman" w:hAnsi="Times New Roman" w:hint="eastAsia"/>
          <w:b/>
          <w:bCs/>
          <w:sz w:val="44"/>
        </w:rPr>
        <w:t>流程</w:t>
      </w:r>
    </w:p>
    <w:p w:rsidR="00F3706C" w:rsidRPr="00FA3519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FA3519">
        <w:rPr>
          <w:rFonts w:ascii="Times New Roman" w:hAnsi="Times New Roman"/>
          <w:b/>
          <w:bCs/>
          <w:sz w:val="44"/>
        </w:rPr>
        <w:t>WMS_</w:t>
      </w:r>
      <w:r w:rsidR="00935AE1" w:rsidRPr="00FA3519">
        <w:rPr>
          <w:rFonts w:ascii="Times New Roman" w:hAnsi="Times New Roman"/>
          <w:b/>
          <w:bCs/>
          <w:sz w:val="44"/>
        </w:rPr>
        <w:t>0</w:t>
      </w:r>
      <w:r w:rsidR="00FA3519">
        <w:rPr>
          <w:rFonts w:ascii="Times New Roman" w:hAnsi="Times New Roman"/>
          <w:b/>
          <w:bCs/>
          <w:sz w:val="44"/>
        </w:rPr>
        <w:t>5</w:t>
      </w:r>
      <w:r w:rsidR="00AE5093">
        <w:rPr>
          <w:rFonts w:ascii="Times New Roman" w:hAnsi="Times New Roman"/>
          <w:b/>
          <w:bCs/>
          <w:sz w:val="44"/>
        </w:rPr>
        <w:t>4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Pr="00FA3519" w:rsidRDefault="00DC7074">
      <w:pPr>
        <w:pStyle w:val="a7"/>
      </w:pPr>
      <w:r w:rsidRPr="00FA3519">
        <w:rPr>
          <w:rFonts w:hint="eastAsia"/>
        </w:rPr>
        <w:t>201</w:t>
      </w:r>
      <w:r w:rsidR="00FA3519" w:rsidRPr="00FA3519">
        <w:t>7</w:t>
      </w:r>
      <w:r w:rsidR="00FF3286" w:rsidRPr="00FA3519">
        <w:rPr>
          <w:rFonts w:hint="eastAsia"/>
        </w:rPr>
        <w:t>-</w:t>
      </w:r>
      <w:r w:rsidR="00FA3519" w:rsidRPr="00FA3519">
        <w:t>3</w:t>
      </w:r>
      <w:r w:rsidR="00B86C4C" w:rsidRPr="00FA3519">
        <w:rPr>
          <w:rFonts w:hint="eastAsia"/>
        </w:rPr>
        <w:t>-</w:t>
      </w:r>
      <w:r w:rsidR="00D45F69" w:rsidRPr="00FA3519">
        <w:t>2</w:t>
      </w:r>
      <w:r w:rsidR="00FA3519" w:rsidRPr="00FA3519">
        <w:t>1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A3519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王祥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FA3519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 w:rsidR="00FA3519">
              <w:rPr>
                <w:i w:val="0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FA3519">
              <w:rPr>
                <w:i w:val="0"/>
                <w:color w:val="000000"/>
                <w:sz w:val="24"/>
                <w:szCs w:val="24"/>
              </w:rPr>
              <w:t>3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C04C68">
              <w:rPr>
                <w:i w:val="0"/>
                <w:color w:val="000000"/>
                <w:sz w:val="24"/>
                <w:szCs w:val="24"/>
              </w:rPr>
              <w:t>2</w:t>
            </w:r>
            <w:r w:rsidR="00FA3519">
              <w:rPr>
                <w:i w:val="0"/>
                <w:color w:val="000000"/>
                <w:sz w:val="24"/>
                <w:szCs w:val="24"/>
              </w:rPr>
              <w:t>1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FA3519">
            <w:r>
              <w:rPr>
                <w:rFonts w:hint="eastAsia"/>
              </w:rPr>
              <w:t>201</w:t>
            </w:r>
            <w:r w:rsidR="00FA3519">
              <w:t>7</w:t>
            </w:r>
            <w:r w:rsidR="009D24ED">
              <w:rPr>
                <w:rFonts w:hint="eastAsia"/>
              </w:rPr>
              <w:t>-</w:t>
            </w:r>
            <w:r w:rsidR="00FA3519">
              <w:t>3</w:t>
            </w:r>
            <w:r>
              <w:rPr>
                <w:rFonts w:hint="eastAsia"/>
              </w:rPr>
              <w:t>-</w:t>
            </w:r>
            <w:r w:rsidR="00002280">
              <w:t>2</w:t>
            </w:r>
            <w:r w:rsidR="00FA3519"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FA3519" w:rsidP="009010D6">
            <w:r>
              <w:rPr>
                <w:rFonts w:hint="eastAsia"/>
              </w:rPr>
              <w:t>王祥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FA3519">
        <w:rPr>
          <w:rFonts w:hint="eastAsia"/>
          <w:sz w:val="30"/>
          <w:szCs w:val="30"/>
        </w:rPr>
        <w:t>科尔本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BD62EB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bookmarkStart w:id="10" w:name="_GoBack"/>
    <w:bookmarkEnd w:id="10"/>
    <w:p w:rsidR="00AC61AB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77861230" w:history="1">
        <w:r w:rsidR="00AC61AB" w:rsidRPr="00873E9E">
          <w:rPr>
            <w:rStyle w:val="aa"/>
            <w:noProof/>
          </w:rPr>
          <w:t>1</w:t>
        </w:r>
        <w:r w:rsidR="00AC61A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C61AB" w:rsidRPr="00873E9E">
          <w:rPr>
            <w:rStyle w:val="aa"/>
            <w:rFonts w:hint="eastAsia"/>
            <w:noProof/>
          </w:rPr>
          <w:t>业务蓝图流程描述</w:t>
        </w:r>
        <w:r w:rsidR="00AC61AB">
          <w:rPr>
            <w:noProof/>
            <w:webHidden/>
          </w:rPr>
          <w:tab/>
        </w:r>
        <w:r w:rsidR="00AC61AB">
          <w:rPr>
            <w:noProof/>
            <w:webHidden/>
          </w:rPr>
          <w:fldChar w:fldCharType="begin"/>
        </w:r>
        <w:r w:rsidR="00AC61AB">
          <w:rPr>
            <w:noProof/>
            <w:webHidden/>
          </w:rPr>
          <w:instrText xml:space="preserve"> PAGEREF _Toc477861230 \h </w:instrText>
        </w:r>
        <w:r w:rsidR="00AC61AB">
          <w:rPr>
            <w:noProof/>
            <w:webHidden/>
          </w:rPr>
        </w:r>
        <w:r w:rsidR="00AC61AB">
          <w:rPr>
            <w:noProof/>
            <w:webHidden/>
          </w:rPr>
          <w:fldChar w:fldCharType="separate"/>
        </w:r>
        <w:r w:rsidR="00AC61AB">
          <w:rPr>
            <w:noProof/>
            <w:webHidden/>
          </w:rPr>
          <w:t>5</w:t>
        </w:r>
        <w:r w:rsidR="00AC61AB">
          <w:rPr>
            <w:noProof/>
            <w:webHidden/>
          </w:rPr>
          <w:fldChar w:fldCharType="end"/>
        </w:r>
      </w:hyperlink>
    </w:p>
    <w:p w:rsidR="00AC61AB" w:rsidRDefault="00AC61AB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231" w:history="1">
        <w:r w:rsidRPr="00873E9E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73E9E">
          <w:rPr>
            <w:rStyle w:val="aa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61AB" w:rsidRDefault="00AC61A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232" w:history="1">
        <w:r w:rsidRPr="00873E9E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73E9E">
          <w:rPr>
            <w:rStyle w:val="aa"/>
            <w:rFonts w:hint="eastAsia"/>
            <w:noProof/>
          </w:rPr>
          <w:t>图标定义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61AB" w:rsidRDefault="00AC61A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233" w:history="1">
        <w:r w:rsidRPr="00873E9E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73E9E">
          <w:rPr>
            <w:rStyle w:val="aa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61AB" w:rsidRDefault="00AC61AB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234" w:history="1">
        <w:r w:rsidRPr="00873E9E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73E9E">
          <w:rPr>
            <w:rStyle w:val="aa"/>
            <w:rFonts w:hint="eastAsia"/>
            <w:noProof/>
          </w:rPr>
          <w:t>业务流程步骤描述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C61AB" w:rsidRDefault="00AC61AB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235" w:history="1">
        <w:r w:rsidRPr="00873E9E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73E9E">
          <w:rPr>
            <w:rStyle w:val="aa"/>
            <w:rFonts w:hint="eastAsia"/>
            <w:noProof/>
          </w:rPr>
          <w:t>详细功能描述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61AB" w:rsidRDefault="00AC61A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236" w:history="1">
        <w:r w:rsidRPr="00873E9E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73E9E">
          <w:rPr>
            <w:rStyle w:val="aa"/>
            <w:noProof/>
          </w:rPr>
          <w:t>WMS_054_010</w:t>
        </w:r>
        <w:r w:rsidRPr="00873E9E">
          <w:rPr>
            <w:rStyle w:val="aa"/>
            <w:rFonts w:hint="eastAsia"/>
            <w:noProof/>
          </w:rPr>
          <w:t>：打印新箱标签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61AB" w:rsidRDefault="00AC61A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237" w:history="1">
        <w:r w:rsidRPr="00873E9E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73E9E">
          <w:rPr>
            <w:rStyle w:val="aa"/>
            <w:noProof/>
          </w:rPr>
          <w:t>WMS_054_020</w:t>
        </w:r>
        <w:r w:rsidRPr="00873E9E">
          <w:rPr>
            <w:rStyle w:val="aa"/>
            <w:rFonts w:hint="eastAsia"/>
            <w:noProof/>
          </w:rPr>
          <w:t>：扫描原箱条码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61AB" w:rsidRDefault="00AC61A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238" w:history="1">
        <w:r w:rsidRPr="00873E9E">
          <w:rPr>
            <w:rStyle w:val="a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73E9E">
          <w:rPr>
            <w:rStyle w:val="aa"/>
            <w:noProof/>
          </w:rPr>
          <w:t>WMS_054_030</w:t>
        </w:r>
        <w:r w:rsidRPr="00873E9E">
          <w:rPr>
            <w:rStyle w:val="aa"/>
            <w:rFonts w:hint="eastAsia"/>
            <w:noProof/>
          </w:rPr>
          <w:t>：扫描新箱条码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61AB" w:rsidRDefault="00AC61A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239" w:history="1">
        <w:r w:rsidRPr="00873E9E">
          <w:rPr>
            <w:rStyle w:val="a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73E9E">
          <w:rPr>
            <w:rStyle w:val="aa"/>
            <w:noProof/>
          </w:rPr>
          <w:t>WMS_054_040</w:t>
        </w:r>
        <w:r w:rsidRPr="00873E9E">
          <w:rPr>
            <w:rStyle w:val="aa"/>
            <w:rFonts w:hint="eastAsia"/>
            <w:noProof/>
          </w:rPr>
          <w:t>：扫描确认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C61AB" w:rsidRDefault="00AC61A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240" w:history="1">
        <w:r w:rsidRPr="00873E9E">
          <w:rPr>
            <w:rStyle w:val="a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73E9E">
          <w:rPr>
            <w:rStyle w:val="aa"/>
            <w:noProof/>
          </w:rPr>
          <w:t>WMS_054_050</w:t>
        </w:r>
        <w:r w:rsidRPr="00873E9E">
          <w:rPr>
            <w:rStyle w:val="aa"/>
            <w:rFonts w:hint="eastAsia"/>
            <w:noProof/>
          </w:rPr>
          <w:t>：拆包过账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C61AB" w:rsidRDefault="00AC61AB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241" w:history="1">
        <w:r w:rsidRPr="00873E9E">
          <w:rPr>
            <w:rStyle w:val="a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873E9E">
          <w:rPr>
            <w:rStyle w:val="aa"/>
            <w:noProof/>
          </w:rPr>
          <w:t>WMS_054_060</w:t>
        </w:r>
        <w:r w:rsidRPr="00873E9E">
          <w:rPr>
            <w:rStyle w:val="aa"/>
            <w:rFonts w:hint="eastAsia"/>
            <w:noProof/>
          </w:rPr>
          <w:t>：</w:t>
        </w:r>
        <w:r w:rsidRPr="00873E9E">
          <w:rPr>
            <w:rStyle w:val="aa"/>
            <w:noProof/>
          </w:rPr>
          <w:t>MES</w:t>
        </w:r>
        <w:r w:rsidRPr="00873E9E">
          <w:rPr>
            <w:rStyle w:val="aa"/>
            <w:rFonts w:hint="eastAsia"/>
            <w:noProof/>
          </w:rPr>
          <w:t>条码拆包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77861230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AE5093">
            <w:pPr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761035">
              <w:rPr>
                <w:color w:val="2702C2"/>
              </w:rPr>
              <w:t>5</w:t>
            </w:r>
            <w:r w:rsidR="00AE5093">
              <w:rPr>
                <w:color w:val="2702C2"/>
              </w:rPr>
              <w:t>4</w:t>
            </w:r>
            <w:r w:rsidR="00157428" w:rsidRPr="00157428">
              <w:rPr>
                <w:rFonts w:hint="eastAsia"/>
                <w:color w:val="2702C2"/>
              </w:rPr>
              <w:t>_</w:t>
            </w:r>
            <w:r w:rsidR="00AE5093">
              <w:rPr>
                <w:rFonts w:hint="eastAsia"/>
                <w:color w:val="2702C2"/>
              </w:rPr>
              <w:t>拆</w:t>
            </w:r>
            <w:r w:rsidR="00761035">
              <w:rPr>
                <w:rFonts w:hint="eastAsia"/>
                <w:color w:val="2702C2"/>
              </w:rPr>
              <w:t>包</w:t>
            </w:r>
            <w:r w:rsidR="00E80E24">
              <w:rPr>
                <w:color w:val="2702C2"/>
              </w:rPr>
              <w:t>流程</w:t>
            </w:r>
            <w:r w:rsidR="00157428" w:rsidRPr="00157428">
              <w:rPr>
                <w:rFonts w:hint="eastAsia"/>
                <w:color w:val="2702C2"/>
              </w:rPr>
              <w:t xml:space="preserve"> 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2136A6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color w:val="2702C2"/>
              </w:rPr>
              <w:t>仓库</w:t>
            </w:r>
            <w:bookmarkEnd w:id="12"/>
            <w:bookmarkEnd w:id="13"/>
            <w:bookmarkEnd w:id="14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AE5093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AE5093">
              <w:rPr>
                <w:rFonts w:hint="eastAsia"/>
                <w:color w:val="2702C2"/>
              </w:rPr>
              <w:t>分零件拆</w:t>
            </w:r>
            <w:r w:rsidR="00151A27">
              <w:rPr>
                <w:rFonts w:hint="eastAsia"/>
                <w:color w:val="2702C2"/>
              </w:rPr>
              <w:t>包流程</w:t>
            </w:r>
            <w:r w:rsidR="00466366">
              <w:rPr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77861231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77861232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414pt" o:ole="">
            <v:imagedata r:id="rId9" o:title=""/>
          </v:shape>
          <o:OLEObject Type="Embed" ProgID="Visio.Drawing.11" ShapeID="_x0000_i1025" DrawAspect="Content" ObjectID="_1551603089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77861233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AE5093">
        <w:object w:dxaOrig="7008" w:dyaOrig="10953">
          <v:shape id="_x0000_i1026" type="#_x0000_t75" style="width:350.25pt;height:547.5pt" o:ole="">
            <v:imagedata r:id="rId11" o:title=""/>
          </v:shape>
          <o:OLEObject Type="Embed" ProgID="Visio.Drawing.15" ShapeID="_x0000_i1026" DrawAspect="Content" ObjectID="_1551603090" r:id="rId12"/>
        </w:object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77861234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2562" w:rsidTr="007E318E">
        <w:trPr>
          <w:trHeight w:val="455"/>
        </w:trPr>
        <w:tc>
          <w:tcPr>
            <w:tcW w:w="567" w:type="dxa"/>
          </w:tcPr>
          <w:p w:rsidR="00E52562" w:rsidRDefault="00E52562" w:rsidP="005C584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E85573">
              <w:rPr>
                <w:color w:val="2702C2"/>
              </w:rPr>
              <w:t>1</w:t>
            </w:r>
            <w:r w:rsidR="00625BBB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E52562" w:rsidRPr="00EE0FE1" w:rsidRDefault="00E85573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E52562" w:rsidRDefault="00A93B5C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打印新箱</w:t>
            </w:r>
            <w:r>
              <w:rPr>
                <w:color w:val="2702C2"/>
              </w:rPr>
              <w:t>标签</w:t>
            </w:r>
          </w:p>
        </w:tc>
        <w:tc>
          <w:tcPr>
            <w:tcW w:w="1417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E52562" w:rsidRDefault="001971BF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</w:tr>
      <w:tr w:rsidR="00807AC1" w:rsidTr="007E318E">
        <w:trPr>
          <w:trHeight w:val="455"/>
        </w:trPr>
        <w:tc>
          <w:tcPr>
            <w:tcW w:w="567" w:type="dxa"/>
          </w:tcPr>
          <w:p w:rsidR="00807AC1" w:rsidRDefault="00807AC1" w:rsidP="005C584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E85573">
              <w:rPr>
                <w:color w:val="2702C2"/>
              </w:rPr>
              <w:t>2</w:t>
            </w:r>
            <w:r w:rsidR="006712FE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807AC1" w:rsidRPr="00EE0FE1" w:rsidRDefault="00E85573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807AC1" w:rsidRDefault="00A93B5C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</w:t>
            </w:r>
            <w:r>
              <w:rPr>
                <w:color w:val="2702C2"/>
              </w:rPr>
              <w:t>原箱标签</w:t>
            </w:r>
          </w:p>
        </w:tc>
        <w:tc>
          <w:tcPr>
            <w:tcW w:w="1417" w:type="dxa"/>
          </w:tcPr>
          <w:p w:rsidR="00807AC1" w:rsidRPr="00EE0FE1" w:rsidRDefault="00807AC1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807AC1" w:rsidRDefault="00B120F5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807AC1" w:rsidRPr="00EE0FE1" w:rsidRDefault="00807AC1" w:rsidP="002E239B">
            <w:pPr>
              <w:rPr>
                <w:color w:val="2702C2"/>
              </w:rPr>
            </w:pPr>
          </w:p>
        </w:tc>
      </w:tr>
      <w:tr w:rsidR="005C5840" w:rsidTr="007E318E">
        <w:trPr>
          <w:trHeight w:val="455"/>
        </w:trPr>
        <w:tc>
          <w:tcPr>
            <w:tcW w:w="567" w:type="dxa"/>
          </w:tcPr>
          <w:p w:rsidR="005C5840" w:rsidRDefault="00E85573" w:rsidP="005C5840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03</w:t>
            </w:r>
            <w:r w:rsidR="005C5840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5C5840" w:rsidRDefault="00E85573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5C5840" w:rsidRDefault="005C5840" w:rsidP="005C5840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扫描新箱</w:t>
            </w:r>
            <w:r>
              <w:rPr>
                <w:color w:val="2702C2"/>
              </w:rPr>
              <w:t>标签</w:t>
            </w:r>
          </w:p>
        </w:tc>
        <w:tc>
          <w:tcPr>
            <w:tcW w:w="141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C5840" w:rsidRPr="00EE0FE1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5C5840" w:rsidRDefault="005C5840" w:rsidP="005C5840">
            <w:pPr>
              <w:rPr>
                <w:color w:val="2702C2"/>
              </w:rPr>
            </w:pPr>
          </w:p>
        </w:tc>
      </w:tr>
      <w:tr w:rsidR="005C5840" w:rsidTr="007E318E">
        <w:trPr>
          <w:trHeight w:val="455"/>
        </w:trPr>
        <w:tc>
          <w:tcPr>
            <w:tcW w:w="567" w:type="dxa"/>
          </w:tcPr>
          <w:p w:rsidR="005C5840" w:rsidRDefault="00E85573" w:rsidP="005C5840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04</w:t>
            </w:r>
            <w:r w:rsidR="005C5840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5C5840" w:rsidRDefault="00E85573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5C5840" w:rsidRDefault="005C5840" w:rsidP="005C5840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扫描确认</w:t>
            </w:r>
          </w:p>
        </w:tc>
        <w:tc>
          <w:tcPr>
            <w:tcW w:w="141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C5840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</w:tr>
      <w:tr w:rsidR="005C5840" w:rsidTr="007E318E">
        <w:trPr>
          <w:trHeight w:val="455"/>
        </w:trPr>
        <w:tc>
          <w:tcPr>
            <w:tcW w:w="567" w:type="dxa"/>
          </w:tcPr>
          <w:p w:rsidR="005C5840" w:rsidRDefault="00E85573" w:rsidP="005C5840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05</w:t>
            </w:r>
            <w:r w:rsidR="005C5840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5C5840" w:rsidRDefault="005C5840" w:rsidP="005C584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5C5840" w:rsidRDefault="00ED28A8" w:rsidP="005C5840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拆</w:t>
            </w:r>
            <w:r w:rsidR="005C5840">
              <w:rPr>
                <w:rFonts w:hint="eastAsia"/>
                <w:color w:val="2702C2"/>
              </w:rPr>
              <w:t>包过账</w:t>
            </w:r>
          </w:p>
        </w:tc>
        <w:tc>
          <w:tcPr>
            <w:tcW w:w="141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C5840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</w:tr>
      <w:tr w:rsidR="005C5840" w:rsidTr="007E318E">
        <w:trPr>
          <w:trHeight w:val="455"/>
        </w:trPr>
        <w:tc>
          <w:tcPr>
            <w:tcW w:w="567" w:type="dxa"/>
          </w:tcPr>
          <w:p w:rsidR="005C5840" w:rsidRDefault="005C5840" w:rsidP="005C584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E85573">
              <w:rPr>
                <w:color w:val="2702C2"/>
              </w:rPr>
              <w:t>6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5C5840" w:rsidRDefault="005C5840" w:rsidP="005C584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5C5840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MES</w:t>
            </w:r>
            <w:r w:rsidR="00ED28A8">
              <w:rPr>
                <w:rFonts w:hint="eastAsia"/>
                <w:color w:val="2702C2"/>
              </w:rPr>
              <w:t>条码拆</w:t>
            </w:r>
            <w:r>
              <w:rPr>
                <w:rFonts w:hint="eastAsia"/>
                <w:color w:val="2702C2"/>
              </w:rPr>
              <w:t>包</w:t>
            </w:r>
          </w:p>
        </w:tc>
        <w:tc>
          <w:tcPr>
            <w:tcW w:w="141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C5840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</w:tr>
    </w:tbl>
    <w:p w:rsidR="00F01D1D" w:rsidRDefault="00485A70" w:rsidP="007F4D3C">
      <w:pPr>
        <w:rPr>
          <w:color w:val="2702C2"/>
        </w:rPr>
      </w:pPr>
      <w:bookmarkStart w:id="25" w:name="_Toc216751457"/>
      <w:bookmarkStart w:id="26" w:name="_Toc216782638"/>
      <w:r>
        <w:rPr>
          <w:color w:val="2702C2"/>
        </w:rPr>
        <w:br/>
      </w:r>
    </w:p>
    <w:p w:rsidR="00485A70" w:rsidRDefault="00485A70" w:rsidP="007F4D3C">
      <w:pPr>
        <w:rPr>
          <w:color w:val="2702C2"/>
        </w:rPr>
      </w:pPr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77861235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D65CED" w:rsidP="00815E41">
      <w:pPr>
        <w:pStyle w:val="2"/>
      </w:pPr>
      <w:bookmarkStart w:id="28" w:name="_Toc216751458"/>
      <w:bookmarkStart w:id="29" w:name="_Toc216782639"/>
      <w:bookmarkStart w:id="30" w:name="_Toc477861236"/>
      <w:r>
        <w:t>WMS_0</w:t>
      </w:r>
      <w:r w:rsidR="005C5840">
        <w:t>5</w:t>
      </w:r>
      <w:r w:rsidR="00E85573">
        <w:t>4</w:t>
      </w:r>
      <w:r>
        <w:t>_0</w:t>
      </w:r>
      <w:r w:rsidR="00E85573">
        <w:t>1</w:t>
      </w:r>
      <w:r w:rsidR="005C5840">
        <w:t>0</w:t>
      </w:r>
      <w:r w:rsidR="0051237E" w:rsidRPr="0051237E">
        <w:rPr>
          <w:rFonts w:hint="eastAsia"/>
        </w:rPr>
        <w:t>：</w:t>
      </w:r>
      <w:bookmarkEnd w:id="28"/>
      <w:bookmarkEnd w:id="29"/>
      <w:r w:rsidR="005C5840">
        <w:rPr>
          <w:rFonts w:hint="eastAsia"/>
        </w:rPr>
        <w:t>打印新</w:t>
      </w:r>
      <w:r w:rsidR="005C5840">
        <w:t>箱标签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E85573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4E55EE">
              <w:rPr>
                <w:rFonts w:hint="eastAsia"/>
                <w:color w:val="2702C2"/>
              </w:rPr>
              <w:t>_0</w:t>
            </w:r>
            <w:r w:rsidR="005C5840">
              <w:rPr>
                <w:color w:val="2702C2"/>
              </w:rPr>
              <w:t>5</w:t>
            </w:r>
            <w:r w:rsidR="00E85573">
              <w:rPr>
                <w:color w:val="2702C2"/>
              </w:rPr>
              <w:t>4</w:t>
            </w:r>
            <w:r>
              <w:rPr>
                <w:rFonts w:hint="eastAsia"/>
                <w:color w:val="2702C2"/>
              </w:rPr>
              <w:t>_0</w:t>
            </w:r>
            <w:r w:rsidR="00E85573">
              <w:rPr>
                <w:color w:val="2702C2"/>
              </w:rPr>
              <w:t>1</w:t>
            </w:r>
            <w:r w:rsidR="005C5840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7E605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5C5840">
              <w:rPr>
                <w:rFonts w:hint="eastAsia"/>
                <w:color w:val="2702C2"/>
              </w:rPr>
              <w:t>打印</w:t>
            </w:r>
            <w:r w:rsidR="00AC3F70">
              <w:rPr>
                <w:rFonts w:hint="eastAsia"/>
                <w:color w:val="2702C2"/>
              </w:rPr>
              <w:t>拆包</w:t>
            </w:r>
            <w:r w:rsidR="005C5840">
              <w:rPr>
                <w:rFonts w:hint="eastAsia"/>
                <w:color w:val="2702C2"/>
              </w:rPr>
              <w:t>后</w:t>
            </w:r>
            <w:r w:rsidR="005C5840">
              <w:rPr>
                <w:color w:val="2702C2"/>
              </w:rPr>
              <w:t>的新箱标签</w:t>
            </w:r>
            <w:r w:rsidR="00A7637E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749C0" w:rsidRPr="00C94C42" w:rsidRDefault="00AC3F70" w:rsidP="00695A58">
            <w:pPr>
              <w:pStyle w:val="af1"/>
              <w:numPr>
                <w:ilvl w:val="0"/>
                <w:numId w:val="3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5C5840">
              <w:rPr>
                <w:rFonts w:hint="eastAsia"/>
                <w:color w:val="2702C2"/>
              </w:rPr>
              <w:t>打印</w:t>
            </w:r>
            <w:r w:rsidR="004240C0">
              <w:rPr>
                <w:rFonts w:hint="eastAsia"/>
                <w:color w:val="2702C2"/>
              </w:rPr>
              <w:t>拆</w:t>
            </w:r>
            <w:r w:rsidR="005C5840">
              <w:rPr>
                <w:rFonts w:hint="eastAsia"/>
                <w:color w:val="2702C2"/>
              </w:rPr>
              <w:t>包后</w:t>
            </w:r>
            <w:r w:rsidR="005C5840">
              <w:rPr>
                <w:color w:val="2702C2"/>
              </w:rPr>
              <w:t>的新箱标签</w:t>
            </w:r>
            <w:r w:rsidR="004749C0">
              <w:rPr>
                <w:color w:val="2702C2"/>
              </w:rPr>
              <w:t>。</w:t>
            </w:r>
          </w:p>
          <w:p w:rsidR="0068044D" w:rsidRPr="00772C8A" w:rsidRDefault="0068044D" w:rsidP="0068044D">
            <w:pPr>
              <w:pStyle w:val="af1"/>
              <w:ind w:left="360" w:firstLineChars="0" w:firstLine="0"/>
              <w:textAlignment w:val="auto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9964A3">
              <w:rPr>
                <w:rFonts w:hint="eastAsia"/>
                <w:color w:val="2702C2"/>
              </w:rPr>
              <w:t>无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1" w:name="_Toc216782640"/>
    </w:p>
    <w:p w:rsidR="007E542A" w:rsidRPr="00815E41" w:rsidRDefault="00B4103E" w:rsidP="007E542A">
      <w:pPr>
        <w:pStyle w:val="2"/>
      </w:pPr>
      <w:bookmarkStart w:id="32" w:name="_Toc477861237"/>
      <w:r>
        <w:t>WMS_0</w:t>
      </w:r>
      <w:r w:rsidR="005C5840">
        <w:t>5</w:t>
      </w:r>
      <w:r w:rsidR="001C7AF1">
        <w:t>4</w:t>
      </w:r>
      <w:r>
        <w:t>_0</w:t>
      </w:r>
      <w:r w:rsidR="001C7AF1">
        <w:t>2</w:t>
      </w:r>
      <w:r w:rsidR="001744CA">
        <w:t>0</w:t>
      </w:r>
      <w:r w:rsidR="00156B02" w:rsidRPr="00156B02">
        <w:rPr>
          <w:rFonts w:hint="eastAsia"/>
        </w:rPr>
        <w:t>：</w:t>
      </w:r>
      <w:r w:rsidR="005C5840">
        <w:rPr>
          <w:rFonts w:hint="eastAsia"/>
        </w:rPr>
        <w:t>扫描原箱</w:t>
      </w:r>
      <w:r w:rsidR="005C5840">
        <w:t>条码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DE3C9F" w:rsidP="001C7AF1">
            <w:r>
              <w:rPr>
                <w:color w:val="2702C2"/>
              </w:rPr>
              <w:t>WMS</w:t>
            </w:r>
            <w:r w:rsidR="00A81838">
              <w:rPr>
                <w:rFonts w:hint="eastAsia"/>
                <w:color w:val="2702C2"/>
              </w:rPr>
              <w:t>_0</w:t>
            </w:r>
            <w:r w:rsidR="005C5840">
              <w:rPr>
                <w:color w:val="2702C2"/>
              </w:rPr>
              <w:t>5</w:t>
            </w:r>
            <w:r w:rsidR="001C7AF1">
              <w:rPr>
                <w:color w:val="2702C2"/>
              </w:rPr>
              <w:t>4</w:t>
            </w:r>
            <w:r>
              <w:rPr>
                <w:rFonts w:hint="eastAsia"/>
                <w:color w:val="2702C2"/>
              </w:rPr>
              <w:t>_0</w:t>
            </w:r>
            <w:r w:rsidR="001C7AF1">
              <w:rPr>
                <w:color w:val="2702C2"/>
              </w:rPr>
              <w:t>2</w:t>
            </w:r>
            <w:r w:rsidR="00095AD5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F71607" w:rsidRDefault="00AB4F1E" w:rsidP="007251A7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7251A7" w:rsidRDefault="001C7AF1" w:rsidP="007251A7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</w:t>
            </w:r>
            <w:r w:rsidR="005C5840">
              <w:rPr>
                <w:rFonts w:hint="eastAsia"/>
                <w:color w:val="2702C2"/>
              </w:rPr>
              <w:t>扫描</w:t>
            </w:r>
            <w:r>
              <w:rPr>
                <w:rFonts w:hint="eastAsia"/>
                <w:color w:val="2702C2"/>
              </w:rPr>
              <w:t>拆包</w:t>
            </w:r>
            <w:r w:rsidR="005C5840">
              <w:rPr>
                <w:color w:val="2702C2"/>
              </w:rPr>
              <w:t>条码</w:t>
            </w:r>
            <w:r w:rsidR="007251A7">
              <w:rPr>
                <w:rFonts w:hint="eastAsia"/>
                <w:color w:val="2702C2"/>
              </w:rPr>
              <w:t>；</w:t>
            </w:r>
          </w:p>
          <w:p w:rsidR="007251A7" w:rsidRPr="00D777C3" w:rsidRDefault="007251A7" w:rsidP="007251A7">
            <w:pPr>
              <w:rPr>
                <w:color w:val="2702C2"/>
              </w:rPr>
            </w:pPr>
          </w:p>
          <w:p w:rsidR="007251A7" w:rsidRDefault="007251A7" w:rsidP="007251A7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71127F" w:rsidRPr="0090257B" w:rsidRDefault="001C7AF1" w:rsidP="0090257B">
            <w:pPr>
              <w:pStyle w:val="af1"/>
              <w:numPr>
                <w:ilvl w:val="0"/>
                <w:numId w:val="4"/>
              </w:numPr>
              <w:ind w:firstLineChars="0"/>
              <w:textAlignment w:val="auto"/>
            </w:pPr>
            <w:r>
              <w:rPr>
                <w:rFonts w:hint="eastAsia"/>
                <w:color w:val="2702C2"/>
              </w:rPr>
              <w:t>仓管员</w:t>
            </w:r>
            <w:r w:rsidR="005C5840">
              <w:rPr>
                <w:rFonts w:hint="eastAsia"/>
                <w:color w:val="2702C2"/>
              </w:rPr>
              <w:t>依次扫描</w:t>
            </w:r>
            <w:r>
              <w:rPr>
                <w:rFonts w:hint="eastAsia"/>
                <w:color w:val="2702C2"/>
              </w:rPr>
              <w:t>拆包条码</w:t>
            </w:r>
            <w:r w:rsidR="0090257B">
              <w:rPr>
                <w:color w:val="2702C2"/>
              </w:rPr>
              <w:t>。</w:t>
            </w:r>
          </w:p>
          <w:p w:rsidR="0090257B" w:rsidRPr="00293AAF" w:rsidRDefault="0090257B" w:rsidP="008F41F2">
            <w:pPr>
              <w:pStyle w:val="af1"/>
              <w:ind w:left="360" w:firstLineChars="0" w:firstLine="0"/>
              <w:textAlignment w:val="auto"/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7E542A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F650BB">
              <w:rPr>
                <w:rFonts w:hint="eastAsia"/>
                <w:color w:val="2702C2"/>
              </w:rPr>
              <w:t>无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224E8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3B0718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</w:tbl>
    <w:p w:rsidR="000B7A24" w:rsidRDefault="000B7A24" w:rsidP="000B7A24">
      <w:pPr>
        <w:rPr>
          <w:color w:val="2702C2"/>
        </w:rPr>
      </w:pPr>
    </w:p>
    <w:p w:rsidR="000B7A24" w:rsidRPr="00815E41" w:rsidRDefault="00684B13" w:rsidP="000B7A24">
      <w:pPr>
        <w:pStyle w:val="2"/>
      </w:pPr>
      <w:bookmarkStart w:id="33" w:name="_Toc477861238"/>
      <w:r>
        <w:t>WMS_0</w:t>
      </w:r>
      <w:r w:rsidR="005C5840">
        <w:t>5</w:t>
      </w:r>
      <w:r w:rsidR="001C7AF1">
        <w:t>4</w:t>
      </w:r>
      <w:r w:rsidR="00395DD9">
        <w:t>_0</w:t>
      </w:r>
      <w:r w:rsidR="001C7AF1">
        <w:t>3</w:t>
      </w:r>
      <w:r w:rsidR="000B7A24">
        <w:t>0</w:t>
      </w:r>
      <w:r w:rsidR="000B7A24" w:rsidRPr="00156B02">
        <w:rPr>
          <w:rFonts w:hint="eastAsia"/>
        </w:rPr>
        <w:t>：</w:t>
      </w:r>
      <w:r w:rsidR="005C5840">
        <w:rPr>
          <w:rFonts w:hint="eastAsia"/>
        </w:rPr>
        <w:t>扫描新箱</w:t>
      </w:r>
      <w:r w:rsidR="005C5840">
        <w:t>条码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B7A24" w:rsidRPr="0076062D" w:rsidTr="00A93B5C">
        <w:trPr>
          <w:trHeight w:val="226"/>
        </w:trPr>
        <w:tc>
          <w:tcPr>
            <w:tcW w:w="2160" w:type="dxa"/>
            <w:shd w:val="pct15" w:color="auto" w:fill="FFFFFF"/>
          </w:tcPr>
          <w:p w:rsidR="000B7A24" w:rsidRPr="0076062D" w:rsidRDefault="000B7A24" w:rsidP="00A93B5C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B7A24" w:rsidRPr="00374B71" w:rsidRDefault="000B7A24" w:rsidP="001C7AF1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5C5840">
              <w:rPr>
                <w:color w:val="2702C2"/>
              </w:rPr>
              <w:t>5</w:t>
            </w:r>
            <w:r w:rsidR="001C7AF1">
              <w:rPr>
                <w:color w:val="2702C2"/>
              </w:rPr>
              <w:t>4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1C7AF1">
              <w:rPr>
                <w:color w:val="2702C2"/>
              </w:rPr>
              <w:t>3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B7A24" w:rsidRPr="0076062D" w:rsidRDefault="000B7A24" w:rsidP="00A93B5C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B7A24" w:rsidRPr="006F7685" w:rsidRDefault="000B7A24" w:rsidP="00A93B5C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0B7A24" w:rsidRPr="00D17252" w:rsidTr="00A93B5C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B7A24" w:rsidRPr="0076062D" w:rsidRDefault="000B7A24" w:rsidP="00A93B5C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0B7A24" w:rsidRDefault="000B7A24" w:rsidP="00A93B5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0B7A24" w:rsidRDefault="001C7AF1" w:rsidP="00A93B5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</w:t>
            </w:r>
            <w:r w:rsidR="005C5840">
              <w:rPr>
                <w:rFonts w:hint="eastAsia"/>
                <w:color w:val="2702C2"/>
              </w:rPr>
              <w:t>扫描</w:t>
            </w:r>
            <w:r>
              <w:rPr>
                <w:rFonts w:hint="eastAsia"/>
                <w:color w:val="2702C2"/>
              </w:rPr>
              <w:t>拆包</w:t>
            </w:r>
            <w:r w:rsidR="005C5840">
              <w:rPr>
                <w:color w:val="2702C2"/>
              </w:rPr>
              <w:t>后的条码</w:t>
            </w:r>
            <w:r w:rsidR="000B7A24">
              <w:rPr>
                <w:rFonts w:hint="eastAsia"/>
                <w:color w:val="2702C2"/>
              </w:rPr>
              <w:t>；</w:t>
            </w:r>
          </w:p>
          <w:p w:rsidR="000B7A24" w:rsidRPr="00D777C3" w:rsidRDefault="000B7A24" w:rsidP="00A93B5C">
            <w:pPr>
              <w:rPr>
                <w:color w:val="2702C2"/>
              </w:rPr>
            </w:pPr>
          </w:p>
          <w:p w:rsidR="000B7A24" w:rsidRDefault="000B7A24" w:rsidP="00A93B5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0B7A24" w:rsidRDefault="001C7AF1" w:rsidP="00A93B5C">
            <w:pPr>
              <w:pStyle w:val="af1"/>
              <w:numPr>
                <w:ilvl w:val="0"/>
                <w:numId w:val="6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5C5840">
              <w:rPr>
                <w:rFonts w:hint="eastAsia"/>
                <w:color w:val="2702C2"/>
              </w:rPr>
              <w:t>扫描</w:t>
            </w:r>
            <w:r>
              <w:rPr>
                <w:rFonts w:hint="eastAsia"/>
                <w:color w:val="2702C2"/>
              </w:rPr>
              <w:t>拆</w:t>
            </w:r>
            <w:r w:rsidR="005C5840">
              <w:rPr>
                <w:color w:val="2702C2"/>
              </w:rPr>
              <w:t>包后的箱条码</w:t>
            </w:r>
            <w:r w:rsidR="000B7A24">
              <w:rPr>
                <w:rFonts w:hint="eastAsia"/>
                <w:color w:val="2702C2"/>
              </w:rPr>
              <w:t>。</w:t>
            </w:r>
          </w:p>
          <w:p w:rsidR="000B7A24" w:rsidRPr="00293AAF" w:rsidRDefault="000B7A24" w:rsidP="00A93B5C">
            <w:pPr>
              <w:pStyle w:val="af1"/>
              <w:ind w:left="360" w:firstLineChars="0" w:firstLine="0"/>
            </w:pPr>
          </w:p>
          <w:p w:rsidR="000B7A24" w:rsidRDefault="000B7A24" w:rsidP="00A93B5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0B7A24" w:rsidRPr="0076062D" w:rsidRDefault="000B7A24" w:rsidP="00A93B5C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0B7A24" w:rsidRPr="00E35EE7" w:rsidTr="00A93B5C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B7A24" w:rsidRPr="0076062D" w:rsidRDefault="000B7A24" w:rsidP="00A93B5C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0B7A24" w:rsidRPr="0076062D" w:rsidRDefault="000B7A24" w:rsidP="00A93B5C">
            <w:pPr>
              <w:rPr>
                <w:color w:val="2702C2"/>
              </w:rPr>
            </w:pPr>
          </w:p>
        </w:tc>
      </w:tr>
      <w:tr w:rsidR="000B7A24" w:rsidTr="00A93B5C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0B7A24" w:rsidRPr="00B261A5" w:rsidRDefault="000B7A24" w:rsidP="00A93B5C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0B7A24" w:rsidRDefault="000B7A24" w:rsidP="00A05B21"/>
        </w:tc>
      </w:tr>
      <w:tr w:rsidR="000B7A24" w:rsidTr="00A93B5C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0B7A24" w:rsidRPr="00B261A5" w:rsidRDefault="000B7A24" w:rsidP="00A93B5C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0B7A24" w:rsidRDefault="000B7A24" w:rsidP="00A93B5C"/>
        </w:tc>
        <w:tc>
          <w:tcPr>
            <w:tcW w:w="951" w:type="dxa"/>
            <w:shd w:val="pct15" w:color="auto" w:fill="auto"/>
          </w:tcPr>
          <w:p w:rsidR="000B7A24" w:rsidRDefault="000B7A24" w:rsidP="00A93B5C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0B7A24" w:rsidRDefault="000B7A24" w:rsidP="00A93B5C"/>
        </w:tc>
      </w:tr>
    </w:tbl>
    <w:p w:rsidR="000B7A24" w:rsidRDefault="000B7A24" w:rsidP="00BC0FF6">
      <w:pPr>
        <w:rPr>
          <w:color w:val="2702C2"/>
        </w:rPr>
      </w:pPr>
    </w:p>
    <w:p w:rsidR="00BC0FF6" w:rsidRPr="00815E41" w:rsidRDefault="00A33BFD" w:rsidP="00EC33E0">
      <w:pPr>
        <w:pStyle w:val="2"/>
      </w:pPr>
      <w:bookmarkStart w:id="34" w:name="_Toc477861239"/>
      <w:r>
        <w:lastRenderedPageBreak/>
        <w:t>WMS_0</w:t>
      </w:r>
      <w:r w:rsidR="00AB46A5">
        <w:t>5</w:t>
      </w:r>
      <w:r w:rsidR="001C7AF1">
        <w:t>4</w:t>
      </w:r>
      <w:r>
        <w:t>_0</w:t>
      </w:r>
      <w:r w:rsidR="004B03F2">
        <w:t>4</w:t>
      </w:r>
      <w:r w:rsidR="00AB46A5">
        <w:t>0</w:t>
      </w:r>
      <w:r w:rsidR="00BC0FF6" w:rsidRPr="00156B02">
        <w:rPr>
          <w:rFonts w:hint="eastAsia"/>
        </w:rPr>
        <w:t>：</w:t>
      </w:r>
      <w:r w:rsidR="00AB46A5">
        <w:rPr>
          <w:rFonts w:hint="eastAsia"/>
        </w:rPr>
        <w:t>扫描确认</w:t>
      </w:r>
      <w:bookmarkEnd w:id="3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BC0FF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BC0FF6" w:rsidRPr="00374B71" w:rsidRDefault="00BC0FF6" w:rsidP="004B03F2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AB46A5">
              <w:rPr>
                <w:color w:val="2702C2"/>
              </w:rPr>
              <w:t>5</w:t>
            </w:r>
            <w:r w:rsidR="001C7AF1">
              <w:rPr>
                <w:color w:val="2702C2"/>
              </w:rPr>
              <w:t>4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4B03F2">
              <w:rPr>
                <w:color w:val="2702C2"/>
              </w:rPr>
              <w:t>4</w:t>
            </w:r>
            <w:r w:rsidR="00A33BFD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BC0FF6" w:rsidRPr="006F7685" w:rsidRDefault="00BC0FF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BC0FF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BC0FF6" w:rsidRDefault="00BC0FF6" w:rsidP="00DA511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132134" w:rsidRDefault="001C7AF1" w:rsidP="0013213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</w:t>
            </w:r>
            <w:r w:rsidR="00AB46A5">
              <w:rPr>
                <w:rFonts w:hint="eastAsia"/>
                <w:color w:val="2702C2"/>
              </w:rPr>
              <w:t>对</w:t>
            </w:r>
            <w:r>
              <w:rPr>
                <w:rFonts w:hint="eastAsia"/>
                <w:color w:val="2702C2"/>
              </w:rPr>
              <w:t>拆</w:t>
            </w:r>
            <w:r w:rsidR="00AB46A5">
              <w:rPr>
                <w:color w:val="2702C2"/>
              </w:rPr>
              <w:t>包结果确认</w:t>
            </w:r>
            <w:r w:rsidR="00132134">
              <w:rPr>
                <w:rFonts w:hint="eastAsia"/>
                <w:color w:val="2702C2"/>
              </w:rPr>
              <w:t>；</w:t>
            </w:r>
          </w:p>
          <w:p w:rsidR="00132134" w:rsidRDefault="00132134" w:rsidP="00132134">
            <w:pPr>
              <w:rPr>
                <w:color w:val="2702C2"/>
              </w:rPr>
            </w:pPr>
          </w:p>
          <w:p w:rsidR="00132134" w:rsidRDefault="00132134" w:rsidP="0013213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132134" w:rsidRDefault="00AB46A5" w:rsidP="00132134">
            <w:pPr>
              <w:pStyle w:val="af1"/>
              <w:numPr>
                <w:ilvl w:val="0"/>
                <w:numId w:val="2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车间确认</w:t>
            </w:r>
            <w:r w:rsidR="001C7AF1">
              <w:rPr>
                <w:rFonts w:hint="eastAsia"/>
                <w:color w:val="2702C2"/>
              </w:rPr>
              <w:t>拆</w:t>
            </w:r>
            <w:r>
              <w:rPr>
                <w:color w:val="2702C2"/>
              </w:rPr>
              <w:t>包结果</w:t>
            </w:r>
            <w:r w:rsidR="00132134">
              <w:rPr>
                <w:color w:val="2702C2"/>
              </w:rPr>
              <w:t>。</w:t>
            </w:r>
          </w:p>
          <w:p w:rsidR="00FE26E5" w:rsidRPr="00273254" w:rsidRDefault="00AB46A5" w:rsidP="00273254">
            <w:pPr>
              <w:pStyle w:val="af1"/>
              <w:numPr>
                <w:ilvl w:val="0"/>
                <w:numId w:val="2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校验</w:t>
            </w:r>
            <w:r w:rsidR="001C7AF1">
              <w:rPr>
                <w:rFonts w:hint="eastAsia"/>
                <w:color w:val="2702C2"/>
              </w:rPr>
              <w:t>拆</w:t>
            </w:r>
            <w:r>
              <w:rPr>
                <w:rFonts w:hint="eastAsia"/>
                <w:color w:val="2702C2"/>
              </w:rPr>
              <w:t>包</w:t>
            </w:r>
            <w:r>
              <w:rPr>
                <w:color w:val="2702C2"/>
              </w:rPr>
              <w:t>前后的零件数量是否匹配</w:t>
            </w:r>
            <w:r w:rsidR="00926882" w:rsidRPr="00273254">
              <w:rPr>
                <w:rFonts w:hint="eastAsia"/>
                <w:color w:val="2702C2"/>
              </w:rPr>
              <w:t>。</w:t>
            </w:r>
          </w:p>
          <w:p w:rsidR="00BC0FF6" w:rsidRPr="004F145D" w:rsidRDefault="00BC0FF6" w:rsidP="00DA5111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BC0FF6" w:rsidRDefault="00BC0FF6" w:rsidP="00DA511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BC0FF6" w:rsidRPr="00132134" w:rsidRDefault="00BC0FF6" w:rsidP="00DA5111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BC0FF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224E8A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BC0FF6" w:rsidRPr="0076062D" w:rsidRDefault="00BC0FF6" w:rsidP="00DA5111">
            <w:pPr>
              <w:rPr>
                <w:color w:val="2702C2"/>
              </w:rPr>
            </w:pPr>
          </w:p>
        </w:tc>
      </w:tr>
      <w:tr w:rsidR="00BC0FF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BC0FF6" w:rsidRDefault="00BC0FF6" w:rsidP="00DA5111"/>
        </w:tc>
      </w:tr>
      <w:tr w:rsidR="00BC0FF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BC0FF6" w:rsidRDefault="00BC0FF6" w:rsidP="00DA5111"/>
        </w:tc>
        <w:tc>
          <w:tcPr>
            <w:tcW w:w="951" w:type="dxa"/>
            <w:shd w:val="pct15" w:color="auto" w:fill="auto"/>
          </w:tcPr>
          <w:p w:rsidR="00BC0FF6" w:rsidRDefault="00BC0FF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BC0FF6" w:rsidRDefault="00BC0FF6" w:rsidP="00DA5111"/>
        </w:tc>
      </w:tr>
    </w:tbl>
    <w:p w:rsidR="000D4E06" w:rsidRDefault="000D4E06" w:rsidP="000D4E06">
      <w:pPr>
        <w:rPr>
          <w:color w:val="2702C2"/>
        </w:rPr>
      </w:pPr>
    </w:p>
    <w:p w:rsidR="000D4E06" w:rsidRPr="00815E41" w:rsidRDefault="00183C5E" w:rsidP="0071599B">
      <w:pPr>
        <w:pStyle w:val="2"/>
      </w:pPr>
      <w:bookmarkStart w:id="35" w:name="_Toc477861240"/>
      <w:r>
        <w:t>WMS_0</w:t>
      </w:r>
      <w:r w:rsidR="00AB46A5">
        <w:t>5</w:t>
      </w:r>
      <w:r w:rsidR="001C7AF1">
        <w:t>4</w:t>
      </w:r>
      <w:r w:rsidR="00024392">
        <w:t>_0</w:t>
      </w:r>
      <w:r w:rsidR="004B03F2">
        <w:t>5</w:t>
      </w:r>
      <w:r w:rsidR="000D4E06">
        <w:t>0</w:t>
      </w:r>
      <w:r w:rsidR="000D4E06" w:rsidRPr="00156B02">
        <w:rPr>
          <w:rFonts w:hint="eastAsia"/>
        </w:rPr>
        <w:t>：</w:t>
      </w:r>
      <w:r w:rsidR="001C7AF1">
        <w:rPr>
          <w:rFonts w:hint="eastAsia"/>
        </w:rPr>
        <w:t>拆</w:t>
      </w:r>
      <w:r w:rsidR="00AB46A5">
        <w:rPr>
          <w:rFonts w:hint="eastAsia"/>
        </w:rPr>
        <w:t>包过账</w:t>
      </w:r>
      <w:bookmarkEnd w:id="35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D4E0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D4E06" w:rsidRPr="00374B71" w:rsidRDefault="000D4E06" w:rsidP="004B03F2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AB46A5">
              <w:rPr>
                <w:color w:val="2702C2"/>
              </w:rPr>
              <w:t>53</w:t>
            </w:r>
            <w:r>
              <w:rPr>
                <w:rFonts w:hint="eastAsia"/>
                <w:color w:val="2702C2"/>
              </w:rPr>
              <w:t>_</w:t>
            </w:r>
            <w:r w:rsidR="00BF590F">
              <w:rPr>
                <w:color w:val="2702C2"/>
              </w:rPr>
              <w:t>0</w:t>
            </w:r>
            <w:r w:rsidR="004B03F2">
              <w:rPr>
                <w:color w:val="2702C2"/>
              </w:rPr>
              <w:t>5</w:t>
            </w:r>
            <w:r w:rsidR="00BF590F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D4E06" w:rsidRPr="006F7685" w:rsidRDefault="000D4E0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0D4E0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84266D" w:rsidRDefault="0084266D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84266D" w:rsidRDefault="001C7AF1" w:rsidP="0084266D">
            <w:pPr>
              <w:rPr>
                <w:color w:val="2702C2"/>
              </w:rPr>
            </w:pPr>
            <w:r>
              <w:rPr>
                <w:rFonts w:hint="eastAsia"/>
              </w:rPr>
              <w:t>拆</w:t>
            </w:r>
            <w:r w:rsidR="00AB46A5">
              <w:rPr>
                <w:rFonts w:hint="eastAsia"/>
                <w:color w:val="2702C2"/>
              </w:rPr>
              <w:t>包过账</w:t>
            </w:r>
            <w:r w:rsidR="0084266D">
              <w:rPr>
                <w:rFonts w:hint="eastAsia"/>
                <w:color w:val="2702C2"/>
              </w:rPr>
              <w:t>；</w:t>
            </w:r>
          </w:p>
          <w:p w:rsidR="0084266D" w:rsidRDefault="0084266D" w:rsidP="0084266D">
            <w:pPr>
              <w:rPr>
                <w:color w:val="2702C2"/>
              </w:rPr>
            </w:pPr>
          </w:p>
          <w:p w:rsidR="0084266D" w:rsidRDefault="0084266D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1C7AF1" w:rsidRDefault="00AB46A5" w:rsidP="001C7AF1">
            <w:pPr>
              <w:pStyle w:val="af1"/>
              <w:numPr>
                <w:ilvl w:val="0"/>
                <w:numId w:val="23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中</w:t>
            </w:r>
            <w:r w:rsidR="001C7AF1">
              <w:rPr>
                <w:rFonts w:hint="eastAsia"/>
                <w:color w:val="2702C2"/>
              </w:rPr>
              <w:t>拆</w:t>
            </w:r>
            <w:r>
              <w:rPr>
                <w:color w:val="2702C2"/>
              </w:rPr>
              <w:t>包过账操作，记录</w:t>
            </w:r>
            <w:r w:rsidR="001C7AF1">
              <w:rPr>
                <w:rFonts w:hint="eastAsia"/>
              </w:rPr>
              <w:t>拆</w:t>
            </w:r>
            <w:r>
              <w:rPr>
                <w:color w:val="2702C2"/>
              </w:rPr>
              <w:t>包前后条码对照</w:t>
            </w:r>
            <w:r>
              <w:rPr>
                <w:rFonts w:hint="eastAsia"/>
                <w:color w:val="2702C2"/>
              </w:rPr>
              <w:t>，</w:t>
            </w:r>
            <w:proofErr w:type="gramStart"/>
            <w:r>
              <w:rPr>
                <w:color w:val="2702C2"/>
              </w:rPr>
              <w:t>扣减原</w:t>
            </w:r>
            <w:proofErr w:type="gramEnd"/>
            <w:r>
              <w:rPr>
                <w:color w:val="2702C2"/>
              </w:rPr>
              <w:t>箱库存，增加新箱库存</w:t>
            </w:r>
            <w:r w:rsidR="0084266D">
              <w:rPr>
                <w:color w:val="2702C2"/>
              </w:rPr>
              <w:t>。</w:t>
            </w:r>
          </w:p>
          <w:p w:rsidR="001C7AF1" w:rsidRPr="001C7AF1" w:rsidRDefault="001C7AF1" w:rsidP="001C7AF1">
            <w:pPr>
              <w:pStyle w:val="af1"/>
              <w:numPr>
                <w:ilvl w:val="0"/>
                <w:numId w:val="23"/>
              </w:numPr>
              <w:ind w:firstLineChars="0"/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如拆箱后的零件数量</w:t>
            </w:r>
            <w:r>
              <w:rPr>
                <w:color w:val="2702C2"/>
              </w:rPr>
              <w:t>小于拆箱</w:t>
            </w:r>
            <w:r>
              <w:rPr>
                <w:rFonts w:hint="eastAsia"/>
                <w:color w:val="2702C2"/>
              </w:rPr>
              <w:t>前的</w:t>
            </w:r>
            <w:r>
              <w:rPr>
                <w:color w:val="2702C2"/>
              </w:rPr>
              <w:t>数量，自动将差异部分记录为数量库存</w:t>
            </w:r>
            <w:r w:rsidR="00B70F3F">
              <w:rPr>
                <w:rFonts w:hint="eastAsia"/>
                <w:color w:val="2702C2"/>
              </w:rPr>
              <w:t>，</w:t>
            </w:r>
            <w:r w:rsidR="00B70F3F">
              <w:rPr>
                <w:color w:val="2702C2"/>
              </w:rPr>
              <w:t>增加数量库存</w:t>
            </w:r>
            <w:r>
              <w:rPr>
                <w:rFonts w:hint="eastAsia"/>
                <w:color w:val="2702C2"/>
              </w:rPr>
              <w:t>。</w:t>
            </w:r>
          </w:p>
          <w:p w:rsidR="0084266D" w:rsidRPr="00916CC2" w:rsidRDefault="0084266D" w:rsidP="0084266D">
            <w:pPr>
              <w:rPr>
                <w:color w:val="2702C2"/>
              </w:rPr>
            </w:pPr>
          </w:p>
          <w:p w:rsidR="0084266D" w:rsidRPr="004F145D" w:rsidRDefault="0084266D" w:rsidP="0084266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84266D" w:rsidRDefault="0084266D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0D4E06" w:rsidRPr="0076062D" w:rsidRDefault="0084266D" w:rsidP="0084266D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0D4E0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D4E06" w:rsidRPr="0076062D" w:rsidRDefault="004525DC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0D4E06" w:rsidRPr="0076062D" w:rsidRDefault="000D4E06" w:rsidP="00DA5111">
            <w:pPr>
              <w:rPr>
                <w:color w:val="2702C2"/>
              </w:rPr>
            </w:pPr>
          </w:p>
        </w:tc>
      </w:tr>
      <w:tr w:rsidR="000D4E0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0D4E06" w:rsidRPr="00B261A5" w:rsidRDefault="000D4E0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0D4E06" w:rsidRDefault="000D4E06" w:rsidP="00DA5111"/>
        </w:tc>
      </w:tr>
      <w:tr w:rsidR="000D4E0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0D4E06" w:rsidRPr="00B261A5" w:rsidRDefault="000D4E0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0D4E06" w:rsidRDefault="000D4E06" w:rsidP="00DA5111"/>
        </w:tc>
        <w:tc>
          <w:tcPr>
            <w:tcW w:w="951" w:type="dxa"/>
            <w:shd w:val="pct15" w:color="auto" w:fill="auto"/>
          </w:tcPr>
          <w:p w:rsidR="000D4E06" w:rsidRDefault="000D4E0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0D4E06" w:rsidRDefault="000D4E06" w:rsidP="00DA5111"/>
        </w:tc>
      </w:tr>
    </w:tbl>
    <w:p w:rsidR="00BC0FF6" w:rsidRDefault="00BC0FF6" w:rsidP="00461B80">
      <w:pPr>
        <w:rPr>
          <w:color w:val="2702C2"/>
        </w:rPr>
      </w:pPr>
    </w:p>
    <w:p w:rsidR="002D588D" w:rsidRPr="00815E41" w:rsidRDefault="00115267" w:rsidP="002D588D">
      <w:pPr>
        <w:pStyle w:val="2"/>
      </w:pPr>
      <w:bookmarkStart w:id="36" w:name="_Toc477861241"/>
      <w:bookmarkEnd w:id="31"/>
      <w:r>
        <w:t>WMS_0</w:t>
      </w:r>
      <w:r w:rsidR="00AB46A5">
        <w:t>5</w:t>
      </w:r>
      <w:r w:rsidR="00E81688">
        <w:t>4</w:t>
      </w:r>
      <w:r w:rsidR="0027260D">
        <w:t>_0</w:t>
      </w:r>
      <w:r w:rsidR="00E81688">
        <w:t>6</w:t>
      </w:r>
      <w:r w:rsidR="0027260D">
        <w:t>0</w:t>
      </w:r>
      <w:r w:rsidR="002D588D" w:rsidRPr="00156B02">
        <w:rPr>
          <w:rFonts w:hint="eastAsia"/>
        </w:rPr>
        <w:t>：</w:t>
      </w:r>
      <w:r w:rsidR="00AB46A5">
        <w:rPr>
          <w:rFonts w:hint="eastAsia"/>
        </w:rPr>
        <w:t>MES</w:t>
      </w:r>
      <w:r w:rsidR="00AB46A5">
        <w:rPr>
          <w:rFonts w:hint="eastAsia"/>
        </w:rPr>
        <w:t>条码</w:t>
      </w:r>
      <w:r w:rsidR="00E81688">
        <w:rPr>
          <w:rFonts w:hint="eastAsia"/>
        </w:rPr>
        <w:t>拆</w:t>
      </w:r>
      <w:r w:rsidR="00AB46A5">
        <w:rPr>
          <w:rFonts w:hint="eastAsia"/>
        </w:rPr>
        <w:t>包</w:t>
      </w:r>
      <w:bookmarkEnd w:id="36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2D588D" w:rsidRPr="0076062D" w:rsidTr="0070455B">
        <w:trPr>
          <w:trHeight w:val="226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2D588D" w:rsidRPr="00374B71" w:rsidRDefault="002D588D" w:rsidP="00E81688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AB46A5">
              <w:rPr>
                <w:color w:val="2702C2"/>
              </w:rPr>
              <w:t>5</w:t>
            </w:r>
            <w:r w:rsidR="00E81688">
              <w:rPr>
                <w:color w:val="2702C2"/>
              </w:rPr>
              <w:t>4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E81688">
              <w:rPr>
                <w:color w:val="2702C2"/>
              </w:rPr>
              <w:t>6</w:t>
            </w:r>
            <w:r w:rsidR="00754677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2D588D" w:rsidRPr="006F7685" w:rsidRDefault="002D588D" w:rsidP="0070455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2D588D" w:rsidRPr="00D17252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FD2A5A" w:rsidRDefault="00AB46A5" w:rsidP="00FD2A5A">
            <w:pPr>
              <w:rPr>
                <w:color w:val="2702C2"/>
              </w:rPr>
            </w:pPr>
            <w:r>
              <w:rPr>
                <w:color w:val="2702C2"/>
              </w:rPr>
              <w:t>MES</w:t>
            </w:r>
            <w:r>
              <w:rPr>
                <w:color w:val="2702C2"/>
              </w:rPr>
              <w:t>对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传入的</w:t>
            </w:r>
            <w:r w:rsidR="00E81688">
              <w:rPr>
                <w:rFonts w:hint="eastAsia"/>
                <w:color w:val="2702C2"/>
              </w:rPr>
              <w:t>拆</w:t>
            </w:r>
            <w:r>
              <w:rPr>
                <w:color w:val="2702C2"/>
              </w:rPr>
              <w:t>包数据进行</w:t>
            </w:r>
            <w:r w:rsidR="00E81688">
              <w:rPr>
                <w:rFonts w:hint="eastAsia"/>
                <w:color w:val="2702C2"/>
              </w:rPr>
              <w:t>拆</w:t>
            </w:r>
            <w:r>
              <w:rPr>
                <w:color w:val="2702C2"/>
              </w:rPr>
              <w:t>包</w:t>
            </w:r>
            <w:r w:rsidR="00FD2A5A">
              <w:rPr>
                <w:rFonts w:hint="eastAsia"/>
                <w:color w:val="2702C2"/>
              </w:rPr>
              <w:t>；</w:t>
            </w:r>
          </w:p>
          <w:p w:rsidR="00FD2A5A" w:rsidRDefault="00FD2A5A" w:rsidP="00FD2A5A">
            <w:pPr>
              <w:rPr>
                <w:color w:val="2702C2"/>
              </w:rPr>
            </w:pPr>
          </w:p>
          <w:p w:rsidR="00FD2A5A" w:rsidRDefault="00FD2A5A" w:rsidP="00FD2A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D2A5A" w:rsidRDefault="00AB46A5" w:rsidP="00FD2A5A">
            <w:pPr>
              <w:pStyle w:val="af1"/>
              <w:numPr>
                <w:ilvl w:val="0"/>
                <w:numId w:val="24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MES</w:t>
            </w:r>
            <w:r>
              <w:rPr>
                <w:rFonts w:hint="eastAsia"/>
                <w:color w:val="2702C2"/>
              </w:rPr>
              <w:t>对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传入的</w:t>
            </w:r>
            <w:r w:rsidR="00E81688">
              <w:rPr>
                <w:rFonts w:hint="eastAsia"/>
                <w:color w:val="2702C2"/>
              </w:rPr>
              <w:t>拆</w:t>
            </w:r>
            <w:r>
              <w:rPr>
                <w:color w:val="2702C2"/>
              </w:rPr>
              <w:t>包数据进行</w:t>
            </w:r>
            <w:r w:rsidR="00E81688">
              <w:rPr>
                <w:rFonts w:hint="eastAsia"/>
                <w:color w:val="2702C2"/>
              </w:rPr>
              <w:t>拆</w:t>
            </w:r>
            <w:r>
              <w:rPr>
                <w:color w:val="2702C2"/>
              </w:rPr>
              <w:t>包过账</w:t>
            </w:r>
            <w:r>
              <w:rPr>
                <w:rFonts w:hint="eastAsia"/>
                <w:color w:val="2702C2"/>
              </w:rPr>
              <w:t>。</w:t>
            </w:r>
          </w:p>
          <w:p w:rsidR="0076155A" w:rsidRPr="00FD2A5A" w:rsidRDefault="0076155A" w:rsidP="0076155A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2D588D" w:rsidRPr="0076062D" w:rsidRDefault="0076155A" w:rsidP="0076155A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2D588D" w:rsidRPr="00E35EE7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BD592A" w:rsidP="0070455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2D588D" w:rsidRPr="0076062D" w:rsidRDefault="002D588D" w:rsidP="0070455B">
            <w:pPr>
              <w:rPr>
                <w:color w:val="2702C2"/>
              </w:rPr>
            </w:pPr>
          </w:p>
        </w:tc>
      </w:tr>
      <w:tr w:rsidR="002D588D" w:rsidTr="0070455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2D588D" w:rsidRDefault="002D588D" w:rsidP="0070455B"/>
        </w:tc>
      </w:tr>
      <w:tr w:rsidR="002D588D" w:rsidTr="0070455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2D588D" w:rsidRDefault="002D588D" w:rsidP="0070455B"/>
        </w:tc>
        <w:tc>
          <w:tcPr>
            <w:tcW w:w="951" w:type="dxa"/>
            <w:shd w:val="pct15" w:color="auto" w:fill="auto"/>
          </w:tcPr>
          <w:p w:rsidR="002D588D" w:rsidRDefault="002D588D" w:rsidP="0070455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2D588D" w:rsidRDefault="002D588D" w:rsidP="0070455B"/>
        </w:tc>
      </w:tr>
    </w:tbl>
    <w:p w:rsidR="00AA48A7" w:rsidRDefault="00AA48A7" w:rsidP="00AA48A7">
      <w:pPr>
        <w:rPr>
          <w:color w:val="2702C2"/>
        </w:rPr>
      </w:pPr>
    </w:p>
    <w:p w:rsidR="002C4895" w:rsidRDefault="002C4895" w:rsidP="002C4895">
      <w:pPr>
        <w:rPr>
          <w:color w:val="2702C2"/>
        </w:rPr>
      </w:pPr>
    </w:p>
    <w:p w:rsidR="00EB50B2" w:rsidRDefault="00EB50B2" w:rsidP="00EB50B2">
      <w:pPr>
        <w:rPr>
          <w:color w:val="2702C2"/>
        </w:rPr>
      </w:pPr>
    </w:p>
    <w:p w:rsidR="00887C77" w:rsidRDefault="00887C77" w:rsidP="00887C77">
      <w:pPr>
        <w:rPr>
          <w:color w:val="2702C2"/>
        </w:rPr>
      </w:pPr>
    </w:p>
    <w:p w:rsidR="00EE1995" w:rsidRDefault="00EE1995" w:rsidP="00F52F96">
      <w:pPr>
        <w:rPr>
          <w:color w:val="2702C2"/>
        </w:rPr>
      </w:pPr>
    </w:p>
    <w:sectPr w:rsidR="00EE1995" w:rsidSect="00DF2B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467" w:rsidRDefault="00993467">
      <w:r>
        <w:separator/>
      </w:r>
    </w:p>
  </w:endnote>
  <w:endnote w:type="continuationSeparator" w:id="0">
    <w:p w:rsidR="00993467" w:rsidRDefault="0099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B5C" w:rsidRDefault="00A93B5C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B5C" w:rsidRDefault="00A93B5C">
    <w:pPr>
      <w:pStyle w:val="a4"/>
    </w:pPr>
  </w:p>
  <w:p w:rsidR="00A93B5C" w:rsidRPr="00BA3884" w:rsidRDefault="00A93B5C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B5C" w:rsidRPr="008F7275" w:rsidRDefault="00A93B5C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467" w:rsidRDefault="00993467">
      <w:r>
        <w:separator/>
      </w:r>
    </w:p>
  </w:footnote>
  <w:footnote w:type="continuationSeparator" w:id="0">
    <w:p w:rsidR="00993467" w:rsidRDefault="00993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A93B5C" w:rsidTr="007F4D3C">
      <w:tc>
        <w:tcPr>
          <w:tcW w:w="1951" w:type="dxa"/>
          <w:vMerge w:val="restart"/>
        </w:tcPr>
        <w:p w:rsidR="00A93B5C" w:rsidRDefault="00A93B5C" w:rsidP="00FF3286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A93B5C" w:rsidRDefault="00A93B5C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A93B5C" w:rsidRDefault="00A93B5C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A93B5C" w:rsidTr="007F4D3C">
      <w:tc>
        <w:tcPr>
          <w:tcW w:w="1951" w:type="dxa"/>
          <w:vMerge/>
        </w:tcPr>
        <w:p w:rsidR="00A93B5C" w:rsidRDefault="00A93B5C">
          <w:pPr>
            <w:pStyle w:val="a3"/>
          </w:pPr>
        </w:p>
      </w:tc>
      <w:tc>
        <w:tcPr>
          <w:tcW w:w="4536" w:type="dxa"/>
        </w:tcPr>
        <w:p w:rsidR="00A93B5C" w:rsidRDefault="00150A9C" w:rsidP="00AE5093">
          <w:pPr>
            <w:pStyle w:val="a3"/>
            <w:jc w:val="center"/>
          </w:pPr>
          <w:fldSimple w:instr=" FILENAME  \* Caps  \* MERGEFORMAT ">
            <w:r w:rsidR="00A93B5C">
              <w:rPr>
                <w:noProof/>
              </w:rPr>
              <w:t>05</w:t>
            </w:r>
            <w:r w:rsidR="00AE5093">
              <w:rPr>
                <w:noProof/>
              </w:rPr>
              <w:t>4</w:t>
            </w:r>
            <w:r w:rsidR="00A93B5C" w:rsidRPr="000E78F1">
              <w:rPr>
                <w:rFonts w:hint="eastAsia"/>
                <w:noProof/>
              </w:rPr>
              <w:t>_</w:t>
            </w:r>
            <w:r w:rsidR="00AE5093">
              <w:rPr>
                <w:rFonts w:hint="eastAsia"/>
                <w:noProof/>
              </w:rPr>
              <w:t>拆</w:t>
            </w:r>
            <w:r w:rsidR="00A93B5C">
              <w:rPr>
                <w:rFonts w:hint="eastAsia"/>
                <w:noProof/>
              </w:rPr>
              <w:t>包</w:t>
            </w:r>
            <w:r w:rsidR="00A93B5C" w:rsidRPr="000E78F1">
              <w:rPr>
                <w:rFonts w:hint="eastAsia"/>
                <w:noProof/>
              </w:rPr>
              <w:t>流程</w:t>
            </w:r>
            <w:r w:rsidR="00A93B5C">
              <w:rPr>
                <w:noProof/>
              </w:rPr>
              <w:t>_</w:t>
            </w:r>
            <w:r w:rsidR="00A93B5C">
              <w:rPr>
                <w:rFonts w:hint="eastAsia"/>
                <w:noProof/>
              </w:rPr>
              <w:t>业务蓝图文档</w:t>
            </w:r>
            <w:r w:rsidR="00A93B5C">
              <w:rPr>
                <w:rFonts w:hint="eastAsia"/>
                <w:noProof/>
              </w:rPr>
              <w:t>BBP</w:t>
            </w:r>
            <w:r w:rsidR="00A93B5C">
              <w:rPr>
                <w:noProof/>
              </w:rPr>
              <w:t>_</w:t>
            </w:r>
            <w:r w:rsidR="00A93B5C">
              <w:rPr>
                <w:rFonts w:hint="eastAsia"/>
                <w:noProof/>
              </w:rPr>
              <w:t>V1</w:t>
            </w:r>
            <w:r w:rsidR="00A93B5C">
              <w:rPr>
                <w:noProof/>
              </w:rPr>
              <w:t>.0.Docx</w:t>
            </w:r>
          </w:fldSimple>
        </w:p>
      </w:tc>
      <w:tc>
        <w:tcPr>
          <w:tcW w:w="2126" w:type="dxa"/>
        </w:tcPr>
        <w:p w:rsidR="00A93B5C" w:rsidRDefault="00A93B5C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AC61AB">
            <w:rPr>
              <w:noProof/>
              <w:snapToGrid w:val="0"/>
            </w:rPr>
            <w:t>4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AC61AB">
            <w:rPr>
              <w:noProof/>
              <w:snapToGrid w:val="0"/>
            </w:rPr>
            <w:t>11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A93B5C" w:rsidRDefault="00A93B5C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B5C" w:rsidRDefault="00A93B5C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A93B5C" w:rsidTr="00AB4F1E">
      <w:tc>
        <w:tcPr>
          <w:tcW w:w="1951" w:type="dxa"/>
          <w:vMerge w:val="restart"/>
        </w:tcPr>
        <w:p w:rsidR="00A93B5C" w:rsidRDefault="00A93B5C" w:rsidP="00AB4F1E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A93B5C" w:rsidRDefault="00A93B5C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A93B5C" w:rsidRDefault="00A93B5C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A93B5C" w:rsidTr="00AB4F1E">
      <w:tc>
        <w:tcPr>
          <w:tcW w:w="1951" w:type="dxa"/>
          <w:vMerge/>
        </w:tcPr>
        <w:p w:rsidR="00A93B5C" w:rsidRDefault="00A93B5C" w:rsidP="00AB4F1E">
          <w:pPr>
            <w:pStyle w:val="a3"/>
            <w:ind w:firstLine="420"/>
          </w:pPr>
        </w:p>
      </w:tc>
      <w:tc>
        <w:tcPr>
          <w:tcW w:w="4536" w:type="dxa"/>
        </w:tcPr>
        <w:p w:rsidR="00A93B5C" w:rsidRDefault="00A93B5C" w:rsidP="00AE5093">
          <w:pPr>
            <w:pStyle w:val="a3"/>
            <w:ind w:firstLine="420"/>
            <w:jc w:val="center"/>
          </w:pPr>
          <w:r>
            <w:rPr>
              <w:noProof/>
            </w:rPr>
            <w:t>05</w:t>
          </w:r>
          <w:r w:rsidR="00AE5093">
            <w:rPr>
              <w:noProof/>
            </w:rPr>
            <w:t>4</w:t>
          </w:r>
          <w:r w:rsidRPr="00CB7F7A">
            <w:rPr>
              <w:rFonts w:hint="eastAsia"/>
              <w:noProof/>
            </w:rPr>
            <w:t>_</w:t>
          </w:r>
          <w:r w:rsidR="00AE5093">
            <w:rPr>
              <w:rFonts w:hint="eastAsia"/>
              <w:noProof/>
            </w:rPr>
            <w:t>拆</w:t>
          </w:r>
          <w:r>
            <w:rPr>
              <w:rFonts w:hint="eastAsia"/>
              <w:noProof/>
            </w:rPr>
            <w:t>包</w:t>
          </w:r>
          <w:r w:rsidRPr="00CB7F7A">
            <w:rPr>
              <w:rFonts w:hint="eastAsia"/>
              <w:noProof/>
            </w:rPr>
            <w:t>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A93B5C" w:rsidRDefault="00A93B5C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AC61AB">
            <w:rPr>
              <w:noProof/>
            </w:rPr>
            <w:t>11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AC61AB">
              <w:rPr>
                <w:noProof/>
              </w:rPr>
              <w:t>11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A93B5C" w:rsidRPr="00DF2BFB" w:rsidRDefault="00A93B5C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A93B5C" w:rsidTr="00AB4F1E">
      <w:tc>
        <w:tcPr>
          <w:tcW w:w="1951" w:type="dxa"/>
          <w:vMerge w:val="restart"/>
        </w:tcPr>
        <w:p w:rsidR="00A93B5C" w:rsidRDefault="00A93B5C" w:rsidP="00600B2C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A93B5C" w:rsidRDefault="00A93B5C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A93B5C" w:rsidRDefault="00A93B5C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A93B5C" w:rsidTr="00AB4F1E">
      <w:tc>
        <w:tcPr>
          <w:tcW w:w="1951" w:type="dxa"/>
          <w:vMerge/>
        </w:tcPr>
        <w:p w:rsidR="00A93B5C" w:rsidRDefault="00A93B5C" w:rsidP="00AB4F1E">
          <w:pPr>
            <w:pStyle w:val="a3"/>
            <w:ind w:firstLine="420"/>
          </w:pPr>
        </w:p>
      </w:tc>
      <w:tc>
        <w:tcPr>
          <w:tcW w:w="4536" w:type="dxa"/>
        </w:tcPr>
        <w:p w:rsidR="00A93B5C" w:rsidRDefault="00ED28A8" w:rsidP="00761035">
          <w:pPr>
            <w:pStyle w:val="a3"/>
            <w:ind w:firstLine="420"/>
            <w:jc w:val="center"/>
          </w:pPr>
          <w:r>
            <w:rPr>
              <w:noProof/>
            </w:rPr>
            <w:t>054</w:t>
          </w:r>
          <w:r w:rsidR="00A93B5C" w:rsidRPr="009D61F5">
            <w:rPr>
              <w:rFonts w:hint="eastAsia"/>
              <w:noProof/>
            </w:rPr>
            <w:t>_</w:t>
          </w:r>
          <w:r>
            <w:rPr>
              <w:rFonts w:hint="eastAsia"/>
              <w:noProof/>
            </w:rPr>
            <w:t>拆</w:t>
          </w:r>
          <w:r w:rsidR="00A93B5C">
            <w:rPr>
              <w:rFonts w:hint="eastAsia"/>
              <w:noProof/>
            </w:rPr>
            <w:t>包</w:t>
          </w:r>
          <w:r w:rsidR="00A93B5C" w:rsidRPr="009D61F5">
            <w:rPr>
              <w:rFonts w:hint="eastAsia"/>
              <w:noProof/>
            </w:rPr>
            <w:t>流程</w:t>
          </w:r>
          <w:r w:rsidR="00A93B5C">
            <w:rPr>
              <w:noProof/>
            </w:rPr>
            <w:t>_</w:t>
          </w:r>
          <w:r w:rsidR="00A93B5C">
            <w:rPr>
              <w:rFonts w:hint="eastAsia"/>
              <w:noProof/>
            </w:rPr>
            <w:t>业务蓝图文档</w:t>
          </w:r>
          <w:r w:rsidR="00A93B5C" w:rsidRPr="00DC7074">
            <w:rPr>
              <w:rFonts w:hint="eastAsia"/>
              <w:noProof/>
            </w:rPr>
            <w:t>_V1.0</w:t>
          </w:r>
          <w:r w:rsidR="00A93B5C">
            <w:rPr>
              <w:noProof/>
            </w:rPr>
            <w:t>.Docx</w:t>
          </w:r>
        </w:p>
      </w:tc>
      <w:tc>
        <w:tcPr>
          <w:tcW w:w="2042" w:type="dxa"/>
        </w:tcPr>
        <w:p w:rsidR="00A93B5C" w:rsidRDefault="00A93B5C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AC61AB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AC61AB">
              <w:rPr>
                <w:noProof/>
              </w:rPr>
              <w:t>11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A93B5C" w:rsidRDefault="00A93B5C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D164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BD617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837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8C1B98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603C8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A461F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42211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3770A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86439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EF24C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073CF0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D25A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103B9D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BB687B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EF3E0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2264F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5574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28350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8D2FF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713AC0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01713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854B0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A77323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44092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D66DE8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F258A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3D033E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590B9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12091C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F43C98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C625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6474C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87788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D2503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6C668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8"/>
  </w:num>
  <w:num w:numId="6">
    <w:abstractNumId w:val="36"/>
  </w:num>
  <w:num w:numId="7">
    <w:abstractNumId w:val="27"/>
  </w:num>
  <w:num w:numId="8">
    <w:abstractNumId w:val="2"/>
  </w:num>
  <w:num w:numId="9">
    <w:abstractNumId w:val="8"/>
  </w:num>
  <w:num w:numId="10">
    <w:abstractNumId w:val="14"/>
  </w:num>
  <w:num w:numId="11">
    <w:abstractNumId w:val="31"/>
  </w:num>
  <w:num w:numId="12">
    <w:abstractNumId w:val="23"/>
  </w:num>
  <w:num w:numId="13">
    <w:abstractNumId w:val="9"/>
  </w:num>
  <w:num w:numId="14">
    <w:abstractNumId w:val="16"/>
  </w:num>
  <w:num w:numId="15">
    <w:abstractNumId w:val="34"/>
  </w:num>
  <w:num w:numId="16">
    <w:abstractNumId w:val="10"/>
  </w:num>
  <w:num w:numId="17">
    <w:abstractNumId w:val="20"/>
  </w:num>
  <w:num w:numId="18">
    <w:abstractNumId w:val="37"/>
  </w:num>
  <w:num w:numId="19">
    <w:abstractNumId w:val="7"/>
  </w:num>
  <w:num w:numId="20">
    <w:abstractNumId w:val="17"/>
  </w:num>
  <w:num w:numId="21">
    <w:abstractNumId w:val="30"/>
  </w:num>
  <w:num w:numId="22">
    <w:abstractNumId w:val="18"/>
  </w:num>
  <w:num w:numId="23">
    <w:abstractNumId w:val="3"/>
  </w:num>
  <w:num w:numId="24">
    <w:abstractNumId w:val="13"/>
  </w:num>
  <w:num w:numId="25">
    <w:abstractNumId w:val="19"/>
  </w:num>
  <w:num w:numId="26">
    <w:abstractNumId w:val="21"/>
  </w:num>
  <w:num w:numId="27">
    <w:abstractNumId w:val="29"/>
  </w:num>
  <w:num w:numId="28">
    <w:abstractNumId w:val="1"/>
  </w:num>
  <w:num w:numId="29">
    <w:abstractNumId w:val="35"/>
  </w:num>
  <w:num w:numId="30">
    <w:abstractNumId w:val="26"/>
  </w:num>
  <w:num w:numId="31">
    <w:abstractNumId w:val="22"/>
  </w:num>
  <w:num w:numId="32">
    <w:abstractNumId w:val="11"/>
  </w:num>
  <w:num w:numId="33">
    <w:abstractNumId w:val="5"/>
  </w:num>
  <w:num w:numId="34">
    <w:abstractNumId w:val="24"/>
  </w:num>
  <w:num w:numId="35">
    <w:abstractNumId w:val="15"/>
  </w:num>
  <w:num w:numId="36">
    <w:abstractNumId w:val="6"/>
  </w:num>
  <w:num w:numId="37">
    <w:abstractNumId w:val="25"/>
  </w:num>
  <w:num w:numId="38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2280"/>
    <w:rsid w:val="00002362"/>
    <w:rsid w:val="000028B9"/>
    <w:rsid w:val="000028EB"/>
    <w:rsid w:val="000049DD"/>
    <w:rsid w:val="000055EA"/>
    <w:rsid w:val="0000619F"/>
    <w:rsid w:val="00010381"/>
    <w:rsid w:val="00010A34"/>
    <w:rsid w:val="00012889"/>
    <w:rsid w:val="00012A73"/>
    <w:rsid w:val="00013895"/>
    <w:rsid w:val="00013915"/>
    <w:rsid w:val="00014D5C"/>
    <w:rsid w:val="00015F18"/>
    <w:rsid w:val="00016BAA"/>
    <w:rsid w:val="0001719E"/>
    <w:rsid w:val="000178C3"/>
    <w:rsid w:val="00020E8C"/>
    <w:rsid w:val="0002219A"/>
    <w:rsid w:val="00022266"/>
    <w:rsid w:val="000233E8"/>
    <w:rsid w:val="000242A8"/>
    <w:rsid w:val="00024392"/>
    <w:rsid w:val="000249BC"/>
    <w:rsid w:val="0002623C"/>
    <w:rsid w:val="000266B6"/>
    <w:rsid w:val="00027273"/>
    <w:rsid w:val="0002787A"/>
    <w:rsid w:val="000279DE"/>
    <w:rsid w:val="00027CDA"/>
    <w:rsid w:val="000308CC"/>
    <w:rsid w:val="000313FB"/>
    <w:rsid w:val="00033AC7"/>
    <w:rsid w:val="00033E3B"/>
    <w:rsid w:val="000353D8"/>
    <w:rsid w:val="00035580"/>
    <w:rsid w:val="0003769B"/>
    <w:rsid w:val="00037E02"/>
    <w:rsid w:val="000415B5"/>
    <w:rsid w:val="000429B8"/>
    <w:rsid w:val="00043654"/>
    <w:rsid w:val="000459C7"/>
    <w:rsid w:val="00046D4B"/>
    <w:rsid w:val="00047297"/>
    <w:rsid w:val="0004752E"/>
    <w:rsid w:val="00047A76"/>
    <w:rsid w:val="00050D55"/>
    <w:rsid w:val="00053729"/>
    <w:rsid w:val="00054635"/>
    <w:rsid w:val="00055378"/>
    <w:rsid w:val="00055A46"/>
    <w:rsid w:val="00055EFA"/>
    <w:rsid w:val="000614AF"/>
    <w:rsid w:val="000621D3"/>
    <w:rsid w:val="000624D1"/>
    <w:rsid w:val="000637CD"/>
    <w:rsid w:val="000640DB"/>
    <w:rsid w:val="00064BFC"/>
    <w:rsid w:val="0006738A"/>
    <w:rsid w:val="00067BE9"/>
    <w:rsid w:val="0007024F"/>
    <w:rsid w:val="000704A0"/>
    <w:rsid w:val="00071975"/>
    <w:rsid w:val="00072341"/>
    <w:rsid w:val="000729FB"/>
    <w:rsid w:val="0007480A"/>
    <w:rsid w:val="00074842"/>
    <w:rsid w:val="0007591F"/>
    <w:rsid w:val="00075C62"/>
    <w:rsid w:val="00077341"/>
    <w:rsid w:val="00077738"/>
    <w:rsid w:val="00077EBD"/>
    <w:rsid w:val="00080563"/>
    <w:rsid w:val="00081034"/>
    <w:rsid w:val="00081457"/>
    <w:rsid w:val="000821C2"/>
    <w:rsid w:val="00082243"/>
    <w:rsid w:val="00082494"/>
    <w:rsid w:val="000827FF"/>
    <w:rsid w:val="00083396"/>
    <w:rsid w:val="00083743"/>
    <w:rsid w:val="00084ED4"/>
    <w:rsid w:val="000851A2"/>
    <w:rsid w:val="00086C6B"/>
    <w:rsid w:val="00090D71"/>
    <w:rsid w:val="00091F1A"/>
    <w:rsid w:val="00093558"/>
    <w:rsid w:val="00094797"/>
    <w:rsid w:val="00095AD5"/>
    <w:rsid w:val="00096157"/>
    <w:rsid w:val="00097072"/>
    <w:rsid w:val="000A0FBB"/>
    <w:rsid w:val="000A1DC6"/>
    <w:rsid w:val="000A3933"/>
    <w:rsid w:val="000A4009"/>
    <w:rsid w:val="000A435B"/>
    <w:rsid w:val="000A4F72"/>
    <w:rsid w:val="000A5B30"/>
    <w:rsid w:val="000A72BE"/>
    <w:rsid w:val="000A742E"/>
    <w:rsid w:val="000A797D"/>
    <w:rsid w:val="000B0665"/>
    <w:rsid w:val="000B08B8"/>
    <w:rsid w:val="000B2B9B"/>
    <w:rsid w:val="000B3D31"/>
    <w:rsid w:val="000B5CC7"/>
    <w:rsid w:val="000B7A24"/>
    <w:rsid w:val="000C0847"/>
    <w:rsid w:val="000C134C"/>
    <w:rsid w:val="000C15A6"/>
    <w:rsid w:val="000C184A"/>
    <w:rsid w:val="000C2044"/>
    <w:rsid w:val="000C230A"/>
    <w:rsid w:val="000C23E1"/>
    <w:rsid w:val="000C384B"/>
    <w:rsid w:val="000C4B8B"/>
    <w:rsid w:val="000C4D32"/>
    <w:rsid w:val="000D04A1"/>
    <w:rsid w:val="000D2B53"/>
    <w:rsid w:val="000D2DF3"/>
    <w:rsid w:val="000D3EA5"/>
    <w:rsid w:val="000D4BEB"/>
    <w:rsid w:val="000D4E06"/>
    <w:rsid w:val="000D4F07"/>
    <w:rsid w:val="000D5045"/>
    <w:rsid w:val="000D50D4"/>
    <w:rsid w:val="000D5930"/>
    <w:rsid w:val="000D59F3"/>
    <w:rsid w:val="000D6008"/>
    <w:rsid w:val="000D6C81"/>
    <w:rsid w:val="000D6FBB"/>
    <w:rsid w:val="000D707F"/>
    <w:rsid w:val="000E0D85"/>
    <w:rsid w:val="000E1654"/>
    <w:rsid w:val="000E18BD"/>
    <w:rsid w:val="000E3947"/>
    <w:rsid w:val="000E709F"/>
    <w:rsid w:val="000E78F1"/>
    <w:rsid w:val="000F0B5F"/>
    <w:rsid w:val="000F23EC"/>
    <w:rsid w:val="000F262F"/>
    <w:rsid w:val="000F3538"/>
    <w:rsid w:val="000F41FF"/>
    <w:rsid w:val="000F43D7"/>
    <w:rsid w:val="000F5C21"/>
    <w:rsid w:val="000F5D1E"/>
    <w:rsid w:val="000F5E00"/>
    <w:rsid w:val="000F7C4B"/>
    <w:rsid w:val="0010012D"/>
    <w:rsid w:val="00100681"/>
    <w:rsid w:val="0010147D"/>
    <w:rsid w:val="00107BD9"/>
    <w:rsid w:val="001102F3"/>
    <w:rsid w:val="00110AD2"/>
    <w:rsid w:val="00114126"/>
    <w:rsid w:val="00115267"/>
    <w:rsid w:val="00117073"/>
    <w:rsid w:val="0012033D"/>
    <w:rsid w:val="00120F35"/>
    <w:rsid w:val="001215C7"/>
    <w:rsid w:val="001221AE"/>
    <w:rsid w:val="00124570"/>
    <w:rsid w:val="00125B64"/>
    <w:rsid w:val="00125FE2"/>
    <w:rsid w:val="001275EA"/>
    <w:rsid w:val="00130AF3"/>
    <w:rsid w:val="00130F4B"/>
    <w:rsid w:val="0013212D"/>
    <w:rsid w:val="00132134"/>
    <w:rsid w:val="00132E28"/>
    <w:rsid w:val="00132F37"/>
    <w:rsid w:val="001331E9"/>
    <w:rsid w:val="0013329A"/>
    <w:rsid w:val="00133E6A"/>
    <w:rsid w:val="001350C2"/>
    <w:rsid w:val="001374CC"/>
    <w:rsid w:val="001377D2"/>
    <w:rsid w:val="00137868"/>
    <w:rsid w:val="00137BE0"/>
    <w:rsid w:val="001402F4"/>
    <w:rsid w:val="00140FD1"/>
    <w:rsid w:val="00142184"/>
    <w:rsid w:val="001423F9"/>
    <w:rsid w:val="00143B66"/>
    <w:rsid w:val="00144690"/>
    <w:rsid w:val="00146384"/>
    <w:rsid w:val="00146B95"/>
    <w:rsid w:val="001472D6"/>
    <w:rsid w:val="0014747F"/>
    <w:rsid w:val="00150A9C"/>
    <w:rsid w:val="001519E0"/>
    <w:rsid w:val="00151A27"/>
    <w:rsid w:val="00151A7B"/>
    <w:rsid w:val="00153BDA"/>
    <w:rsid w:val="0015444C"/>
    <w:rsid w:val="001544C9"/>
    <w:rsid w:val="0015460A"/>
    <w:rsid w:val="0015660A"/>
    <w:rsid w:val="00156B02"/>
    <w:rsid w:val="00156EDB"/>
    <w:rsid w:val="00157428"/>
    <w:rsid w:val="001574CE"/>
    <w:rsid w:val="00160B8A"/>
    <w:rsid w:val="00160C61"/>
    <w:rsid w:val="00160F1C"/>
    <w:rsid w:val="00160F5A"/>
    <w:rsid w:val="00161B50"/>
    <w:rsid w:val="00161D35"/>
    <w:rsid w:val="001621D6"/>
    <w:rsid w:val="00162D6C"/>
    <w:rsid w:val="00164208"/>
    <w:rsid w:val="0016480D"/>
    <w:rsid w:val="0016539B"/>
    <w:rsid w:val="001658B9"/>
    <w:rsid w:val="00165E0D"/>
    <w:rsid w:val="00165F50"/>
    <w:rsid w:val="0016670C"/>
    <w:rsid w:val="001668E0"/>
    <w:rsid w:val="00167C58"/>
    <w:rsid w:val="0017029D"/>
    <w:rsid w:val="00171283"/>
    <w:rsid w:val="00171722"/>
    <w:rsid w:val="001730EE"/>
    <w:rsid w:val="001744CA"/>
    <w:rsid w:val="00174725"/>
    <w:rsid w:val="00175011"/>
    <w:rsid w:val="00176076"/>
    <w:rsid w:val="00176856"/>
    <w:rsid w:val="00177292"/>
    <w:rsid w:val="00180B4D"/>
    <w:rsid w:val="001810EB"/>
    <w:rsid w:val="0018200A"/>
    <w:rsid w:val="001823BA"/>
    <w:rsid w:val="0018242C"/>
    <w:rsid w:val="00182C7A"/>
    <w:rsid w:val="001839A1"/>
    <w:rsid w:val="00183C5E"/>
    <w:rsid w:val="00184AF9"/>
    <w:rsid w:val="00186F3B"/>
    <w:rsid w:val="00190325"/>
    <w:rsid w:val="0019158C"/>
    <w:rsid w:val="001926A8"/>
    <w:rsid w:val="001933CB"/>
    <w:rsid w:val="001936D5"/>
    <w:rsid w:val="001943B6"/>
    <w:rsid w:val="001945F2"/>
    <w:rsid w:val="00194648"/>
    <w:rsid w:val="00194C6D"/>
    <w:rsid w:val="00195B38"/>
    <w:rsid w:val="00195F11"/>
    <w:rsid w:val="00196747"/>
    <w:rsid w:val="00196E0C"/>
    <w:rsid w:val="001970D6"/>
    <w:rsid w:val="001971BF"/>
    <w:rsid w:val="00197D7D"/>
    <w:rsid w:val="001A13E2"/>
    <w:rsid w:val="001A2C5C"/>
    <w:rsid w:val="001A40FA"/>
    <w:rsid w:val="001A4679"/>
    <w:rsid w:val="001A4916"/>
    <w:rsid w:val="001A672C"/>
    <w:rsid w:val="001A73C3"/>
    <w:rsid w:val="001A74DA"/>
    <w:rsid w:val="001A7637"/>
    <w:rsid w:val="001B0C0D"/>
    <w:rsid w:val="001B3A3B"/>
    <w:rsid w:val="001B40DC"/>
    <w:rsid w:val="001B53A9"/>
    <w:rsid w:val="001B5608"/>
    <w:rsid w:val="001B5D9D"/>
    <w:rsid w:val="001B5D9E"/>
    <w:rsid w:val="001B6EC8"/>
    <w:rsid w:val="001B7630"/>
    <w:rsid w:val="001B78F0"/>
    <w:rsid w:val="001B7F03"/>
    <w:rsid w:val="001C1820"/>
    <w:rsid w:val="001C23F8"/>
    <w:rsid w:val="001C351D"/>
    <w:rsid w:val="001C4A7B"/>
    <w:rsid w:val="001C4AB9"/>
    <w:rsid w:val="001C53E0"/>
    <w:rsid w:val="001C70AE"/>
    <w:rsid w:val="001C7600"/>
    <w:rsid w:val="001C7AF1"/>
    <w:rsid w:val="001D11EA"/>
    <w:rsid w:val="001D1236"/>
    <w:rsid w:val="001D15B8"/>
    <w:rsid w:val="001D2286"/>
    <w:rsid w:val="001D31FE"/>
    <w:rsid w:val="001D3C48"/>
    <w:rsid w:val="001D3EA8"/>
    <w:rsid w:val="001D48C6"/>
    <w:rsid w:val="001D48CF"/>
    <w:rsid w:val="001D6291"/>
    <w:rsid w:val="001D7173"/>
    <w:rsid w:val="001D776F"/>
    <w:rsid w:val="001E017B"/>
    <w:rsid w:val="001E0609"/>
    <w:rsid w:val="001E2BAF"/>
    <w:rsid w:val="001E33EE"/>
    <w:rsid w:val="001E3441"/>
    <w:rsid w:val="001E35D2"/>
    <w:rsid w:val="001E3CF8"/>
    <w:rsid w:val="001E57A4"/>
    <w:rsid w:val="001E6BFD"/>
    <w:rsid w:val="001E72B0"/>
    <w:rsid w:val="001F0399"/>
    <w:rsid w:val="001F0EC3"/>
    <w:rsid w:val="001F1275"/>
    <w:rsid w:val="001F1548"/>
    <w:rsid w:val="001F1C97"/>
    <w:rsid w:val="001F227D"/>
    <w:rsid w:val="001F42CB"/>
    <w:rsid w:val="001F4873"/>
    <w:rsid w:val="001F5501"/>
    <w:rsid w:val="001F64C7"/>
    <w:rsid w:val="001F7C85"/>
    <w:rsid w:val="0020056A"/>
    <w:rsid w:val="00200DE9"/>
    <w:rsid w:val="002047C4"/>
    <w:rsid w:val="00204B76"/>
    <w:rsid w:val="00204F08"/>
    <w:rsid w:val="002053FB"/>
    <w:rsid w:val="00206DCC"/>
    <w:rsid w:val="00206E45"/>
    <w:rsid w:val="00210C98"/>
    <w:rsid w:val="00212D18"/>
    <w:rsid w:val="002131DB"/>
    <w:rsid w:val="002136A6"/>
    <w:rsid w:val="0021418A"/>
    <w:rsid w:val="00214214"/>
    <w:rsid w:val="00214A89"/>
    <w:rsid w:val="00215836"/>
    <w:rsid w:val="002166DD"/>
    <w:rsid w:val="0021685F"/>
    <w:rsid w:val="00216A54"/>
    <w:rsid w:val="00220D60"/>
    <w:rsid w:val="00220F05"/>
    <w:rsid w:val="00222174"/>
    <w:rsid w:val="002224D3"/>
    <w:rsid w:val="00222733"/>
    <w:rsid w:val="002232EA"/>
    <w:rsid w:val="00223F42"/>
    <w:rsid w:val="00224E8A"/>
    <w:rsid w:val="0022501E"/>
    <w:rsid w:val="00225615"/>
    <w:rsid w:val="00225A5A"/>
    <w:rsid w:val="00227A12"/>
    <w:rsid w:val="00227A3A"/>
    <w:rsid w:val="00227B87"/>
    <w:rsid w:val="002302EF"/>
    <w:rsid w:val="00232C86"/>
    <w:rsid w:val="00235690"/>
    <w:rsid w:val="00237B19"/>
    <w:rsid w:val="0024063C"/>
    <w:rsid w:val="00240699"/>
    <w:rsid w:val="002406AB"/>
    <w:rsid w:val="00240A2E"/>
    <w:rsid w:val="00240D1E"/>
    <w:rsid w:val="00240E33"/>
    <w:rsid w:val="00240FBB"/>
    <w:rsid w:val="002410F9"/>
    <w:rsid w:val="002413D0"/>
    <w:rsid w:val="0024140C"/>
    <w:rsid w:val="0024158C"/>
    <w:rsid w:val="002415CB"/>
    <w:rsid w:val="002415DF"/>
    <w:rsid w:val="00241AF6"/>
    <w:rsid w:val="00242024"/>
    <w:rsid w:val="00242AB1"/>
    <w:rsid w:val="00242DCE"/>
    <w:rsid w:val="0024325C"/>
    <w:rsid w:val="002434CE"/>
    <w:rsid w:val="00243625"/>
    <w:rsid w:val="002438F8"/>
    <w:rsid w:val="0024428B"/>
    <w:rsid w:val="00244295"/>
    <w:rsid w:val="00244A55"/>
    <w:rsid w:val="00245178"/>
    <w:rsid w:val="00245871"/>
    <w:rsid w:val="002465D8"/>
    <w:rsid w:val="00246C71"/>
    <w:rsid w:val="0024747F"/>
    <w:rsid w:val="00247FE3"/>
    <w:rsid w:val="00250088"/>
    <w:rsid w:val="00250507"/>
    <w:rsid w:val="00250A8A"/>
    <w:rsid w:val="0025165C"/>
    <w:rsid w:val="002518DE"/>
    <w:rsid w:val="00252001"/>
    <w:rsid w:val="0025239F"/>
    <w:rsid w:val="0025306C"/>
    <w:rsid w:val="00253384"/>
    <w:rsid w:val="00253FB8"/>
    <w:rsid w:val="002540F9"/>
    <w:rsid w:val="00255C83"/>
    <w:rsid w:val="002574B0"/>
    <w:rsid w:val="0026079C"/>
    <w:rsid w:val="002607D6"/>
    <w:rsid w:val="00261C01"/>
    <w:rsid w:val="00262E44"/>
    <w:rsid w:val="002633A2"/>
    <w:rsid w:val="002633B2"/>
    <w:rsid w:val="0026521D"/>
    <w:rsid w:val="002653B0"/>
    <w:rsid w:val="0026608F"/>
    <w:rsid w:val="00266433"/>
    <w:rsid w:val="00267ADD"/>
    <w:rsid w:val="00267C06"/>
    <w:rsid w:val="002701EE"/>
    <w:rsid w:val="002707FF"/>
    <w:rsid w:val="00271086"/>
    <w:rsid w:val="00271898"/>
    <w:rsid w:val="002720F0"/>
    <w:rsid w:val="0027260D"/>
    <w:rsid w:val="00273254"/>
    <w:rsid w:val="00273B1D"/>
    <w:rsid w:val="0027403D"/>
    <w:rsid w:val="0027426C"/>
    <w:rsid w:val="002746C4"/>
    <w:rsid w:val="00276A71"/>
    <w:rsid w:val="00277872"/>
    <w:rsid w:val="00277B0A"/>
    <w:rsid w:val="00281B84"/>
    <w:rsid w:val="00281E02"/>
    <w:rsid w:val="00282A63"/>
    <w:rsid w:val="00282B86"/>
    <w:rsid w:val="00283293"/>
    <w:rsid w:val="002834D8"/>
    <w:rsid w:val="00284E19"/>
    <w:rsid w:val="00284F67"/>
    <w:rsid w:val="00285FC1"/>
    <w:rsid w:val="002865EA"/>
    <w:rsid w:val="0028688E"/>
    <w:rsid w:val="00286CBB"/>
    <w:rsid w:val="002872B6"/>
    <w:rsid w:val="0029319B"/>
    <w:rsid w:val="00293AAF"/>
    <w:rsid w:val="00293CEA"/>
    <w:rsid w:val="00294499"/>
    <w:rsid w:val="00294A92"/>
    <w:rsid w:val="002A10BE"/>
    <w:rsid w:val="002A11EF"/>
    <w:rsid w:val="002A1813"/>
    <w:rsid w:val="002A32F4"/>
    <w:rsid w:val="002A4A59"/>
    <w:rsid w:val="002A4CF3"/>
    <w:rsid w:val="002A4E0E"/>
    <w:rsid w:val="002A5865"/>
    <w:rsid w:val="002A64F7"/>
    <w:rsid w:val="002B0784"/>
    <w:rsid w:val="002B0F27"/>
    <w:rsid w:val="002B28DE"/>
    <w:rsid w:val="002B3EED"/>
    <w:rsid w:val="002B420D"/>
    <w:rsid w:val="002B4800"/>
    <w:rsid w:val="002B5EEC"/>
    <w:rsid w:val="002B64A1"/>
    <w:rsid w:val="002B72C1"/>
    <w:rsid w:val="002B7771"/>
    <w:rsid w:val="002C2B1A"/>
    <w:rsid w:val="002C36BD"/>
    <w:rsid w:val="002C3E57"/>
    <w:rsid w:val="002C4895"/>
    <w:rsid w:val="002D0307"/>
    <w:rsid w:val="002D1082"/>
    <w:rsid w:val="002D14D3"/>
    <w:rsid w:val="002D2C03"/>
    <w:rsid w:val="002D2DF7"/>
    <w:rsid w:val="002D2F7E"/>
    <w:rsid w:val="002D3DDF"/>
    <w:rsid w:val="002D4284"/>
    <w:rsid w:val="002D46AF"/>
    <w:rsid w:val="002D4B9F"/>
    <w:rsid w:val="002D503F"/>
    <w:rsid w:val="002D508A"/>
    <w:rsid w:val="002D588D"/>
    <w:rsid w:val="002D6BEF"/>
    <w:rsid w:val="002D6EFF"/>
    <w:rsid w:val="002D7673"/>
    <w:rsid w:val="002E0770"/>
    <w:rsid w:val="002E239B"/>
    <w:rsid w:val="002E2AA1"/>
    <w:rsid w:val="002E2B0D"/>
    <w:rsid w:val="002E341C"/>
    <w:rsid w:val="002E3D00"/>
    <w:rsid w:val="002E3FD7"/>
    <w:rsid w:val="002E6B71"/>
    <w:rsid w:val="002E7606"/>
    <w:rsid w:val="002F13F2"/>
    <w:rsid w:val="002F30C7"/>
    <w:rsid w:val="002F40A0"/>
    <w:rsid w:val="002F4118"/>
    <w:rsid w:val="002F6451"/>
    <w:rsid w:val="0030054D"/>
    <w:rsid w:val="003014B1"/>
    <w:rsid w:val="0030214D"/>
    <w:rsid w:val="003026E3"/>
    <w:rsid w:val="00302FDF"/>
    <w:rsid w:val="003037E5"/>
    <w:rsid w:val="0030444A"/>
    <w:rsid w:val="003049C3"/>
    <w:rsid w:val="00304E5A"/>
    <w:rsid w:val="003077BB"/>
    <w:rsid w:val="00307C80"/>
    <w:rsid w:val="00307DC0"/>
    <w:rsid w:val="00310336"/>
    <w:rsid w:val="003105AF"/>
    <w:rsid w:val="00310682"/>
    <w:rsid w:val="00310EAF"/>
    <w:rsid w:val="003139BB"/>
    <w:rsid w:val="00313B7F"/>
    <w:rsid w:val="00313BDF"/>
    <w:rsid w:val="0031595E"/>
    <w:rsid w:val="003159CD"/>
    <w:rsid w:val="00316D36"/>
    <w:rsid w:val="00320F30"/>
    <w:rsid w:val="0032132A"/>
    <w:rsid w:val="003220E2"/>
    <w:rsid w:val="003242AB"/>
    <w:rsid w:val="00325753"/>
    <w:rsid w:val="003261A1"/>
    <w:rsid w:val="003262F3"/>
    <w:rsid w:val="00326C82"/>
    <w:rsid w:val="00327813"/>
    <w:rsid w:val="00327E5F"/>
    <w:rsid w:val="00327EE6"/>
    <w:rsid w:val="003307F1"/>
    <w:rsid w:val="00330C50"/>
    <w:rsid w:val="00331053"/>
    <w:rsid w:val="00331784"/>
    <w:rsid w:val="00333509"/>
    <w:rsid w:val="003365B4"/>
    <w:rsid w:val="003370A4"/>
    <w:rsid w:val="00337845"/>
    <w:rsid w:val="00340F52"/>
    <w:rsid w:val="00341C36"/>
    <w:rsid w:val="00342DC1"/>
    <w:rsid w:val="00344BEF"/>
    <w:rsid w:val="00344E8E"/>
    <w:rsid w:val="00345A32"/>
    <w:rsid w:val="0034779F"/>
    <w:rsid w:val="00347E3F"/>
    <w:rsid w:val="00350001"/>
    <w:rsid w:val="0035036F"/>
    <w:rsid w:val="00350455"/>
    <w:rsid w:val="003535D3"/>
    <w:rsid w:val="0035502E"/>
    <w:rsid w:val="00355405"/>
    <w:rsid w:val="00361217"/>
    <w:rsid w:val="00361714"/>
    <w:rsid w:val="00362330"/>
    <w:rsid w:val="00362D5A"/>
    <w:rsid w:val="00363374"/>
    <w:rsid w:val="00363918"/>
    <w:rsid w:val="00364C3C"/>
    <w:rsid w:val="00366AA6"/>
    <w:rsid w:val="00367810"/>
    <w:rsid w:val="00370B70"/>
    <w:rsid w:val="003733BF"/>
    <w:rsid w:val="00373F92"/>
    <w:rsid w:val="003751D1"/>
    <w:rsid w:val="0037597D"/>
    <w:rsid w:val="00376010"/>
    <w:rsid w:val="0038015A"/>
    <w:rsid w:val="003820F9"/>
    <w:rsid w:val="0038304A"/>
    <w:rsid w:val="003840DE"/>
    <w:rsid w:val="00384447"/>
    <w:rsid w:val="00384C95"/>
    <w:rsid w:val="0038506D"/>
    <w:rsid w:val="003854C0"/>
    <w:rsid w:val="0038615C"/>
    <w:rsid w:val="003875D4"/>
    <w:rsid w:val="00390239"/>
    <w:rsid w:val="00391E78"/>
    <w:rsid w:val="00392037"/>
    <w:rsid w:val="00392ECC"/>
    <w:rsid w:val="003949B8"/>
    <w:rsid w:val="003955D5"/>
    <w:rsid w:val="00395DD9"/>
    <w:rsid w:val="00396384"/>
    <w:rsid w:val="00397300"/>
    <w:rsid w:val="00397636"/>
    <w:rsid w:val="003979BD"/>
    <w:rsid w:val="00397E0A"/>
    <w:rsid w:val="003A0062"/>
    <w:rsid w:val="003A127E"/>
    <w:rsid w:val="003A21A7"/>
    <w:rsid w:val="003A40CC"/>
    <w:rsid w:val="003A4170"/>
    <w:rsid w:val="003A5389"/>
    <w:rsid w:val="003A6DF5"/>
    <w:rsid w:val="003A7494"/>
    <w:rsid w:val="003A7A6A"/>
    <w:rsid w:val="003A7C76"/>
    <w:rsid w:val="003B0718"/>
    <w:rsid w:val="003B11F1"/>
    <w:rsid w:val="003B1723"/>
    <w:rsid w:val="003B38EC"/>
    <w:rsid w:val="003B42B9"/>
    <w:rsid w:val="003B45D7"/>
    <w:rsid w:val="003B51B4"/>
    <w:rsid w:val="003B5547"/>
    <w:rsid w:val="003B6156"/>
    <w:rsid w:val="003B6589"/>
    <w:rsid w:val="003B6727"/>
    <w:rsid w:val="003C671B"/>
    <w:rsid w:val="003D02D4"/>
    <w:rsid w:val="003D061B"/>
    <w:rsid w:val="003D1272"/>
    <w:rsid w:val="003D2EC8"/>
    <w:rsid w:val="003D2ED5"/>
    <w:rsid w:val="003D2F43"/>
    <w:rsid w:val="003D33F8"/>
    <w:rsid w:val="003D5AA2"/>
    <w:rsid w:val="003D5CED"/>
    <w:rsid w:val="003D64A5"/>
    <w:rsid w:val="003D77FF"/>
    <w:rsid w:val="003E0153"/>
    <w:rsid w:val="003E0CDA"/>
    <w:rsid w:val="003E20CD"/>
    <w:rsid w:val="003E381C"/>
    <w:rsid w:val="003E383A"/>
    <w:rsid w:val="003E42D5"/>
    <w:rsid w:val="003E459F"/>
    <w:rsid w:val="003E5D5F"/>
    <w:rsid w:val="003E6E54"/>
    <w:rsid w:val="003E7873"/>
    <w:rsid w:val="003F04C7"/>
    <w:rsid w:val="003F1173"/>
    <w:rsid w:val="003F15C9"/>
    <w:rsid w:val="003F1A6C"/>
    <w:rsid w:val="003F2B38"/>
    <w:rsid w:val="003F32B2"/>
    <w:rsid w:val="003F4881"/>
    <w:rsid w:val="003F587D"/>
    <w:rsid w:val="003F61AA"/>
    <w:rsid w:val="003F66B9"/>
    <w:rsid w:val="003F6922"/>
    <w:rsid w:val="003F6AB1"/>
    <w:rsid w:val="003F6C0E"/>
    <w:rsid w:val="003F6DF7"/>
    <w:rsid w:val="0040075C"/>
    <w:rsid w:val="004007A4"/>
    <w:rsid w:val="00402E31"/>
    <w:rsid w:val="00403058"/>
    <w:rsid w:val="004037B7"/>
    <w:rsid w:val="00403C84"/>
    <w:rsid w:val="0040417E"/>
    <w:rsid w:val="00410FEE"/>
    <w:rsid w:val="00411099"/>
    <w:rsid w:val="0041178A"/>
    <w:rsid w:val="00412623"/>
    <w:rsid w:val="00413B4E"/>
    <w:rsid w:val="00413FA3"/>
    <w:rsid w:val="00414052"/>
    <w:rsid w:val="0041463B"/>
    <w:rsid w:val="00414EFC"/>
    <w:rsid w:val="00415116"/>
    <w:rsid w:val="004164AF"/>
    <w:rsid w:val="00416502"/>
    <w:rsid w:val="004168B7"/>
    <w:rsid w:val="004204A6"/>
    <w:rsid w:val="004204E2"/>
    <w:rsid w:val="004212BB"/>
    <w:rsid w:val="004215AB"/>
    <w:rsid w:val="00423719"/>
    <w:rsid w:val="004237E4"/>
    <w:rsid w:val="00423C34"/>
    <w:rsid w:val="004240C0"/>
    <w:rsid w:val="00425172"/>
    <w:rsid w:val="004257F7"/>
    <w:rsid w:val="00425E3F"/>
    <w:rsid w:val="00426AB3"/>
    <w:rsid w:val="00430AA6"/>
    <w:rsid w:val="004314FF"/>
    <w:rsid w:val="00432665"/>
    <w:rsid w:val="00433255"/>
    <w:rsid w:val="00433327"/>
    <w:rsid w:val="00434DA2"/>
    <w:rsid w:val="00434E6A"/>
    <w:rsid w:val="0043548F"/>
    <w:rsid w:val="00435865"/>
    <w:rsid w:val="00436A09"/>
    <w:rsid w:val="00437D3A"/>
    <w:rsid w:val="00437D84"/>
    <w:rsid w:val="004418B5"/>
    <w:rsid w:val="0044311F"/>
    <w:rsid w:val="00443719"/>
    <w:rsid w:val="00443AAB"/>
    <w:rsid w:val="0044430D"/>
    <w:rsid w:val="00444DB2"/>
    <w:rsid w:val="00444E8C"/>
    <w:rsid w:val="00445B1F"/>
    <w:rsid w:val="00446D2E"/>
    <w:rsid w:val="00450617"/>
    <w:rsid w:val="004520C3"/>
    <w:rsid w:val="004525DC"/>
    <w:rsid w:val="00452E2B"/>
    <w:rsid w:val="004531AA"/>
    <w:rsid w:val="004531AB"/>
    <w:rsid w:val="004541AE"/>
    <w:rsid w:val="00454958"/>
    <w:rsid w:val="0045503E"/>
    <w:rsid w:val="00456BC3"/>
    <w:rsid w:val="0045734F"/>
    <w:rsid w:val="00461533"/>
    <w:rsid w:val="004616A9"/>
    <w:rsid w:val="0046178E"/>
    <w:rsid w:val="00461B80"/>
    <w:rsid w:val="00461C2F"/>
    <w:rsid w:val="00461D26"/>
    <w:rsid w:val="00462074"/>
    <w:rsid w:val="00462708"/>
    <w:rsid w:val="00463850"/>
    <w:rsid w:val="004640B6"/>
    <w:rsid w:val="0046421C"/>
    <w:rsid w:val="00466366"/>
    <w:rsid w:val="00467328"/>
    <w:rsid w:val="0046784D"/>
    <w:rsid w:val="00472A85"/>
    <w:rsid w:val="00472D19"/>
    <w:rsid w:val="004732F9"/>
    <w:rsid w:val="00473552"/>
    <w:rsid w:val="00473815"/>
    <w:rsid w:val="00474374"/>
    <w:rsid w:val="004749C0"/>
    <w:rsid w:val="00474DE8"/>
    <w:rsid w:val="00475A6A"/>
    <w:rsid w:val="004806CA"/>
    <w:rsid w:val="0048231B"/>
    <w:rsid w:val="00484420"/>
    <w:rsid w:val="004847F1"/>
    <w:rsid w:val="00485A70"/>
    <w:rsid w:val="004869B9"/>
    <w:rsid w:val="00491DCB"/>
    <w:rsid w:val="0049252A"/>
    <w:rsid w:val="0049332A"/>
    <w:rsid w:val="00494C8C"/>
    <w:rsid w:val="004953E0"/>
    <w:rsid w:val="00495672"/>
    <w:rsid w:val="004966AB"/>
    <w:rsid w:val="004973BF"/>
    <w:rsid w:val="0049780F"/>
    <w:rsid w:val="00497E65"/>
    <w:rsid w:val="004A02F5"/>
    <w:rsid w:val="004A1CA6"/>
    <w:rsid w:val="004A3C60"/>
    <w:rsid w:val="004A4DB2"/>
    <w:rsid w:val="004A59D2"/>
    <w:rsid w:val="004A7023"/>
    <w:rsid w:val="004A7B49"/>
    <w:rsid w:val="004A7C8E"/>
    <w:rsid w:val="004A7CD0"/>
    <w:rsid w:val="004B03F2"/>
    <w:rsid w:val="004B1BE8"/>
    <w:rsid w:val="004B4871"/>
    <w:rsid w:val="004B5C2D"/>
    <w:rsid w:val="004B7588"/>
    <w:rsid w:val="004B773A"/>
    <w:rsid w:val="004C1BDC"/>
    <w:rsid w:val="004C2248"/>
    <w:rsid w:val="004C31FA"/>
    <w:rsid w:val="004C3883"/>
    <w:rsid w:val="004C40C6"/>
    <w:rsid w:val="004C4AAC"/>
    <w:rsid w:val="004C62BE"/>
    <w:rsid w:val="004C6452"/>
    <w:rsid w:val="004C75AF"/>
    <w:rsid w:val="004C7944"/>
    <w:rsid w:val="004D255F"/>
    <w:rsid w:val="004D3220"/>
    <w:rsid w:val="004D4681"/>
    <w:rsid w:val="004D4B51"/>
    <w:rsid w:val="004D683F"/>
    <w:rsid w:val="004E08DF"/>
    <w:rsid w:val="004E16D8"/>
    <w:rsid w:val="004E1BC4"/>
    <w:rsid w:val="004E2BD1"/>
    <w:rsid w:val="004E334B"/>
    <w:rsid w:val="004E3D69"/>
    <w:rsid w:val="004E41F7"/>
    <w:rsid w:val="004E4A2E"/>
    <w:rsid w:val="004E55EE"/>
    <w:rsid w:val="004E75C8"/>
    <w:rsid w:val="004F0005"/>
    <w:rsid w:val="004F0BD3"/>
    <w:rsid w:val="004F145D"/>
    <w:rsid w:val="004F1615"/>
    <w:rsid w:val="004F5239"/>
    <w:rsid w:val="004F57BE"/>
    <w:rsid w:val="004F5B31"/>
    <w:rsid w:val="004F5B37"/>
    <w:rsid w:val="004F6676"/>
    <w:rsid w:val="0050095C"/>
    <w:rsid w:val="00500A57"/>
    <w:rsid w:val="00501610"/>
    <w:rsid w:val="005017A5"/>
    <w:rsid w:val="00502BDC"/>
    <w:rsid w:val="00503687"/>
    <w:rsid w:val="00503DA3"/>
    <w:rsid w:val="00505A46"/>
    <w:rsid w:val="00505B6D"/>
    <w:rsid w:val="00506A65"/>
    <w:rsid w:val="00510C17"/>
    <w:rsid w:val="00510EC7"/>
    <w:rsid w:val="0051237E"/>
    <w:rsid w:val="0051298B"/>
    <w:rsid w:val="0051322C"/>
    <w:rsid w:val="0051382D"/>
    <w:rsid w:val="00514B38"/>
    <w:rsid w:val="00516782"/>
    <w:rsid w:val="00516C90"/>
    <w:rsid w:val="0051741C"/>
    <w:rsid w:val="00520D72"/>
    <w:rsid w:val="00522569"/>
    <w:rsid w:val="005233B9"/>
    <w:rsid w:val="00523A98"/>
    <w:rsid w:val="00523F07"/>
    <w:rsid w:val="00524836"/>
    <w:rsid w:val="00524C5F"/>
    <w:rsid w:val="00525A57"/>
    <w:rsid w:val="00526808"/>
    <w:rsid w:val="00526D62"/>
    <w:rsid w:val="00526E1A"/>
    <w:rsid w:val="00527126"/>
    <w:rsid w:val="00533011"/>
    <w:rsid w:val="00534762"/>
    <w:rsid w:val="0053558C"/>
    <w:rsid w:val="00536A16"/>
    <w:rsid w:val="00537B62"/>
    <w:rsid w:val="005401D5"/>
    <w:rsid w:val="0054034D"/>
    <w:rsid w:val="00542325"/>
    <w:rsid w:val="00543908"/>
    <w:rsid w:val="0054641E"/>
    <w:rsid w:val="00546591"/>
    <w:rsid w:val="00547380"/>
    <w:rsid w:val="00550199"/>
    <w:rsid w:val="00551863"/>
    <w:rsid w:val="00555144"/>
    <w:rsid w:val="005563FF"/>
    <w:rsid w:val="00557763"/>
    <w:rsid w:val="00560801"/>
    <w:rsid w:val="0056080F"/>
    <w:rsid w:val="0056143F"/>
    <w:rsid w:val="00562427"/>
    <w:rsid w:val="00562699"/>
    <w:rsid w:val="0056280A"/>
    <w:rsid w:val="00564F77"/>
    <w:rsid w:val="0056724A"/>
    <w:rsid w:val="00570658"/>
    <w:rsid w:val="00570A81"/>
    <w:rsid w:val="00570FD3"/>
    <w:rsid w:val="00571CA8"/>
    <w:rsid w:val="00571E30"/>
    <w:rsid w:val="00572B6F"/>
    <w:rsid w:val="00572BB4"/>
    <w:rsid w:val="00573C99"/>
    <w:rsid w:val="005749BE"/>
    <w:rsid w:val="005766C4"/>
    <w:rsid w:val="0057722C"/>
    <w:rsid w:val="00580406"/>
    <w:rsid w:val="0058200A"/>
    <w:rsid w:val="00582D04"/>
    <w:rsid w:val="005835AC"/>
    <w:rsid w:val="005836D7"/>
    <w:rsid w:val="00583827"/>
    <w:rsid w:val="00583A5C"/>
    <w:rsid w:val="00584867"/>
    <w:rsid w:val="00585BEA"/>
    <w:rsid w:val="0058686A"/>
    <w:rsid w:val="00587096"/>
    <w:rsid w:val="005875D2"/>
    <w:rsid w:val="00587C2C"/>
    <w:rsid w:val="00591A9B"/>
    <w:rsid w:val="00591C38"/>
    <w:rsid w:val="00591D6B"/>
    <w:rsid w:val="0059250B"/>
    <w:rsid w:val="00592AED"/>
    <w:rsid w:val="0059459E"/>
    <w:rsid w:val="005947F3"/>
    <w:rsid w:val="00594922"/>
    <w:rsid w:val="005954B4"/>
    <w:rsid w:val="00596A04"/>
    <w:rsid w:val="005A137D"/>
    <w:rsid w:val="005A1474"/>
    <w:rsid w:val="005A1B80"/>
    <w:rsid w:val="005A2547"/>
    <w:rsid w:val="005A3FDF"/>
    <w:rsid w:val="005A40A6"/>
    <w:rsid w:val="005A4D85"/>
    <w:rsid w:val="005A5159"/>
    <w:rsid w:val="005A530F"/>
    <w:rsid w:val="005A5F8A"/>
    <w:rsid w:val="005A6110"/>
    <w:rsid w:val="005A74AC"/>
    <w:rsid w:val="005A76A5"/>
    <w:rsid w:val="005A76BC"/>
    <w:rsid w:val="005A778A"/>
    <w:rsid w:val="005B0FA6"/>
    <w:rsid w:val="005B25CC"/>
    <w:rsid w:val="005B283D"/>
    <w:rsid w:val="005B395A"/>
    <w:rsid w:val="005B4BAC"/>
    <w:rsid w:val="005B520D"/>
    <w:rsid w:val="005B550C"/>
    <w:rsid w:val="005B564C"/>
    <w:rsid w:val="005B593F"/>
    <w:rsid w:val="005B67D4"/>
    <w:rsid w:val="005B7A18"/>
    <w:rsid w:val="005C1295"/>
    <w:rsid w:val="005C2EEA"/>
    <w:rsid w:val="005C35C3"/>
    <w:rsid w:val="005C3C72"/>
    <w:rsid w:val="005C3EDC"/>
    <w:rsid w:val="005C4A94"/>
    <w:rsid w:val="005C4F38"/>
    <w:rsid w:val="005C5840"/>
    <w:rsid w:val="005C7F43"/>
    <w:rsid w:val="005D1783"/>
    <w:rsid w:val="005D4653"/>
    <w:rsid w:val="005D54D5"/>
    <w:rsid w:val="005D5A50"/>
    <w:rsid w:val="005E331F"/>
    <w:rsid w:val="005E3F5B"/>
    <w:rsid w:val="005E58CD"/>
    <w:rsid w:val="005E5D14"/>
    <w:rsid w:val="005E692D"/>
    <w:rsid w:val="005E6EDA"/>
    <w:rsid w:val="005F0DD3"/>
    <w:rsid w:val="005F125B"/>
    <w:rsid w:val="005F19DF"/>
    <w:rsid w:val="005F27CC"/>
    <w:rsid w:val="005F28E5"/>
    <w:rsid w:val="005F2E08"/>
    <w:rsid w:val="005F3421"/>
    <w:rsid w:val="005F3B28"/>
    <w:rsid w:val="005F4A79"/>
    <w:rsid w:val="005F5E46"/>
    <w:rsid w:val="005F688C"/>
    <w:rsid w:val="0060029E"/>
    <w:rsid w:val="00600B2C"/>
    <w:rsid w:val="00600CF1"/>
    <w:rsid w:val="00600F44"/>
    <w:rsid w:val="0060253E"/>
    <w:rsid w:val="00602C9B"/>
    <w:rsid w:val="00603E2E"/>
    <w:rsid w:val="00604B99"/>
    <w:rsid w:val="00604E9B"/>
    <w:rsid w:val="0060547E"/>
    <w:rsid w:val="006055B4"/>
    <w:rsid w:val="00605DB5"/>
    <w:rsid w:val="00605DF6"/>
    <w:rsid w:val="00606F92"/>
    <w:rsid w:val="00607919"/>
    <w:rsid w:val="006106D1"/>
    <w:rsid w:val="006108DB"/>
    <w:rsid w:val="006115A6"/>
    <w:rsid w:val="0061296D"/>
    <w:rsid w:val="00612B92"/>
    <w:rsid w:val="00612D52"/>
    <w:rsid w:val="00614A58"/>
    <w:rsid w:val="00614B41"/>
    <w:rsid w:val="00615CD8"/>
    <w:rsid w:val="00616150"/>
    <w:rsid w:val="0061647A"/>
    <w:rsid w:val="006164F2"/>
    <w:rsid w:val="0061739D"/>
    <w:rsid w:val="00617B87"/>
    <w:rsid w:val="00620CFA"/>
    <w:rsid w:val="00621CFC"/>
    <w:rsid w:val="006227E4"/>
    <w:rsid w:val="00624C02"/>
    <w:rsid w:val="00625BBB"/>
    <w:rsid w:val="00626580"/>
    <w:rsid w:val="00630EA8"/>
    <w:rsid w:val="00631DC6"/>
    <w:rsid w:val="00633D64"/>
    <w:rsid w:val="00634B02"/>
    <w:rsid w:val="0063574B"/>
    <w:rsid w:val="0063674F"/>
    <w:rsid w:val="006368D2"/>
    <w:rsid w:val="006369C1"/>
    <w:rsid w:val="006375AF"/>
    <w:rsid w:val="0063788C"/>
    <w:rsid w:val="00640614"/>
    <w:rsid w:val="00642156"/>
    <w:rsid w:val="006423E6"/>
    <w:rsid w:val="006426E8"/>
    <w:rsid w:val="00643A88"/>
    <w:rsid w:val="00644E53"/>
    <w:rsid w:val="00645836"/>
    <w:rsid w:val="00645F47"/>
    <w:rsid w:val="0064687B"/>
    <w:rsid w:val="00646C20"/>
    <w:rsid w:val="0065121B"/>
    <w:rsid w:val="00653805"/>
    <w:rsid w:val="006539E7"/>
    <w:rsid w:val="006539FE"/>
    <w:rsid w:val="00654962"/>
    <w:rsid w:val="00654A1F"/>
    <w:rsid w:val="00654B28"/>
    <w:rsid w:val="006557E7"/>
    <w:rsid w:val="00655875"/>
    <w:rsid w:val="00655BB1"/>
    <w:rsid w:val="00655CAF"/>
    <w:rsid w:val="00656037"/>
    <w:rsid w:val="0065622D"/>
    <w:rsid w:val="00657398"/>
    <w:rsid w:val="006618CA"/>
    <w:rsid w:val="00661B9F"/>
    <w:rsid w:val="0066285B"/>
    <w:rsid w:val="00663259"/>
    <w:rsid w:val="0066414D"/>
    <w:rsid w:val="00665BCD"/>
    <w:rsid w:val="006660A8"/>
    <w:rsid w:val="006665C6"/>
    <w:rsid w:val="0066681A"/>
    <w:rsid w:val="00670F56"/>
    <w:rsid w:val="006712FE"/>
    <w:rsid w:val="0067148C"/>
    <w:rsid w:val="00671CFC"/>
    <w:rsid w:val="0067450F"/>
    <w:rsid w:val="00674B48"/>
    <w:rsid w:val="00674D5A"/>
    <w:rsid w:val="00677A2E"/>
    <w:rsid w:val="0068044D"/>
    <w:rsid w:val="0068219B"/>
    <w:rsid w:val="00682320"/>
    <w:rsid w:val="0068281C"/>
    <w:rsid w:val="00683516"/>
    <w:rsid w:val="00684B13"/>
    <w:rsid w:val="00685090"/>
    <w:rsid w:val="00685EBD"/>
    <w:rsid w:val="00687029"/>
    <w:rsid w:val="00687147"/>
    <w:rsid w:val="00691F37"/>
    <w:rsid w:val="00693537"/>
    <w:rsid w:val="00693576"/>
    <w:rsid w:val="006937ED"/>
    <w:rsid w:val="00695A58"/>
    <w:rsid w:val="00697B68"/>
    <w:rsid w:val="00697FF9"/>
    <w:rsid w:val="006A13C5"/>
    <w:rsid w:val="006A159E"/>
    <w:rsid w:val="006A16DF"/>
    <w:rsid w:val="006A2572"/>
    <w:rsid w:val="006A5364"/>
    <w:rsid w:val="006A57B5"/>
    <w:rsid w:val="006A5C77"/>
    <w:rsid w:val="006A73D7"/>
    <w:rsid w:val="006A7D06"/>
    <w:rsid w:val="006B01EE"/>
    <w:rsid w:val="006B079A"/>
    <w:rsid w:val="006B0A00"/>
    <w:rsid w:val="006B2D96"/>
    <w:rsid w:val="006B4349"/>
    <w:rsid w:val="006B490A"/>
    <w:rsid w:val="006B4D24"/>
    <w:rsid w:val="006B61A8"/>
    <w:rsid w:val="006B6F6B"/>
    <w:rsid w:val="006B7138"/>
    <w:rsid w:val="006C01AC"/>
    <w:rsid w:val="006C219C"/>
    <w:rsid w:val="006C3A1F"/>
    <w:rsid w:val="006C56A3"/>
    <w:rsid w:val="006C5E27"/>
    <w:rsid w:val="006C675A"/>
    <w:rsid w:val="006C6C09"/>
    <w:rsid w:val="006C72E1"/>
    <w:rsid w:val="006C7C44"/>
    <w:rsid w:val="006D2A78"/>
    <w:rsid w:val="006D3C22"/>
    <w:rsid w:val="006D4DDF"/>
    <w:rsid w:val="006D5111"/>
    <w:rsid w:val="006D5E1A"/>
    <w:rsid w:val="006D5EF5"/>
    <w:rsid w:val="006D6022"/>
    <w:rsid w:val="006D7AD2"/>
    <w:rsid w:val="006E046D"/>
    <w:rsid w:val="006E09BA"/>
    <w:rsid w:val="006E18AF"/>
    <w:rsid w:val="006E1DCE"/>
    <w:rsid w:val="006E1E97"/>
    <w:rsid w:val="006E2258"/>
    <w:rsid w:val="006E2BCE"/>
    <w:rsid w:val="006E2E7C"/>
    <w:rsid w:val="006E36DB"/>
    <w:rsid w:val="006E4C9D"/>
    <w:rsid w:val="006E4CD1"/>
    <w:rsid w:val="006E5780"/>
    <w:rsid w:val="006E6369"/>
    <w:rsid w:val="006E7C44"/>
    <w:rsid w:val="006E7DE2"/>
    <w:rsid w:val="006F07FB"/>
    <w:rsid w:val="006F1002"/>
    <w:rsid w:val="006F1229"/>
    <w:rsid w:val="006F1673"/>
    <w:rsid w:val="006F28FD"/>
    <w:rsid w:val="006F312D"/>
    <w:rsid w:val="006F51DA"/>
    <w:rsid w:val="006F7288"/>
    <w:rsid w:val="006F7685"/>
    <w:rsid w:val="006F7B42"/>
    <w:rsid w:val="006F7D48"/>
    <w:rsid w:val="00700023"/>
    <w:rsid w:val="007032D8"/>
    <w:rsid w:val="00703B30"/>
    <w:rsid w:val="0070455B"/>
    <w:rsid w:val="00705956"/>
    <w:rsid w:val="007068D0"/>
    <w:rsid w:val="00706935"/>
    <w:rsid w:val="007073D4"/>
    <w:rsid w:val="007108E4"/>
    <w:rsid w:val="00710D6E"/>
    <w:rsid w:val="0071127F"/>
    <w:rsid w:val="0071304B"/>
    <w:rsid w:val="00713824"/>
    <w:rsid w:val="00713988"/>
    <w:rsid w:val="007150D6"/>
    <w:rsid w:val="007152F7"/>
    <w:rsid w:val="0071599B"/>
    <w:rsid w:val="007159D9"/>
    <w:rsid w:val="00716890"/>
    <w:rsid w:val="007176F8"/>
    <w:rsid w:val="007177DE"/>
    <w:rsid w:val="00717E50"/>
    <w:rsid w:val="007208E8"/>
    <w:rsid w:val="00720AB2"/>
    <w:rsid w:val="00721D9F"/>
    <w:rsid w:val="00722096"/>
    <w:rsid w:val="007222DE"/>
    <w:rsid w:val="0072236C"/>
    <w:rsid w:val="007235FF"/>
    <w:rsid w:val="00723C24"/>
    <w:rsid w:val="00724E32"/>
    <w:rsid w:val="007251A7"/>
    <w:rsid w:val="00727508"/>
    <w:rsid w:val="0072770B"/>
    <w:rsid w:val="0072777A"/>
    <w:rsid w:val="00727860"/>
    <w:rsid w:val="007300D5"/>
    <w:rsid w:val="00730E4A"/>
    <w:rsid w:val="0073160B"/>
    <w:rsid w:val="00733093"/>
    <w:rsid w:val="007332EA"/>
    <w:rsid w:val="00733A75"/>
    <w:rsid w:val="00734BAD"/>
    <w:rsid w:val="00734E1C"/>
    <w:rsid w:val="00735853"/>
    <w:rsid w:val="00735930"/>
    <w:rsid w:val="00735ABC"/>
    <w:rsid w:val="00736C33"/>
    <w:rsid w:val="00737146"/>
    <w:rsid w:val="0073794D"/>
    <w:rsid w:val="00741510"/>
    <w:rsid w:val="00741684"/>
    <w:rsid w:val="00741F7C"/>
    <w:rsid w:val="0074249D"/>
    <w:rsid w:val="0074294B"/>
    <w:rsid w:val="00743904"/>
    <w:rsid w:val="007439A8"/>
    <w:rsid w:val="0074529C"/>
    <w:rsid w:val="0074645B"/>
    <w:rsid w:val="00746FFF"/>
    <w:rsid w:val="007473C5"/>
    <w:rsid w:val="00747F88"/>
    <w:rsid w:val="007510B6"/>
    <w:rsid w:val="007514F7"/>
    <w:rsid w:val="0075191A"/>
    <w:rsid w:val="007524C4"/>
    <w:rsid w:val="007525CE"/>
    <w:rsid w:val="00752629"/>
    <w:rsid w:val="0075309B"/>
    <w:rsid w:val="00753687"/>
    <w:rsid w:val="007541DF"/>
    <w:rsid w:val="00754677"/>
    <w:rsid w:val="00754C76"/>
    <w:rsid w:val="007577CF"/>
    <w:rsid w:val="00757AAF"/>
    <w:rsid w:val="00757BF8"/>
    <w:rsid w:val="00760023"/>
    <w:rsid w:val="0076015A"/>
    <w:rsid w:val="00761035"/>
    <w:rsid w:val="0076155A"/>
    <w:rsid w:val="007618E0"/>
    <w:rsid w:val="007619FF"/>
    <w:rsid w:val="00762327"/>
    <w:rsid w:val="0076237F"/>
    <w:rsid w:val="007626A9"/>
    <w:rsid w:val="00763A7F"/>
    <w:rsid w:val="0076625E"/>
    <w:rsid w:val="00766A70"/>
    <w:rsid w:val="00766BFF"/>
    <w:rsid w:val="00770255"/>
    <w:rsid w:val="00771087"/>
    <w:rsid w:val="0077220A"/>
    <w:rsid w:val="00772503"/>
    <w:rsid w:val="00772C8A"/>
    <w:rsid w:val="00773FB0"/>
    <w:rsid w:val="00774501"/>
    <w:rsid w:val="00774604"/>
    <w:rsid w:val="007747D2"/>
    <w:rsid w:val="007748CA"/>
    <w:rsid w:val="00774945"/>
    <w:rsid w:val="00775C1F"/>
    <w:rsid w:val="00776674"/>
    <w:rsid w:val="007769CB"/>
    <w:rsid w:val="00777D57"/>
    <w:rsid w:val="007806CA"/>
    <w:rsid w:val="00781AD9"/>
    <w:rsid w:val="00781AFE"/>
    <w:rsid w:val="007821B5"/>
    <w:rsid w:val="00782D2C"/>
    <w:rsid w:val="007830E6"/>
    <w:rsid w:val="00786282"/>
    <w:rsid w:val="007862FB"/>
    <w:rsid w:val="0078637B"/>
    <w:rsid w:val="00786E9F"/>
    <w:rsid w:val="00787BF0"/>
    <w:rsid w:val="007915CE"/>
    <w:rsid w:val="00792022"/>
    <w:rsid w:val="00792A75"/>
    <w:rsid w:val="00794E70"/>
    <w:rsid w:val="00795715"/>
    <w:rsid w:val="0079577D"/>
    <w:rsid w:val="007960F1"/>
    <w:rsid w:val="00796AB1"/>
    <w:rsid w:val="00797177"/>
    <w:rsid w:val="007974F0"/>
    <w:rsid w:val="00797603"/>
    <w:rsid w:val="0079770A"/>
    <w:rsid w:val="00797CBF"/>
    <w:rsid w:val="00797DF9"/>
    <w:rsid w:val="007A067F"/>
    <w:rsid w:val="007A094C"/>
    <w:rsid w:val="007A14B0"/>
    <w:rsid w:val="007A3227"/>
    <w:rsid w:val="007A34D8"/>
    <w:rsid w:val="007A362F"/>
    <w:rsid w:val="007A3EA5"/>
    <w:rsid w:val="007A5496"/>
    <w:rsid w:val="007A6722"/>
    <w:rsid w:val="007A6B7C"/>
    <w:rsid w:val="007A7B12"/>
    <w:rsid w:val="007A7E9B"/>
    <w:rsid w:val="007B0506"/>
    <w:rsid w:val="007B2681"/>
    <w:rsid w:val="007B42EA"/>
    <w:rsid w:val="007B5065"/>
    <w:rsid w:val="007B514A"/>
    <w:rsid w:val="007B5FC9"/>
    <w:rsid w:val="007C14C0"/>
    <w:rsid w:val="007C2865"/>
    <w:rsid w:val="007C453F"/>
    <w:rsid w:val="007C5258"/>
    <w:rsid w:val="007C55B9"/>
    <w:rsid w:val="007C7C44"/>
    <w:rsid w:val="007D075C"/>
    <w:rsid w:val="007D1A6D"/>
    <w:rsid w:val="007D1E3F"/>
    <w:rsid w:val="007D22B9"/>
    <w:rsid w:val="007D2369"/>
    <w:rsid w:val="007D295B"/>
    <w:rsid w:val="007D5D55"/>
    <w:rsid w:val="007E09C6"/>
    <w:rsid w:val="007E2210"/>
    <w:rsid w:val="007E318E"/>
    <w:rsid w:val="007E397C"/>
    <w:rsid w:val="007E49EA"/>
    <w:rsid w:val="007E4B0A"/>
    <w:rsid w:val="007E542A"/>
    <w:rsid w:val="007E5491"/>
    <w:rsid w:val="007E58F0"/>
    <w:rsid w:val="007E5EEA"/>
    <w:rsid w:val="007E605E"/>
    <w:rsid w:val="007E7215"/>
    <w:rsid w:val="007F0769"/>
    <w:rsid w:val="007F0CFD"/>
    <w:rsid w:val="007F4CA7"/>
    <w:rsid w:val="007F4D3C"/>
    <w:rsid w:val="007F5111"/>
    <w:rsid w:val="007F544C"/>
    <w:rsid w:val="007F6782"/>
    <w:rsid w:val="007F73C0"/>
    <w:rsid w:val="007F79C6"/>
    <w:rsid w:val="0080063F"/>
    <w:rsid w:val="008031EE"/>
    <w:rsid w:val="008041EA"/>
    <w:rsid w:val="008054F5"/>
    <w:rsid w:val="008058DB"/>
    <w:rsid w:val="00805E1A"/>
    <w:rsid w:val="00805FEC"/>
    <w:rsid w:val="00806277"/>
    <w:rsid w:val="0080757E"/>
    <w:rsid w:val="008078D7"/>
    <w:rsid w:val="00807AC1"/>
    <w:rsid w:val="0081060B"/>
    <w:rsid w:val="008114D0"/>
    <w:rsid w:val="00811518"/>
    <w:rsid w:val="00811642"/>
    <w:rsid w:val="0081196D"/>
    <w:rsid w:val="00811FE0"/>
    <w:rsid w:val="00812238"/>
    <w:rsid w:val="00812690"/>
    <w:rsid w:val="00813A97"/>
    <w:rsid w:val="00814124"/>
    <w:rsid w:val="00814C4D"/>
    <w:rsid w:val="00815E41"/>
    <w:rsid w:val="00815E51"/>
    <w:rsid w:val="008171DB"/>
    <w:rsid w:val="008174A9"/>
    <w:rsid w:val="0081771C"/>
    <w:rsid w:val="008178A1"/>
    <w:rsid w:val="00821D32"/>
    <w:rsid w:val="008220CC"/>
    <w:rsid w:val="00822954"/>
    <w:rsid w:val="00822F09"/>
    <w:rsid w:val="0082504A"/>
    <w:rsid w:val="0082528C"/>
    <w:rsid w:val="00827B71"/>
    <w:rsid w:val="00831C88"/>
    <w:rsid w:val="0083297A"/>
    <w:rsid w:val="00833454"/>
    <w:rsid w:val="008336C3"/>
    <w:rsid w:val="00834A9B"/>
    <w:rsid w:val="00836595"/>
    <w:rsid w:val="00836CB4"/>
    <w:rsid w:val="00836E7C"/>
    <w:rsid w:val="00837115"/>
    <w:rsid w:val="0083715D"/>
    <w:rsid w:val="0084266D"/>
    <w:rsid w:val="008431B6"/>
    <w:rsid w:val="008432E8"/>
    <w:rsid w:val="008444DD"/>
    <w:rsid w:val="00844A47"/>
    <w:rsid w:val="00846AD8"/>
    <w:rsid w:val="0085101B"/>
    <w:rsid w:val="00851A97"/>
    <w:rsid w:val="008520AE"/>
    <w:rsid w:val="00852494"/>
    <w:rsid w:val="0085289E"/>
    <w:rsid w:val="008535CF"/>
    <w:rsid w:val="00853629"/>
    <w:rsid w:val="008537EB"/>
    <w:rsid w:val="00855B17"/>
    <w:rsid w:val="00856452"/>
    <w:rsid w:val="00862713"/>
    <w:rsid w:val="00863374"/>
    <w:rsid w:val="00863680"/>
    <w:rsid w:val="00863E03"/>
    <w:rsid w:val="00865BF7"/>
    <w:rsid w:val="00866C5C"/>
    <w:rsid w:val="00866E04"/>
    <w:rsid w:val="00867AEC"/>
    <w:rsid w:val="00867DBD"/>
    <w:rsid w:val="00870778"/>
    <w:rsid w:val="008717CE"/>
    <w:rsid w:val="008724ED"/>
    <w:rsid w:val="008726A6"/>
    <w:rsid w:val="0087284A"/>
    <w:rsid w:val="00874B81"/>
    <w:rsid w:val="008768C7"/>
    <w:rsid w:val="008768D9"/>
    <w:rsid w:val="00876C2D"/>
    <w:rsid w:val="00876D10"/>
    <w:rsid w:val="008778A0"/>
    <w:rsid w:val="00877F85"/>
    <w:rsid w:val="00880717"/>
    <w:rsid w:val="00880DD3"/>
    <w:rsid w:val="00881232"/>
    <w:rsid w:val="0088124D"/>
    <w:rsid w:val="0088185E"/>
    <w:rsid w:val="00881A51"/>
    <w:rsid w:val="00882A74"/>
    <w:rsid w:val="00884B2A"/>
    <w:rsid w:val="00884E16"/>
    <w:rsid w:val="00885116"/>
    <w:rsid w:val="00886EF2"/>
    <w:rsid w:val="00887A7D"/>
    <w:rsid w:val="00887C77"/>
    <w:rsid w:val="00887F73"/>
    <w:rsid w:val="008908A1"/>
    <w:rsid w:val="0089221F"/>
    <w:rsid w:val="00892B79"/>
    <w:rsid w:val="008937AD"/>
    <w:rsid w:val="00894255"/>
    <w:rsid w:val="008956A3"/>
    <w:rsid w:val="00896185"/>
    <w:rsid w:val="00896313"/>
    <w:rsid w:val="00896EFB"/>
    <w:rsid w:val="008979F9"/>
    <w:rsid w:val="008A0E3A"/>
    <w:rsid w:val="008A1CC8"/>
    <w:rsid w:val="008A1EE9"/>
    <w:rsid w:val="008A2481"/>
    <w:rsid w:val="008A2AB0"/>
    <w:rsid w:val="008A4420"/>
    <w:rsid w:val="008A5D29"/>
    <w:rsid w:val="008A6E83"/>
    <w:rsid w:val="008A79F3"/>
    <w:rsid w:val="008A7E68"/>
    <w:rsid w:val="008B2278"/>
    <w:rsid w:val="008B24E5"/>
    <w:rsid w:val="008B2D5C"/>
    <w:rsid w:val="008B3633"/>
    <w:rsid w:val="008B4DED"/>
    <w:rsid w:val="008B5194"/>
    <w:rsid w:val="008B5290"/>
    <w:rsid w:val="008B70CF"/>
    <w:rsid w:val="008B7230"/>
    <w:rsid w:val="008C172B"/>
    <w:rsid w:val="008C2198"/>
    <w:rsid w:val="008C35DE"/>
    <w:rsid w:val="008C5A93"/>
    <w:rsid w:val="008C6E09"/>
    <w:rsid w:val="008D0229"/>
    <w:rsid w:val="008D0509"/>
    <w:rsid w:val="008D05C1"/>
    <w:rsid w:val="008D0911"/>
    <w:rsid w:val="008D0FBD"/>
    <w:rsid w:val="008D1981"/>
    <w:rsid w:val="008D30DB"/>
    <w:rsid w:val="008D3223"/>
    <w:rsid w:val="008D4BC5"/>
    <w:rsid w:val="008D588B"/>
    <w:rsid w:val="008D695D"/>
    <w:rsid w:val="008D7953"/>
    <w:rsid w:val="008D7A92"/>
    <w:rsid w:val="008E04ED"/>
    <w:rsid w:val="008E0B05"/>
    <w:rsid w:val="008E0C99"/>
    <w:rsid w:val="008E2411"/>
    <w:rsid w:val="008E2AED"/>
    <w:rsid w:val="008E3D5E"/>
    <w:rsid w:val="008E621E"/>
    <w:rsid w:val="008E62BE"/>
    <w:rsid w:val="008E67EF"/>
    <w:rsid w:val="008F02D5"/>
    <w:rsid w:val="008F047C"/>
    <w:rsid w:val="008F1C5F"/>
    <w:rsid w:val="008F21D8"/>
    <w:rsid w:val="008F2E84"/>
    <w:rsid w:val="008F41F2"/>
    <w:rsid w:val="008F46CE"/>
    <w:rsid w:val="008F4790"/>
    <w:rsid w:val="008F5700"/>
    <w:rsid w:val="008F63B3"/>
    <w:rsid w:val="008F6AFA"/>
    <w:rsid w:val="008F7275"/>
    <w:rsid w:val="008F7D6C"/>
    <w:rsid w:val="0090016A"/>
    <w:rsid w:val="009010D6"/>
    <w:rsid w:val="00901EF4"/>
    <w:rsid w:val="009023E4"/>
    <w:rsid w:val="00902548"/>
    <w:rsid w:val="0090257B"/>
    <w:rsid w:val="00902DEF"/>
    <w:rsid w:val="00903382"/>
    <w:rsid w:val="00903AC6"/>
    <w:rsid w:val="00904078"/>
    <w:rsid w:val="009055EA"/>
    <w:rsid w:val="00906D21"/>
    <w:rsid w:val="00912236"/>
    <w:rsid w:val="009124EA"/>
    <w:rsid w:val="0091289A"/>
    <w:rsid w:val="00913396"/>
    <w:rsid w:val="009137DC"/>
    <w:rsid w:val="00913C32"/>
    <w:rsid w:val="00914566"/>
    <w:rsid w:val="00914892"/>
    <w:rsid w:val="00914BF2"/>
    <w:rsid w:val="00916CC2"/>
    <w:rsid w:val="0091758A"/>
    <w:rsid w:val="00917AA3"/>
    <w:rsid w:val="00920798"/>
    <w:rsid w:val="00921287"/>
    <w:rsid w:val="00921AD1"/>
    <w:rsid w:val="00922D77"/>
    <w:rsid w:val="009252B6"/>
    <w:rsid w:val="00926882"/>
    <w:rsid w:val="009273C3"/>
    <w:rsid w:val="00930B7D"/>
    <w:rsid w:val="00930FA0"/>
    <w:rsid w:val="00932C1F"/>
    <w:rsid w:val="009332F5"/>
    <w:rsid w:val="00934176"/>
    <w:rsid w:val="00934A19"/>
    <w:rsid w:val="00935AE1"/>
    <w:rsid w:val="0093625F"/>
    <w:rsid w:val="009370F1"/>
    <w:rsid w:val="0093745F"/>
    <w:rsid w:val="009377DF"/>
    <w:rsid w:val="00937FEE"/>
    <w:rsid w:val="00943B64"/>
    <w:rsid w:val="00946BF7"/>
    <w:rsid w:val="00946F97"/>
    <w:rsid w:val="00947673"/>
    <w:rsid w:val="00947848"/>
    <w:rsid w:val="009519E7"/>
    <w:rsid w:val="00953491"/>
    <w:rsid w:val="00954A49"/>
    <w:rsid w:val="0095541B"/>
    <w:rsid w:val="009573AC"/>
    <w:rsid w:val="0095755F"/>
    <w:rsid w:val="0095764A"/>
    <w:rsid w:val="009600F4"/>
    <w:rsid w:val="00961071"/>
    <w:rsid w:val="00961AEE"/>
    <w:rsid w:val="009622B4"/>
    <w:rsid w:val="00962558"/>
    <w:rsid w:val="0096263A"/>
    <w:rsid w:val="00962B24"/>
    <w:rsid w:val="00963B71"/>
    <w:rsid w:val="00964E6A"/>
    <w:rsid w:val="00965185"/>
    <w:rsid w:val="00965EEC"/>
    <w:rsid w:val="009665B5"/>
    <w:rsid w:val="00966744"/>
    <w:rsid w:val="00966798"/>
    <w:rsid w:val="00966D99"/>
    <w:rsid w:val="0096751A"/>
    <w:rsid w:val="00971030"/>
    <w:rsid w:val="009731E9"/>
    <w:rsid w:val="00973B6C"/>
    <w:rsid w:val="00974289"/>
    <w:rsid w:val="00974AB1"/>
    <w:rsid w:val="00976655"/>
    <w:rsid w:val="009770FA"/>
    <w:rsid w:val="00977F88"/>
    <w:rsid w:val="009802F4"/>
    <w:rsid w:val="00980CFF"/>
    <w:rsid w:val="00981224"/>
    <w:rsid w:val="009822C6"/>
    <w:rsid w:val="00982338"/>
    <w:rsid w:val="009824B5"/>
    <w:rsid w:val="00983CD9"/>
    <w:rsid w:val="00984CA5"/>
    <w:rsid w:val="00985B95"/>
    <w:rsid w:val="00985E1D"/>
    <w:rsid w:val="00986707"/>
    <w:rsid w:val="00986EEE"/>
    <w:rsid w:val="0098714E"/>
    <w:rsid w:val="00990DF0"/>
    <w:rsid w:val="009913CC"/>
    <w:rsid w:val="00991E9E"/>
    <w:rsid w:val="00993467"/>
    <w:rsid w:val="00993B73"/>
    <w:rsid w:val="00994235"/>
    <w:rsid w:val="00994470"/>
    <w:rsid w:val="009944FA"/>
    <w:rsid w:val="00994C64"/>
    <w:rsid w:val="00995CE9"/>
    <w:rsid w:val="009964A3"/>
    <w:rsid w:val="0099695A"/>
    <w:rsid w:val="009A0225"/>
    <w:rsid w:val="009A03BB"/>
    <w:rsid w:val="009A56C8"/>
    <w:rsid w:val="009A74F0"/>
    <w:rsid w:val="009A7528"/>
    <w:rsid w:val="009B1600"/>
    <w:rsid w:val="009B20DF"/>
    <w:rsid w:val="009B2BCD"/>
    <w:rsid w:val="009B40BA"/>
    <w:rsid w:val="009B45B7"/>
    <w:rsid w:val="009B4740"/>
    <w:rsid w:val="009B508E"/>
    <w:rsid w:val="009B6396"/>
    <w:rsid w:val="009B791B"/>
    <w:rsid w:val="009B7B3F"/>
    <w:rsid w:val="009B7D7C"/>
    <w:rsid w:val="009C0429"/>
    <w:rsid w:val="009C11D1"/>
    <w:rsid w:val="009C168C"/>
    <w:rsid w:val="009C23A9"/>
    <w:rsid w:val="009C2A83"/>
    <w:rsid w:val="009C301F"/>
    <w:rsid w:val="009C4859"/>
    <w:rsid w:val="009C4965"/>
    <w:rsid w:val="009C4EB7"/>
    <w:rsid w:val="009C524B"/>
    <w:rsid w:val="009C5C65"/>
    <w:rsid w:val="009C64A5"/>
    <w:rsid w:val="009C6796"/>
    <w:rsid w:val="009C7382"/>
    <w:rsid w:val="009D1AB8"/>
    <w:rsid w:val="009D1FA1"/>
    <w:rsid w:val="009D24ED"/>
    <w:rsid w:val="009D2A3A"/>
    <w:rsid w:val="009D3CE1"/>
    <w:rsid w:val="009D5BFE"/>
    <w:rsid w:val="009D61F5"/>
    <w:rsid w:val="009D6851"/>
    <w:rsid w:val="009D72BA"/>
    <w:rsid w:val="009D7403"/>
    <w:rsid w:val="009E10D6"/>
    <w:rsid w:val="009E1B4F"/>
    <w:rsid w:val="009E2F49"/>
    <w:rsid w:val="009E3E11"/>
    <w:rsid w:val="009E5FE3"/>
    <w:rsid w:val="009E6C8C"/>
    <w:rsid w:val="009E7F80"/>
    <w:rsid w:val="009F0F8C"/>
    <w:rsid w:val="009F1186"/>
    <w:rsid w:val="009F1D6D"/>
    <w:rsid w:val="009F28A5"/>
    <w:rsid w:val="009F2EBD"/>
    <w:rsid w:val="009F3064"/>
    <w:rsid w:val="009F36BA"/>
    <w:rsid w:val="009F3C9F"/>
    <w:rsid w:val="009F43CF"/>
    <w:rsid w:val="009F5DEC"/>
    <w:rsid w:val="009F5F6C"/>
    <w:rsid w:val="009F64BF"/>
    <w:rsid w:val="009F6550"/>
    <w:rsid w:val="009F6E6B"/>
    <w:rsid w:val="00A00A6B"/>
    <w:rsid w:val="00A00DEC"/>
    <w:rsid w:val="00A017D1"/>
    <w:rsid w:val="00A01A2D"/>
    <w:rsid w:val="00A02307"/>
    <w:rsid w:val="00A03787"/>
    <w:rsid w:val="00A03EC4"/>
    <w:rsid w:val="00A040E2"/>
    <w:rsid w:val="00A044EB"/>
    <w:rsid w:val="00A04970"/>
    <w:rsid w:val="00A05B21"/>
    <w:rsid w:val="00A06898"/>
    <w:rsid w:val="00A068A5"/>
    <w:rsid w:val="00A0749D"/>
    <w:rsid w:val="00A101CB"/>
    <w:rsid w:val="00A103C0"/>
    <w:rsid w:val="00A11CC8"/>
    <w:rsid w:val="00A12022"/>
    <w:rsid w:val="00A13050"/>
    <w:rsid w:val="00A135BB"/>
    <w:rsid w:val="00A139B5"/>
    <w:rsid w:val="00A1409D"/>
    <w:rsid w:val="00A14A64"/>
    <w:rsid w:val="00A14C2B"/>
    <w:rsid w:val="00A1562B"/>
    <w:rsid w:val="00A1599D"/>
    <w:rsid w:val="00A1672E"/>
    <w:rsid w:val="00A16B88"/>
    <w:rsid w:val="00A17082"/>
    <w:rsid w:val="00A17E59"/>
    <w:rsid w:val="00A20739"/>
    <w:rsid w:val="00A21036"/>
    <w:rsid w:val="00A21E77"/>
    <w:rsid w:val="00A22F49"/>
    <w:rsid w:val="00A22FB7"/>
    <w:rsid w:val="00A25696"/>
    <w:rsid w:val="00A261ED"/>
    <w:rsid w:val="00A262A4"/>
    <w:rsid w:val="00A26970"/>
    <w:rsid w:val="00A30A1D"/>
    <w:rsid w:val="00A3103F"/>
    <w:rsid w:val="00A32F29"/>
    <w:rsid w:val="00A33BFD"/>
    <w:rsid w:val="00A354DF"/>
    <w:rsid w:val="00A35624"/>
    <w:rsid w:val="00A35D25"/>
    <w:rsid w:val="00A35FB2"/>
    <w:rsid w:val="00A36801"/>
    <w:rsid w:val="00A36C76"/>
    <w:rsid w:val="00A40837"/>
    <w:rsid w:val="00A417A4"/>
    <w:rsid w:val="00A41B1A"/>
    <w:rsid w:val="00A42432"/>
    <w:rsid w:val="00A42752"/>
    <w:rsid w:val="00A44223"/>
    <w:rsid w:val="00A446FD"/>
    <w:rsid w:val="00A4778F"/>
    <w:rsid w:val="00A479B1"/>
    <w:rsid w:val="00A47C10"/>
    <w:rsid w:val="00A50BF6"/>
    <w:rsid w:val="00A50CFB"/>
    <w:rsid w:val="00A526A3"/>
    <w:rsid w:val="00A52A20"/>
    <w:rsid w:val="00A53192"/>
    <w:rsid w:val="00A53A07"/>
    <w:rsid w:val="00A54BFC"/>
    <w:rsid w:val="00A54C8A"/>
    <w:rsid w:val="00A5516F"/>
    <w:rsid w:val="00A55457"/>
    <w:rsid w:val="00A56294"/>
    <w:rsid w:val="00A56906"/>
    <w:rsid w:val="00A6035F"/>
    <w:rsid w:val="00A608AA"/>
    <w:rsid w:val="00A62919"/>
    <w:rsid w:val="00A637AB"/>
    <w:rsid w:val="00A63D24"/>
    <w:rsid w:val="00A641E8"/>
    <w:rsid w:val="00A6469C"/>
    <w:rsid w:val="00A6518D"/>
    <w:rsid w:val="00A66613"/>
    <w:rsid w:val="00A67F0E"/>
    <w:rsid w:val="00A71AF1"/>
    <w:rsid w:val="00A71D3F"/>
    <w:rsid w:val="00A72587"/>
    <w:rsid w:val="00A72BA9"/>
    <w:rsid w:val="00A72CEC"/>
    <w:rsid w:val="00A73695"/>
    <w:rsid w:val="00A7390C"/>
    <w:rsid w:val="00A73D15"/>
    <w:rsid w:val="00A74D40"/>
    <w:rsid w:val="00A75996"/>
    <w:rsid w:val="00A76260"/>
    <w:rsid w:val="00A7637E"/>
    <w:rsid w:val="00A7688C"/>
    <w:rsid w:val="00A77AC8"/>
    <w:rsid w:val="00A80A53"/>
    <w:rsid w:val="00A81838"/>
    <w:rsid w:val="00A818D3"/>
    <w:rsid w:val="00A81C04"/>
    <w:rsid w:val="00A822C5"/>
    <w:rsid w:val="00A85323"/>
    <w:rsid w:val="00A85748"/>
    <w:rsid w:val="00A86BF4"/>
    <w:rsid w:val="00A86D57"/>
    <w:rsid w:val="00A87539"/>
    <w:rsid w:val="00A877E3"/>
    <w:rsid w:val="00A87BF7"/>
    <w:rsid w:val="00A87D8B"/>
    <w:rsid w:val="00A907F9"/>
    <w:rsid w:val="00A90FC5"/>
    <w:rsid w:val="00A9138B"/>
    <w:rsid w:val="00A93B5C"/>
    <w:rsid w:val="00A93E14"/>
    <w:rsid w:val="00A93F28"/>
    <w:rsid w:val="00A94A90"/>
    <w:rsid w:val="00A95752"/>
    <w:rsid w:val="00A962F3"/>
    <w:rsid w:val="00A96730"/>
    <w:rsid w:val="00A97403"/>
    <w:rsid w:val="00A97C16"/>
    <w:rsid w:val="00AA00D6"/>
    <w:rsid w:val="00AA1247"/>
    <w:rsid w:val="00AA1F15"/>
    <w:rsid w:val="00AA363B"/>
    <w:rsid w:val="00AA36E8"/>
    <w:rsid w:val="00AA48A7"/>
    <w:rsid w:val="00AA4FE8"/>
    <w:rsid w:val="00AA5805"/>
    <w:rsid w:val="00AB0BAE"/>
    <w:rsid w:val="00AB1610"/>
    <w:rsid w:val="00AB19EE"/>
    <w:rsid w:val="00AB2648"/>
    <w:rsid w:val="00AB2FC3"/>
    <w:rsid w:val="00AB3379"/>
    <w:rsid w:val="00AB33EF"/>
    <w:rsid w:val="00AB353A"/>
    <w:rsid w:val="00AB3B6A"/>
    <w:rsid w:val="00AB4653"/>
    <w:rsid w:val="00AB46A5"/>
    <w:rsid w:val="00AB4F1E"/>
    <w:rsid w:val="00AB5864"/>
    <w:rsid w:val="00AB5D06"/>
    <w:rsid w:val="00AB7117"/>
    <w:rsid w:val="00AB7609"/>
    <w:rsid w:val="00AB7617"/>
    <w:rsid w:val="00AB7DF6"/>
    <w:rsid w:val="00AC125F"/>
    <w:rsid w:val="00AC1C4A"/>
    <w:rsid w:val="00AC2001"/>
    <w:rsid w:val="00AC21EA"/>
    <w:rsid w:val="00AC29CF"/>
    <w:rsid w:val="00AC36E6"/>
    <w:rsid w:val="00AC3F70"/>
    <w:rsid w:val="00AC47F5"/>
    <w:rsid w:val="00AC5090"/>
    <w:rsid w:val="00AC530B"/>
    <w:rsid w:val="00AC61AB"/>
    <w:rsid w:val="00AD0AA8"/>
    <w:rsid w:val="00AD0EFA"/>
    <w:rsid w:val="00AD11D2"/>
    <w:rsid w:val="00AD3F4C"/>
    <w:rsid w:val="00AD488F"/>
    <w:rsid w:val="00AD4988"/>
    <w:rsid w:val="00AD4E83"/>
    <w:rsid w:val="00AD65CC"/>
    <w:rsid w:val="00AD7CBA"/>
    <w:rsid w:val="00AE0084"/>
    <w:rsid w:val="00AE0921"/>
    <w:rsid w:val="00AE0A2A"/>
    <w:rsid w:val="00AE0DB0"/>
    <w:rsid w:val="00AE0E8A"/>
    <w:rsid w:val="00AE2578"/>
    <w:rsid w:val="00AE3BAC"/>
    <w:rsid w:val="00AE466C"/>
    <w:rsid w:val="00AE496A"/>
    <w:rsid w:val="00AE49AF"/>
    <w:rsid w:val="00AE5045"/>
    <w:rsid w:val="00AE5093"/>
    <w:rsid w:val="00AE517A"/>
    <w:rsid w:val="00AE542E"/>
    <w:rsid w:val="00AE609F"/>
    <w:rsid w:val="00AE7FD2"/>
    <w:rsid w:val="00AF0570"/>
    <w:rsid w:val="00AF06FB"/>
    <w:rsid w:val="00AF0FCC"/>
    <w:rsid w:val="00AF21BB"/>
    <w:rsid w:val="00AF24F8"/>
    <w:rsid w:val="00AF35C2"/>
    <w:rsid w:val="00AF3E22"/>
    <w:rsid w:val="00AF45AB"/>
    <w:rsid w:val="00AF639A"/>
    <w:rsid w:val="00AF6CE0"/>
    <w:rsid w:val="00AF7271"/>
    <w:rsid w:val="00B02EBA"/>
    <w:rsid w:val="00B05A5F"/>
    <w:rsid w:val="00B0669E"/>
    <w:rsid w:val="00B10925"/>
    <w:rsid w:val="00B10B9E"/>
    <w:rsid w:val="00B1176E"/>
    <w:rsid w:val="00B120F5"/>
    <w:rsid w:val="00B12D47"/>
    <w:rsid w:val="00B130B6"/>
    <w:rsid w:val="00B13456"/>
    <w:rsid w:val="00B1359B"/>
    <w:rsid w:val="00B139EF"/>
    <w:rsid w:val="00B13B2F"/>
    <w:rsid w:val="00B14259"/>
    <w:rsid w:val="00B143AD"/>
    <w:rsid w:val="00B14956"/>
    <w:rsid w:val="00B15722"/>
    <w:rsid w:val="00B166B9"/>
    <w:rsid w:val="00B16C17"/>
    <w:rsid w:val="00B1712D"/>
    <w:rsid w:val="00B17877"/>
    <w:rsid w:val="00B20F39"/>
    <w:rsid w:val="00B2138B"/>
    <w:rsid w:val="00B21C97"/>
    <w:rsid w:val="00B21D70"/>
    <w:rsid w:val="00B238A2"/>
    <w:rsid w:val="00B23963"/>
    <w:rsid w:val="00B242CD"/>
    <w:rsid w:val="00B2461E"/>
    <w:rsid w:val="00B25059"/>
    <w:rsid w:val="00B25E54"/>
    <w:rsid w:val="00B277CF"/>
    <w:rsid w:val="00B27DEE"/>
    <w:rsid w:val="00B302C0"/>
    <w:rsid w:val="00B30700"/>
    <w:rsid w:val="00B311E1"/>
    <w:rsid w:val="00B312B4"/>
    <w:rsid w:val="00B320E3"/>
    <w:rsid w:val="00B32E25"/>
    <w:rsid w:val="00B3471D"/>
    <w:rsid w:val="00B35144"/>
    <w:rsid w:val="00B36B2D"/>
    <w:rsid w:val="00B36D79"/>
    <w:rsid w:val="00B40251"/>
    <w:rsid w:val="00B4103E"/>
    <w:rsid w:val="00B4166E"/>
    <w:rsid w:val="00B42DC3"/>
    <w:rsid w:val="00B4455C"/>
    <w:rsid w:val="00B448B5"/>
    <w:rsid w:val="00B47333"/>
    <w:rsid w:val="00B473F0"/>
    <w:rsid w:val="00B505DF"/>
    <w:rsid w:val="00B506DB"/>
    <w:rsid w:val="00B52C82"/>
    <w:rsid w:val="00B53279"/>
    <w:rsid w:val="00B539ED"/>
    <w:rsid w:val="00B53C35"/>
    <w:rsid w:val="00B54444"/>
    <w:rsid w:val="00B5678F"/>
    <w:rsid w:val="00B570FC"/>
    <w:rsid w:val="00B572E6"/>
    <w:rsid w:val="00B574E9"/>
    <w:rsid w:val="00B605B5"/>
    <w:rsid w:val="00B605DC"/>
    <w:rsid w:val="00B62037"/>
    <w:rsid w:val="00B64E4A"/>
    <w:rsid w:val="00B65645"/>
    <w:rsid w:val="00B656E4"/>
    <w:rsid w:val="00B666F3"/>
    <w:rsid w:val="00B70769"/>
    <w:rsid w:val="00B70F3F"/>
    <w:rsid w:val="00B74D5F"/>
    <w:rsid w:val="00B74E3D"/>
    <w:rsid w:val="00B74ED0"/>
    <w:rsid w:val="00B74F6C"/>
    <w:rsid w:val="00B7549D"/>
    <w:rsid w:val="00B76A51"/>
    <w:rsid w:val="00B7764D"/>
    <w:rsid w:val="00B77CC6"/>
    <w:rsid w:val="00B800B7"/>
    <w:rsid w:val="00B80105"/>
    <w:rsid w:val="00B80C7C"/>
    <w:rsid w:val="00B82083"/>
    <w:rsid w:val="00B82CDD"/>
    <w:rsid w:val="00B8353B"/>
    <w:rsid w:val="00B8481B"/>
    <w:rsid w:val="00B862B4"/>
    <w:rsid w:val="00B86C4C"/>
    <w:rsid w:val="00B876D2"/>
    <w:rsid w:val="00B90F65"/>
    <w:rsid w:val="00B94964"/>
    <w:rsid w:val="00B94B47"/>
    <w:rsid w:val="00B95464"/>
    <w:rsid w:val="00B963D1"/>
    <w:rsid w:val="00B96553"/>
    <w:rsid w:val="00BA0C49"/>
    <w:rsid w:val="00BA142F"/>
    <w:rsid w:val="00BA18EA"/>
    <w:rsid w:val="00BA3F58"/>
    <w:rsid w:val="00BA4D64"/>
    <w:rsid w:val="00BA505C"/>
    <w:rsid w:val="00BA50F9"/>
    <w:rsid w:val="00BA5F13"/>
    <w:rsid w:val="00BA668E"/>
    <w:rsid w:val="00BA727B"/>
    <w:rsid w:val="00BA73A7"/>
    <w:rsid w:val="00BB0CFD"/>
    <w:rsid w:val="00BB0EE6"/>
    <w:rsid w:val="00BB1A0D"/>
    <w:rsid w:val="00BB2062"/>
    <w:rsid w:val="00BB29D7"/>
    <w:rsid w:val="00BB37BC"/>
    <w:rsid w:val="00BB3BA9"/>
    <w:rsid w:val="00BB4255"/>
    <w:rsid w:val="00BB42B4"/>
    <w:rsid w:val="00BB4E73"/>
    <w:rsid w:val="00BC0FF6"/>
    <w:rsid w:val="00BC2781"/>
    <w:rsid w:val="00BC37BB"/>
    <w:rsid w:val="00BC4103"/>
    <w:rsid w:val="00BC4420"/>
    <w:rsid w:val="00BC6FAE"/>
    <w:rsid w:val="00BC73C2"/>
    <w:rsid w:val="00BD0B57"/>
    <w:rsid w:val="00BD1021"/>
    <w:rsid w:val="00BD17F4"/>
    <w:rsid w:val="00BD4330"/>
    <w:rsid w:val="00BD446D"/>
    <w:rsid w:val="00BD4BD2"/>
    <w:rsid w:val="00BD4E1D"/>
    <w:rsid w:val="00BD57E4"/>
    <w:rsid w:val="00BD592A"/>
    <w:rsid w:val="00BD5B96"/>
    <w:rsid w:val="00BD62EB"/>
    <w:rsid w:val="00BD7A39"/>
    <w:rsid w:val="00BE00CF"/>
    <w:rsid w:val="00BE02F0"/>
    <w:rsid w:val="00BE0B1F"/>
    <w:rsid w:val="00BE1C81"/>
    <w:rsid w:val="00BE26CC"/>
    <w:rsid w:val="00BE284A"/>
    <w:rsid w:val="00BE2B08"/>
    <w:rsid w:val="00BE3902"/>
    <w:rsid w:val="00BE3C53"/>
    <w:rsid w:val="00BE4006"/>
    <w:rsid w:val="00BE4D9C"/>
    <w:rsid w:val="00BE4F01"/>
    <w:rsid w:val="00BE578C"/>
    <w:rsid w:val="00BE61CA"/>
    <w:rsid w:val="00BE6819"/>
    <w:rsid w:val="00BE6D98"/>
    <w:rsid w:val="00BE749D"/>
    <w:rsid w:val="00BF02BF"/>
    <w:rsid w:val="00BF1D95"/>
    <w:rsid w:val="00BF2E5C"/>
    <w:rsid w:val="00BF3680"/>
    <w:rsid w:val="00BF369D"/>
    <w:rsid w:val="00BF44A2"/>
    <w:rsid w:val="00BF590F"/>
    <w:rsid w:val="00BF6164"/>
    <w:rsid w:val="00BF6521"/>
    <w:rsid w:val="00BF79F2"/>
    <w:rsid w:val="00C010D6"/>
    <w:rsid w:val="00C022D9"/>
    <w:rsid w:val="00C02316"/>
    <w:rsid w:val="00C0253F"/>
    <w:rsid w:val="00C03932"/>
    <w:rsid w:val="00C04726"/>
    <w:rsid w:val="00C04968"/>
    <w:rsid w:val="00C04C68"/>
    <w:rsid w:val="00C04D8E"/>
    <w:rsid w:val="00C053BE"/>
    <w:rsid w:val="00C05698"/>
    <w:rsid w:val="00C061C8"/>
    <w:rsid w:val="00C069D1"/>
    <w:rsid w:val="00C11198"/>
    <w:rsid w:val="00C124FA"/>
    <w:rsid w:val="00C128C1"/>
    <w:rsid w:val="00C12C7E"/>
    <w:rsid w:val="00C14135"/>
    <w:rsid w:val="00C14468"/>
    <w:rsid w:val="00C15E32"/>
    <w:rsid w:val="00C16DA2"/>
    <w:rsid w:val="00C20524"/>
    <w:rsid w:val="00C21220"/>
    <w:rsid w:val="00C22131"/>
    <w:rsid w:val="00C2297E"/>
    <w:rsid w:val="00C229A7"/>
    <w:rsid w:val="00C235E0"/>
    <w:rsid w:val="00C23DBA"/>
    <w:rsid w:val="00C24FB8"/>
    <w:rsid w:val="00C25EFE"/>
    <w:rsid w:val="00C2619D"/>
    <w:rsid w:val="00C27D29"/>
    <w:rsid w:val="00C27DAF"/>
    <w:rsid w:val="00C30028"/>
    <w:rsid w:val="00C30174"/>
    <w:rsid w:val="00C3027D"/>
    <w:rsid w:val="00C31598"/>
    <w:rsid w:val="00C325D9"/>
    <w:rsid w:val="00C32B54"/>
    <w:rsid w:val="00C33069"/>
    <w:rsid w:val="00C362B9"/>
    <w:rsid w:val="00C3630B"/>
    <w:rsid w:val="00C37BCC"/>
    <w:rsid w:val="00C432AC"/>
    <w:rsid w:val="00C432E8"/>
    <w:rsid w:val="00C43660"/>
    <w:rsid w:val="00C43CEA"/>
    <w:rsid w:val="00C43CF2"/>
    <w:rsid w:val="00C441A9"/>
    <w:rsid w:val="00C44CAA"/>
    <w:rsid w:val="00C45CEF"/>
    <w:rsid w:val="00C473EF"/>
    <w:rsid w:val="00C51E05"/>
    <w:rsid w:val="00C53C89"/>
    <w:rsid w:val="00C53F2A"/>
    <w:rsid w:val="00C54007"/>
    <w:rsid w:val="00C543F5"/>
    <w:rsid w:val="00C549DF"/>
    <w:rsid w:val="00C577D7"/>
    <w:rsid w:val="00C600BD"/>
    <w:rsid w:val="00C605D1"/>
    <w:rsid w:val="00C61167"/>
    <w:rsid w:val="00C62506"/>
    <w:rsid w:val="00C625B3"/>
    <w:rsid w:val="00C643FD"/>
    <w:rsid w:val="00C64AB1"/>
    <w:rsid w:val="00C6574B"/>
    <w:rsid w:val="00C65D98"/>
    <w:rsid w:val="00C662EE"/>
    <w:rsid w:val="00C66A76"/>
    <w:rsid w:val="00C66BDF"/>
    <w:rsid w:val="00C71779"/>
    <w:rsid w:val="00C71917"/>
    <w:rsid w:val="00C71F1A"/>
    <w:rsid w:val="00C720B2"/>
    <w:rsid w:val="00C72B45"/>
    <w:rsid w:val="00C72E06"/>
    <w:rsid w:val="00C74974"/>
    <w:rsid w:val="00C7552E"/>
    <w:rsid w:val="00C75983"/>
    <w:rsid w:val="00C7647B"/>
    <w:rsid w:val="00C764C1"/>
    <w:rsid w:val="00C775CA"/>
    <w:rsid w:val="00C80FED"/>
    <w:rsid w:val="00C81CDD"/>
    <w:rsid w:val="00C821ED"/>
    <w:rsid w:val="00C82C86"/>
    <w:rsid w:val="00C83CA2"/>
    <w:rsid w:val="00C83D0F"/>
    <w:rsid w:val="00C847F0"/>
    <w:rsid w:val="00C857CE"/>
    <w:rsid w:val="00C8609B"/>
    <w:rsid w:val="00C8695B"/>
    <w:rsid w:val="00C8734C"/>
    <w:rsid w:val="00C87630"/>
    <w:rsid w:val="00C905DF"/>
    <w:rsid w:val="00C90BC3"/>
    <w:rsid w:val="00C92237"/>
    <w:rsid w:val="00C93CA5"/>
    <w:rsid w:val="00C94C42"/>
    <w:rsid w:val="00C94E61"/>
    <w:rsid w:val="00C94F37"/>
    <w:rsid w:val="00C9790D"/>
    <w:rsid w:val="00CA3439"/>
    <w:rsid w:val="00CA3AB5"/>
    <w:rsid w:val="00CA4030"/>
    <w:rsid w:val="00CA4118"/>
    <w:rsid w:val="00CA4D6C"/>
    <w:rsid w:val="00CA610C"/>
    <w:rsid w:val="00CA693A"/>
    <w:rsid w:val="00CA69FE"/>
    <w:rsid w:val="00CA6A9C"/>
    <w:rsid w:val="00CA7B95"/>
    <w:rsid w:val="00CB04D4"/>
    <w:rsid w:val="00CB1D66"/>
    <w:rsid w:val="00CB2BA3"/>
    <w:rsid w:val="00CB31E1"/>
    <w:rsid w:val="00CB5BD7"/>
    <w:rsid w:val="00CB5C2E"/>
    <w:rsid w:val="00CB5E2C"/>
    <w:rsid w:val="00CB768A"/>
    <w:rsid w:val="00CB789C"/>
    <w:rsid w:val="00CB7F7A"/>
    <w:rsid w:val="00CC0A25"/>
    <w:rsid w:val="00CC0CD2"/>
    <w:rsid w:val="00CC0D33"/>
    <w:rsid w:val="00CC10A9"/>
    <w:rsid w:val="00CC325E"/>
    <w:rsid w:val="00CC3DB0"/>
    <w:rsid w:val="00CC76EB"/>
    <w:rsid w:val="00CD101E"/>
    <w:rsid w:val="00CD15F1"/>
    <w:rsid w:val="00CD3833"/>
    <w:rsid w:val="00CD3CDE"/>
    <w:rsid w:val="00CD6EA6"/>
    <w:rsid w:val="00CE0B89"/>
    <w:rsid w:val="00CE14EF"/>
    <w:rsid w:val="00CE2542"/>
    <w:rsid w:val="00CE3095"/>
    <w:rsid w:val="00CE5075"/>
    <w:rsid w:val="00CE7171"/>
    <w:rsid w:val="00CF0A93"/>
    <w:rsid w:val="00CF20E0"/>
    <w:rsid w:val="00CF4D33"/>
    <w:rsid w:val="00CF65FB"/>
    <w:rsid w:val="00CF6DC4"/>
    <w:rsid w:val="00CF70A8"/>
    <w:rsid w:val="00CF7B85"/>
    <w:rsid w:val="00D0109D"/>
    <w:rsid w:val="00D01372"/>
    <w:rsid w:val="00D03C0F"/>
    <w:rsid w:val="00D05742"/>
    <w:rsid w:val="00D058E0"/>
    <w:rsid w:val="00D06477"/>
    <w:rsid w:val="00D06BDE"/>
    <w:rsid w:val="00D07B4F"/>
    <w:rsid w:val="00D107D2"/>
    <w:rsid w:val="00D10A63"/>
    <w:rsid w:val="00D11459"/>
    <w:rsid w:val="00D1306A"/>
    <w:rsid w:val="00D13598"/>
    <w:rsid w:val="00D16244"/>
    <w:rsid w:val="00D20208"/>
    <w:rsid w:val="00D21132"/>
    <w:rsid w:val="00D211A0"/>
    <w:rsid w:val="00D22E21"/>
    <w:rsid w:val="00D23842"/>
    <w:rsid w:val="00D23EA2"/>
    <w:rsid w:val="00D2727F"/>
    <w:rsid w:val="00D30F18"/>
    <w:rsid w:val="00D31221"/>
    <w:rsid w:val="00D31C4F"/>
    <w:rsid w:val="00D32071"/>
    <w:rsid w:val="00D33312"/>
    <w:rsid w:val="00D34FC0"/>
    <w:rsid w:val="00D35629"/>
    <w:rsid w:val="00D35B86"/>
    <w:rsid w:val="00D379F6"/>
    <w:rsid w:val="00D37A57"/>
    <w:rsid w:val="00D408C7"/>
    <w:rsid w:val="00D41998"/>
    <w:rsid w:val="00D41BD2"/>
    <w:rsid w:val="00D423ED"/>
    <w:rsid w:val="00D44B94"/>
    <w:rsid w:val="00D44C2C"/>
    <w:rsid w:val="00D45F69"/>
    <w:rsid w:val="00D47019"/>
    <w:rsid w:val="00D51F6C"/>
    <w:rsid w:val="00D526D1"/>
    <w:rsid w:val="00D532AF"/>
    <w:rsid w:val="00D54422"/>
    <w:rsid w:val="00D5454D"/>
    <w:rsid w:val="00D54CF9"/>
    <w:rsid w:val="00D56477"/>
    <w:rsid w:val="00D60441"/>
    <w:rsid w:val="00D61549"/>
    <w:rsid w:val="00D61BC9"/>
    <w:rsid w:val="00D63EE3"/>
    <w:rsid w:val="00D65930"/>
    <w:rsid w:val="00D65CED"/>
    <w:rsid w:val="00D65E26"/>
    <w:rsid w:val="00D66A4F"/>
    <w:rsid w:val="00D71176"/>
    <w:rsid w:val="00D7120B"/>
    <w:rsid w:val="00D71251"/>
    <w:rsid w:val="00D737C4"/>
    <w:rsid w:val="00D75924"/>
    <w:rsid w:val="00D76D2A"/>
    <w:rsid w:val="00D777C3"/>
    <w:rsid w:val="00D80326"/>
    <w:rsid w:val="00D8180A"/>
    <w:rsid w:val="00D822A2"/>
    <w:rsid w:val="00D833A2"/>
    <w:rsid w:val="00D83A97"/>
    <w:rsid w:val="00D83AEB"/>
    <w:rsid w:val="00D83E4F"/>
    <w:rsid w:val="00D83FF7"/>
    <w:rsid w:val="00D84796"/>
    <w:rsid w:val="00D84F4C"/>
    <w:rsid w:val="00D85B28"/>
    <w:rsid w:val="00D8673B"/>
    <w:rsid w:val="00D900EA"/>
    <w:rsid w:val="00D902E7"/>
    <w:rsid w:val="00D90C06"/>
    <w:rsid w:val="00D92550"/>
    <w:rsid w:val="00D92E01"/>
    <w:rsid w:val="00D92ED0"/>
    <w:rsid w:val="00D942AC"/>
    <w:rsid w:val="00D94460"/>
    <w:rsid w:val="00D94617"/>
    <w:rsid w:val="00D95665"/>
    <w:rsid w:val="00D9631F"/>
    <w:rsid w:val="00D96521"/>
    <w:rsid w:val="00D96618"/>
    <w:rsid w:val="00D966FD"/>
    <w:rsid w:val="00D96E6E"/>
    <w:rsid w:val="00D970BE"/>
    <w:rsid w:val="00D973A9"/>
    <w:rsid w:val="00DA256C"/>
    <w:rsid w:val="00DA3ABF"/>
    <w:rsid w:val="00DA4B9F"/>
    <w:rsid w:val="00DA4CFD"/>
    <w:rsid w:val="00DA5111"/>
    <w:rsid w:val="00DA61D4"/>
    <w:rsid w:val="00DA6506"/>
    <w:rsid w:val="00DA7A87"/>
    <w:rsid w:val="00DA7C99"/>
    <w:rsid w:val="00DB0B72"/>
    <w:rsid w:val="00DB14AB"/>
    <w:rsid w:val="00DB17D0"/>
    <w:rsid w:val="00DB7AEF"/>
    <w:rsid w:val="00DB7E48"/>
    <w:rsid w:val="00DC0138"/>
    <w:rsid w:val="00DC05F0"/>
    <w:rsid w:val="00DC17A8"/>
    <w:rsid w:val="00DC1C6F"/>
    <w:rsid w:val="00DC27A2"/>
    <w:rsid w:val="00DC2A11"/>
    <w:rsid w:val="00DC401B"/>
    <w:rsid w:val="00DC4596"/>
    <w:rsid w:val="00DC4614"/>
    <w:rsid w:val="00DC59AF"/>
    <w:rsid w:val="00DC660C"/>
    <w:rsid w:val="00DC6CE8"/>
    <w:rsid w:val="00DC7074"/>
    <w:rsid w:val="00DC7B80"/>
    <w:rsid w:val="00DC7FA6"/>
    <w:rsid w:val="00DD115A"/>
    <w:rsid w:val="00DD1791"/>
    <w:rsid w:val="00DD3818"/>
    <w:rsid w:val="00DD4688"/>
    <w:rsid w:val="00DD4BE8"/>
    <w:rsid w:val="00DD4C22"/>
    <w:rsid w:val="00DD523B"/>
    <w:rsid w:val="00DD5294"/>
    <w:rsid w:val="00DD5E9A"/>
    <w:rsid w:val="00DD6010"/>
    <w:rsid w:val="00DD6BC6"/>
    <w:rsid w:val="00DD7C80"/>
    <w:rsid w:val="00DE0394"/>
    <w:rsid w:val="00DE051C"/>
    <w:rsid w:val="00DE19BB"/>
    <w:rsid w:val="00DE1A96"/>
    <w:rsid w:val="00DE3083"/>
    <w:rsid w:val="00DE3C9F"/>
    <w:rsid w:val="00DE4985"/>
    <w:rsid w:val="00DE4E56"/>
    <w:rsid w:val="00DE4EA2"/>
    <w:rsid w:val="00DE68BA"/>
    <w:rsid w:val="00DF02E6"/>
    <w:rsid w:val="00DF0354"/>
    <w:rsid w:val="00DF1C6B"/>
    <w:rsid w:val="00DF282F"/>
    <w:rsid w:val="00DF2888"/>
    <w:rsid w:val="00DF2A4F"/>
    <w:rsid w:val="00DF2BFB"/>
    <w:rsid w:val="00DF2D60"/>
    <w:rsid w:val="00DF50C7"/>
    <w:rsid w:val="00DF510A"/>
    <w:rsid w:val="00DF71F4"/>
    <w:rsid w:val="00DF73B1"/>
    <w:rsid w:val="00DF7766"/>
    <w:rsid w:val="00E00071"/>
    <w:rsid w:val="00E00535"/>
    <w:rsid w:val="00E00E7F"/>
    <w:rsid w:val="00E04A12"/>
    <w:rsid w:val="00E04AE4"/>
    <w:rsid w:val="00E04EC0"/>
    <w:rsid w:val="00E052B2"/>
    <w:rsid w:val="00E05B1B"/>
    <w:rsid w:val="00E05D35"/>
    <w:rsid w:val="00E063C7"/>
    <w:rsid w:val="00E067B7"/>
    <w:rsid w:val="00E074B0"/>
    <w:rsid w:val="00E07DDB"/>
    <w:rsid w:val="00E10385"/>
    <w:rsid w:val="00E11CFC"/>
    <w:rsid w:val="00E122F0"/>
    <w:rsid w:val="00E14454"/>
    <w:rsid w:val="00E15875"/>
    <w:rsid w:val="00E161AD"/>
    <w:rsid w:val="00E17BBB"/>
    <w:rsid w:val="00E20A53"/>
    <w:rsid w:val="00E2107B"/>
    <w:rsid w:val="00E219DF"/>
    <w:rsid w:val="00E22651"/>
    <w:rsid w:val="00E22A3B"/>
    <w:rsid w:val="00E24929"/>
    <w:rsid w:val="00E2531A"/>
    <w:rsid w:val="00E263FF"/>
    <w:rsid w:val="00E272CD"/>
    <w:rsid w:val="00E30F6D"/>
    <w:rsid w:val="00E31211"/>
    <w:rsid w:val="00E31479"/>
    <w:rsid w:val="00E32F17"/>
    <w:rsid w:val="00E33CE7"/>
    <w:rsid w:val="00E3443B"/>
    <w:rsid w:val="00E371BC"/>
    <w:rsid w:val="00E37D1D"/>
    <w:rsid w:val="00E4026B"/>
    <w:rsid w:val="00E40B1F"/>
    <w:rsid w:val="00E4517C"/>
    <w:rsid w:val="00E452F7"/>
    <w:rsid w:val="00E45D0F"/>
    <w:rsid w:val="00E46F32"/>
    <w:rsid w:val="00E52562"/>
    <w:rsid w:val="00E52D2D"/>
    <w:rsid w:val="00E5374C"/>
    <w:rsid w:val="00E53A60"/>
    <w:rsid w:val="00E540C5"/>
    <w:rsid w:val="00E56C9F"/>
    <w:rsid w:val="00E56FC1"/>
    <w:rsid w:val="00E578D8"/>
    <w:rsid w:val="00E60282"/>
    <w:rsid w:val="00E60BBF"/>
    <w:rsid w:val="00E616F1"/>
    <w:rsid w:val="00E64109"/>
    <w:rsid w:val="00E6419A"/>
    <w:rsid w:val="00E66208"/>
    <w:rsid w:val="00E66B7B"/>
    <w:rsid w:val="00E67237"/>
    <w:rsid w:val="00E67FEC"/>
    <w:rsid w:val="00E71086"/>
    <w:rsid w:val="00E7192F"/>
    <w:rsid w:val="00E71AD6"/>
    <w:rsid w:val="00E71DA1"/>
    <w:rsid w:val="00E727BA"/>
    <w:rsid w:val="00E7438B"/>
    <w:rsid w:val="00E7615E"/>
    <w:rsid w:val="00E80260"/>
    <w:rsid w:val="00E80BF3"/>
    <w:rsid w:val="00E80E24"/>
    <w:rsid w:val="00E81688"/>
    <w:rsid w:val="00E817B2"/>
    <w:rsid w:val="00E84EB0"/>
    <w:rsid w:val="00E85057"/>
    <w:rsid w:val="00E850FA"/>
    <w:rsid w:val="00E85573"/>
    <w:rsid w:val="00E85A6C"/>
    <w:rsid w:val="00E871F0"/>
    <w:rsid w:val="00E874BB"/>
    <w:rsid w:val="00E87525"/>
    <w:rsid w:val="00E91E99"/>
    <w:rsid w:val="00E92356"/>
    <w:rsid w:val="00E93E94"/>
    <w:rsid w:val="00E95771"/>
    <w:rsid w:val="00E95E91"/>
    <w:rsid w:val="00E97C61"/>
    <w:rsid w:val="00EA0E40"/>
    <w:rsid w:val="00EA2427"/>
    <w:rsid w:val="00EB02AC"/>
    <w:rsid w:val="00EB0E74"/>
    <w:rsid w:val="00EB0EEE"/>
    <w:rsid w:val="00EB18B6"/>
    <w:rsid w:val="00EB1B7B"/>
    <w:rsid w:val="00EB226B"/>
    <w:rsid w:val="00EB3EAC"/>
    <w:rsid w:val="00EB4A09"/>
    <w:rsid w:val="00EB50B2"/>
    <w:rsid w:val="00EB5408"/>
    <w:rsid w:val="00EB57A9"/>
    <w:rsid w:val="00EB5F01"/>
    <w:rsid w:val="00EB6370"/>
    <w:rsid w:val="00EB6E05"/>
    <w:rsid w:val="00EB7F39"/>
    <w:rsid w:val="00EC0F26"/>
    <w:rsid w:val="00EC33E0"/>
    <w:rsid w:val="00EC3479"/>
    <w:rsid w:val="00EC34CE"/>
    <w:rsid w:val="00EC45D6"/>
    <w:rsid w:val="00EC4D16"/>
    <w:rsid w:val="00EC5035"/>
    <w:rsid w:val="00EC5895"/>
    <w:rsid w:val="00EC78CA"/>
    <w:rsid w:val="00EC79A6"/>
    <w:rsid w:val="00EC7CAE"/>
    <w:rsid w:val="00EC7E3F"/>
    <w:rsid w:val="00ED0C75"/>
    <w:rsid w:val="00ED1271"/>
    <w:rsid w:val="00ED26BC"/>
    <w:rsid w:val="00ED28A8"/>
    <w:rsid w:val="00ED2B3E"/>
    <w:rsid w:val="00ED4C5C"/>
    <w:rsid w:val="00ED717A"/>
    <w:rsid w:val="00EE0712"/>
    <w:rsid w:val="00EE0C99"/>
    <w:rsid w:val="00EE0FE1"/>
    <w:rsid w:val="00EE1995"/>
    <w:rsid w:val="00EE227D"/>
    <w:rsid w:val="00EE2BB5"/>
    <w:rsid w:val="00EE5405"/>
    <w:rsid w:val="00EF06E5"/>
    <w:rsid w:val="00EF2210"/>
    <w:rsid w:val="00EF3594"/>
    <w:rsid w:val="00EF3676"/>
    <w:rsid w:val="00EF3A4F"/>
    <w:rsid w:val="00EF3D17"/>
    <w:rsid w:val="00EF435E"/>
    <w:rsid w:val="00EF443D"/>
    <w:rsid w:val="00EF5598"/>
    <w:rsid w:val="00EF5C31"/>
    <w:rsid w:val="00EF5D54"/>
    <w:rsid w:val="00EF6BB8"/>
    <w:rsid w:val="00EF711A"/>
    <w:rsid w:val="00EF791A"/>
    <w:rsid w:val="00F0010F"/>
    <w:rsid w:val="00F01D1D"/>
    <w:rsid w:val="00F02620"/>
    <w:rsid w:val="00F02631"/>
    <w:rsid w:val="00F02BFC"/>
    <w:rsid w:val="00F03557"/>
    <w:rsid w:val="00F03990"/>
    <w:rsid w:val="00F03A6F"/>
    <w:rsid w:val="00F0552A"/>
    <w:rsid w:val="00F05C43"/>
    <w:rsid w:val="00F0609A"/>
    <w:rsid w:val="00F077E2"/>
    <w:rsid w:val="00F109DF"/>
    <w:rsid w:val="00F10E15"/>
    <w:rsid w:val="00F11228"/>
    <w:rsid w:val="00F1175F"/>
    <w:rsid w:val="00F122CF"/>
    <w:rsid w:val="00F12AD0"/>
    <w:rsid w:val="00F1561D"/>
    <w:rsid w:val="00F171EE"/>
    <w:rsid w:val="00F172B2"/>
    <w:rsid w:val="00F17DEB"/>
    <w:rsid w:val="00F20741"/>
    <w:rsid w:val="00F20924"/>
    <w:rsid w:val="00F20D20"/>
    <w:rsid w:val="00F21DBD"/>
    <w:rsid w:val="00F22599"/>
    <w:rsid w:val="00F233FC"/>
    <w:rsid w:val="00F2440B"/>
    <w:rsid w:val="00F2470E"/>
    <w:rsid w:val="00F24AB2"/>
    <w:rsid w:val="00F25175"/>
    <w:rsid w:val="00F312C2"/>
    <w:rsid w:val="00F335CE"/>
    <w:rsid w:val="00F33A30"/>
    <w:rsid w:val="00F33DCA"/>
    <w:rsid w:val="00F35937"/>
    <w:rsid w:val="00F36225"/>
    <w:rsid w:val="00F36913"/>
    <w:rsid w:val="00F3706C"/>
    <w:rsid w:val="00F379A6"/>
    <w:rsid w:val="00F400B6"/>
    <w:rsid w:val="00F405A3"/>
    <w:rsid w:val="00F4064D"/>
    <w:rsid w:val="00F40D7E"/>
    <w:rsid w:val="00F42265"/>
    <w:rsid w:val="00F42393"/>
    <w:rsid w:val="00F4267F"/>
    <w:rsid w:val="00F4287F"/>
    <w:rsid w:val="00F43C5D"/>
    <w:rsid w:val="00F449E2"/>
    <w:rsid w:val="00F451A4"/>
    <w:rsid w:val="00F46E75"/>
    <w:rsid w:val="00F476AB"/>
    <w:rsid w:val="00F47899"/>
    <w:rsid w:val="00F478AF"/>
    <w:rsid w:val="00F47BC7"/>
    <w:rsid w:val="00F502D6"/>
    <w:rsid w:val="00F51322"/>
    <w:rsid w:val="00F518A1"/>
    <w:rsid w:val="00F52F96"/>
    <w:rsid w:val="00F5581A"/>
    <w:rsid w:val="00F561E9"/>
    <w:rsid w:val="00F5631E"/>
    <w:rsid w:val="00F607FF"/>
    <w:rsid w:val="00F611E5"/>
    <w:rsid w:val="00F62CF9"/>
    <w:rsid w:val="00F63493"/>
    <w:rsid w:val="00F6386F"/>
    <w:rsid w:val="00F64A35"/>
    <w:rsid w:val="00F64A77"/>
    <w:rsid w:val="00F650BB"/>
    <w:rsid w:val="00F65C77"/>
    <w:rsid w:val="00F67D6F"/>
    <w:rsid w:val="00F71607"/>
    <w:rsid w:val="00F7219B"/>
    <w:rsid w:val="00F72292"/>
    <w:rsid w:val="00F72E3C"/>
    <w:rsid w:val="00F72EEC"/>
    <w:rsid w:val="00F736BE"/>
    <w:rsid w:val="00F74559"/>
    <w:rsid w:val="00F74994"/>
    <w:rsid w:val="00F777DA"/>
    <w:rsid w:val="00F77D75"/>
    <w:rsid w:val="00F801F2"/>
    <w:rsid w:val="00F81776"/>
    <w:rsid w:val="00F819DB"/>
    <w:rsid w:val="00F81BE3"/>
    <w:rsid w:val="00F81DFA"/>
    <w:rsid w:val="00F82109"/>
    <w:rsid w:val="00F82689"/>
    <w:rsid w:val="00F829BB"/>
    <w:rsid w:val="00F82AAC"/>
    <w:rsid w:val="00F82DC4"/>
    <w:rsid w:val="00F83998"/>
    <w:rsid w:val="00F851AA"/>
    <w:rsid w:val="00F86962"/>
    <w:rsid w:val="00F86985"/>
    <w:rsid w:val="00F86D7E"/>
    <w:rsid w:val="00F90737"/>
    <w:rsid w:val="00F90D8F"/>
    <w:rsid w:val="00F93898"/>
    <w:rsid w:val="00F94982"/>
    <w:rsid w:val="00F94FBE"/>
    <w:rsid w:val="00F95753"/>
    <w:rsid w:val="00F95A48"/>
    <w:rsid w:val="00F95F7D"/>
    <w:rsid w:val="00F9632D"/>
    <w:rsid w:val="00F97019"/>
    <w:rsid w:val="00FA09EE"/>
    <w:rsid w:val="00FA19A9"/>
    <w:rsid w:val="00FA1AFA"/>
    <w:rsid w:val="00FA20F0"/>
    <w:rsid w:val="00FA3233"/>
    <w:rsid w:val="00FA342A"/>
    <w:rsid w:val="00FA3519"/>
    <w:rsid w:val="00FA3762"/>
    <w:rsid w:val="00FA5EB7"/>
    <w:rsid w:val="00FA5F3E"/>
    <w:rsid w:val="00FA6B96"/>
    <w:rsid w:val="00FA7C4D"/>
    <w:rsid w:val="00FB0439"/>
    <w:rsid w:val="00FB10F9"/>
    <w:rsid w:val="00FB2712"/>
    <w:rsid w:val="00FB3CF3"/>
    <w:rsid w:val="00FB40E5"/>
    <w:rsid w:val="00FB4A2B"/>
    <w:rsid w:val="00FB4EF3"/>
    <w:rsid w:val="00FB5BD8"/>
    <w:rsid w:val="00FB6128"/>
    <w:rsid w:val="00FB7A48"/>
    <w:rsid w:val="00FC0C90"/>
    <w:rsid w:val="00FC0F14"/>
    <w:rsid w:val="00FC1FB0"/>
    <w:rsid w:val="00FC22F6"/>
    <w:rsid w:val="00FC3738"/>
    <w:rsid w:val="00FC3EFC"/>
    <w:rsid w:val="00FC4281"/>
    <w:rsid w:val="00FC50F1"/>
    <w:rsid w:val="00FC624E"/>
    <w:rsid w:val="00FD05F8"/>
    <w:rsid w:val="00FD290D"/>
    <w:rsid w:val="00FD2A5A"/>
    <w:rsid w:val="00FD3395"/>
    <w:rsid w:val="00FD3983"/>
    <w:rsid w:val="00FD5703"/>
    <w:rsid w:val="00FE1116"/>
    <w:rsid w:val="00FE26E5"/>
    <w:rsid w:val="00FE2701"/>
    <w:rsid w:val="00FE2810"/>
    <w:rsid w:val="00FE28EF"/>
    <w:rsid w:val="00FE356D"/>
    <w:rsid w:val="00FE36FB"/>
    <w:rsid w:val="00FE3F37"/>
    <w:rsid w:val="00FE53BD"/>
    <w:rsid w:val="00FF01CC"/>
    <w:rsid w:val="00FF023A"/>
    <w:rsid w:val="00FF0B74"/>
    <w:rsid w:val="00FF1AD7"/>
    <w:rsid w:val="00FF1E90"/>
    <w:rsid w:val="00FF3286"/>
    <w:rsid w:val="00FF3512"/>
    <w:rsid w:val="00FF3C3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8C5A3-9A2E-4B8E-B68D-4D0444BC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1900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2703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druidwang</cp:lastModifiedBy>
  <cp:revision>2369</cp:revision>
  <cp:lastPrinted>2012-10-12T06:08:00Z</cp:lastPrinted>
  <dcterms:created xsi:type="dcterms:W3CDTF">2012-09-03T02:02:00Z</dcterms:created>
  <dcterms:modified xsi:type="dcterms:W3CDTF">2017-03-21T04:05:00Z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