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7F5947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7F5947" w:rsidRDefault="00F82DC4">
      <w:pPr>
        <w:jc w:val="center"/>
        <w:rPr>
          <w:rFonts w:ascii="Times New Roman" w:hAnsi="Times New Roman"/>
          <w:b/>
          <w:bCs/>
          <w:sz w:val="44"/>
        </w:rPr>
      </w:pPr>
      <w:r w:rsidRPr="007F5947">
        <w:rPr>
          <w:rFonts w:ascii="Times New Roman" w:hAnsi="Times New Roman" w:hint="eastAsia"/>
          <w:b/>
          <w:bCs/>
          <w:sz w:val="44"/>
        </w:rPr>
        <w:t>生产</w:t>
      </w:r>
      <w:r w:rsidR="007F5947">
        <w:rPr>
          <w:rFonts w:ascii="Times New Roman" w:hAnsi="Times New Roman" w:hint="eastAsia"/>
          <w:b/>
          <w:bCs/>
          <w:sz w:val="44"/>
        </w:rPr>
        <w:t>退</w:t>
      </w:r>
      <w:r w:rsidRPr="007F5947">
        <w:rPr>
          <w:rFonts w:ascii="Times New Roman" w:hAnsi="Times New Roman" w:hint="eastAsia"/>
          <w:b/>
          <w:bCs/>
          <w:sz w:val="44"/>
        </w:rPr>
        <w:t>料</w:t>
      </w:r>
      <w:r w:rsidR="008432E8" w:rsidRPr="007F5947">
        <w:rPr>
          <w:rFonts w:ascii="Times New Roman" w:hAnsi="Times New Roman" w:hint="eastAsia"/>
          <w:b/>
          <w:bCs/>
          <w:sz w:val="44"/>
        </w:rPr>
        <w:t>流程</w:t>
      </w:r>
    </w:p>
    <w:p w:rsidR="00F3706C" w:rsidRPr="007F5947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7F5947">
        <w:rPr>
          <w:rFonts w:ascii="Times New Roman" w:hAnsi="Times New Roman"/>
          <w:b/>
          <w:bCs/>
          <w:sz w:val="44"/>
        </w:rPr>
        <w:t>WMS_</w:t>
      </w:r>
      <w:r w:rsidR="00935AE1" w:rsidRPr="007F5947">
        <w:rPr>
          <w:rFonts w:ascii="Times New Roman" w:hAnsi="Times New Roman"/>
          <w:b/>
          <w:bCs/>
          <w:sz w:val="44"/>
        </w:rPr>
        <w:t>0</w:t>
      </w:r>
      <w:r w:rsidR="00BF1470">
        <w:rPr>
          <w:rFonts w:ascii="Times New Roman" w:hAnsi="Times New Roman"/>
          <w:b/>
          <w:bCs/>
          <w:sz w:val="44"/>
        </w:rPr>
        <w:t>2</w:t>
      </w:r>
      <w:r w:rsidR="00953491" w:rsidRPr="007F5947">
        <w:rPr>
          <w:rFonts w:ascii="Times New Roman" w:hAnsi="Times New Roman"/>
          <w:b/>
          <w:bCs/>
          <w:sz w:val="44"/>
        </w:rPr>
        <w:t>2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7576BA" w:rsidRDefault="00DC7074">
      <w:pPr>
        <w:pStyle w:val="a7"/>
      </w:pPr>
      <w:r w:rsidRPr="007576BA">
        <w:rPr>
          <w:rFonts w:hint="eastAsia"/>
        </w:rPr>
        <w:t>201</w:t>
      </w:r>
      <w:r w:rsidR="007576BA" w:rsidRPr="007576BA">
        <w:t>7</w:t>
      </w:r>
      <w:r w:rsidR="00FF3286" w:rsidRPr="007576BA">
        <w:rPr>
          <w:rFonts w:hint="eastAsia"/>
        </w:rPr>
        <w:t>-</w:t>
      </w:r>
      <w:r w:rsidR="007576BA" w:rsidRPr="007576BA">
        <w:t>3</w:t>
      </w:r>
      <w:r w:rsidR="00B86C4C" w:rsidRPr="007576BA">
        <w:rPr>
          <w:rFonts w:hint="eastAsia"/>
        </w:rPr>
        <w:t>-</w:t>
      </w:r>
      <w:r w:rsidR="00D45F69" w:rsidRPr="007576BA">
        <w:t>2</w:t>
      </w:r>
      <w:r w:rsidR="007576BA" w:rsidRPr="007576BA">
        <w:t>0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7576BA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7576BA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7576BA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7576BA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7576BA">
              <w:rPr>
                <w:i w:val="0"/>
                <w:color w:val="000000"/>
                <w:sz w:val="24"/>
                <w:szCs w:val="24"/>
              </w:rPr>
              <w:t>0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656DD4">
            <w:r>
              <w:rPr>
                <w:rFonts w:hint="eastAsia"/>
              </w:rPr>
              <w:t>201</w:t>
            </w:r>
            <w:r w:rsidR="00656DD4">
              <w:t>7</w:t>
            </w:r>
            <w:r w:rsidR="009D24ED">
              <w:rPr>
                <w:rFonts w:hint="eastAsia"/>
              </w:rPr>
              <w:t>-</w:t>
            </w:r>
            <w:r w:rsidR="00656DD4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656DD4"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656DD4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192E1E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705847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6B1CAF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04851" w:history="1">
        <w:r w:rsidR="006B1CAF" w:rsidRPr="00245C04">
          <w:rPr>
            <w:rStyle w:val="aa"/>
            <w:noProof/>
          </w:rPr>
          <w:t>1</w:t>
        </w:r>
        <w:r w:rsidR="006B1CA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B1CAF" w:rsidRPr="00245C04">
          <w:rPr>
            <w:rStyle w:val="aa"/>
            <w:rFonts w:hint="eastAsia"/>
            <w:noProof/>
          </w:rPr>
          <w:t>业务蓝图流程描述</w:t>
        </w:r>
        <w:r w:rsidR="006B1CAF">
          <w:rPr>
            <w:noProof/>
            <w:webHidden/>
          </w:rPr>
          <w:tab/>
        </w:r>
        <w:r w:rsidR="006B1CAF">
          <w:rPr>
            <w:noProof/>
            <w:webHidden/>
          </w:rPr>
          <w:fldChar w:fldCharType="begin"/>
        </w:r>
        <w:r w:rsidR="006B1CAF">
          <w:rPr>
            <w:noProof/>
            <w:webHidden/>
          </w:rPr>
          <w:instrText xml:space="preserve"> PAGEREF _Toc477804851 \h </w:instrText>
        </w:r>
        <w:r w:rsidR="006B1CAF">
          <w:rPr>
            <w:noProof/>
            <w:webHidden/>
          </w:rPr>
        </w:r>
        <w:r w:rsidR="006B1CAF">
          <w:rPr>
            <w:noProof/>
            <w:webHidden/>
          </w:rPr>
          <w:fldChar w:fldCharType="separate"/>
        </w:r>
        <w:r w:rsidR="006B1CAF">
          <w:rPr>
            <w:noProof/>
            <w:webHidden/>
          </w:rPr>
          <w:t>5</w:t>
        </w:r>
        <w:r w:rsidR="006B1CAF">
          <w:rPr>
            <w:noProof/>
            <w:webHidden/>
          </w:rPr>
          <w:fldChar w:fldCharType="end"/>
        </w:r>
      </w:hyperlink>
    </w:p>
    <w:p w:rsidR="006B1CAF" w:rsidRDefault="006B1CAF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2" w:history="1">
        <w:r w:rsidRPr="00245C04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3" w:history="1">
        <w:r w:rsidRPr="00245C04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4" w:history="1">
        <w:r w:rsidRPr="00245C04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5" w:history="1">
        <w:r w:rsidRPr="00245C04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6" w:history="1">
        <w:r w:rsidRPr="00245C04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7" w:history="1">
        <w:r w:rsidRPr="00245C04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WMS_022_010</w:t>
        </w:r>
        <w:r w:rsidRPr="00245C04">
          <w:rPr>
            <w:rStyle w:val="aa"/>
            <w:rFonts w:hint="eastAsia"/>
            <w:noProof/>
          </w:rPr>
          <w:t>：创建退料单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8" w:history="1">
        <w:r w:rsidRPr="00245C04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WMS_022_020</w:t>
        </w:r>
        <w:r w:rsidRPr="00245C04">
          <w:rPr>
            <w:rStyle w:val="aa"/>
            <w:rFonts w:hint="eastAsia"/>
            <w:noProof/>
          </w:rPr>
          <w:t>：计算单次领用量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59" w:history="1">
        <w:r w:rsidRPr="00245C04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WMS_022_030</w:t>
        </w:r>
        <w:r w:rsidRPr="00245C04">
          <w:rPr>
            <w:rStyle w:val="aa"/>
            <w:rFonts w:hint="eastAsia"/>
            <w:noProof/>
          </w:rPr>
          <w:t>：打印箱标签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60" w:history="1">
        <w:r w:rsidRPr="00245C04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WMS_022_040</w:t>
        </w:r>
        <w:r w:rsidRPr="00245C04">
          <w:rPr>
            <w:rStyle w:val="aa"/>
            <w:rFonts w:hint="eastAsia"/>
            <w:noProof/>
          </w:rPr>
          <w:t>：扫描退料单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61" w:history="1">
        <w:r w:rsidRPr="00245C04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WMS_022_050</w:t>
        </w:r>
        <w:r w:rsidRPr="00245C04">
          <w:rPr>
            <w:rStyle w:val="aa"/>
            <w:rFonts w:hint="eastAsia"/>
            <w:noProof/>
          </w:rPr>
          <w:t>：扫描箱标签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62" w:history="1">
        <w:r w:rsidRPr="00245C04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WMS_022_060</w:t>
        </w:r>
        <w:r w:rsidRPr="00245C04">
          <w:rPr>
            <w:rStyle w:val="aa"/>
            <w:rFonts w:hint="eastAsia"/>
            <w:noProof/>
          </w:rPr>
          <w:t>：</w:t>
        </w:r>
        <w:r w:rsidRPr="00245C04">
          <w:rPr>
            <w:rStyle w:val="aa"/>
            <w:noProof/>
          </w:rPr>
          <w:t>WMS</w:t>
        </w:r>
        <w:r w:rsidRPr="00245C04">
          <w:rPr>
            <w:rStyle w:val="aa"/>
            <w:rFonts w:hint="eastAsia"/>
            <w:noProof/>
          </w:rPr>
          <w:t>中生产退料过账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1CAF" w:rsidRDefault="006B1CAF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4863" w:history="1">
        <w:r w:rsidRPr="00245C04">
          <w:rPr>
            <w:rStyle w:val="aa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5C04">
          <w:rPr>
            <w:rStyle w:val="aa"/>
            <w:noProof/>
          </w:rPr>
          <w:t>WMS_022_070</w:t>
        </w:r>
        <w:r w:rsidRPr="00245C04">
          <w:rPr>
            <w:rStyle w:val="aa"/>
            <w:rFonts w:hint="eastAsia"/>
            <w:noProof/>
          </w:rPr>
          <w:t>：</w:t>
        </w:r>
        <w:r w:rsidRPr="00245C04">
          <w:rPr>
            <w:rStyle w:val="aa"/>
            <w:noProof/>
          </w:rPr>
          <w:t>SAP</w:t>
        </w:r>
        <w:r w:rsidRPr="00245C04">
          <w:rPr>
            <w:rStyle w:val="aa"/>
            <w:rFonts w:hint="eastAsia"/>
            <w:noProof/>
          </w:rPr>
          <w:t>中生产退料过账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04851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584F8F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584F8F">
              <w:rPr>
                <w:color w:val="2702C2"/>
              </w:rPr>
              <w:t>22</w:t>
            </w:r>
            <w:r w:rsidR="00284F67" w:rsidRPr="00284F67">
              <w:rPr>
                <w:rFonts w:hint="eastAsia"/>
                <w:color w:val="2702C2"/>
              </w:rPr>
              <w:t>_</w:t>
            </w:r>
            <w:r w:rsidR="00284F67" w:rsidRPr="00284F67">
              <w:rPr>
                <w:rFonts w:hint="eastAsia"/>
                <w:color w:val="2702C2"/>
              </w:rPr>
              <w:t>生产</w:t>
            </w:r>
            <w:r w:rsidR="00584F8F">
              <w:rPr>
                <w:rFonts w:hint="eastAsia"/>
                <w:color w:val="2702C2"/>
              </w:rPr>
              <w:t>退料</w:t>
            </w:r>
            <w:r w:rsidR="00284F67" w:rsidRPr="00284F67">
              <w:rPr>
                <w:rFonts w:hint="eastAsia"/>
                <w:color w:val="2702C2"/>
              </w:rPr>
              <w:t>流程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6A57B5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车间</w:t>
            </w:r>
            <w:r w:rsidR="002B0F27">
              <w:rPr>
                <w:color w:val="2702C2"/>
              </w:rPr>
              <w:t>、</w:t>
            </w:r>
            <w:r w:rsidR="002136A6"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584F8F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9D1AB8">
              <w:rPr>
                <w:color w:val="2702C2"/>
              </w:rPr>
              <w:t>车间向仓库</w:t>
            </w:r>
            <w:r w:rsidR="00584F8F">
              <w:rPr>
                <w:rFonts w:hint="eastAsia"/>
                <w:color w:val="2702C2"/>
              </w:rPr>
              <w:t>退</w:t>
            </w:r>
            <w:r w:rsidR="009D1AB8">
              <w:rPr>
                <w:color w:val="2702C2"/>
              </w:rPr>
              <w:t>料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04852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04853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414pt" o:ole="">
            <v:imagedata r:id="rId9" o:title=""/>
          </v:shape>
          <o:OLEObject Type="Embed" ProgID="Visio.Drawing.11" ShapeID="_x0000_i1025" DrawAspect="Content" ObjectID="_1551546707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04854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9D610E">
        <w:object w:dxaOrig="11813" w:dyaOrig="13279">
          <v:shape id="_x0000_i1026" type="#_x0000_t75" style="width:524.25pt;height:588.75pt" o:ole="">
            <v:imagedata r:id="rId11" o:title=""/>
          </v:shape>
          <o:OLEObject Type="Embed" ProgID="Visio.Drawing.15" ShapeID="_x0000_i1026" DrawAspect="Content" ObjectID="_1551546708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04855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2E239B" w:rsidRPr="00D17252" w:rsidRDefault="009D610E" w:rsidP="009D610E">
            <w:pPr>
              <w:jc w:val="both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创建</w:t>
            </w:r>
            <w:r>
              <w:rPr>
                <w:color w:val="2702C2"/>
              </w:rPr>
              <w:t>退料单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A72587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2E239B" w:rsidRPr="00EE0FE1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2E239B" w:rsidRPr="00EE0FE1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清点数量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9D610E" w:rsidP="002E239B">
            <w:pPr>
              <w:rPr>
                <w:rFonts w:hint="eastAsia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2E239B" w:rsidRPr="00EE0FE1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2E239B" w:rsidRDefault="009D610E" w:rsidP="002E239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打印箱</w:t>
            </w:r>
            <w:r>
              <w:rPr>
                <w:color w:val="2702C2"/>
              </w:rPr>
              <w:t>标签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BE284A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397300" w:rsidTr="007E318E">
        <w:trPr>
          <w:trHeight w:val="455"/>
        </w:trPr>
        <w:tc>
          <w:tcPr>
            <w:tcW w:w="567" w:type="dxa"/>
          </w:tcPr>
          <w:p w:rsidR="00397300" w:rsidRDefault="00733A75" w:rsidP="009D610E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9D610E">
              <w:rPr>
                <w:color w:val="2702C2"/>
              </w:rPr>
              <w:t>4</w:t>
            </w:r>
            <w:r w:rsidR="00397300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397300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397300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扫描退料单</w:t>
            </w:r>
          </w:p>
        </w:tc>
        <w:tc>
          <w:tcPr>
            <w:tcW w:w="1417" w:type="dxa"/>
          </w:tcPr>
          <w:p w:rsidR="00397300" w:rsidRPr="00EE0FE1" w:rsidRDefault="00397300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397300" w:rsidRDefault="00C92237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397300" w:rsidRPr="00EE0FE1" w:rsidRDefault="00397300" w:rsidP="002E239B">
            <w:pPr>
              <w:rPr>
                <w:color w:val="2702C2"/>
              </w:rPr>
            </w:pPr>
          </w:p>
        </w:tc>
      </w:tr>
      <w:tr w:rsidR="00C92237" w:rsidTr="007E318E">
        <w:trPr>
          <w:trHeight w:val="455"/>
        </w:trPr>
        <w:tc>
          <w:tcPr>
            <w:tcW w:w="567" w:type="dxa"/>
          </w:tcPr>
          <w:p w:rsidR="00C92237" w:rsidRDefault="00F43C5D" w:rsidP="009D610E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9D610E">
              <w:rPr>
                <w:color w:val="2702C2"/>
              </w:rPr>
              <w:t>5</w:t>
            </w:r>
            <w:r w:rsidR="00C92237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C92237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C92237" w:rsidRDefault="009D610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扫描箱标签</w:t>
            </w:r>
          </w:p>
        </w:tc>
        <w:tc>
          <w:tcPr>
            <w:tcW w:w="1417" w:type="dxa"/>
          </w:tcPr>
          <w:p w:rsidR="00C92237" w:rsidRPr="00EE0FE1" w:rsidRDefault="00C92237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C92237" w:rsidRDefault="0006738A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9D610E" w:rsidRPr="00EE0FE1" w:rsidRDefault="009D610E" w:rsidP="002E239B">
            <w:pPr>
              <w:rPr>
                <w:rFonts w:hint="eastAsia"/>
                <w:color w:val="2702C2"/>
              </w:rPr>
            </w:pPr>
          </w:p>
        </w:tc>
      </w:tr>
      <w:tr w:rsidR="009D610E" w:rsidTr="007E318E">
        <w:trPr>
          <w:trHeight w:val="455"/>
        </w:trPr>
        <w:tc>
          <w:tcPr>
            <w:tcW w:w="567" w:type="dxa"/>
          </w:tcPr>
          <w:p w:rsidR="009D610E" w:rsidRDefault="009D610E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060</w:t>
            </w:r>
          </w:p>
        </w:tc>
        <w:tc>
          <w:tcPr>
            <w:tcW w:w="993" w:type="dxa"/>
          </w:tcPr>
          <w:p w:rsidR="009D610E" w:rsidRDefault="009D610E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9D610E" w:rsidRDefault="009D610E" w:rsidP="002E239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生产</w:t>
            </w:r>
            <w:r>
              <w:rPr>
                <w:color w:val="2702C2"/>
              </w:rPr>
              <w:t>退料</w:t>
            </w:r>
            <w:r>
              <w:rPr>
                <w:rFonts w:hint="eastAsia"/>
                <w:color w:val="2702C2"/>
              </w:rPr>
              <w:t>过账</w:t>
            </w:r>
          </w:p>
        </w:tc>
        <w:tc>
          <w:tcPr>
            <w:tcW w:w="1417" w:type="dxa"/>
          </w:tcPr>
          <w:p w:rsidR="009D610E" w:rsidRPr="00EE0FE1" w:rsidRDefault="009D610E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9D610E" w:rsidRDefault="009D610E" w:rsidP="002E239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9D610E" w:rsidRPr="00EE0FE1" w:rsidRDefault="009D610E" w:rsidP="002E239B">
            <w:pPr>
              <w:rPr>
                <w:rFonts w:hint="eastAsia"/>
                <w:color w:val="2702C2"/>
              </w:rPr>
            </w:pPr>
          </w:p>
        </w:tc>
      </w:tr>
      <w:tr w:rsidR="009D610E" w:rsidTr="007E318E">
        <w:trPr>
          <w:trHeight w:val="455"/>
        </w:trPr>
        <w:tc>
          <w:tcPr>
            <w:tcW w:w="567" w:type="dxa"/>
          </w:tcPr>
          <w:p w:rsidR="009D610E" w:rsidRDefault="009D610E" w:rsidP="002E239B">
            <w:pPr>
              <w:ind w:rightChars="-80" w:right="-160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070</w:t>
            </w:r>
          </w:p>
        </w:tc>
        <w:tc>
          <w:tcPr>
            <w:tcW w:w="993" w:type="dxa"/>
          </w:tcPr>
          <w:p w:rsidR="009D610E" w:rsidRDefault="009D610E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9D610E" w:rsidRDefault="009D610E" w:rsidP="002E239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SAP</w:t>
            </w:r>
            <w:r>
              <w:rPr>
                <w:color w:val="2702C2"/>
              </w:rPr>
              <w:t>生产退料过账</w:t>
            </w:r>
          </w:p>
        </w:tc>
        <w:tc>
          <w:tcPr>
            <w:tcW w:w="1417" w:type="dxa"/>
          </w:tcPr>
          <w:p w:rsidR="009D610E" w:rsidRPr="00EE0FE1" w:rsidRDefault="009D610E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9D610E" w:rsidRDefault="009D610E" w:rsidP="002E239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9D610E" w:rsidRPr="00EE0FE1" w:rsidRDefault="009D610E" w:rsidP="002E239B">
            <w:pPr>
              <w:rPr>
                <w:rFonts w:hint="eastAsia"/>
                <w:color w:val="2702C2"/>
              </w:rPr>
            </w:pPr>
          </w:p>
        </w:tc>
      </w:tr>
    </w:tbl>
    <w:p w:rsidR="00F01D1D" w:rsidRDefault="00F01D1D" w:rsidP="007F4D3C">
      <w:pPr>
        <w:rPr>
          <w:color w:val="2702C2"/>
        </w:rPr>
      </w:pPr>
      <w:bookmarkStart w:id="25" w:name="_Toc216751457"/>
      <w:bookmarkStart w:id="26" w:name="_Toc216782638"/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04856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015F18" w:rsidP="00815E41">
      <w:pPr>
        <w:pStyle w:val="2"/>
      </w:pPr>
      <w:bookmarkStart w:id="28" w:name="_Toc216751458"/>
      <w:bookmarkStart w:id="29" w:name="_Toc216782639"/>
      <w:bookmarkStart w:id="30" w:name="_Toc477804857"/>
      <w:r>
        <w:t>WMS_0</w:t>
      </w:r>
      <w:r w:rsidR="009D610E">
        <w:t>2</w:t>
      </w:r>
      <w:r w:rsidR="00167C58">
        <w:t>2</w:t>
      </w:r>
      <w:r w:rsidR="00DF02E6"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9D610E">
        <w:rPr>
          <w:rFonts w:hint="eastAsia"/>
        </w:rPr>
        <w:t>创建退料</w:t>
      </w:r>
      <w:r w:rsidR="009F6E6B">
        <w:t>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9D610E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9D610E">
              <w:rPr>
                <w:color w:val="2702C2"/>
              </w:rPr>
              <w:t>2</w:t>
            </w:r>
            <w:r w:rsidR="00B23963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_0</w:t>
            </w:r>
            <w:r w:rsidR="004A4DB2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9D610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车间创建</w:t>
            </w:r>
            <w:r>
              <w:rPr>
                <w:color w:val="2702C2"/>
              </w:rPr>
              <w:t>生产退料单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6E4C9D" w:rsidRDefault="009D610E" w:rsidP="0040417E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车间在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中</w:t>
            </w:r>
            <w:r>
              <w:rPr>
                <w:rFonts w:hint="eastAsia"/>
                <w:color w:val="2702C2"/>
              </w:rPr>
              <w:t>选择路线</w:t>
            </w:r>
            <w:r>
              <w:rPr>
                <w:color w:val="2702C2"/>
              </w:rPr>
              <w:t>创建生产退料单</w:t>
            </w:r>
            <w:r w:rsidR="006E4C9D">
              <w:rPr>
                <w:rFonts w:hint="eastAsia"/>
                <w:color w:val="2702C2"/>
              </w:rPr>
              <w:t>。</w:t>
            </w:r>
          </w:p>
          <w:p w:rsidR="00772C8A" w:rsidRPr="00772C8A" w:rsidRDefault="00772C8A" w:rsidP="00772C8A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2D4284" w:rsidP="007E542A">
      <w:pPr>
        <w:pStyle w:val="2"/>
      </w:pPr>
      <w:bookmarkStart w:id="32" w:name="_Toc477804858"/>
      <w:r>
        <w:t>WMS_0</w:t>
      </w:r>
      <w:r w:rsidR="009D610E">
        <w:t>2</w:t>
      </w:r>
      <w:r w:rsidR="0071127F">
        <w:t>2</w:t>
      </w:r>
      <w:r w:rsidR="00BA50F9">
        <w:t>_02</w:t>
      </w:r>
      <w:r w:rsidR="00D900EA">
        <w:t>0</w:t>
      </w:r>
      <w:r w:rsidR="00156B02" w:rsidRPr="00156B02">
        <w:rPr>
          <w:rFonts w:hint="eastAsia"/>
        </w:rPr>
        <w:t>：</w:t>
      </w:r>
      <w:r w:rsidR="00CF65FB">
        <w:rPr>
          <w:rFonts w:hint="eastAsia"/>
        </w:rPr>
        <w:t>计算单次</w:t>
      </w:r>
      <w:r w:rsidR="00CF65FB">
        <w:t>领用</w:t>
      </w:r>
      <w:r w:rsidR="00AB4653">
        <w:rPr>
          <w:rFonts w:hint="eastAsia"/>
        </w:rPr>
        <w:t>量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9D610E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9D610E">
              <w:rPr>
                <w:color w:val="2702C2"/>
              </w:rPr>
              <w:t>2</w:t>
            </w:r>
            <w:r w:rsidR="00CF6286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_0</w:t>
            </w:r>
            <w:r w:rsidR="00741684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9D610E" w:rsidP="00AB4F1E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对于非整包</w:t>
            </w:r>
            <w:r>
              <w:rPr>
                <w:color w:val="2702C2"/>
              </w:rPr>
              <w:t>的物料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需要清点物料数量</w:t>
            </w:r>
          </w:p>
          <w:p w:rsidR="00AB4F1E" w:rsidRDefault="00AB4F1E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C71779" w:rsidRDefault="009D610E" w:rsidP="009D610E">
            <w:pPr>
              <w:pStyle w:val="af1"/>
              <w:numPr>
                <w:ilvl w:val="0"/>
                <w:numId w:val="17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对</w:t>
            </w:r>
            <w:r>
              <w:rPr>
                <w:color w:val="2702C2"/>
              </w:rPr>
              <w:t>非整包的物料清点物料数量</w:t>
            </w:r>
            <w:r w:rsidR="00500A57" w:rsidRPr="00500A57">
              <w:rPr>
                <w:rFonts w:hint="eastAsia"/>
                <w:color w:val="2702C2"/>
              </w:rPr>
              <w:t>。</w:t>
            </w:r>
          </w:p>
          <w:p w:rsidR="0071127F" w:rsidRPr="00AB4F1E" w:rsidRDefault="0071127F" w:rsidP="00500A57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F650BB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96239D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461B80" w:rsidRDefault="00461B80" w:rsidP="00461B80">
      <w:pPr>
        <w:rPr>
          <w:color w:val="2702C2"/>
        </w:rPr>
      </w:pPr>
    </w:p>
    <w:p w:rsidR="007E542A" w:rsidRPr="00815E41" w:rsidRDefault="00FB40E5" w:rsidP="007E542A">
      <w:pPr>
        <w:pStyle w:val="2"/>
      </w:pPr>
      <w:bookmarkStart w:id="33" w:name="_Toc477804859"/>
      <w:r>
        <w:t>WMS_0</w:t>
      </w:r>
      <w:r w:rsidR="009D610E">
        <w:t>2</w:t>
      </w:r>
      <w:r>
        <w:t>2</w:t>
      </w:r>
      <w:r w:rsidR="006C5E27">
        <w:t>_030</w:t>
      </w:r>
      <w:r w:rsidR="00156B02" w:rsidRPr="00156B02">
        <w:rPr>
          <w:rFonts w:hint="eastAsia"/>
        </w:rPr>
        <w:t>：</w:t>
      </w:r>
      <w:r w:rsidR="009D610E">
        <w:rPr>
          <w:rFonts w:hint="eastAsia"/>
        </w:rPr>
        <w:t>打印箱标签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4212BB" w:rsidP="009D610E">
            <w:r>
              <w:rPr>
                <w:color w:val="2702C2"/>
              </w:rPr>
              <w:t>WMS</w:t>
            </w:r>
            <w:r w:rsidR="00AB7617">
              <w:rPr>
                <w:rFonts w:hint="eastAsia"/>
                <w:color w:val="2702C2"/>
              </w:rPr>
              <w:t>_0</w:t>
            </w:r>
            <w:r w:rsidR="009D610E">
              <w:rPr>
                <w:color w:val="2702C2"/>
              </w:rPr>
              <w:t>2</w:t>
            </w:r>
            <w:r w:rsidR="00BB29D7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_0</w:t>
            </w:r>
            <w:r w:rsidR="00811518">
              <w:rPr>
                <w:color w:val="2702C2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7C44" w:rsidRDefault="00A44F83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对零头</w:t>
            </w:r>
            <w:r>
              <w:rPr>
                <w:color w:val="2702C2"/>
              </w:rPr>
              <w:t>包装打印箱条码</w:t>
            </w:r>
            <w:r w:rsidR="006E7C44">
              <w:rPr>
                <w:rFonts w:hint="eastAsia"/>
                <w:color w:val="2702C2"/>
              </w:rPr>
              <w:t>；</w:t>
            </w:r>
          </w:p>
          <w:p w:rsidR="006E7C44" w:rsidRDefault="006E7C44" w:rsidP="006E7C44">
            <w:pPr>
              <w:rPr>
                <w:color w:val="2702C2"/>
              </w:rPr>
            </w:pPr>
          </w:p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D94617" w:rsidRDefault="00A44F83" w:rsidP="00143B66">
            <w:pPr>
              <w:pStyle w:val="af1"/>
              <w:numPr>
                <w:ilvl w:val="0"/>
                <w:numId w:val="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车间在清点</w:t>
            </w:r>
            <w:proofErr w:type="gramStart"/>
            <w:r>
              <w:rPr>
                <w:rFonts w:hint="eastAsia"/>
                <w:color w:val="2702C2"/>
              </w:rPr>
              <w:t>完</w:t>
            </w:r>
            <w:r>
              <w:rPr>
                <w:color w:val="2702C2"/>
              </w:rPr>
              <w:t>数量</w:t>
            </w:r>
            <w:proofErr w:type="gramEnd"/>
            <w:r>
              <w:rPr>
                <w:color w:val="2702C2"/>
              </w:rPr>
              <w:t>后，根据数量在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中打印零头条码</w:t>
            </w:r>
            <w:r w:rsidR="00B1359B">
              <w:rPr>
                <w:color w:val="2702C2"/>
              </w:rPr>
              <w:t>。</w:t>
            </w:r>
          </w:p>
          <w:p w:rsidR="004F145D" w:rsidRPr="004F145D" w:rsidRDefault="004F145D" w:rsidP="004F14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C45CEF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  <w:bookmarkEnd w:id="31"/>
    </w:tbl>
    <w:p w:rsidR="00BA5F13" w:rsidRDefault="00BA5F13" w:rsidP="00BA5F13">
      <w:pPr>
        <w:rPr>
          <w:color w:val="2702C2"/>
        </w:rPr>
      </w:pPr>
    </w:p>
    <w:p w:rsidR="00330C50" w:rsidRPr="00815E41" w:rsidRDefault="00330C50" w:rsidP="00330C50">
      <w:pPr>
        <w:pStyle w:val="2"/>
      </w:pPr>
      <w:bookmarkStart w:id="34" w:name="_Toc477804860"/>
      <w:r>
        <w:lastRenderedPageBreak/>
        <w:t>WMS_0</w:t>
      </w:r>
      <w:r w:rsidR="00B36507">
        <w:t>2</w:t>
      </w:r>
      <w:r w:rsidR="007E5491">
        <w:t>2</w:t>
      </w:r>
      <w:r w:rsidR="00165E0D">
        <w:t>_0</w:t>
      </w:r>
      <w:r w:rsidR="00B36507">
        <w:t>4</w:t>
      </w:r>
      <w:r>
        <w:t>0</w:t>
      </w:r>
      <w:r w:rsidRPr="00156B02">
        <w:rPr>
          <w:rFonts w:hint="eastAsia"/>
        </w:rPr>
        <w:t>：</w:t>
      </w:r>
      <w:r w:rsidR="00B36507">
        <w:rPr>
          <w:rFonts w:hint="eastAsia"/>
        </w:rPr>
        <w:t>扫描退料单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330C50" w:rsidRPr="0076062D" w:rsidTr="007232BB">
        <w:trPr>
          <w:trHeight w:val="226"/>
        </w:trPr>
        <w:tc>
          <w:tcPr>
            <w:tcW w:w="2160" w:type="dxa"/>
            <w:shd w:val="pct15" w:color="auto" w:fill="FFFFFF"/>
          </w:tcPr>
          <w:p w:rsidR="00330C50" w:rsidRPr="0076062D" w:rsidRDefault="00330C50" w:rsidP="00723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330C50" w:rsidRPr="00374B71" w:rsidRDefault="00330C50" w:rsidP="00B3650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B36507">
              <w:rPr>
                <w:color w:val="2702C2"/>
              </w:rPr>
              <w:t>2</w:t>
            </w:r>
            <w:r w:rsidR="007E5491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</w:t>
            </w:r>
            <w:r w:rsidR="003A127E">
              <w:rPr>
                <w:color w:val="2702C2"/>
              </w:rPr>
              <w:t>0</w:t>
            </w:r>
            <w:r w:rsidR="00B36507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330C50" w:rsidRPr="0076062D" w:rsidRDefault="00330C50" w:rsidP="00723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330C50" w:rsidRPr="006F7685" w:rsidRDefault="00330C50" w:rsidP="00723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330C50" w:rsidRPr="00D17252" w:rsidTr="00723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0C50" w:rsidRPr="0076062D" w:rsidRDefault="00330C50" w:rsidP="00723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30C50" w:rsidRDefault="00330C50" w:rsidP="00723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30C50" w:rsidRDefault="00B36507" w:rsidP="007232B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退料单</w:t>
            </w:r>
          </w:p>
          <w:p w:rsidR="00330C50" w:rsidRDefault="00330C50" w:rsidP="007232BB">
            <w:pPr>
              <w:rPr>
                <w:color w:val="2702C2"/>
              </w:rPr>
            </w:pPr>
          </w:p>
          <w:p w:rsidR="00330C50" w:rsidRDefault="00330C50" w:rsidP="00723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30C50" w:rsidRDefault="00B36507" w:rsidP="006F51DA">
            <w:pPr>
              <w:pStyle w:val="af1"/>
              <w:numPr>
                <w:ilvl w:val="0"/>
                <w:numId w:val="1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仓管员在</w:t>
            </w:r>
            <w:r>
              <w:rPr>
                <w:color w:val="2702C2"/>
              </w:rPr>
              <w:t>PDA</w:t>
            </w:r>
            <w:r>
              <w:rPr>
                <w:color w:val="2702C2"/>
              </w:rPr>
              <w:t>上</w:t>
            </w: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退料单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显示待退料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零件清单。</w:t>
            </w:r>
          </w:p>
          <w:p w:rsidR="00330C50" w:rsidRPr="00B74ED0" w:rsidRDefault="00330C50" w:rsidP="007232BB">
            <w:pPr>
              <w:rPr>
                <w:color w:val="2702C2"/>
              </w:rPr>
            </w:pPr>
          </w:p>
          <w:p w:rsidR="00330C50" w:rsidRPr="004F145D" w:rsidRDefault="00330C50" w:rsidP="00723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30C50" w:rsidRDefault="00330C50" w:rsidP="00723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330C50" w:rsidRPr="0076062D" w:rsidRDefault="00330C50" w:rsidP="00723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330C50" w:rsidRPr="00E35EE7" w:rsidTr="00723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0C50" w:rsidRPr="0076062D" w:rsidRDefault="00330C50" w:rsidP="00723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330C50" w:rsidRPr="0076062D" w:rsidRDefault="00330C50" w:rsidP="007232BB">
            <w:pPr>
              <w:rPr>
                <w:color w:val="2702C2"/>
              </w:rPr>
            </w:pPr>
          </w:p>
        </w:tc>
      </w:tr>
      <w:tr w:rsidR="00330C50" w:rsidTr="00723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330C50" w:rsidRPr="00B261A5" w:rsidRDefault="00330C50" w:rsidP="00723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330C50" w:rsidRDefault="00330C50" w:rsidP="007232BB"/>
        </w:tc>
      </w:tr>
      <w:tr w:rsidR="00330C50" w:rsidTr="00723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330C50" w:rsidRPr="00B261A5" w:rsidRDefault="00330C50" w:rsidP="00723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330C50" w:rsidRDefault="00330C50" w:rsidP="007232BB"/>
        </w:tc>
        <w:tc>
          <w:tcPr>
            <w:tcW w:w="951" w:type="dxa"/>
            <w:shd w:val="pct15" w:color="auto" w:fill="auto"/>
          </w:tcPr>
          <w:p w:rsidR="00330C50" w:rsidRDefault="00330C50" w:rsidP="00723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330C50" w:rsidRDefault="00330C50" w:rsidP="007232BB"/>
        </w:tc>
      </w:tr>
    </w:tbl>
    <w:p w:rsidR="006E36DB" w:rsidRDefault="006E36DB" w:rsidP="006E36DB">
      <w:pPr>
        <w:rPr>
          <w:color w:val="2702C2"/>
        </w:rPr>
      </w:pPr>
    </w:p>
    <w:p w:rsidR="006E36DB" w:rsidRPr="00815E41" w:rsidRDefault="006E36DB" w:rsidP="006E36DB">
      <w:pPr>
        <w:pStyle w:val="2"/>
      </w:pPr>
      <w:bookmarkStart w:id="35" w:name="_Toc477804861"/>
      <w:r>
        <w:t>WMS_0</w:t>
      </w:r>
      <w:r w:rsidR="00B36507">
        <w:t>2</w:t>
      </w:r>
      <w:r w:rsidR="001B6EC8">
        <w:t>2</w:t>
      </w:r>
      <w:r w:rsidR="00D966FD">
        <w:t>_0</w:t>
      </w:r>
      <w:r w:rsidR="00B36507">
        <w:t>5</w:t>
      </w:r>
      <w:r>
        <w:t>0</w:t>
      </w:r>
      <w:r w:rsidRPr="00156B02">
        <w:rPr>
          <w:rFonts w:hint="eastAsia"/>
        </w:rPr>
        <w:t>：</w:t>
      </w:r>
      <w:r w:rsidR="00B36507">
        <w:rPr>
          <w:rFonts w:hint="eastAsia"/>
        </w:rPr>
        <w:t>扫描箱标签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6E36DB" w:rsidRPr="0076062D" w:rsidTr="007232BB">
        <w:trPr>
          <w:trHeight w:val="226"/>
        </w:trPr>
        <w:tc>
          <w:tcPr>
            <w:tcW w:w="2160" w:type="dxa"/>
            <w:shd w:val="pct15" w:color="auto" w:fill="FFFFFF"/>
          </w:tcPr>
          <w:p w:rsidR="006E36DB" w:rsidRPr="0076062D" w:rsidRDefault="006E36DB" w:rsidP="00723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E36DB" w:rsidRPr="00374B71" w:rsidRDefault="006E36DB" w:rsidP="00B3650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B36507">
              <w:rPr>
                <w:color w:val="2702C2"/>
              </w:rPr>
              <w:t>2</w:t>
            </w:r>
            <w:r w:rsidR="001B6EC8">
              <w:rPr>
                <w:color w:val="2702C2"/>
              </w:rPr>
              <w:t>2</w:t>
            </w:r>
            <w:r>
              <w:rPr>
                <w:rFonts w:hint="eastAsia"/>
                <w:color w:val="2702C2"/>
              </w:rPr>
              <w:t>_</w:t>
            </w:r>
            <w:r w:rsidR="007F4CA7">
              <w:rPr>
                <w:color w:val="2702C2"/>
              </w:rPr>
              <w:t>0</w:t>
            </w:r>
            <w:r w:rsidR="00B36507">
              <w:rPr>
                <w:color w:val="2702C2"/>
              </w:rPr>
              <w:t>5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6E36DB" w:rsidRPr="0076062D" w:rsidRDefault="006E36DB" w:rsidP="00723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6E36DB" w:rsidRPr="006F7685" w:rsidRDefault="006E36DB" w:rsidP="007232B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6E36DB" w:rsidRPr="00D17252" w:rsidTr="00723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6E36DB" w:rsidRPr="0076062D" w:rsidRDefault="006E36DB" w:rsidP="007232B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36DB" w:rsidRDefault="006E36DB" w:rsidP="00723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36DB" w:rsidRDefault="00B36507" w:rsidP="007232BB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退料零件的箱标签</w:t>
            </w:r>
          </w:p>
          <w:p w:rsidR="006E36DB" w:rsidRDefault="006E36DB" w:rsidP="007232BB">
            <w:pPr>
              <w:rPr>
                <w:color w:val="2702C2"/>
              </w:rPr>
            </w:pPr>
          </w:p>
          <w:p w:rsidR="006E36DB" w:rsidRDefault="006E36DB" w:rsidP="00723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D075C" w:rsidRDefault="00B36507" w:rsidP="009A0225">
            <w:pPr>
              <w:pStyle w:val="af1"/>
              <w:numPr>
                <w:ilvl w:val="0"/>
                <w:numId w:val="1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退料箱标签</w:t>
            </w:r>
            <w:r w:rsidR="007D075C">
              <w:rPr>
                <w:color w:val="2702C2"/>
              </w:rPr>
              <w:t>。</w:t>
            </w:r>
          </w:p>
          <w:p w:rsidR="006E36DB" w:rsidRPr="00916CC2" w:rsidRDefault="006E36DB" w:rsidP="007232BB">
            <w:pPr>
              <w:rPr>
                <w:color w:val="2702C2"/>
              </w:rPr>
            </w:pPr>
          </w:p>
          <w:p w:rsidR="006E36DB" w:rsidRPr="004F145D" w:rsidRDefault="006E36DB" w:rsidP="007232B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6E36DB" w:rsidRDefault="006E36DB" w:rsidP="007232B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6E36DB" w:rsidRPr="0076062D" w:rsidRDefault="006E36DB" w:rsidP="007232B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6E36DB" w:rsidRPr="00E35EE7" w:rsidTr="007232B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6E36DB" w:rsidRPr="0076062D" w:rsidRDefault="006E36DB" w:rsidP="007232B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6E36DB" w:rsidRPr="0076062D" w:rsidRDefault="006E36DB" w:rsidP="007232BB">
            <w:pPr>
              <w:rPr>
                <w:color w:val="2702C2"/>
              </w:rPr>
            </w:pPr>
          </w:p>
        </w:tc>
      </w:tr>
      <w:tr w:rsidR="006E36DB" w:rsidTr="007232B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6E36DB" w:rsidRPr="00B261A5" w:rsidRDefault="006E36DB" w:rsidP="00723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6E36DB" w:rsidRDefault="006E36DB" w:rsidP="007232BB"/>
        </w:tc>
      </w:tr>
      <w:tr w:rsidR="006E36DB" w:rsidTr="007232B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6E36DB" w:rsidRPr="00B261A5" w:rsidRDefault="006E36DB" w:rsidP="007232B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6E36DB" w:rsidRDefault="006E36DB" w:rsidP="007232BB"/>
        </w:tc>
        <w:tc>
          <w:tcPr>
            <w:tcW w:w="951" w:type="dxa"/>
            <w:shd w:val="pct15" w:color="auto" w:fill="auto"/>
          </w:tcPr>
          <w:p w:rsidR="006E36DB" w:rsidRDefault="006E36DB" w:rsidP="007232B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6E36DB" w:rsidRDefault="006E36DB" w:rsidP="007232BB"/>
        </w:tc>
      </w:tr>
    </w:tbl>
    <w:p w:rsidR="00B36507" w:rsidRPr="00815E41" w:rsidRDefault="00B36507" w:rsidP="00B36507">
      <w:pPr>
        <w:pStyle w:val="2"/>
      </w:pPr>
      <w:bookmarkStart w:id="36" w:name="_Toc477804862"/>
      <w:r>
        <w:t>WMS_022_0</w:t>
      </w:r>
      <w:r>
        <w:t>6</w:t>
      </w:r>
      <w:r>
        <w:t>0</w:t>
      </w:r>
      <w:r w:rsidRPr="00156B02">
        <w:rPr>
          <w:rFonts w:hint="eastAsia"/>
        </w:rPr>
        <w:t>：</w:t>
      </w:r>
      <w:r>
        <w:rPr>
          <w:rFonts w:hint="eastAsia"/>
        </w:rPr>
        <w:t>WM</w:t>
      </w:r>
      <w:r>
        <w:t>S</w:t>
      </w:r>
      <w:r>
        <w:t>中生产退料过账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36507" w:rsidRPr="0076062D" w:rsidTr="009E2468">
        <w:trPr>
          <w:trHeight w:val="226"/>
        </w:trPr>
        <w:tc>
          <w:tcPr>
            <w:tcW w:w="2160" w:type="dxa"/>
            <w:shd w:val="pct15" w:color="auto" w:fill="FFFFFF"/>
          </w:tcPr>
          <w:p w:rsidR="00B36507" w:rsidRPr="0076062D" w:rsidRDefault="00B36507" w:rsidP="009E246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36507" w:rsidRPr="00374B71" w:rsidRDefault="00B36507" w:rsidP="00B3650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22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>
              <w:rPr>
                <w:color w:val="2702C2"/>
              </w:rPr>
              <w:t>6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36507" w:rsidRPr="0076062D" w:rsidRDefault="00B36507" w:rsidP="009E246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36507" w:rsidRPr="006F7685" w:rsidRDefault="00B36507" w:rsidP="009E2468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36507" w:rsidRPr="00D17252" w:rsidTr="009E246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36507" w:rsidRPr="0076062D" w:rsidRDefault="00B36507" w:rsidP="009E246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36507" w:rsidRDefault="00B36507" w:rsidP="009E246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B36507" w:rsidRDefault="00B36507" w:rsidP="009E2468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仓管员扫描完成</w:t>
            </w:r>
            <w:r>
              <w:rPr>
                <w:color w:val="2702C2"/>
              </w:rPr>
              <w:t>，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中生产退料过账</w:t>
            </w:r>
          </w:p>
          <w:p w:rsidR="00B36507" w:rsidRDefault="00B36507" w:rsidP="009E2468">
            <w:pPr>
              <w:rPr>
                <w:color w:val="2702C2"/>
              </w:rPr>
            </w:pPr>
          </w:p>
          <w:p w:rsidR="00B36507" w:rsidRDefault="00B36507" w:rsidP="009E246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36507" w:rsidRDefault="00B36507" w:rsidP="00B36507">
            <w:pPr>
              <w:pStyle w:val="af1"/>
              <w:numPr>
                <w:ilvl w:val="0"/>
                <w:numId w:val="1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>
              <w:rPr>
                <w:rFonts w:hint="eastAsia"/>
                <w:color w:val="2702C2"/>
              </w:rPr>
              <w:t>确认扫描完成</w:t>
            </w:r>
            <w:r>
              <w:rPr>
                <w:color w:val="2702C2"/>
              </w:rPr>
              <w:t>。</w:t>
            </w:r>
          </w:p>
          <w:p w:rsidR="00B36507" w:rsidRDefault="00B36507" w:rsidP="00B36507">
            <w:pPr>
              <w:pStyle w:val="af1"/>
              <w:numPr>
                <w:ilvl w:val="0"/>
                <w:numId w:val="1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中生产退料过账，</w:t>
            </w:r>
            <w:r>
              <w:rPr>
                <w:rFonts w:hint="eastAsia"/>
                <w:color w:val="2702C2"/>
              </w:rPr>
              <w:t>系统增加原材料</w:t>
            </w:r>
            <w:r>
              <w:rPr>
                <w:color w:val="2702C2"/>
              </w:rPr>
              <w:t>仓库的条码库存。</w:t>
            </w:r>
          </w:p>
          <w:p w:rsidR="00B36507" w:rsidRPr="00916CC2" w:rsidRDefault="00B36507" w:rsidP="009E2468">
            <w:pPr>
              <w:rPr>
                <w:color w:val="2702C2"/>
              </w:rPr>
            </w:pPr>
          </w:p>
          <w:p w:rsidR="00B36507" w:rsidRPr="004F145D" w:rsidRDefault="00B36507" w:rsidP="009E2468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36507" w:rsidRDefault="00B36507" w:rsidP="009E246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36507" w:rsidRPr="0076062D" w:rsidRDefault="00B36507" w:rsidP="009E246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36507" w:rsidRPr="00E35EE7" w:rsidTr="009E246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36507" w:rsidRPr="0076062D" w:rsidRDefault="00B36507" w:rsidP="009E2468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36507" w:rsidRPr="0076062D" w:rsidRDefault="00B36507" w:rsidP="009E2468">
            <w:pPr>
              <w:rPr>
                <w:color w:val="2702C2"/>
              </w:rPr>
            </w:pPr>
          </w:p>
        </w:tc>
      </w:tr>
      <w:tr w:rsidR="00B36507" w:rsidTr="009E2468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36507" w:rsidRPr="00B261A5" w:rsidRDefault="00B36507" w:rsidP="009E246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36507" w:rsidRDefault="00B36507" w:rsidP="009E2468"/>
        </w:tc>
      </w:tr>
      <w:tr w:rsidR="00B36507" w:rsidTr="009E2468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36507" w:rsidRPr="00B261A5" w:rsidRDefault="00B36507" w:rsidP="009E246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36507" w:rsidRDefault="00B36507" w:rsidP="009E2468"/>
        </w:tc>
        <w:tc>
          <w:tcPr>
            <w:tcW w:w="951" w:type="dxa"/>
            <w:shd w:val="pct15" w:color="auto" w:fill="auto"/>
          </w:tcPr>
          <w:p w:rsidR="00B36507" w:rsidRDefault="00B36507" w:rsidP="009E2468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36507" w:rsidRDefault="00B36507" w:rsidP="009E2468"/>
        </w:tc>
      </w:tr>
    </w:tbl>
    <w:p w:rsidR="00B36507" w:rsidRDefault="00B36507" w:rsidP="00B36507">
      <w:pPr>
        <w:rPr>
          <w:color w:val="2702C2"/>
        </w:rPr>
      </w:pPr>
    </w:p>
    <w:p w:rsidR="00B36507" w:rsidRDefault="00B36507" w:rsidP="00B36507">
      <w:pPr>
        <w:rPr>
          <w:color w:val="2702C2"/>
        </w:rPr>
      </w:pPr>
    </w:p>
    <w:p w:rsidR="00B36507" w:rsidRDefault="00B36507" w:rsidP="00B36507">
      <w:pPr>
        <w:rPr>
          <w:rFonts w:hint="eastAsia"/>
          <w:color w:val="2702C2"/>
        </w:rPr>
      </w:pPr>
    </w:p>
    <w:p w:rsidR="00B36507" w:rsidRPr="00815E41" w:rsidRDefault="00B36507" w:rsidP="00B36507">
      <w:pPr>
        <w:pStyle w:val="2"/>
      </w:pPr>
      <w:bookmarkStart w:id="37" w:name="_Toc477804863"/>
      <w:r>
        <w:lastRenderedPageBreak/>
        <w:t>WMS_022_0</w:t>
      </w:r>
      <w:r>
        <w:t>7</w:t>
      </w:r>
      <w:r>
        <w:t>0</w:t>
      </w:r>
      <w:r w:rsidRPr="00156B02">
        <w:rPr>
          <w:rFonts w:hint="eastAsia"/>
        </w:rPr>
        <w:t>：</w:t>
      </w:r>
      <w:r>
        <w:t>SAP</w:t>
      </w:r>
      <w:r>
        <w:t>中生产退料过账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36507" w:rsidRPr="0076062D" w:rsidTr="009E2468">
        <w:trPr>
          <w:trHeight w:val="226"/>
        </w:trPr>
        <w:tc>
          <w:tcPr>
            <w:tcW w:w="2160" w:type="dxa"/>
            <w:shd w:val="pct15" w:color="auto" w:fill="FFFFFF"/>
          </w:tcPr>
          <w:p w:rsidR="00B36507" w:rsidRPr="0076062D" w:rsidRDefault="00B36507" w:rsidP="009E246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36507" w:rsidRPr="00374B71" w:rsidRDefault="00B36507" w:rsidP="00B3650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22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>
              <w:rPr>
                <w:color w:val="2702C2"/>
              </w:rPr>
              <w:t>7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36507" w:rsidRPr="0076062D" w:rsidRDefault="00B36507" w:rsidP="009E246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36507" w:rsidRPr="006F7685" w:rsidRDefault="00B36507" w:rsidP="009E2468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36507" w:rsidRPr="00D17252" w:rsidTr="009E246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36507" w:rsidRPr="0076062D" w:rsidRDefault="00B36507" w:rsidP="009E246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36507" w:rsidRDefault="00B36507" w:rsidP="009E246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B36507" w:rsidRDefault="00B36507" w:rsidP="009E2468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SA</w:t>
            </w:r>
            <w:r>
              <w:rPr>
                <w:color w:val="2702C2"/>
              </w:rPr>
              <w:t>P</w:t>
            </w:r>
            <w:r>
              <w:rPr>
                <w:color w:val="2702C2"/>
              </w:rPr>
              <w:t>生产退料过账</w:t>
            </w:r>
          </w:p>
          <w:p w:rsidR="00B36507" w:rsidRDefault="00B36507" w:rsidP="009E2468">
            <w:pPr>
              <w:rPr>
                <w:color w:val="2702C2"/>
              </w:rPr>
            </w:pPr>
          </w:p>
          <w:p w:rsidR="00B36507" w:rsidRDefault="00B36507" w:rsidP="009E246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36507" w:rsidRDefault="00B36507" w:rsidP="00B36507">
            <w:pPr>
              <w:pStyle w:val="af1"/>
              <w:numPr>
                <w:ilvl w:val="0"/>
                <w:numId w:val="19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生产退料</w:t>
            </w:r>
            <w:r>
              <w:rPr>
                <w:color w:val="2702C2"/>
              </w:rPr>
              <w:t>数据传给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。</w:t>
            </w:r>
          </w:p>
          <w:p w:rsidR="00B36507" w:rsidRDefault="00B36507" w:rsidP="00B36507">
            <w:pPr>
              <w:pStyle w:val="af1"/>
              <w:numPr>
                <w:ilvl w:val="0"/>
                <w:numId w:val="19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进行</w:t>
            </w:r>
            <w:r>
              <w:rPr>
                <w:color w:val="2702C2"/>
              </w:rPr>
              <w:t>生产退料过账</w:t>
            </w:r>
            <w:r>
              <w:rPr>
                <w:color w:val="2702C2"/>
              </w:rPr>
              <w:t>。</w:t>
            </w:r>
          </w:p>
          <w:p w:rsidR="00B36507" w:rsidRPr="00916CC2" w:rsidRDefault="00B36507" w:rsidP="009E2468">
            <w:pPr>
              <w:rPr>
                <w:color w:val="2702C2"/>
              </w:rPr>
            </w:pPr>
          </w:p>
          <w:p w:rsidR="00B36507" w:rsidRPr="004F145D" w:rsidRDefault="00B36507" w:rsidP="009E2468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36507" w:rsidRDefault="00B36507" w:rsidP="009E246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36507" w:rsidRPr="0076062D" w:rsidRDefault="00B36507" w:rsidP="009E246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36507" w:rsidRPr="00E35EE7" w:rsidTr="009E246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36507" w:rsidRPr="0076062D" w:rsidRDefault="00B36507" w:rsidP="009E2468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36507" w:rsidRPr="0076062D" w:rsidRDefault="00B36507" w:rsidP="009E2468">
            <w:pPr>
              <w:rPr>
                <w:color w:val="2702C2"/>
              </w:rPr>
            </w:pPr>
          </w:p>
        </w:tc>
      </w:tr>
      <w:tr w:rsidR="00B36507" w:rsidTr="009E2468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36507" w:rsidRPr="00B261A5" w:rsidRDefault="00B36507" w:rsidP="009E246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36507" w:rsidRDefault="00B36507" w:rsidP="009E2468"/>
        </w:tc>
      </w:tr>
      <w:tr w:rsidR="00B36507" w:rsidTr="009E2468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36507" w:rsidRPr="00B261A5" w:rsidRDefault="00B36507" w:rsidP="009E246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36507" w:rsidRDefault="00B36507" w:rsidP="009E2468"/>
        </w:tc>
        <w:tc>
          <w:tcPr>
            <w:tcW w:w="951" w:type="dxa"/>
            <w:shd w:val="pct15" w:color="auto" w:fill="auto"/>
          </w:tcPr>
          <w:p w:rsidR="00B36507" w:rsidRDefault="00B36507" w:rsidP="009E2468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36507" w:rsidRDefault="00B36507" w:rsidP="009E2468"/>
        </w:tc>
      </w:tr>
    </w:tbl>
    <w:p w:rsidR="00B36507" w:rsidRDefault="00B36507" w:rsidP="00B36507">
      <w:pPr>
        <w:rPr>
          <w:color w:val="2702C2"/>
        </w:rPr>
      </w:pPr>
    </w:p>
    <w:p w:rsidR="00EE1995" w:rsidRDefault="00EE1995" w:rsidP="001D48CF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59E" w:rsidRDefault="00C0759E">
      <w:r>
        <w:separator/>
      </w:r>
    </w:p>
  </w:endnote>
  <w:endnote w:type="continuationSeparator" w:id="0">
    <w:p w:rsidR="00C0759E" w:rsidRDefault="00C0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395" w:rsidRDefault="00FD3395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395" w:rsidRDefault="00FD3395">
    <w:pPr>
      <w:pStyle w:val="a4"/>
    </w:pPr>
  </w:p>
  <w:p w:rsidR="00FD3395" w:rsidRPr="00BA3884" w:rsidRDefault="00FD3395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395" w:rsidRPr="008F7275" w:rsidRDefault="00FD3395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59E" w:rsidRDefault="00C0759E">
      <w:r>
        <w:separator/>
      </w:r>
    </w:p>
  </w:footnote>
  <w:footnote w:type="continuationSeparator" w:id="0">
    <w:p w:rsidR="00C0759E" w:rsidRDefault="00C07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FD3395" w:rsidTr="007F4D3C">
      <w:tc>
        <w:tcPr>
          <w:tcW w:w="1951" w:type="dxa"/>
          <w:vMerge w:val="restart"/>
        </w:tcPr>
        <w:p w:rsidR="00FD3395" w:rsidRDefault="007F5947" w:rsidP="00FF3286">
          <w:pPr>
            <w:pStyle w:val="a3"/>
          </w:pPr>
          <w:r>
            <w:rPr>
              <w:rFonts w:hint="eastAsia"/>
            </w:rPr>
            <w:t>科尔本</w:t>
          </w:r>
          <w:r w:rsidR="00FD3395">
            <w:t>WMS</w:t>
          </w:r>
          <w:r w:rsidR="00FD3395">
            <w:rPr>
              <w:rFonts w:hint="eastAsia"/>
            </w:rPr>
            <w:t>项目</w:t>
          </w:r>
        </w:p>
      </w:tc>
      <w:tc>
        <w:tcPr>
          <w:tcW w:w="4536" w:type="dxa"/>
        </w:tcPr>
        <w:p w:rsidR="00FD3395" w:rsidRDefault="00FD3395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FD3395" w:rsidRDefault="00FD3395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C0759E">
            <w:fldChar w:fldCharType="begin"/>
          </w:r>
          <w:r w:rsidR="00C0759E">
            <w:instrText xml:space="preserve"> DOCPROPERTY  Version  \* MERGEFORMAT </w:instrText>
          </w:r>
          <w:r w:rsidR="00C0759E">
            <w:fldChar w:fldCharType="separate"/>
          </w:r>
          <w:r>
            <w:t>V1.0</w:t>
          </w:r>
          <w:r w:rsidR="00C0759E">
            <w:fldChar w:fldCharType="end"/>
          </w:r>
        </w:p>
      </w:tc>
    </w:tr>
    <w:tr w:rsidR="00FD3395" w:rsidTr="007F4D3C">
      <w:tc>
        <w:tcPr>
          <w:tcW w:w="1951" w:type="dxa"/>
          <w:vMerge/>
        </w:tcPr>
        <w:p w:rsidR="00FD3395" w:rsidRDefault="00FD3395">
          <w:pPr>
            <w:pStyle w:val="a3"/>
          </w:pPr>
        </w:p>
      </w:tc>
      <w:tc>
        <w:tcPr>
          <w:tcW w:w="4536" w:type="dxa"/>
        </w:tcPr>
        <w:p w:rsidR="00FD3395" w:rsidRDefault="00C0759E" w:rsidP="00BF1470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FD3395">
            <w:rPr>
              <w:noProof/>
            </w:rPr>
            <w:t>0</w:t>
          </w:r>
          <w:r w:rsidR="00BF1470">
            <w:rPr>
              <w:noProof/>
            </w:rPr>
            <w:t>2</w:t>
          </w:r>
          <w:r w:rsidR="0029319B">
            <w:rPr>
              <w:noProof/>
            </w:rPr>
            <w:t>2</w:t>
          </w:r>
          <w:r w:rsidR="00053729" w:rsidRPr="00053729">
            <w:rPr>
              <w:rFonts w:hint="eastAsia"/>
              <w:noProof/>
            </w:rPr>
            <w:t>_</w:t>
          </w:r>
          <w:r w:rsidR="00053729" w:rsidRPr="00053729">
            <w:rPr>
              <w:rFonts w:hint="eastAsia"/>
              <w:noProof/>
            </w:rPr>
            <w:t>生产</w:t>
          </w:r>
          <w:r w:rsidR="007F5947">
            <w:rPr>
              <w:rFonts w:hint="eastAsia"/>
              <w:noProof/>
            </w:rPr>
            <w:t>退料流程</w:t>
          </w:r>
          <w:r w:rsidR="00FD3395">
            <w:rPr>
              <w:noProof/>
            </w:rPr>
            <w:t>_</w:t>
          </w:r>
          <w:r w:rsidR="00FD3395">
            <w:rPr>
              <w:rFonts w:hint="eastAsia"/>
              <w:noProof/>
            </w:rPr>
            <w:t>业务蓝图文档</w:t>
          </w:r>
          <w:r w:rsidR="00FD3395">
            <w:rPr>
              <w:rFonts w:hint="eastAsia"/>
              <w:noProof/>
            </w:rPr>
            <w:t>BBP</w:t>
          </w:r>
          <w:r w:rsidR="00FD3395">
            <w:rPr>
              <w:noProof/>
            </w:rPr>
            <w:t>_</w:t>
          </w:r>
          <w:r w:rsidR="00FD3395">
            <w:rPr>
              <w:rFonts w:hint="eastAsia"/>
              <w:noProof/>
            </w:rPr>
            <w:t>V1</w:t>
          </w:r>
          <w:r w:rsidR="00FD3395">
            <w:rPr>
              <w:noProof/>
            </w:rPr>
            <w:t>.0.Docx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FD3395" w:rsidRDefault="00FD3395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6B1CAF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6B1CAF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FD3395" w:rsidRDefault="00FD3395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395" w:rsidRDefault="00FD3395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FD3395" w:rsidTr="00AB4F1E">
      <w:tc>
        <w:tcPr>
          <w:tcW w:w="1951" w:type="dxa"/>
          <w:vMerge w:val="restart"/>
        </w:tcPr>
        <w:p w:rsidR="00FD3395" w:rsidRDefault="0048424C" w:rsidP="00AB4F1E">
          <w:pPr>
            <w:pStyle w:val="a3"/>
          </w:pPr>
          <w:r>
            <w:rPr>
              <w:rFonts w:hint="eastAsia"/>
            </w:rPr>
            <w:t>科尔本</w:t>
          </w:r>
          <w:r w:rsidR="00FD3395">
            <w:t>WMS</w:t>
          </w:r>
          <w:r w:rsidR="00FD3395">
            <w:rPr>
              <w:rFonts w:hint="eastAsia"/>
            </w:rPr>
            <w:t>项目</w:t>
          </w:r>
        </w:p>
      </w:tc>
      <w:tc>
        <w:tcPr>
          <w:tcW w:w="4536" w:type="dxa"/>
        </w:tcPr>
        <w:p w:rsidR="00FD3395" w:rsidRDefault="00FD3395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FD3395" w:rsidRDefault="00FD3395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C0759E">
            <w:fldChar w:fldCharType="begin"/>
          </w:r>
          <w:r w:rsidR="00C0759E">
            <w:instrText xml:space="preserve"> DOCPROPERTY  Version  \* MERGEFORMAT </w:instrText>
          </w:r>
          <w:r w:rsidR="00C0759E">
            <w:fldChar w:fldCharType="separate"/>
          </w:r>
          <w:r>
            <w:t>V1.0</w:t>
          </w:r>
          <w:r w:rsidR="00C0759E">
            <w:fldChar w:fldCharType="end"/>
          </w:r>
        </w:p>
      </w:tc>
    </w:tr>
    <w:tr w:rsidR="00FD3395" w:rsidTr="00AB4F1E">
      <w:tc>
        <w:tcPr>
          <w:tcW w:w="1951" w:type="dxa"/>
          <w:vMerge/>
        </w:tcPr>
        <w:p w:rsidR="00FD3395" w:rsidRDefault="00FD3395" w:rsidP="00AB4F1E">
          <w:pPr>
            <w:pStyle w:val="a3"/>
            <w:ind w:firstLine="420"/>
          </w:pPr>
        </w:p>
      </w:tc>
      <w:tc>
        <w:tcPr>
          <w:tcW w:w="4536" w:type="dxa"/>
        </w:tcPr>
        <w:p w:rsidR="00FD3395" w:rsidRDefault="00FD3395" w:rsidP="0048424C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48424C">
            <w:rPr>
              <w:noProof/>
            </w:rPr>
            <w:t>2</w:t>
          </w:r>
          <w:r w:rsidR="009055EA">
            <w:rPr>
              <w:noProof/>
            </w:rPr>
            <w:t>2</w:t>
          </w:r>
          <w:r w:rsidR="009055EA" w:rsidRPr="00053729">
            <w:rPr>
              <w:rFonts w:hint="eastAsia"/>
              <w:noProof/>
            </w:rPr>
            <w:t>_</w:t>
          </w:r>
          <w:r w:rsidR="009055EA" w:rsidRPr="00053729">
            <w:rPr>
              <w:rFonts w:hint="eastAsia"/>
              <w:noProof/>
            </w:rPr>
            <w:t>生产</w:t>
          </w:r>
          <w:r w:rsidR="0048424C">
            <w:rPr>
              <w:rFonts w:hint="eastAsia"/>
              <w:noProof/>
            </w:rPr>
            <w:t>退</w:t>
          </w:r>
          <w:r w:rsidR="009055EA" w:rsidRPr="00053729">
            <w:rPr>
              <w:rFonts w:hint="eastAsia"/>
              <w:noProof/>
            </w:rPr>
            <w:t>料</w:t>
          </w:r>
          <w:r w:rsidR="009055EA"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FD3395" w:rsidRDefault="00FD3395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B1CAF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C0759E">
            <w:fldChar w:fldCharType="begin"/>
          </w:r>
          <w:r w:rsidR="00C0759E">
            <w:instrText xml:space="preserve"> NUMPAGES </w:instrText>
          </w:r>
          <w:r w:rsidR="00C0759E">
            <w:fldChar w:fldCharType="separate"/>
          </w:r>
          <w:r w:rsidR="006B1CAF">
            <w:rPr>
              <w:noProof/>
            </w:rPr>
            <w:t>11</w:t>
          </w:r>
          <w:r w:rsidR="00C0759E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FD3395" w:rsidRPr="00DF2BFB" w:rsidRDefault="00FD3395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FD3395" w:rsidTr="00AB4F1E">
      <w:tc>
        <w:tcPr>
          <w:tcW w:w="1951" w:type="dxa"/>
          <w:vMerge w:val="restart"/>
        </w:tcPr>
        <w:p w:rsidR="00FD3395" w:rsidRDefault="00584F8F" w:rsidP="00600B2C">
          <w:pPr>
            <w:pStyle w:val="a3"/>
          </w:pPr>
          <w:r>
            <w:rPr>
              <w:rFonts w:hint="eastAsia"/>
            </w:rPr>
            <w:t>科尔本</w:t>
          </w:r>
          <w:r w:rsidR="00FD3395">
            <w:t>WMS</w:t>
          </w:r>
          <w:r w:rsidR="00FD3395">
            <w:rPr>
              <w:rFonts w:hint="eastAsia"/>
            </w:rPr>
            <w:t>项目</w:t>
          </w:r>
        </w:p>
      </w:tc>
      <w:tc>
        <w:tcPr>
          <w:tcW w:w="4536" w:type="dxa"/>
        </w:tcPr>
        <w:p w:rsidR="00FD3395" w:rsidRDefault="00FD3395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FD3395" w:rsidRDefault="00FD3395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C0759E">
            <w:fldChar w:fldCharType="begin"/>
          </w:r>
          <w:r w:rsidR="00C0759E">
            <w:instrText xml:space="preserve"> DOCPROPERTY  Version  \* MERGEFORMAT </w:instrText>
          </w:r>
          <w:r w:rsidR="00C0759E">
            <w:fldChar w:fldCharType="separate"/>
          </w:r>
          <w:r>
            <w:t>V1.0</w:t>
          </w:r>
          <w:r w:rsidR="00C0759E">
            <w:fldChar w:fldCharType="end"/>
          </w:r>
        </w:p>
      </w:tc>
    </w:tr>
    <w:tr w:rsidR="00FD3395" w:rsidTr="00AB4F1E">
      <w:tc>
        <w:tcPr>
          <w:tcW w:w="1951" w:type="dxa"/>
          <w:vMerge/>
        </w:tcPr>
        <w:p w:rsidR="00FD3395" w:rsidRDefault="00FD3395" w:rsidP="00AB4F1E">
          <w:pPr>
            <w:pStyle w:val="a3"/>
            <w:ind w:firstLine="420"/>
          </w:pPr>
        </w:p>
      </w:tc>
      <w:tc>
        <w:tcPr>
          <w:tcW w:w="4536" w:type="dxa"/>
        </w:tcPr>
        <w:p w:rsidR="00FD3395" w:rsidRDefault="00FD3395" w:rsidP="00584F8F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584F8F">
            <w:rPr>
              <w:noProof/>
            </w:rPr>
            <w:t>22</w:t>
          </w:r>
          <w:r w:rsidR="009055EA" w:rsidRPr="00053729">
            <w:rPr>
              <w:rFonts w:hint="eastAsia"/>
              <w:noProof/>
            </w:rPr>
            <w:t>_</w:t>
          </w:r>
          <w:r w:rsidR="009055EA" w:rsidRPr="00053729">
            <w:rPr>
              <w:rFonts w:hint="eastAsia"/>
              <w:noProof/>
            </w:rPr>
            <w:t>生产</w:t>
          </w:r>
          <w:r w:rsidR="00584F8F">
            <w:rPr>
              <w:rFonts w:hint="eastAsia"/>
              <w:noProof/>
            </w:rPr>
            <w:t>退料流程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FD3395" w:rsidRDefault="00FD3395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B1CAF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C0759E">
            <w:fldChar w:fldCharType="begin"/>
          </w:r>
          <w:r w:rsidR="00C0759E">
            <w:instrText xml:space="preserve"> NUMPAGES </w:instrText>
          </w:r>
          <w:r w:rsidR="00C0759E">
            <w:fldChar w:fldCharType="separate"/>
          </w:r>
          <w:r w:rsidR="006B1CAF">
            <w:rPr>
              <w:noProof/>
            </w:rPr>
            <w:t>11</w:t>
          </w:r>
          <w:r w:rsidR="00C0759E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FD3395" w:rsidRDefault="00FD3395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0178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A792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12242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C461B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5D7B62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1A49C5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F4684D"/>
    <w:multiLevelType w:val="hybridMultilevel"/>
    <w:tmpl w:val="B05AE95C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16D07116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6C7AE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D92D83"/>
    <w:multiLevelType w:val="hybridMultilevel"/>
    <w:tmpl w:val="7310BB4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572A6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3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5"/>
  </w:num>
  <w:num w:numId="10">
    <w:abstractNumId w:val="15"/>
  </w:num>
  <w:num w:numId="11">
    <w:abstractNumId w:val="6"/>
  </w:num>
  <w:num w:numId="12">
    <w:abstractNumId w:val="8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4"/>
  </w:num>
  <w:num w:numId="18">
    <w:abstractNumId w:val="10"/>
  </w:num>
  <w:num w:numId="1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28EB"/>
    <w:rsid w:val="000049DD"/>
    <w:rsid w:val="000055EA"/>
    <w:rsid w:val="0000619F"/>
    <w:rsid w:val="00010381"/>
    <w:rsid w:val="00010A34"/>
    <w:rsid w:val="00013895"/>
    <w:rsid w:val="00013915"/>
    <w:rsid w:val="00014D5C"/>
    <w:rsid w:val="00015F18"/>
    <w:rsid w:val="00016BAA"/>
    <w:rsid w:val="0001719E"/>
    <w:rsid w:val="00020E8C"/>
    <w:rsid w:val="00022266"/>
    <w:rsid w:val="000233E8"/>
    <w:rsid w:val="000242A8"/>
    <w:rsid w:val="000249BC"/>
    <w:rsid w:val="000266B6"/>
    <w:rsid w:val="00027273"/>
    <w:rsid w:val="0002787A"/>
    <w:rsid w:val="000279DE"/>
    <w:rsid w:val="000308CC"/>
    <w:rsid w:val="00033AC7"/>
    <w:rsid w:val="000353D8"/>
    <w:rsid w:val="0003769B"/>
    <w:rsid w:val="000415B5"/>
    <w:rsid w:val="000429B8"/>
    <w:rsid w:val="00043654"/>
    <w:rsid w:val="00046D4B"/>
    <w:rsid w:val="00047297"/>
    <w:rsid w:val="0004752E"/>
    <w:rsid w:val="00047A76"/>
    <w:rsid w:val="00053729"/>
    <w:rsid w:val="00054635"/>
    <w:rsid w:val="00055378"/>
    <w:rsid w:val="00055EFA"/>
    <w:rsid w:val="000621D3"/>
    <w:rsid w:val="000624D1"/>
    <w:rsid w:val="000637CD"/>
    <w:rsid w:val="000640DB"/>
    <w:rsid w:val="0006738A"/>
    <w:rsid w:val="0007024F"/>
    <w:rsid w:val="00071975"/>
    <w:rsid w:val="00072341"/>
    <w:rsid w:val="000729FB"/>
    <w:rsid w:val="0007480A"/>
    <w:rsid w:val="0007591F"/>
    <w:rsid w:val="00075C62"/>
    <w:rsid w:val="00077738"/>
    <w:rsid w:val="00077EBD"/>
    <w:rsid w:val="000807BE"/>
    <w:rsid w:val="000827FF"/>
    <w:rsid w:val="00083396"/>
    <w:rsid w:val="00084ED4"/>
    <w:rsid w:val="00086C6B"/>
    <w:rsid w:val="00090D71"/>
    <w:rsid w:val="00094797"/>
    <w:rsid w:val="00096157"/>
    <w:rsid w:val="00097072"/>
    <w:rsid w:val="000A0FBB"/>
    <w:rsid w:val="000A1DC6"/>
    <w:rsid w:val="000A3933"/>
    <w:rsid w:val="000A4009"/>
    <w:rsid w:val="000A435B"/>
    <w:rsid w:val="000A4F72"/>
    <w:rsid w:val="000A72BE"/>
    <w:rsid w:val="000A797D"/>
    <w:rsid w:val="000B2B9B"/>
    <w:rsid w:val="000B3D31"/>
    <w:rsid w:val="000C0847"/>
    <w:rsid w:val="000C15A6"/>
    <w:rsid w:val="000C184A"/>
    <w:rsid w:val="000C230A"/>
    <w:rsid w:val="000C23E1"/>
    <w:rsid w:val="000C384B"/>
    <w:rsid w:val="000C4D32"/>
    <w:rsid w:val="000D04A1"/>
    <w:rsid w:val="000D2B53"/>
    <w:rsid w:val="000D2DF3"/>
    <w:rsid w:val="000D3EA5"/>
    <w:rsid w:val="000D4F07"/>
    <w:rsid w:val="000D5045"/>
    <w:rsid w:val="000D50D4"/>
    <w:rsid w:val="000D5930"/>
    <w:rsid w:val="000D6008"/>
    <w:rsid w:val="000D6C81"/>
    <w:rsid w:val="000D707F"/>
    <w:rsid w:val="000E0D85"/>
    <w:rsid w:val="000E1654"/>
    <w:rsid w:val="000E18BD"/>
    <w:rsid w:val="000E709F"/>
    <w:rsid w:val="000F23EC"/>
    <w:rsid w:val="000F43D7"/>
    <w:rsid w:val="000F5D1E"/>
    <w:rsid w:val="000F5E00"/>
    <w:rsid w:val="000F7C4B"/>
    <w:rsid w:val="0010012D"/>
    <w:rsid w:val="0010147D"/>
    <w:rsid w:val="00104C9A"/>
    <w:rsid w:val="001102F3"/>
    <w:rsid w:val="00114126"/>
    <w:rsid w:val="00117073"/>
    <w:rsid w:val="00120F35"/>
    <w:rsid w:val="001215C7"/>
    <w:rsid w:val="00124570"/>
    <w:rsid w:val="001275EA"/>
    <w:rsid w:val="00130F4B"/>
    <w:rsid w:val="0013212D"/>
    <w:rsid w:val="00132E28"/>
    <w:rsid w:val="001331E9"/>
    <w:rsid w:val="0013329A"/>
    <w:rsid w:val="00133E6A"/>
    <w:rsid w:val="001374CC"/>
    <w:rsid w:val="001377D2"/>
    <w:rsid w:val="00137868"/>
    <w:rsid w:val="001402F4"/>
    <w:rsid w:val="00140FD1"/>
    <w:rsid w:val="001423F9"/>
    <w:rsid w:val="00143B66"/>
    <w:rsid w:val="00144690"/>
    <w:rsid w:val="001472D6"/>
    <w:rsid w:val="0014747F"/>
    <w:rsid w:val="001519E0"/>
    <w:rsid w:val="00151A7B"/>
    <w:rsid w:val="0015444C"/>
    <w:rsid w:val="001544C9"/>
    <w:rsid w:val="0015660A"/>
    <w:rsid w:val="00156B02"/>
    <w:rsid w:val="00156EDB"/>
    <w:rsid w:val="001574CE"/>
    <w:rsid w:val="00161B50"/>
    <w:rsid w:val="00161D35"/>
    <w:rsid w:val="001621D6"/>
    <w:rsid w:val="00162D6C"/>
    <w:rsid w:val="00164208"/>
    <w:rsid w:val="0016480D"/>
    <w:rsid w:val="001658B9"/>
    <w:rsid w:val="00165E0D"/>
    <w:rsid w:val="00165F50"/>
    <w:rsid w:val="0016670C"/>
    <w:rsid w:val="001668E0"/>
    <w:rsid w:val="00167C58"/>
    <w:rsid w:val="00171283"/>
    <w:rsid w:val="00171722"/>
    <w:rsid w:val="001730EE"/>
    <w:rsid w:val="00174725"/>
    <w:rsid w:val="00175011"/>
    <w:rsid w:val="00176856"/>
    <w:rsid w:val="00177292"/>
    <w:rsid w:val="001810EB"/>
    <w:rsid w:val="0018200A"/>
    <w:rsid w:val="001823BA"/>
    <w:rsid w:val="0018242C"/>
    <w:rsid w:val="00182C7A"/>
    <w:rsid w:val="001839A1"/>
    <w:rsid w:val="00186F3B"/>
    <w:rsid w:val="0019158C"/>
    <w:rsid w:val="00192E1E"/>
    <w:rsid w:val="001945F2"/>
    <w:rsid w:val="00194C6D"/>
    <w:rsid w:val="00195F11"/>
    <w:rsid w:val="00196747"/>
    <w:rsid w:val="00196E0C"/>
    <w:rsid w:val="001970D6"/>
    <w:rsid w:val="00197D7D"/>
    <w:rsid w:val="001A13E2"/>
    <w:rsid w:val="001A2C5C"/>
    <w:rsid w:val="001A4916"/>
    <w:rsid w:val="001A672C"/>
    <w:rsid w:val="001A74DA"/>
    <w:rsid w:val="001A7637"/>
    <w:rsid w:val="001B3A3B"/>
    <w:rsid w:val="001B53A9"/>
    <w:rsid w:val="001B5D9E"/>
    <w:rsid w:val="001B6EC8"/>
    <w:rsid w:val="001B7630"/>
    <w:rsid w:val="001C1820"/>
    <w:rsid w:val="001C23F8"/>
    <w:rsid w:val="001C351D"/>
    <w:rsid w:val="001C4A7B"/>
    <w:rsid w:val="001C4AB9"/>
    <w:rsid w:val="001C53E0"/>
    <w:rsid w:val="001C7600"/>
    <w:rsid w:val="001D11EA"/>
    <w:rsid w:val="001D31FE"/>
    <w:rsid w:val="001D3C48"/>
    <w:rsid w:val="001D3EA8"/>
    <w:rsid w:val="001D48C6"/>
    <w:rsid w:val="001D48CF"/>
    <w:rsid w:val="001D6291"/>
    <w:rsid w:val="001D776F"/>
    <w:rsid w:val="001E017B"/>
    <w:rsid w:val="001E2BAF"/>
    <w:rsid w:val="001E33EE"/>
    <w:rsid w:val="001E3441"/>
    <w:rsid w:val="001E35D2"/>
    <w:rsid w:val="001E3CF8"/>
    <w:rsid w:val="001E57A4"/>
    <w:rsid w:val="001E6BFD"/>
    <w:rsid w:val="001F0399"/>
    <w:rsid w:val="001F0EC3"/>
    <w:rsid w:val="001F1275"/>
    <w:rsid w:val="001F1548"/>
    <w:rsid w:val="001F1C97"/>
    <w:rsid w:val="001F227D"/>
    <w:rsid w:val="001F42CB"/>
    <w:rsid w:val="001F4873"/>
    <w:rsid w:val="001F5501"/>
    <w:rsid w:val="001F7C85"/>
    <w:rsid w:val="00200DE9"/>
    <w:rsid w:val="00204F08"/>
    <w:rsid w:val="002053FB"/>
    <w:rsid w:val="00206E45"/>
    <w:rsid w:val="002136A6"/>
    <w:rsid w:val="00214214"/>
    <w:rsid w:val="002166DD"/>
    <w:rsid w:val="00222174"/>
    <w:rsid w:val="002224D3"/>
    <w:rsid w:val="002232EA"/>
    <w:rsid w:val="00225615"/>
    <w:rsid w:val="00225A5A"/>
    <w:rsid w:val="00227A12"/>
    <w:rsid w:val="00227A3A"/>
    <w:rsid w:val="002302EF"/>
    <w:rsid w:val="00237B19"/>
    <w:rsid w:val="002406AB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AB1"/>
    <w:rsid w:val="0024325C"/>
    <w:rsid w:val="002434CE"/>
    <w:rsid w:val="00243625"/>
    <w:rsid w:val="00244295"/>
    <w:rsid w:val="00244A55"/>
    <w:rsid w:val="00245178"/>
    <w:rsid w:val="002465D8"/>
    <w:rsid w:val="0024747F"/>
    <w:rsid w:val="00250088"/>
    <w:rsid w:val="00250507"/>
    <w:rsid w:val="00250A8A"/>
    <w:rsid w:val="0025165C"/>
    <w:rsid w:val="002518DE"/>
    <w:rsid w:val="0025239F"/>
    <w:rsid w:val="0025306C"/>
    <w:rsid w:val="002574B0"/>
    <w:rsid w:val="002607D6"/>
    <w:rsid w:val="00261C01"/>
    <w:rsid w:val="00262E44"/>
    <w:rsid w:val="002633A2"/>
    <w:rsid w:val="0026521D"/>
    <w:rsid w:val="002653B0"/>
    <w:rsid w:val="00266433"/>
    <w:rsid w:val="00267C06"/>
    <w:rsid w:val="002701EE"/>
    <w:rsid w:val="00271086"/>
    <w:rsid w:val="00271898"/>
    <w:rsid w:val="002720F0"/>
    <w:rsid w:val="0027426C"/>
    <w:rsid w:val="002746C4"/>
    <w:rsid w:val="00276A71"/>
    <w:rsid w:val="00277872"/>
    <w:rsid w:val="00277B0A"/>
    <w:rsid w:val="00281E02"/>
    <w:rsid w:val="00282B86"/>
    <w:rsid w:val="00283293"/>
    <w:rsid w:val="002834D8"/>
    <w:rsid w:val="00284E19"/>
    <w:rsid w:val="00284F67"/>
    <w:rsid w:val="00285FC1"/>
    <w:rsid w:val="0028688E"/>
    <w:rsid w:val="00286CBB"/>
    <w:rsid w:val="0029319B"/>
    <w:rsid w:val="002A10BE"/>
    <w:rsid w:val="002A11EF"/>
    <w:rsid w:val="002A1813"/>
    <w:rsid w:val="002A4A59"/>
    <w:rsid w:val="002A4E0E"/>
    <w:rsid w:val="002B0784"/>
    <w:rsid w:val="002B0F27"/>
    <w:rsid w:val="002B3EED"/>
    <w:rsid w:val="002B420D"/>
    <w:rsid w:val="002B64A1"/>
    <w:rsid w:val="002B72C1"/>
    <w:rsid w:val="002B7771"/>
    <w:rsid w:val="002C2B1A"/>
    <w:rsid w:val="002C36BD"/>
    <w:rsid w:val="002D0307"/>
    <w:rsid w:val="002D14D3"/>
    <w:rsid w:val="002D2C03"/>
    <w:rsid w:val="002D2DF7"/>
    <w:rsid w:val="002D2F7E"/>
    <w:rsid w:val="002D3DDF"/>
    <w:rsid w:val="002D4284"/>
    <w:rsid w:val="002D46AF"/>
    <w:rsid w:val="002D4B9F"/>
    <w:rsid w:val="002D6BEF"/>
    <w:rsid w:val="002D6EFF"/>
    <w:rsid w:val="002D7673"/>
    <w:rsid w:val="002E239B"/>
    <w:rsid w:val="002E2AA1"/>
    <w:rsid w:val="002E341C"/>
    <w:rsid w:val="002E3FD7"/>
    <w:rsid w:val="002E647F"/>
    <w:rsid w:val="002E6B71"/>
    <w:rsid w:val="002E7606"/>
    <w:rsid w:val="002F30C7"/>
    <w:rsid w:val="002F40A0"/>
    <w:rsid w:val="002F4118"/>
    <w:rsid w:val="0030054D"/>
    <w:rsid w:val="003014B1"/>
    <w:rsid w:val="003026E3"/>
    <w:rsid w:val="00302FDF"/>
    <w:rsid w:val="0030444A"/>
    <w:rsid w:val="003049C3"/>
    <w:rsid w:val="00304E5A"/>
    <w:rsid w:val="003077BB"/>
    <w:rsid w:val="00307C80"/>
    <w:rsid w:val="00307DC0"/>
    <w:rsid w:val="00310336"/>
    <w:rsid w:val="003105AF"/>
    <w:rsid w:val="00310EAF"/>
    <w:rsid w:val="00313BDF"/>
    <w:rsid w:val="0031595E"/>
    <w:rsid w:val="003159CD"/>
    <w:rsid w:val="00320F30"/>
    <w:rsid w:val="0032132A"/>
    <w:rsid w:val="003220E2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5A32"/>
    <w:rsid w:val="0034779F"/>
    <w:rsid w:val="00350001"/>
    <w:rsid w:val="0035036F"/>
    <w:rsid w:val="00350455"/>
    <w:rsid w:val="003535D3"/>
    <w:rsid w:val="00355405"/>
    <w:rsid w:val="00361217"/>
    <w:rsid w:val="00361714"/>
    <w:rsid w:val="00362330"/>
    <w:rsid w:val="00362D5A"/>
    <w:rsid w:val="00363918"/>
    <w:rsid w:val="00370B70"/>
    <w:rsid w:val="003751D1"/>
    <w:rsid w:val="00376010"/>
    <w:rsid w:val="0038015A"/>
    <w:rsid w:val="003820F9"/>
    <w:rsid w:val="0038304A"/>
    <w:rsid w:val="00384C95"/>
    <w:rsid w:val="0038506D"/>
    <w:rsid w:val="003854C0"/>
    <w:rsid w:val="0038615C"/>
    <w:rsid w:val="003875D4"/>
    <w:rsid w:val="00391E78"/>
    <w:rsid w:val="00392037"/>
    <w:rsid w:val="00392ECC"/>
    <w:rsid w:val="003949B8"/>
    <w:rsid w:val="003955D5"/>
    <w:rsid w:val="00397300"/>
    <w:rsid w:val="00397636"/>
    <w:rsid w:val="003979BD"/>
    <w:rsid w:val="003A127E"/>
    <w:rsid w:val="003A21A7"/>
    <w:rsid w:val="003A5389"/>
    <w:rsid w:val="003A7494"/>
    <w:rsid w:val="003A7A6A"/>
    <w:rsid w:val="003A7C76"/>
    <w:rsid w:val="003B0718"/>
    <w:rsid w:val="003B1723"/>
    <w:rsid w:val="003B42B9"/>
    <w:rsid w:val="003B45D7"/>
    <w:rsid w:val="003B6156"/>
    <w:rsid w:val="003B6589"/>
    <w:rsid w:val="003B6727"/>
    <w:rsid w:val="003C671B"/>
    <w:rsid w:val="003D061B"/>
    <w:rsid w:val="003D2EC8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61AA"/>
    <w:rsid w:val="003F66B9"/>
    <w:rsid w:val="003F6DF7"/>
    <w:rsid w:val="0040075C"/>
    <w:rsid w:val="004007A4"/>
    <w:rsid w:val="00402E31"/>
    <w:rsid w:val="00403C84"/>
    <w:rsid w:val="0040417E"/>
    <w:rsid w:val="00410FEE"/>
    <w:rsid w:val="00411099"/>
    <w:rsid w:val="0041178A"/>
    <w:rsid w:val="00414052"/>
    <w:rsid w:val="0041463B"/>
    <w:rsid w:val="00414EFC"/>
    <w:rsid w:val="00415116"/>
    <w:rsid w:val="00416502"/>
    <w:rsid w:val="004168B7"/>
    <w:rsid w:val="004204E2"/>
    <w:rsid w:val="004212BB"/>
    <w:rsid w:val="004215AB"/>
    <w:rsid w:val="00423719"/>
    <w:rsid w:val="004237E4"/>
    <w:rsid w:val="00425172"/>
    <w:rsid w:val="00425E3F"/>
    <w:rsid w:val="004314FF"/>
    <w:rsid w:val="00433255"/>
    <w:rsid w:val="00433327"/>
    <w:rsid w:val="00434DA2"/>
    <w:rsid w:val="00434E6A"/>
    <w:rsid w:val="0043548F"/>
    <w:rsid w:val="00435865"/>
    <w:rsid w:val="00436A09"/>
    <w:rsid w:val="004418B5"/>
    <w:rsid w:val="00443AAB"/>
    <w:rsid w:val="0044430D"/>
    <w:rsid w:val="00450617"/>
    <w:rsid w:val="004520C3"/>
    <w:rsid w:val="00452E2B"/>
    <w:rsid w:val="004531AA"/>
    <w:rsid w:val="004531AB"/>
    <w:rsid w:val="004541AE"/>
    <w:rsid w:val="00454958"/>
    <w:rsid w:val="0045503E"/>
    <w:rsid w:val="0045734F"/>
    <w:rsid w:val="00461533"/>
    <w:rsid w:val="004616A9"/>
    <w:rsid w:val="00461B80"/>
    <w:rsid w:val="00461C2F"/>
    <w:rsid w:val="00461D26"/>
    <w:rsid w:val="00462074"/>
    <w:rsid w:val="00463850"/>
    <w:rsid w:val="004640B6"/>
    <w:rsid w:val="0046421C"/>
    <w:rsid w:val="0046784D"/>
    <w:rsid w:val="00472D19"/>
    <w:rsid w:val="00473552"/>
    <w:rsid w:val="00474374"/>
    <w:rsid w:val="00474DE8"/>
    <w:rsid w:val="004806CA"/>
    <w:rsid w:val="0048231B"/>
    <w:rsid w:val="0048424C"/>
    <w:rsid w:val="00484420"/>
    <w:rsid w:val="004847F1"/>
    <w:rsid w:val="004869B9"/>
    <w:rsid w:val="00491DCB"/>
    <w:rsid w:val="0049252A"/>
    <w:rsid w:val="00494C8C"/>
    <w:rsid w:val="004953E0"/>
    <w:rsid w:val="00495672"/>
    <w:rsid w:val="004966AB"/>
    <w:rsid w:val="004973BF"/>
    <w:rsid w:val="0049780F"/>
    <w:rsid w:val="00497E65"/>
    <w:rsid w:val="004A02F5"/>
    <w:rsid w:val="004A4DB2"/>
    <w:rsid w:val="004A59D2"/>
    <w:rsid w:val="004A7023"/>
    <w:rsid w:val="004A7CD0"/>
    <w:rsid w:val="004B1BE8"/>
    <w:rsid w:val="004B4871"/>
    <w:rsid w:val="004B5C2D"/>
    <w:rsid w:val="004C2248"/>
    <w:rsid w:val="004C31FA"/>
    <w:rsid w:val="004C3883"/>
    <w:rsid w:val="004C40C6"/>
    <w:rsid w:val="004C4AAC"/>
    <w:rsid w:val="004C62BE"/>
    <w:rsid w:val="004C75AF"/>
    <w:rsid w:val="004C7944"/>
    <w:rsid w:val="004D255F"/>
    <w:rsid w:val="004D4681"/>
    <w:rsid w:val="004D683F"/>
    <w:rsid w:val="004E1BC4"/>
    <w:rsid w:val="004E2BD1"/>
    <w:rsid w:val="004E334B"/>
    <w:rsid w:val="004E3D69"/>
    <w:rsid w:val="004E41F7"/>
    <w:rsid w:val="004E4A2E"/>
    <w:rsid w:val="004E55EE"/>
    <w:rsid w:val="004F0BD3"/>
    <w:rsid w:val="004F145D"/>
    <w:rsid w:val="004F1615"/>
    <w:rsid w:val="004F5239"/>
    <w:rsid w:val="004F5B31"/>
    <w:rsid w:val="004F6676"/>
    <w:rsid w:val="00500A57"/>
    <w:rsid w:val="005017A5"/>
    <w:rsid w:val="00503687"/>
    <w:rsid w:val="00503DA3"/>
    <w:rsid w:val="00505A46"/>
    <w:rsid w:val="00505B6D"/>
    <w:rsid w:val="00510C17"/>
    <w:rsid w:val="00510EC7"/>
    <w:rsid w:val="0051237E"/>
    <w:rsid w:val="0051298B"/>
    <w:rsid w:val="0051322C"/>
    <w:rsid w:val="0051382D"/>
    <w:rsid w:val="00514B38"/>
    <w:rsid w:val="00516782"/>
    <w:rsid w:val="0051741C"/>
    <w:rsid w:val="00520D72"/>
    <w:rsid w:val="005233B9"/>
    <w:rsid w:val="00523A98"/>
    <w:rsid w:val="00523F07"/>
    <w:rsid w:val="00524C5F"/>
    <w:rsid w:val="00525A57"/>
    <w:rsid w:val="00526808"/>
    <w:rsid w:val="00526D62"/>
    <w:rsid w:val="00526E1A"/>
    <w:rsid w:val="00527126"/>
    <w:rsid w:val="00533011"/>
    <w:rsid w:val="00534762"/>
    <w:rsid w:val="00536A16"/>
    <w:rsid w:val="005401D5"/>
    <w:rsid w:val="0054034D"/>
    <w:rsid w:val="00542325"/>
    <w:rsid w:val="00543908"/>
    <w:rsid w:val="00546591"/>
    <w:rsid w:val="00550199"/>
    <w:rsid w:val="00551863"/>
    <w:rsid w:val="005563FF"/>
    <w:rsid w:val="0056080F"/>
    <w:rsid w:val="00562427"/>
    <w:rsid w:val="00562699"/>
    <w:rsid w:val="0056280A"/>
    <w:rsid w:val="0056724A"/>
    <w:rsid w:val="00570658"/>
    <w:rsid w:val="00570A81"/>
    <w:rsid w:val="00571CA8"/>
    <w:rsid w:val="00571E30"/>
    <w:rsid w:val="00572B6F"/>
    <w:rsid w:val="00573C99"/>
    <w:rsid w:val="005749BE"/>
    <w:rsid w:val="0057722C"/>
    <w:rsid w:val="0058200A"/>
    <w:rsid w:val="00582D04"/>
    <w:rsid w:val="005836D7"/>
    <w:rsid w:val="00583827"/>
    <w:rsid w:val="00583A5C"/>
    <w:rsid w:val="00584867"/>
    <w:rsid w:val="00584F8F"/>
    <w:rsid w:val="0058686A"/>
    <w:rsid w:val="00587096"/>
    <w:rsid w:val="00587C2C"/>
    <w:rsid w:val="00591A9B"/>
    <w:rsid w:val="00591D6B"/>
    <w:rsid w:val="00592AED"/>
    <w:rsid w:val="00594922"/>
    <w:rsid w:val="005954B4"/>
    <w:rsid w:val="005A137D"/>
    <w:rsid w:val="005A40A6"/>
    <w:rsid w:val="005A5159"/>
    <w:rsid w:val="005A530F"/>
    <w:rsid w:val="005A6110"/>
    <w:rsid w:val="005A74AC"/>
    <w:rsid w:val="005A76A5"/>
    <w:rsid w:val="005A76BC"/>
    <w:rsid w:val="005A778A"/>
    <w:rsid w:val="005B0FA6"/>
    <w:rsid w:val="005B25CC"/>
    <w:rsid w:val="005B395A"/>
    <w:rsid w:val="005B4BAC"/>
    <w:rsid w:val="005B550C"/>
    <w:rsid w:val="005B67D4"/>
    <w:rsid w:val="005B7A18"/>
    <w:rsid w:val="005C1295"/>
    <w:rsid w:val="005C3C72"/>
    <w:rsid w:val="005C3EDC"/>
    <w:rsid w:val="005C4A94"/>
    <w:rsid w:val="005C7F43"/>
    <w:rsid w:val="005D1783"/>
    <w:rsid w:val="005D54D5"/>
    <w:rsid w:val="005E331F"/>
    <w:rsid w:val="005E3F5B"/>
    <w:rsid w:val="005E58CD"/>
    <w:rsid w:val="005E692D"/>
    <w:rsid w:val="005E6EDA"/>
    <w:rsid w:val="005F0DD3"/>
    <w:rsid w:val="005F125B"/>
    <w:rsid w:val="005F19DF"/>
    <w:rsid w:val="005F27CC"/>
    <w:rsid w:val="005F28E5"/>
    <w:rsid w:val="005F3421"/>
    <w:rsid w:val="005F4A79"/>
    <w:rsid w:val="005F5E46"/>
    <w:rsid w:val="005F688C"/>
    <w:rsid w:val="00600B2C"/>
    <w:rsid w:val="00600CF1"/>
    <w:rsid w:val="00600F44"/>
    <w:rsid w:val="0060253E"/>
    <w:rsid w:val="00603E2E"/>
    <w:rsid w:val="0060547E"/>
    <w:rsid w:val="006055B4"/>
    <w:rsid w:val="00605DB5"/>
    <w:rsid w:val="00605DF6"/>
    <w:rsid w:val="00607919"/>
    <w:rsid w:val="006115A6"/>
    <w:rsid w:val="0061296D"/>
    <w:rsid w:val="00612D52"/>
    <w:rsid w:val="00615CD8"/>
    <w:rsid w:val="0061739D"/>
    <w:rsid w:val="00617B87"/>
    <w:rsid w:val="006227E4"/>
    <w:rsid w:val="00624C02"/>
    <w:rsid w:val="00626580"/>
    <w:rsid w:val="00631DC6"/>
    <w:rsid w:val="00633D64"/>
    <w:rsid w:val="00634B02"/>
    <w:rsid w:val="0063574B"/>
    <w:rsid w:val="006368D2"/>
    <w:rsid w:val="006375AF"/>
    <w:rsid w:val="00642156"/>
    <w:rsid w:val="006423E6"/>
    <w:rsid w:val="006426E8"/>
    <w:rsid w:val="00643A88"/>
    <w:rsid w:val="00645836"/>
    <w:rsid w:val="00645F47"/>
    <w:rsid w:val="0064687B"/>
    <w:rsid w:val="00646C20"/>
    <w:rsid w:val="00653805"/>
    <w:rsid w:val="006539E7"/>
    <w:rsid w:val="006539FE"/>
    <w:rsid w:val="00654962"/>
    <w:rsid w:val="00654A1F"/>
    <w:rsid w:val="006557E7"/>
    <w:rsid w:val="00655875"/>
    <w:rsid w:val="00655BB1"/>
    <w:rsid w:val="00655CAF"/>
    <w:rsid w:val="00656037"/>
    <w:rsid w:val="0065622D"/>
    <w:rsid w:val="00656DD4"/>
    <w:rsid w:val="00657398"/>
    <w:rsid w:val="006618CA"/>
    <w:rsid w:val="00661B9F"/>
    <w:rsid w:val="0066285B"/>
    <w:rsid w:val="0066414D"/>
    <w:rsid w:val="00670F56"/>
    <w:rsid w:val="0067148C"/>
    <w:rsid w:val="00671CFC"/>
    <w:rsid w:val="00674D5A"/>
    <w:rsid w:val="00682320"/>
    <w:rsid w:val="0068281C"/>
    <w:rsid w:val="00685090"/>
    <w:rsid w:val="00687029"/>
    <w:rsid w:val="00687147"/>
    <w:rsid w:val="00691F37"/>
    <w:rsid w:val="00693537"/>
    <w:rsid w:val="006937ED"/>
    <w:rsid w:val="00697B68"/>
    <w:rsid w:val="006A13C5"/>
    <w:rsid w:val="006A159E"/>
    <w:rsid w:val="006A16DF"/>
    <w:rsid w:val="006A5364"/>
    <w:rsid w:val="006A57B5"/>
    <w:rsid w:val="006A73D7"/>
    <w:rsid w:val="006A7D06"/>
    <w:rsid w:val="006B079A"/>
    <w:rsid w:val="006B0A00"/>
    <w:rsid w:val="006B1CAF"/>
    <w:rsid w:val="006B2D96"/>
    <w:rsid w:val="006B4D24"/>
    <w:rsid w:val="006B7138"/>
    <w:rsid w:val="006C01AC"/>
    <w:rsid w:val="006C3A1F"/>
    <w:rsid w:val="006C5E27"/>
    <w:rsid w:val="006C6C09"/>
    <w:rsid w:val="006C72E1"/>
    <w:rsid w:val="006D2A78"/>
    <w:rsid w:val="006D3C22"/>
    <w:rsid w:val="006D4E32"/>
    <w:rsid w:val="006D5EF5"/>
    <w:rsid w:val="006D6022"/>
    <w:rsid w:val="006D7AD2"/>
    <w:rsid w:val="006E046D"/>
    <w:rsid w:val="006E18AF"/>
    <w:rsid w:val="006E1DCE"/>
    <w:rsid w:val="006E2258"/>
    <w:rsid w:val="006E2E7C"/>
    <w:rsid w:val="006E36DB"/>
    <w:rsid w:val="006E4C9D"/>
    <w:rsid w:val="006E4CD1"/>
    <w:rsid w:val="006E6369"/>
    <w:rsid w:val="006E7C44"/>
    <w:rsid w:val="006E7DE2"/>
    <w:rsid w:val="006F07FB"/>
    <w:rsid w:val="006F1002"/>
    <w:rsid w:val="006F1229"/>
    <w:rsid w:val="006F1673"/>
    <w:rsid w:val="006F28A2"/>
    <w:rsid w:val="006F28FD"/>
    <w:rsid w:val="006F312D"/>
    <w:rsid w:val="006F51DA"/>
    <w:rsid w:val="006F7685"/>
    <w:rsid w:val="006F7B42"/>
    <w:rsid w:val="00700023"/>
    <w:rsid w:val="007032D8"/>
    <w:rsid w:val="00703B30"/>
    <w:rsid w:val="00705847"/>
    <w:rsid w:val="00705956"/>
    <w:rsid w:val="00706935"/>
    <w:rsid w:val="0071127F"/>
    <w:rsid w:val="007152F7"/>
    <w:rsid w:val="00716890"/>
    <w:rsid w:val="007177DE"/>
    <w:rsid w:val="00717E50"/>
    <w:rsid w:val="00720AB2"/>
    <w:rsid w:val="00721D9F"/>
    <w:rsid w:val="00722096"/>
    <w:rsid w:val="007222DE"/>
    <w:rsid w:val="0072236C"/>
    <w:rsid w:val="007235FF"/>
    <w:rsid w:val="00723C24"/>
    <w:rsid w:val="00724E32"/>
    <w:rsid w:val="00727508"/>
    <w:rsid w:val="0072770B"/>
    <w:rsid w:val="0072777A"/>
    <w:rsid w:val="00727860"/>
    <w:rsid w:val="00730E4A"/>
    <w:rsid w:val="0073160B"/>
    <w:rsid w:val="00733093"/>
    <w:rsid w:val="007332EA"/>
    <w:rsid w:val="00733A75"/>
    <w:rsid w:val="00734BAD"/>
    <w:rsid w:val="00734E1C"/>
    <w:rsid w:val="00735853"/>
    <w:rsid w:val="00736D12"/>
    <w:rsid w:val="00737146"/>
    <w:rsid w:val="0073794D"/>
    <w:rsid w:val="00741510"/>
    <w:rsid w:val="00741684"/>
    <w:rsid w:val="00741F7C"/>
    <w:rsid w:val="0074249D"/>
    <w:rsid w:val="0074294B"/>
    <w:rsid w:val="0074529C"/>
    <w:rsid w:val="0074645B"/>
    <w:rsid w:val="007473C5"/>
    <w:rsid w:val="00747F88"/>
    <w:rsid w:val="007510B6"/>
    <w:rsid w:val="007514F7"/>
    <w:rsid w:val="0075191A"/>
    <w:rsid w:val="007524C4"/>
    <w:rsid w:val="007525CE"/>
    <w:rsid w:val="00752629"/>
    <w:rsid w:val="007541DF"/>
    <w:rsid w:val="00754C76"/>
    <w:rsid w:val="007576BA"/>
    <w:rsid w:val="007577CF"/>
    <w:rsid w:val="00757BF8"/>
    <w:rsid w:val="00760023"/>
    <w:rsid w:val="0076015A"/>
    <w:rsid w:val="007618E0"/>
    <w:rsid w:val="00762327"/>
    <w:rsid w:val="0076237F"/>
    <w:rsid w:val="00763A7F"/>
    <w:rsid w:val="00766A70"/>
    <w:rsid w:val="00770255"/>
    <w:rsid w:val="0077220A"/>
    <w:rsid w:val="00772503"/>
    <w:rsid w:val="00772C8A"/>
    <w:rsid w:val="00773FB0"/>
    <w:rsid w:val="00774501"/>
    <w:rsid w:val="00774604"/>
    <w:rsid w:val="00774945"/>
    <w:rsid w:val="00775C1F"/>
    <w:rsid w:val="00776674"/>
    <w:rsid w:val="007769CB"/>
    <w:rsid w:val="00777D57"/>
    <w:rsid w:val="007806CA"/>
    <w:rsid w:val="00781AD9"/>
    <w:rsid w:val="007821B5"/>
    <w:rsid w:val="00782D2C"/>
    <w:rsid w:val="007830E6"/>
    <w:rsid w:val="007862FB"/>
    <w:rsid w:val="0078637B"/>
    <w:rsid w:val="00787BF0"/>
    <w:rsid w:val="007915CE"/>
    <w:rsid w:val="00792022"/>
    <w:rsid w:val="00795715"/>
    <w:rsid w:val="0079577D"/>
    <w:rsid w:val="00796AB1"/>
    <w:rsid w:val="00797177"/>
    <w:rsid w:val="007974F0"/>
    <w:rsid w:val="00797603"/>
    <w:rsid w:val="0079770A"/>
    <w:rsid w:val="00797DF9"/>
    <w:rsid w:val="007A067F"/>
    <w:rsid w:val="007A094C"/>
    <w:rsid w:val="007A14B0"/>
    <w:rsid w:val="007A3227"/>
    <w:rsid w:val="007A34D8"/>
    <w:rsid w:val="007A5496"/>
    <w:rsid w:val="007A6B7C"/>
    <w:rsid w:val="007A7B12"/>
    <w:rsid w:val="007B2681"/>
    <w:rsid w:val="007B42EA"/>
    <w:rsid w:val="007B5065"/>
    <w:rsid w:val="007B514A"/>
    <w:rsid w:val="007C2865"/>
    <w:rsid w:val="007C453F"/>
    <w:rsid w:val="007C5258"/>
    <w:rsid w:val="007C55B9"/>
    <w:rsid w:val="007D075C"/>
    <w:rsid w:val="007D1A6D"/>
    <w:rsid w:val="007D22B9"/>
    <w:rsid w:val="007D295B"/>
    <w:rsid w:val="007D5D55"/>
    <w:rsid w:val="007E318E"/>
    <w:rsid w:val="007E397C"/>
    <w:rsid w:val="007E49EA"/>
    <w:rsid w:val="007E4B0A"/>
    <w:rsid w:val="007E542A"/>
    <w:rsid w:val="007E5491"/>
    <w:rsid w:val="007E7215"/>
    <w:rsid w:val="007F0769"/>
    <w:rsid w:val="007F0CFD"/>
    <w:rsid w:val="007F4CA7"/>
    <w:rsid w:val="007F4D3C"/>
    <w:rsid w:val="007F5111"/>
    <w:rsid w:val="007F544C"/>
    <w:rsid w:val="007F5947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8D7"/>
    <w:rsid w:val="0081060B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21D32"/>
    <w:rsid w:val="008220CC"/>
    <w:rsid w:val="00822954"/>
    <w:rsid w:val="00822F09"/>
    <w:rsid w:val="0082504A"/>
    <w:rsid w:val="0082528C"/>
    <w:rsid w:val="00831C88"/>
    <w:rsid w:val="0083297A"/>
    <w:rsid w:val="008336C3"/>
    <w:rsid w:val="00834A9B"/>
    <w:rsid w:val="00836595"/>
    <w:rsid w:val="00836CB4"/>
    <w:rsid w:val="00837115"/>
    <w:rsid w:val="0083715D"/>
    <w:rsid w:val="008431B6"/>
    <w:rsid w:val="008432E8"/>
    <w:rsid w:val="008444DD"/>
    <w:rsid w:val="0085101B"/>
    <w:rsid w:val="00851A97"/>
    <w:rsid w:val="008520AE"/>
    <w:rsid w:val="00852494"/>
    <w:rsid w:val="0085289E"/>
    <w:rsid w:val="008535CF"/>
    <w:rsid w:val="008537EB"/>
    <w:rsid w:val="00855B17"/>
    <w:rsid w:val="00865BF7"/>
    <w:rsid w:val="00866C5C"/>
    <w:rsid w:val="00866E04"/>
    <w:rsid w:val="00867AEC"/>
    <w:rsid w:val="00870778"/>
    <w:rsid w:val="008724ED"/>
    <w:rsid w:val="008726A6"/>
    <w:rsid w:val="00874B81"/>
    <w:rsid w:val="008768C7"/>
    <w:rsid w:val="00876D10"/>
    <w:rsid w:val="008778A0"/>
    <w:rsid w:val="00877F85"/>
    <w:rsid w:val="0088124D"/>
    <w:rsid w:val="00882A74"/>
    <w:rsid w:val="00886EF2"/>
    <w:rsid w:val="008908A1"/>
    <w:rsid w:val="0089221F"/>
    <w:rsid w:val="008937AD"/>
    <w:rsid w:val="00894255"/>
    <w:rsid w:val="008979F9"/>
    <w:rsid w:val="008A0E3A"/>
    <w:rsid w:val="008A1EE9"/>
    <w:rsid w:val="008A2AB0"/>
    <w:rsid w:val="008A4420"/>
    <w:rsid w:val="008A5D29"/>
    <w:rsid w:val="008A6E83"/>
    <w:rsid w:val="008A7E68"/>
    <w:rsid w:val="008B2278"/>
    <w:rsid w:val="008B2D5C"/>
    <w:rsid w:val="008B3633"/>
    <w:rsid w:val="008B4DED"/>
    <w:rsid w:val="008B5290"/>
    <w:rsid w:val="008B70CF"/>
    <w:rsid w:val="008C35DE"/>
    <w:rsid w:val="008D0229"/>
    <w:rsid w:val="008D05C1"/>
    <w:rsid w:val="008D0911"/>
    <w:rsid w:val="008D1981"/>
    <w:rsid w:val="008D30DB"/>
    <w:rsid w:val="008D3223"/>
    <w:rsid w:val="008D4BC5"/>
    <w:rsid w:val="008D588B"/>
    <w:rsid w:val="008D695D"/>
    <w:rsid w:val="008D7953"/>
    <w:rsid w:val="008D7A92"/>
    <w:rsid w:val="008E0B05"/>
    <w:rsid w:val="008E0C99"/>
    <w:rsid w:val="008E2AED"/>
    <w:rsid w:val="008E621E"/>
    <w:rsid w:val="008E62BE"/>
    <w:rsid w:val="008E67EF"/>
    <w:rsid w:val="008F047C"/>
    <w:rsid w:val="008F21D8"/>
    <w:rsid w:val="008F2E84"/>
    <w:rsid w:val="008F7275"/>
    <w:rsid w:val="0090016A"/>
    <w:rsid w:val="009010D6"/>
    <w:rsid w:val="00901EF4"/>
    <w:rsid w:val="009023E4"/>
    <w:rsid w:val="00902548"/>
    <w:rsid w:val="00903382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6CC2"/>
    <w:rsid w:val="0091758A"/>
    <w:rsid w:val="00920798"/>
    <w:rsid w:val="00921287"/>
    <w:rsid w:val="00921AD1"/>
    <w:rsid w:val="00922D77"/>
    <w:rsid w:val="009273C3"/>
    <w:rsid w:val="00930B7D"/>
    <w:rsid w:val="00932C1F"/>
    <w:rsid w:val="009332F5"/>
    <w:rsid w:val="00935AE1"/>
    <w:rsid w:val="0093625F"/>
    <w:rsid w:val="009370F1"/>
    <w:rsid w:val="009377DF"/>
    <w:rsid w:val="00937FEE"/>
    <w:rsid w:val="00943B64"/>
    <w:rsid w:val="00946BF7"/>
    <w:rsid w:val="00946F97"/>
    <w:rsid w:val="009519E7"/>
    <w:rsid w:val="00953491"/>
    <w:rsid w:val="00954A49"/>
    <w:rsid w:val="0095541B"/>
    <w:rsid w:val="0095755F"/>
    <w:rsid w:val="00961071"/>
    <w:rsid w:val="009622B4"/>
    <w:rsid w:val="0096239D"/>
    <w:rsid w:val="00962558"/>
    <w:rsid w:val="0096263A"/>
    <w:rsid w:val="00963B71"/>
    <w:rsid w:val="00964E6A"/>
    <w:rsid w:val="00965185"/>
    <w:rsid w:val="009665B5"/>
    <w:rsid w:val="00966744"/>
    <w:rsid w:val="00966798"/>
    <w:rsid w:val="00971030"/>
    <w:rsid w:val="009731E9"/>
    <w:rsid w:val="00973B6C"/>
    <w:rsid w:val="00974289"/>
    <w:rsid w:val="00976655"/>
    <w:rsid w:val="009822C6"/>
    <w:rsid w:val="00983CD9"/>
    <w:rsid w:val="00985B95"/>
    <w:rsid w:val="00985E1D"/>
    <w:rsid w:val="00986707"/>
    <w:rsid w:val="00986EEE"/>
    <w:rsid w:val="0098714E"/>
    <w:rsid w:val="009913CC"/>
    <w:rsid w:val="00991E9E"/>
    <w:rsid w:val="009944FA"/>
    <w:rsid w:val="00994C64"/>
    <w:rsid w:val="00995CE9"/>
    <w:rsid w:val="009964A3"/>
    <w:rsid w:val="0099695A"/>
    <w:rsid w:val="009A0225"/>
    <w:rsid w:val="009A56C8"/>
    <w:rsid w:val="009A74F0"/>
    <w:rsid w:val="009B1600"/>
    <w:rsid w:val="009B45B7"/>
    <w:rsid w:val="009B508E"/>
    <w:rsid w:val="009B6396"/>
    <w:rsid w:val="009C0429"/>
    <w:rsid w:val="009C168C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F41"/>
    <w:rsid w:val="009D1AB8"/>
    <w:rsid w:val="009D1FA1"/>
    <w:rsid w:val="009D24ED"/>
    <w:rsid w:val="009D2A3A"/>
    <w:rsid w:val="009D5BFE"/>
    <w:rsid w:val="009D610E"/>
    <w:rsid w:val="009D7403"/>
    <w:rsid w:val="009E10D6"/>
    <w:rsid w:val="009E2F49"/>
    <w:rsid w:val="009E3E11"/>
    <w:rsid w:val="009E6C8C"/>
    <w:rsid w:val="009F1186"/>
    <w:rsid w:val="009F28A5"/>
    <w:rsid w:val="009F2EBD"/>
    <w:rsid w:val="009F3064"/>
    <w:rsid w:val="009F3C9F"/>
    <w:rsid w:val="009F43CF"/>
    <w:rsid w:val="009F5DEC"/>
    <w:rsid w:val="009F5F6C"/>
    <w:rsid w:val="009F6550"/>
    <w:rsid w:val="009F6E6B"/>
    <w:rsid w:val="00A00DEC"/>
    <w:rsid w:val="00A017D1"/>
    <w:rsid w:val="00A01A2D"/>
    <w:rsid w:val="00A02307"/>
    <w:rsid w:val="00A03787"/>
    <w:rsid w:val="00A03EC4"/>
    <w:rsid w:val="00A044EB"/>
    <w:rsid w:val="00A068A5"/>
    <w:rsid w:val="00A101CB"/>
    <w:rsid w:val="00A11CC8"/>
    <w:rsid w:val="00A13050"/>
    <w:rsid w:val="00A135BB"/>
    <w:rsid w:val="00A139B5"/>
    <w:rsid w:val="00A14A64"/>
    <w:rsid w:val="00A14C2B"/>
    <w:rsid w:val="00A1562B"/>
    <w:rsid w:val="00A1599D"/>
    <w:rsid w:val="00A1672E"/>
    <w:rsid w:val="00A16B88"/>
    <w:rsid w:val="00A17E59"/>
    <w:rsid w:val="00A20739"/>
    <w:rsid w:val="00A21036"/>
    <w:rsid w:val="00A21E77"/>
    <w:rsid w:val="00A22F49"/>
    <w:rsid w:val="00A261ED"/>
    <w:rsid w:val="00A262A4"/>
    <w:rsid w:val="00A30A1D"/>
    <w:rsid w:val="00A32F29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46FD"/>
    <w:rsid w:val="00A44F83"/>
    <w:rsid w:val="00A479B1"/>
    <w:rsid w:val="00A47C10"/>
    <w:rsid w:val="00A50CFB"/>
    <w:rsid w:val="00A526A3"/>
    <w:rsid w:val="00A54BFC"/>
    <w:rsid w:val="00A54C8A"/>
    <w:rsid w:val="00A55457"/>
    <w:rsid w:val="00A56906"/>
    <w:rsid w:val="00A6035F"/>
    <w:rsid w:val="00A62919"/>
    <w:rsid w:val="00A637AB"/>
    <w:rsid w:val="00A63D24"/>
    <w:rsid w:val="00A641E8"/>
    <w:rsid w:val="00A6518D"/>
    <w:rsid w:val="00A66613"/>
    <w:rsid w:val="00A71D3F"/>
    <w:rsid w:val="00A72587"/>
    <w:rsid w:val="00A72CEC"/>
    <w:rsid w:val="00A73695"/>
    <w:rsid w:val="00A7390C"/>
    <w:rsid w:val="00A74D40"/>
    <w:rsid w:val="00A76260"/>
    <w:rsid w:val="00A7637E"/>
    <w:rsid w:val="00A7688C"/>
    <w:rsid w:val="00A81838"/>
    <w:rsid w:val="00A818D3"/>
    <w:rsid w:val="00A81C04"/>
    <w:rsid w:val="00A85323"/>
    <w:rsid w:val="00A85748"/>
    <w:rsid w:val="00A86BF4"/>
    <w:rsid w:val="00A86D57"/>
    <w:rsid w:val="00A87539"/>
    <w:rsid w:val="00A877E3"/>
    <w:rsid w:val="00A87BF7"/>
    <w:rsid w:val="00A907F9"/>
    <w:rsid w:val="00A90FC5"/>
    <w:rsid w:val="00A9138B"/>
    <w:rsid w:val="00A93F28"/>
    <w:rsid w:val="00A94A90"/>
    <w:rsid w:val="00A95752"/>
    <w:rsid w:val="00A962F3"/>
    <w:rsid w:val="00A96730"/>
    <w:rsid w:val="00A97403"/>
    <w:rsid w:val="00AA1F15"/>
    <w:rsid w:val="00AA363B"/>
    <w:rsid w:val="00AA36E8"/>
    <w:rsid w:val="00AA4FE8"/>
    <w:rsid w:val="00AA5805"/>
    <w:rsid w:val="00AB1610"/>
    <w:rsid w:val="00AB19EE"/>
    <w:rsid w:val="00AB2648"/>
    <w:rsid w:val="00AB3379"/>
    <w:rsid w:val="00AB33EF"/>
    <w:rsid w:val="00AB353A"/>
    <w:rsid w:val="00AB4653"/>
    <w:rsid w:val="00AB4F1E"/>
    <w:rsid w:val="00AB5864"/>
    <w:rsid w:val="00AB5D06"/>
    <w:rsid w:val="00AB7117"/>
    <w:rsid w:val="00AB7609"/>
    <w:rsid w:val="00AB7617"/>
    <w:rsid w:val="00AB7DF6"/>
    <w:rsid w:val="00AC2001"/>
    <w:rsid w:val="00AC21EA"/>
    <w:rsid w:val="00AC29CF"/>
    <w:rsid w:val="00AC36E6"/>
    <w:rsid w:val="00AC47F5"/>
    <w:rsid w:val="00AC530B"/>
    <w:rsid w:val="00AD0EFA"/>
    <w:rsid w:val="00AD11D2"/>
    <w:rsid w:val="00AD4E83"/>
    <w:rsid w:val="00AE0E8A"/>
    <w:rsid w:val="00AE2578"/>
    <w:rsid w:val="00AE466C"/>
    <w:rsid w:val="00AE496A"/>
    <w:rsid w:val="00AE49AF"/>
    <w:rsid w:val="00AE517A"/>
    <w:rsid w:val="00AE542E"/>
    <w:rsid w:val="00AE609F"/>
    <w:rsid w:val="00AE7FD2"/>
    <w:rsid w:val="00AF0570"/>
    <w:rsid w:val="00AF06FB"/>
    <w:rsid w:val="00AF0FCC"/>
    <w:rsid w:val="00AF21BB"/>
    <w:rsid w:val="00AF35C2"/>
    <w:rsid w:val="00AF3E22"/>
    <w:rsid w:val="00AF45AB"/>
    <w:rsid w:val="00AF6CE0"/>
    <w:rsid w:val="00AF7271"/>
    <w:rsid w:val="00B05A5F"/>
    <w:rsid w:val="00B10B9E"/>
    <w:rsid w:val="00B130B6"/>
    <w:rsid w:val="00B13456"/>
    <w:rsid w:val="00B1359B"/>
    <w:rsid w:val="00B14956"/>
    <w:rsid w:val="00B15722"/>
    <w:rsid w:val="00B166B9"/>
    <w:rsid w:val="00B16C17"/>
    <w:rsid w:val="00B17877"/>
    <w:rsid w:val="00B20F39"/>
    <w:rsid w:val="00B2138B"/>
    <w:rsid w:val="00B21C97"/>
    <w:rsid w:val="00B238A2"/>
    <w:rsid w:val="00B23963"/>
    <w:rsid w:val="00B242CD"/>
    <w:rsid w:val="00B2461E"/>
    <w:rsid w:val="00B25059"/>
    <w:rsid w:val="00B25E54"/>
    <w:rsid w:val="00B277CF"/>
    <w:rsid w:val="00B27DEE"/>
    <w:rsid w:val="00B30700"/>
    <w:rsid w:val="00B311E1"/>
    <w:rsid w:val="00B312B4"/>
    <w:rsid w:val="00B320E3"/>
    <w:rsid w:val="00B32E25"/>
    <w:rsid w:val="00B35144"/>
    <w:rsid w:val="00B36507"/>
    <w:rsid w:val="00B36B2D"/>
    <w:rsid w:val="00B36D79"/>
    <w:rsid w:val="00B40251"/>
    <w:rsid w:val="00B4166E"/>
    <w:rsid w:val="00B42DC3"/>
    <w:rsid w:val="00B4455C"/>
    <w:rsid w:val="00B448B5"/>
    <w:rsid w:val="00B47333"/>
    <w:rsid w:val="00B473F0"/>
    <w:rsid w:val="00B506DB"/>
    <w:rsid w:val="00B52C82"/>
    <w:rsid w:val="00B539ED"/>
    <w:rsid w:val="00B53C35"/>
    <w:rsid w:val="00B54444"/>
    <w:rsid w:val="00B570FC"/>
    <w:rsid w:val="00B572E6"/>
    <w:rsid w:val="00B574E9"/>
    <w:rsid w:val="00B605B5"/>
    <w:rsid w:val="00B605DC"/>
    <w:rsid w:val="00B62037"/>
    <w:rsid w:val="00B65645"/>
    <w:rsid w:val="00B656E4"/>
    <w:rsid w:val="00B666F3"/>
    <w:rsid w:val="00B70769"/>
    <w:rsid w:val="00B74E3D"/>
    <w:rsid w:val="00B74ED0"/>
    <w:rsid w:val="00B74F6C"/>
    <w:rsid w:val="00B76A51"/>
    <w:rsid w:val="00B77CC6"/>
    <w:rsid w:val="00B80105"/>
    <w:rsid w:val="00B807CE"/>
    <w:rsid w:val="00B80C7C"/>
    <w:rsid w:val="00B82CDD"/>
    <w:rsid w:val="00B862B4"/>
    <w:rsid w:val="00B86C4C"/>
    <w:rsid w:val="00B876D2"/>
    <w:rsid w:val="00B95464"/>
    <w:rsid w:val="00B963D1"/>
    <w:rsid w:val="00B96553"/>
    <w:rsid w:val="00BA0C49"/>
    <w:rsid w:val="00BA142F"/>
    <w:rsid w:val="00BA18EA"/>
    <w:rsid w:val="00BA3F58"/>
    <w:rsid w:val="00BA4D64"/>
    <w:rsid w:val="00BA4F2C"/>
    <w:rsid w:val="00BA505C"/>
    <w:rsid w:val="00BA50F9"/>
    <w:rsid w:val="00BA5F13"/>
    <w:rsid w:val="00BA727B"/>
    <w:rsid w:val="00BA73A7"/>
    <w:rsid w:val="00BB0CFD"/>
    <w:rsid w:val="00BB0EE6"/>
    <w:rsid w:val="00BB29D7"/>
    <w:rsid w:val="00BB37BC"/>
    <w:rsid w:val="00BB42B4"/>
    <w:rsid w:val="00BB4E73"/>
    <w:rsid w:val="00BC4420"/>
    <w:rsid w:val="00BC73C2"/>
    <w:rsid w:val="00BD0B57"/>
    <w:rsid w:val="00BD4330"/>
    <w:rsid w:val="00BD446D"/>
    <w:rsid w:val="00BD5B96"/>
    <w:rsid w:val="00BE00CF"/>
    <w:rsid w:val="00BE0B1F"/>
    <w:rsid w:val="00BE284A"/>
    <w:rsid w:val="00BE3C53"/>
    <w:rsid w:val="00BE4006"/>
    <w:rsid w:val="00BE578C"/>
    <w:rsid w:val="00BE6819"/>
    <w:rsid w:val="00BE749D"/>
    <w:rsid w:val="00BF02BF"/>
    <w:rsid w:val="00BF1470"/>
    <w:rsid w:val="00BF1D95"/>
    <w:rsid w:val="00BF2E5C"/>
    <w:rsid w:val="00BF3680"/>
    <w:rsid w:val="00BF369D"/>
    <w:rsid w:val="00BF44A2"/>
    <w:rsid w:val="00BF6521"/>
    <w:rsid w:val="00C022D9"/>
    <w:rsid w:val="00C02316"/>
    <w:rsid w:val="00C03932"/>
    <w:rsid w:val="00C04C68"/>
    <w:rsid w:val="00C053BE"/>
    <w:rsid w:val="00C05698"/>
    <w:rsid w:val="00C061C8"/>
    <w:rsid w:val="00C069D1"/>
    <w:rsid w:val="00C0759E"/>
    <w:rsid w:val="00C14135"/>
    <w:rsid w:val="00C14468"/>
    <w:rsid w:val="00C16DA2"/>
    <w:rsid w:val="00C20524"/>
    <w:rsid w:val="00C22131"/>
    <w:rsid w:val="00C229A7"/>
    <w:rsid w:val="00C235E0"/>
    <w:rsid w:val="00C24FB8"/>
    <w:rsid w:val="00C25EFE"/>
    <w:rsid w:val="00C2619D"/>
    <w:rsid w:val="00C27D29"/>
    <w:rsid w:val="00C27DAF"/>
    <w:rsid w:val="00C3027D"/>
    <w:rsid w:val="00C32B54"/>
    <w:rsid w:val="00C33069"/>
    <w:rsid w:val="00C362B9"/>
    <w:rsid w:val="00C3630B"/>
    <w:rsid w:val="00C432AC"/>
    <w:rsid w:val="00C432E8"/>
    <w:rsid w:val="00C43660"/>
    <w:rsid w:val="00C43CEA"/>
    <w:rsid w:val="00C44CAA"/>
    <w:rsid w:val="00C45CEF"/>
    <w:rsid w:val="00C51E05"/>
    <w:rsid w:val="00C53C89"/>
    <w:rsid w:val="00C543F5"/>
    <w:rsid w:val="00C549DF"/>
    <w:rsid w:val="00C577D7"/>
    <w:rsid w:val="00C600BD"/>
    <w:rsid w:val="00C605D1"/>
    <w:rsid w:val="00C61167"/>
    <w:rsid w:val="00C62506"/>
    <w:rsid w:val="00C643FD"/>
    <w:rsid w:val="00C64AB1"/>
    <w:rsid w:val="00C65D98"/>
    <w:rsid w:val="00C66BDF"/>
    <w:rsid w:val="00C67362"/>
    <w:rsid w:val="00C71779"/>
    <w:rsid w:val="00C720B2"/>
    <w:rsid w:val="00C72B45"/>
    <w:rsid w:val="00C72E06"/>
    <w:rsid w:val="00C74974"/>
    <w:rsid w:val="00C7552E"/>
    <w:rsid w:val="00C75983"/>
    <w:rsid w:val="00C7647B"/>
    <w:rsid w:val="00C775CA"/>
    <w:rsid w:val="00C81CDD"/>
    <w:rsid w:val="00C82C86"/>
    <w:rsid w:val="00C83CA2"/>
    <w:rsid w:val="00C83D0F"/>
    <w:rsid w:val="00C847F0"/>
    <w:rsid w:val="00C8734C"/>
    <w:rsid w:val="00C87630"/>
    <w:rsid w:val="00C905DF"/>
    <w:rsid w:val="00C90BC3"/>
    <w:rsid w:val="00C92237"/>
    <w:rsid w:val="00C93CA5"/>
    <w:rsid w:val="00C9790D"/>
    <w:rsid w:val="00CA3439"/>
    <w:rsid w:val="00CA3AB5"/>
    <w:rsid w:val="00CA4030"/>
    <w:rsid w:val="00CA4118"/>
    <w:rsid w:val="00CA610C"/>
    <w:rsid w:val="00CA69FE"/>
    <w:rsid w:val="00CA6A9C"/>
    <w:rsid w:val="00CB04D4"/>
    <w:rsid w:val="00CB5BD7"/>
    <w:rsid w:val="00CB5C2E"/>
    <w:rsid w:val="00CB5E2C"/>
    <w:rsid w:val="00CB768A"/>
    <w:rsid w:val="00CB789C"/>
    <w:rsid w:val="00CC0A25"/>
    <w:rsid w:val="00CC0CD2"/>
    <w:rsid w:val="00CC0D33"/>
    <w:rsid w:val="00CC325E"/>
    <w:rsid w:val="00CC76EB"/>
    <w:rsid w:val="00CD101E"/>
    <w:rsid w:val="00CD15F1"/>
    <w:rsid w:val="00CD3833"/>
    <w:rsid w:val="00CD3CDE"/>
    <w:rsid w:val="00CD6EA6"/>
    <w:rsid w:val="00CE0B89"/>
    <w:rsid w:val="00CE14EF"/>
    <w:rsid w:val="00CE3095"/>
    <w:rsid w:val="00CE7171"/>
    <w:rsid w:val="00CF0A93"/>
    <w:rsid w:val="00CF20E0"/>
    <w:rsid w:val="00CF4D33"/>
    <w:rsid w:val="00CF6286"/>
    <w:rsid w:val="00CF65FB"/>
    <w:rsid w:val="00CF6DC4"/>
    <w:rsid w:val="00D03C0F"/>
    <w:rsid w:val="00D06477"/>
    <w:rsid w:val="00D06BDE"/>
    <w:rsid w:val="00D07B4F"/>
    <w:rsid w:val="00D10A63"/>
    <w:rsid w:val="00D11459"/>
    <w:rsid w:val="00D1306A"/>
    <w:rsid w:val="00D16244"/>
    <w:rsid w:val="00D20208"/>
    <w:rsid w:val="00D211A0"/>
    <w:rsid w:val="00D23842"/>
    <w:rsid w:val="00D23EA2"/>
    <w:rsid w:val="00D31C4F"/>
    <w:rsid w:val="00D35B86"/>
    <w:rsid w:val="00D379F6"/>
    <w:rsid w:val="00D37A57"/>
    <w:rsid w:val="00D408C7"/>
    <w:rsid w:val="00D41998"/>
    <w:rsid w:val="00D423ED"/>
    <w:rsid w:val="00D45F69"/>
    <w:rsid w:val="00D47019"/>
    <w:rsid w:val="00D532AF"/>
    <w:rsid w:val="00D54422"/>
    <w:rsid w:val="00D54CF9"/>
    <w:rsid w:val="00D56477"/>
    <w:rsid w:val="00D60441"/>
    <w:rsid w:val="00D61549"/>
    <w:rsid w:val="00D61BC9"/>
    <w:rsid w:val="00D64B3D"/>
    <w:rsid w:val="00D65930"/>
    <w:rsid w:val="00D65E26"/>
    <w:rsid w:val="00D71176"/>
    <w:rsid w:val="00D7120B"/>
    <w:rsid w:val="00D71251"/>
    <w:rsid w:val="00D75924"/>
    <w:rsid w:val="00D777C3"/>
    <w:rsid w:val="00D80326"/>
    <w:rsid w:val="00D81C13"/>
    <w:rsid w:val="00D833A2"/>
    <w:rsid w:val="00D83AEB"/>
    <w:rsid w:val="00D83E4F"/>
    <w:rsid w:val="00D83FF7"/>
    <w:rsid w:val="00D85B28"/>
    <w:rsid w:val="00D8673B"/>
    <w:rsid w:val="00D900EA"/>
    <w:rsid w:val="00D90C06"/>
    <w:rsid w:val="00D92E01"/>
    <w:rsid w:val="00D942AC"/>
    <w:rsid w:val="00D94617"/>
    <w:rsid w:val="00D95665"/>
    <w:rsid w:val="00D9631F"/>
    <w:rsid w:val="00D96618"/>
    <w:rsid w:val="00D966FD"/>
    <w:rsid w:val="00D96E6E"/>
    <w:rsid w:val="00D970BE"/>
    <w:rsid w:val="00D973A9"/>
    <w:rsid w:val="00DA256C"/>
    <w:rsid w:val="00DA61D4"/>
    <w:rsid w:val="00DA7A87"/>
    <w:rsid w:val="00DA7C99"/>
    <w:rsid w:val="00DB17D0"/>
    <w:rsid w:val="00DC0138"/>
    <w:rsid w:val="00DC05F0"/>
    <w:rsid w:val="00DC17A8"/>
    <w:rsid w:val="00DC1C6F"/>
    <w:rsid w:val="00DC27A2"/>
    <w:rsid w:val="00DC4596"/>
    <w:rsid w:val="00DC59AF"/>
    <w:rsid w:val="00DC660C"/>
    <w:rsid w:val="00DC6CE8"/>
    <w:rsid w:val="00DC7074"/>
    <w:rsid w:val="00DC7B80"/>
    <w:rsid w:val="00DC7FA6"/>
    <w:rsid w:val="00DD115A"/>
    <w:rsid w:val="00DD3818"/>
    <w:rsid w:val="00DD4688"/>
    <w:rsid w:val="00DD4BE8"/>
    <w:rsid w:val="00DD4C22"/>
    <w:rsid w:val="00DD523B"/>
    <w:rsid w:val="00DD5294"/>
    <w:rsid w:val="00DD5E9A"/>
    <w:rsid w:val="00DD7C80"/>
    <w:rsid w:val="00DE0394"/>
    <w:rsid w:val="00DE051C"/>
    <w:rsid w:val="00DE19BB"/>
    <w:rsid w:val="00DE3C9F"/>
    <w:rsid w:val="00DE4E56"/>
    <w:rsid w:val="00DE68BA"/>
    <w:rsid w:val="00DF02E6"/>
    <w:rsid w:val="00DF282F"/>
    <w:rsid w:val="00DF2A4F"/>
    <w:rsid w:val="00DF2BFB"/>
    <w:rsid w:val="00DF2D60"/>
    <w:rsid w:val="00DF50C7"/>
    <w:rsid w:val="00DF510A"/>
    <w:rsid w:val="00DF71F4"/>
    <w:rsid w:val="00E00071"/>
    <w:rsid w:val="00E04A12"/>
    <w:rsid w:val="00E052B2"/>
    <w:rsid w:val="00E05B1B"/>
    <w:rsid w:val="00E05D35"/>
    <w:rsid w:val="00E063C7"/>
    <w:rsid w:val="00E067B7"/>
    <w:rsid w:val="00E074B0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A3B"/>
    <w:rsid w:val="00E2531A"/>
    <w:rsid w:val="00E263FF"/>
    <w:rsid w:val="00E31479"/>
    <w:rsid w:val="00E32F17"/>
    <w:rsid w:val="00E33CE7"/>
    <w:rsid w:val="00E3443B"/>
    <w:rsid w:val="00E37D1D"/>
    <w:rsid w:val="00E4026B"/>
    <w:rsid w:val="00E4517C"/>
    <w:rsid w:val="00E46F32"/>
    <w:rsid w:val="00E52D2D"/>
    <w:rsid w:val="00E5374C"/>
    <w:rsid w:val="00E53A60"/>
    <w:rsid w:val="00E540C5"/>
    <w:rsid w:val="00E56FC1"/>
    <w:rsid w:val="00E60282"/>
    <w:rsid w:val="00E60BBF"/>
    <w:rsid w:val="00E616F1"/>
    <w:rsid w:val="00E63DA1"/>
    <w:rsid w:val="00E66208"/>
    <w:rsid w:val="00E67237"/>
    <w:rsid w:val="00E67FEC"/>
    <w:rsid w:val="00E7192F"/>
    <w:rsid w:val="00E71AD6"/>
    <w:rsid w:val="00E727BA"/>
    <w:rsid w:val="00E7438B"/>
    <w:rsid w:val="00E80BF3"/>
    <w:rsid w:val="00E85057"/>
    <w:rsid w:val="00E850FA"/>
    <w:rsid w:val="00E85A6C"/>
    <w:rsid w:val="00E874BB"/>
    <w:rsid w:val="00E87525"/>
    <w:rsid w:val="00E914E1"/>
    <w:rsid w:val="00E92356"/>
    <w:rsid w:val="00E95E91"/>
    <w:rsid w:val="00E97C61"/>
    <w:rsid w:val="00EA0E40"/>
    <w:rsid w:val="00EA2427"/>
    <w:rsid w:val="00EB0E74"/>
    <w:rsid w:val="00EB0EEE"/>
    <w:rsid w:val="00EB18B6"/>
    <w:rsid w:val="00EB1B7B"/>
    <w:rsid w:val="00EB226B"/>
    <w:rsid w:val="00EB4A09"/>
    <w:rsid w:val="00EB5408"/>
    <w:rsid w:val="00EB57A9"/>
    <w:rsid w:val="00EB5F01"/>
    <w:rsid w:val="00EB7F39"/>
    <w:rsid w:val="00EC3479"/>
    <w:rsid w:val="00EC34CE"/>
    <w:rsid w:val="00EC4D16"/>
    <w:rsid w:val="00EC5035"/>
    <w:rsid w:val="00EC78CA"/>
    <w:rsid w:val="00EC7E3F"/>
    <w:rsid w:val="00ED0C75"/>
    <w:rsid w:val="00ED1271"/>
    <w:rsid w:val="00EE0712"/>
    <w:rsid w:val="00EE0FE1"/>
    <w:rsid w:val="00EE1995"/>
    <w:rsid w:val="00EE227D"/>
    <w:rsid w:val="00EE2BB5"/>
    <w:rsid w:val="00EE5405"/>
    <w:rsid w:val="00EF06E5"/>
    <w:rsid w:val="00EF2210"/>
    <w:rsid w:val="00EF3676"/>
    <w:rsid w:val="00EF3D17"/>
    <w:rsid w:val="00EF435E"/>
    <w:rsid w:val="00EF5598"/>
    <w:rsid w:val="00EF5C31"/>
    <w:rsid w:val="00EF5D54"/>
    <w:rsid w:val="00EF6BB8"/>
    <w:rsid w:val="00EF711A"/>
    <w:rsid w:val="00EF791A"/>
    <w:rsid w:val="00F01D1D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561D"/>
    <w:rsid w:val="00F20741"/>
    <w:rsid w:val="00F20924"/>
    <w:rsid w:val="00F21DBD"/>
    <w:rsid w:val="00F22599"/>
    <w:rsid w:val="00F233FC"/>
    <w:rsid w:val="00F2399F"/>
    <w:rsid w:val="00F2440B"/>
    <w:rsid w:val="00F2470E"/>
    <w:rsid w:val="00F24AB2"/>
    <w:rsid w:val="00F312C2"/>
    <w:rsid w:val="00F32C45"/>
    <w:rsid w:val="00F335CE"/>
    <w:rsid w:val="00F33A30"/>
    <w:rsid w:val="00F33DCA"/>
    <w:rsid w:val="00F35937"/>
    <w:rsid w:val="00F36225"/>
    <w:rsid w:val="00F36913"/>
    <w:rsid w:val="00F3706C"/>
    <w:rsid w:val="00F405A3"/>
    <w:rsid w:val="00F4064D"/>
    <w:rsid w:val="00F40D7E"/>
    <w:rsid w:val="00F42265"/>
    <w:rsid w:val="00F42393"/>
    <w:rsid w:val="00F4267F"/>
    <w:rsid w:val="00F4287F"/>
    <w:rsid w:val="00F43C5D"/>
    <w:rsid w:val="00F46E75"/>
    <w:rsid w:val="00F476AB"/>
    <w:rsid w:val="00F47899"/>
    <w:rsid w:val="00F47BC7"/>
    <w:rsid w:val="00F502D6"/>
    <w:rsid w:val="00F51322"/>
    <w:rsid w:val="00F518A1"/>
    <w:rsid w:val="00F5581A"/>
    <w:rsid w:val="00F5631E"/>
    <w:rsid w:val="00F607FF"/>
    <w:rsid w:val="00F611E5"/>
    <w:rsid w:val="00F6386F"/>
    <w:rsid w:val="00F64A35"/>
    <w:rsid w:val="00F64A77"/>
    <w:rsid w:val="00F650BB"/>
    <w:rsid w:val="00F65347"/>
    <w:rsid w:val="00F65C77"/>
    <w:rsid w:val="00F67D6F"/>
    <w:rsid w:val="00F72292"/>
    <w:rsid w:val="00F72EEC"/>
    <w:rsid w:val="00F736BE"/>
    <w:rsid w:val="00F74559"/>
    <w:rsid w:val="00F74994"/>
    <w:rsid w:val="00F77D75"/>
    <w:rsid w:val="00F819DB"/>
    <w:rsid w:val="00F81DFA"/>
    <w:rsid w:val="00F82109"/>
    <w:rsid w:val="00F829BB"/>
    <w:rsid w:val="00F82AAC"/>
    <w:rsid w:val="00F82DC4"/>
    <w:rsid w:val="00F83998"/>
    <w:rsid w:val="00F851AA"/>
    <w:rsid w:val="00F86985"/>
    <w:rsid w:val="00F86D7E"/>
    <w:rsid w:val="00F90737"/>
    <w:rsid w:val="00F93898"/>
    <w:rsid w:val="00F95F7D"/>
    <w:rsid w:val="00F9632D"/>
    <w:rsid w:val="00FA19A9"/>
    <w:rsid w:val="00FA1AFA"/>
    <w:rsid w:val="00FA20F0"/>
    <w:rsid w:val="00FA342A"/>
    <w:rsid w:val="00FA3762"/>
    <w:rsid w:val="00FA5EB7"/>
    <w:rsid w:val="00FA5F3E"/>
    <w:rsid w:val="00FA6B96"/>
    <w:rsid w:val="00FA7C4D"/>
    <w:rsid w:val="00FB0439"/>
    <w:rsid w:val="00FB40E5"/>
    <w:rsid w:val="00FB4A2B"/>
    <w:rsid w:val="00FB4EF3"/>
    <w:rsid w:val="00FB5BD8"/>
    <w:rsid w:val="00FB6128"/>
    <w:rsid w:val="00FB7A48"/>
    <w:rsid w:val="00FC0F14"/>
    <w:rsid w:val="00FC1FB0"/>
    <w:rsid w:val="00FC3738"/>
    <w:rsid w:val="00FC4281"/>
    <w:rsid w:val="00FC50F1"/>
    <w:rsid w:val="00FC624E"/>
    <w:rsid w:val="00FD05F8"/>
    <w:rsid w:val="00FD290D"/>
    <w:rsid w:val="00FD3395"/>
    <w:rsid w:val="00FD5703"/>
    <w:rsid w:val="00FE1116"/>
    <w:rsid w:val="00FE2701"/>
    <w:rsid w:val="00FE2810"/>
    <w:rsid w:val="00FE356D"/>
    <w:rsid w:val="00FE36FB"/>
    <w:rsid w:val="00FE3F37"/>
    <w:rsid w:val="00FE53BD"/>
    <w:rsid w:val="00FF01CC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B442D-9B6B-4B1C-BA8B-6BCC6D2B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1540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2958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1502</cp:revision>
  <cp:lastPrinted>2012-10-12T06:08:00Z</cp:lastPrinted>
  <dcterms:created xsi:type="dcterms:W3CDTF">2012-09-03T02:02:00Z</dcterms:created>
  <dcterms:modified xsi:type="dcterms:W3CDTF">2017-03-20T12:25:00Z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