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06C" w:rsidRDefault="00F3706C">
      <w:pPr>
        <w:jc w:val="center"/>
        <w:rPr>
          <w:rFonts w:ascii="Times New Roman" w:hAnsi="Times New Roman"/>
          <w:b/>
          <w:bCs/>
          <w:sz w:val="48"/>
        </w:rPr>
      </w:pPr>
    </w:p>
    <w:p w:rsidR="00F3706C" w:rsidRDefault="00F3706C">
      <w:pPr>
        <w:jc w:val="center"/>
        <w:rPr>
          <w:rFonts w:ascii="Times New Roman" w:hAnsi="Times New Roman"/>
          <w:b/>
          <w:bCs/>
          <w:sz w:val="48"/>
        </w:rPr>
      </w:pPr>
    </w:p>
    <w:p w:rsidR="00F3706C" w:rsidRDefault="004E3432">
      <w:pPr>
        <w:jc w:val="center"/>
        <w:rPr>
          <w:rFonts w:ascii="Times New Roman" w:hAnsi="Times New Roman"/>
          <w:b/>
          <w:bCs/>
          <w:sz w:val="48"/>
        </w:rPr>
      </w:pPr>
      <w:r>
        <w:rPr>
          <w:rFonts w:ascii="Times New Roman" w:hAnsi="Times New Roman" w:hint="eastAsia"/>
          <w:b/>
          <w:bCs/>
          <w:sz w:val="48"/>
        </w:rPr>
        <w:t>科尔本</w:t>
      </w:r>
      <w:r w:rsidR="00FF3286">
        <w:rPr>
          <w:rFonts w:ascii="Times New Roman" w:hAnsi="Times New Roman" w:hint="eastAsia"/>
          <w:b/>
          <w:bCs/>
          <w:sz w:val="48"/>
        </w:rPr>
        <w:t>WMS</w:t>
      </w:r>
      <w:r w:rsidR="00EB5408">
        <w:rPr>
          <w:rFonts w:ascii="Times New Roman" w:hAnsi="Times New Roman" w:hint="eastAsia"/>
          <w:b/>
          <w:bCs/>
          <w:sz w:val="48"/>
        </w:rPr>
        <w:t>项目</w:t>
      </w:r>
    </w:p>
    <w:p w:rsidR="00F3706C" w:rsidRDefault="008D0229">
      <w:pPr>
        <w:jc w:val="center"/>
        <w:rPr>
          <w:rFonts w:ascii="Times New Roman" w:hAnsi="Times New Roman"/>
          <w:sz w:val="36"/>
        </w:rPr>
      </w:pPr>
      <w:bookmarkStart w:id="0" w:name="_Toc68423961"/>
      <w:r>
        <w:rPr>
          <w:rFonts w:ascii="Times New Roman" w:hAnsi="Times New Roman" w:hint="eastAsia"/>
          <w:sz w:val="36"/>
        </w:rPr>
        <w:t>业务蓝图文档</w:t>
      </w:r>
      <w:bookmarkEnd w:id="0"/>
    </w:p>
    <w:p w:rsidR="00F3706C" w:rsidRPr="00CB789C" w:rsidRDefault="00F3706C">
      <w:pPr>
        <w:jc w:val="center"/>
        <w:rPr>
          <w:rFonts w:ascii="Times New Roman" w:hAnsi="Times New Roman"/>
          <w:sz w:val="36"/>
        </w:rPr>
      </w:pPr>
    </w:p>
    <w:p w:rsidR="00F3706C" w:rsidRDefault="00F3706C">
      <w:pPr>
        <w:jc w:val="center"/>
        <w:rPr>
          <w:rFonts w:ascii="Times New Roman" w:hAnsi="Times New Roman"/>
          <w:sz w:val="36"/>
        </w:rPr>
      </w:pPr>
    </w:p>
    <w:p w:rsidR="00F3706C" w:rsidRDefault="00F3706C">
      <w:pPr>
        <w:jc w:val="center"/>
        <w:rPr>
          <w:rFonts w:ascii="Times New Roman" w:hAnsi="Times New Roman"/>
          <w:sz w:val="36"/>
        </w:rPr>
      </w:pPr>
    </w:p>
    <w:p w:rsidR="008D0229" w:rsidRPr="004E3432" w:rsidRDefault="00BB37BC">
      <w:pPr>
        <w:jc w:val="center"/>
        <w:rPr>
          <w:rFonts w:ascii="Times New Roman" w:hAnsi="Times New Roman"/>
          <w:b/>
          <w:bCs/>
          <w:sz w:val="44"/>
        </w:rPr>
      </w:pPr>
      <w:r w:rsidRPr="004E3432">
        <w:rPr>
          <w:rFonts w:ascii="Times New Roman" w:hAnsi="Times New Roman" w:hint="eastAsia"/>
          <w:b/>
          <w:bCs/>
          <w:sz w:val="44"/>
        </w:rPr>
        <w:t>上架</w:t>
      </w:r>
      <w:r w:rsidR="00B86C4C" w:rsidRPr="004E3432">
        <w:rPr>
          <w:rFonts w:ascii="Times New Roman" w:hAnsi="Times New Roman" w:hint="eastAsia"/>
          <w:b/>
          <w:bCs/>
          <w:sz w:val="44"/>
        </w:rPr>
        <w:t>流程</w:t>
      </w:r>
    </w:p>
    <w:p w:rsidR="00F3706C" w:rsidRPr="004E3432" w:rsidRDefault="00FF3286">
      <w:pPr>
        <w:jc w:val="center"/>
        <w:rPr>
          <w:rFonts w:ascii="Times New Roman" w:hAnsi="Times New Roman"/>
          <w:b/>
          <w:bCs/>
          <w:sz w:val="44"/>
        </w:rPr>
      </w:pPr>
      <w:r w:rsidRPr="004E3432">
        <w:rPr>
          <w:rFonts w:ascii="Times New Roman" w:hAnsi="Times New Roman"/>
          <w:b/>
          <w:bCs/>
          <w:sz w:val="44"/>
        </w:rPr>
        <w:t>WMS_</w:t>
      </w:r>
      <w:r w:rsidR="00935AE1" w:rsidRPr="004E3432">
        <w:rPr>
          <w:rFonts w:ascii="Times New Roman" w:hAnsi="Times New Roman"/>
          <w:b/>
          <w:bCs/>
          <w:sz w:val="44"/>
        </w:rPr>
        <w:t>0</w:t>
      </w:r>
      <w:r w:rsidR="00A35624" w:rsidRPr="004E3432">
        <w:rPr>
          <w:rFonts w:ascii="Times New Roman" w:hAnsi="Times New Roman"/>
          <w:b/>
          <w:bCs/>
          <w:sz w:val="44"/>
        </w:rPr>
        <w:t>1</w:t>
      </w:r>
      <w:r w:rsidR="00CD6EA6" w:rsidRPr="004E3432">
        <w:rPr>
          <w:rFonts w:ascii="Times New Roman" w:hAnsi="Times New Roman"/>
          <w:b/>
          <w:bCs/>
          <w:sz w:val="44"/>
        </w:rPr>
        <w:t>4</w:t>
      </w:r>
    </w:p>
    <w:p w:rsidR="00F3706C" w:rsidRPr="00F93898" w:rsidRDefault="00F3706C">
      <w:pPr>
        <w:jc w:val="center"/>
        <w:rPr>
          <w:rFonts w:ascii="Times New Roman" w:hAnsi="Times New Roman"/>
          <w:b/>
          <w:bCs/>
          <w:sz w:val="44"/>
        </w:rPr>
      </w:pPr>
    </w:p>
    <w:p w:rsidR="00F3706C" w:rsidRDefault="00F3706C">
      <w:pPr>
        <w:jc w:val="center"/>
        <w:rPr>
          <w:rFonts w:ascii="Times New Roman" w:hAnsi="Times New Roman"/>
          <w:b/>
          <w:bCs/>
          <w:sz w:val="44"/>
        </w:rPr>
      </w:pPr>
    </w:p>
    <w:p w:rsidR="009010D6" w:rsidRDefault="009010D6">
      <w:pPr>
        <w:jc w:val="center"/>
        <w:rPr>
          <w:rFonts w:ascii="Times New Roman" w:hAnsi="Times New Roman"/>
          <w:b/>
          <w:bCs/>
          <w:sz w:val="44"/>
        </w:rPr>
      </w:pPr>
    </w:p>
    <w:p w:rsidR="00BE578C" w:rsidRDefault="00BE578C">
      <w:pPr>
        <w:jc w:val="center"/>
        <w:rPr>
          <w:rFonts w:ascii="Times New Roman" w:hAnsi="Times New Roman"/>
          <w:b/>
          <w:bCs/>
          <w:sz w:val="44"/>
        </w:rPr>
      </w:pPr>
    </w:p>
    <w:p w:rsidR="00BE578C" w:rsidRDefault="00BE578C">
      <w:pPr>
        <w:jc w:val="center"/>
        <w:rPr>
          <w:rFonts w:ascii="Times New Roman" w:hAnsi="Times New Roman"/>
          <w:b/>
          <w:bCs/>
          <w:sz w:val="44"/>
        </w:rPr>
      </w:pPr>
    </w:p>
    <w:p w:rsidR="00F3706C" w:rsidRDefault="00F3706C">
      <w:pPr>
        <w:jc w:val="center"/>
        <w:rPr>
          <w:rFonts w:ascii="Times New Roman" w:hAnsi="Times New Roman"/>
          <w:b/>
          <w:bCs/>
          <w:sz w:val="84"/>
        </w:rPr>
      </w:pPr>
    </w:p>
    <w:p w:rsidR="00F3706C" w:rsidRDefault="00974289" w:rsidP="00283293">
      <w:pPr>
        <w:jc w:val="center"/>
        <w:rPr>
          <w:rFonts w:ascii="Times New Roman" w:hAnsi="Times New Roman"/>
          <w:sz w:val="84"/>
        </w:rPr>
      </w:pPr>
      <w:r>
        <w:rPr>
          <w:rFonts w:ascii="Times New Roman" w:hAnsi="Times New Roman"/>
          <w:b/>
          <w:bCs/>
          <w:sz w:val="84"/>
        </w:rPr>
        <w:t xml:space="preserve">                        </w:t>
      </w:r>
    </w:p>
    <w:p w:rsidR="00F3706C" w:rsidRDefault="00F3706C">
      <w:pPr>
        <w:rPr>
          <w:rFonts w:ascii="Times New Roman" w:hAnsi="Times New Roman"/>
          <w:sz w:val="84"/>
        </w:rPr>
      </w:pPr>
    </w:p>
    <w:p w:rsidR="00F3706C" w:rsidRDefault="00F3706C">
      <w:pPr>
        <w:rPr>
          <w:rFonts w:ascii="Times New Roman" w:hAnsi="Times New Roman"/>
          <w:sz w:val="84"/>
        </w:rPr>
      </w:pPr>
    </w:p>
    <w:p w:rsidR="00F3706C" w:rsidRDefault="00F3706C">
      <w:pPr>
        <w:rPr>
          <w:rFonts w:ascii="Times New Roman" w:hAnsi="Times New Roman"/>
          <w:sz w:val="84"/>
        </w:rPr>
      </w:pPr>
    </w:p>
    <w:p w:rsidR="00F3706C" w:rsidRDefault="00EB5408">
      <w:pPr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 w:hint="eastAsia"/>
          <w:sz w:val="36"/>
        </w:rPr>
        <w:t>文档创建日期</w:t>
      </w:r>
    </w:p>
    <w:p w:rsidR="00F3706C" w:rsidRPr="004E3432" w:rsidRDefault="00DC7074">
      <w:pPr>
        <w:pStyle w:val="a7"/>
      </w:pPr>
      <w:r w:rsidRPr="004E3432">
        <w:rPr>
          <w:rFonts w:hint="eastAsia"/>
        </w:rPr>
        <w:t>201</w:t>
      </w:r>
      <w:r w:rsidR="004E3432" w:rsidRPr="004E3432">
        <w:t>7</w:t>
      </w:r>
      <w:r w:rsidR="00FF3286" w:rsidRPr="004E3432">
        <w:rPr>
          <w:rFonts w:hint="eastAsia"/>
        </w:rPr>
        <w:t>-</w:t>
      </w:r>
      <w:r w:rsidR="004E3432" w:rsidRPr="004E3432">
        <w:t>3</w:t>
      </w:r>
      <w:r w:rsidR="00B86C4C" w:rsidRPr="004E3432">
        <w:rPr>
          <w:rFonts w:hint="eastAsia"/>
        </w:rPr>
        <w:t>-</w:t>
      </w:r>
      <w:r w:rsidR="004E3432">
        <w:t>20</w:t>
      </w:r>
    </w:p>
    <w:p w:rsidR="009010D6" w:rsidRDefault="009010D6" w:rsidP="009010D6">
      <w:pPr>
        <w:pStyle w:val="a7"/>
        <w:jc w:val="left"/>
        <w:rPr>
          <w:szCs w:val="36"/>
        </w:rPr>
      </w:pPr>
      <w:bookmarkStart w:id="1" w:name="_Toc451847378"/>
      <w:bookmarkStart w:id="2" w:name="_Toc451849146"/>
      <w:bookmarkStart w:id="3" w:name="_Toc451906394"/>
      <w:bookmarkStart w:id="4" w:name="_Toc451907213"/>
      <w:bookmarkStart w:id="5" w:name="_Toc451907505"/>
      <w:bookmarkStart w:id="6" w:name="_Toc451907604"/>
      <w:bookmarkStart w:id="7" w:name="_Toc451907750"/>
      <w:bookmarkStart w:id="8" w:name="_Toc451907908"/>
      <w:bookmarkStart w:id="9" w:name="_Toc451908022"/>
      <w:r w:rsidRPr="00E5380E">
        <w:rPr>
          <w:rFonts w:hint="eastAsia"/>
          <w:szCs w:val="36"/>
        </w:rPr>
        <w:t>文档信息</w:t>
      </w:r>
    </w:p>
    <w:p w:rsidR="009010D6" w:rsidRPr="007A059D" w:rsidRDefault="009010D6" w:rsidP="009010D6"/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5940"/>
      </w:tblGrid>
      <w:tr w:rsidR="009010D6" w:rsidTr="00AB4F1E">
        <w:trPr>
          <w:trHeight w:val="529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lastRenderedPageBreak/>
              <w:t>作者：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4E3432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hint="eastAsia"/>
                <w:i w:val="0"/>
                <w:color w:val="000000"/>
                <w:sz w:val="24"/>
                <w:szCs w:val="24"/>
              </w:rPr>
              <w:t>王祥</w:t>
            </w:r>
          </w:p>
        </w:tc>
      </w:tr>
      <w:tr w:rsidR="009010D6" w:rsidTr="00AB4F1E">
        <w:trPr>
          <w:trHeight w:val="529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创建日期（</w:t>
            </w:r>
            <w:r>
              <w:rPr>
                <w:rFonts w:hint="eastAsia"/>
                <w:i w:val="0"/>
                <w:sz w:val="24"/>
                <w:szCs w:val="24"/>
              </w:rPr>
              <w:t>yyyy-mm-dd</w:t>
            </w:r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FF3286" w:rsidP="004E3432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hint="eastAsia"/>
                <w:i w:val="0"/>
                <w:color w:val="000000"/>
                <w:sz w:val="24"/>
                <w:szCs w:val="24"/>
              </w:rPr>
              <w:t>201</w:t>
            </w:r>
            <w:r w:rsidR="004E3432">
              <w:rPr>
                <w:i w:val="0"/>
                <w:color w:val="000000"/>
                <w:sz w:val="24"/>
                <w:szCs w:val="24"/>
              </w:rPr>
              <w:t>7</w:t>
            </w:r>
            <w:r>
              <w:rPr>
                <w:rFonts w:hint="eastAsia"/>
                <w:i w:val="0"/>
                <w:color w:val="000000"/>
                <w:sz w:val="24"/>
                <w:szCs w:val="24"/>
              </w:rPr>
              <w:t>-</w:t>
            </w:r>
            <w:r w:rsidR="004E3432">
              <w:rPr>
                <w:i w:val="0"/>
                <w:color w:val="000000"/>
                <w:sz w:val="24"/>
                <w:szCs w:val="24"/>
              </w:rPr>
              <w:t>3</w:t>
            </w:r>
            <w:r w:rsidR="009D24ED">
              <w:rPr>
                <w:rFonts w:hint="eastAsia"/>
                <w:i w:val="0"/>
                <w:color w:val="000000"/>
                <w:sz w:val="24"/>
                <w:szCs w:val="24"/>
              </w:rPr>
              <w:t>-</w:t>
            </w:r>
            <w:r w:rsidR="004E3432">
              <w:rPr>
                <w:i w:val="0"/>
                <w:color w:val="000000"/>
                <w:sz w:val="24"/>
                <w:szCs w:val="24"/>
              </w:rPr>
              <w:t>20</w:t>
            </w:r>
          </w:p>
        </w:tc>
      </w:tr>
      <w:tr w:rsidR="009010D6" w:rsidTr="00AB4F1E">
        <w:trPr>
          <w:trHeight w:val="545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审核者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rFonts w:ascii="Times New Roman" w:hAnsi="Times New Roman"/>
                <w:i w:val="0"/>
                <w:color w:val="0000FF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审核</w:t>
            </w:r>
            <w:r w:rsidRPr="00E5380E">
              <w:rPr>
                <w:rFonts w:hint="eastAsia"/>
                <w:i w:val="0"/>
                <w:sz w:val="24"/>
                <w:szCs w:val="24"/>
              </w:rPr>
              <w:t>日期</w:t>
            </w:r>
            <w:r>
              <w:rPr>
                <w:rFonts w:hint="eastAsia"/>
                <w:i w:val="0"/>
                <w:sz w:val="24"/>
                <w:szCs w:val="24"/>
              </w:rPr>
              <w:t>（</w:t>
            </w:r>
            <w:r>
              <w:rPr>
                <w:rFonts w:hint="eastAsia"/>
                <w:i w:val="0"/>
                <w:sz w:val="24"/>
                <w:szCs w:val="24"/>
              </w:rPr>
              <w:t>yyyy-mm-dd</w:t>
            </w:r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最后修订者：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最后修订日期（</w:t>
            </w:r>
            <w:r>
              <w:rPr>
                <w:rFonts w:hint="eastAsia"/>
                <w:i w:val="0"/>
                <w:sz w:val="24"/>
                <w:szCs w:val="24"/>
              </w:rPr>
              <w:t>yyyy-mm-dd</w:t>
            </w:r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A365B1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 w:rsidRPr="001F1C38">
              <w:rPr>
                <w:rFonts w:hint="eastAsia"/>
                <w:i w:val="0"/>
                <w:sz w:val="24"/>
                <w:szCs w:val="24"/>
              </w:rPr>
              <w:t>文档类型</w:t>
            </w:r>
            <w:r>
              <w:rPr>
                <w:rFonts w:hint="eastAsia"/>
                <w:i w:val="0"/>
                <w:sz w:val="24"/>
                <w:szCs w:val="24"/>
              </w:rPr>
              <w:t>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hint="eastAsia"/>
                <w:i w:val="0"/>
                <w:color w:val="000000"/>
                <w:sz w:val="24"/>
                <w:szCs w:val="24"/>
              </w:rPr>
              <w:t>项目交付件</w:t>
            </w:r>
          </w:p>
        </w:tc>
      </w:tr>
    </w:tbl>
    <w:p w:rsidR="009010D6" w:rsidRDefault="009010D6" w:rsidP="009010D6"/>
    <w:p w:rsidR="009010D6" w:rsidRDefault="009010D6" w:rsidP="009010D6">
      <w:pPr>
        <w:pStyle w:val="a7"/>
        <w:jc w:val="left"/>
        <w:rPr>
          <w:szCs w:val="36"/>
        </w:rPr>
      </w:pPr>
      <w:r w:rsidRPr="00E5380E">
        <w:rPr>
          <w:rFonts w:hint="eastAsia"/>
          <w:szCs w:val="36"/>
        </w:rPr>
        <w:t>文档修订历史</w:t>
      </w:r>
    </w:p>
    <w:p w:rsidR="009010D6" w:rsidRPr="007A059D" w:rsidRDefault="009010D6" w:rsidP="009010D6"/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701"/>
        <w:gridCol w:w="1559"/>
        <w:gridCol w:w="5287"/>
      </w:tblGrid>
      <w:tr w:rsidR="009010D6" w:rsidTr="00461D2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461D26">
            <w:pPr>
              <w:jc w:val="center"/>
              <w:rPr>
                <w:b/>
                <w:sz w:val="24"/>
              </w:rPr>
            </w:pPr>
            <w:r w:rsidRPr="00E5380E">
              <w:rPr>
                <w:rFonts w:hint="eastAsia"/>
                <w:b/>
                <w:sz w:val="24"/>
              </w:rPr>
              <w:t>版本</w:t>
            </w:r>
            <w:r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461D2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修订</w:t>
            </w:r>
            <w:r w:rsidRPr="00E5380E"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461D26">
            <w:pPr>
              <w:pStyle w:val="a3"/>
              <w:jc w:val="center"/>
              <w:rPr>
                <w:b/>
                <w:sz w:val="24"/>
              </w:rPr>
            </w:pPr>
            <w:r w:rsidRPr="00E5380E">
              <w:rPr>
                <w:rFonts w:hint="eastAsia"/>
                <w:b/>
                <w:sz w:val="24"/>
              </w:rPr>
              <w:t>修订者</w:t>
            </w:r>
          </w:p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9D24E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修订</w:t>
            </w:r>
            <w:r w:rsidRPr="00E5380E">
              <w:rPr>
                <w:rFonts w:hint="eastAsia"/>
                <w:b/>
                <w:sz w:val="24"/>
              </w:rPr>
              <w:t>内容</w:t>
            </w:r>
          </w:p>
        </w:tc>
      </w:tr>
      <w:tr w:rsidR="009010D6" w:rsidRPr="008236D2" w:rsidTr="00461D26">
        <w:trPr>
          <w:trHeight w:val="459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9010D6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  <w:r w:rsidR="009D24ED">
              <w:rPr>
                <w:rFonts w:cs="Arial" w:hint="eastAsia"/>
              </w:rPr>
              <w:t>1.0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EF2210" w:rsidP="004E3432">
            <w:r>
              <w:rPr>
                <w:rFonts w:hint="eastAsia"/>
              </w:rPr>
              <w:t>201</w:t>
            </w:r>
            <w:r w:rsidR="004E3432">
              <w:t>7</w:t>
            </w:r>
            <w:r w:rsidR="009D24ED">
              <w:rPr>
                <w:rFonts w:hint="eastAsia"/>
              </w:rPr>
              <w:t>-</w:t>
            </w:r>
            <w:r w:rsidR="004E3432">
              <w:t>3</w:t>
            </w:r>
            <w:r>
              <w:rPr>
                <w:rFonts w:hint="eastAsia"/>
              </w:rPr>
              <w:t>-</w:t>
            </w:r>
            <w:r w:rsidR="00002280">
              <w:t>2</w:t>
            </w:r>
            <w:r w:rsidR="004E3432">
              <w:t>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4E3432" w:rsidP="009010D6">
            <w:r>
              <w:rPr>
                <w:rFonts w:hint="eastAsia"/>
              </w:rPr>
              <w:t>王祥</w:t>
            </w:r>
          </w:p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D24ED" w:rsidP="009010D6">
            <w:r>
              <w:rPr>
                <w:rFonts w:hint="eastAsia"/>
              </w:rPr>
              <w:t>文档创建</w:t>
            </w:r>
          </w:p>
        </w:tc>
      </w:tr>
      <w:tr w:rsidR="009010D6" w:rsidRPr="008236D2" w:rsidTr="00461D26">
        <w:trPr>
          <w:trHeight w:val="409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14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06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13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18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</w:tbl>
    <w:p w:rsidR="00083396" w:rsidRDefault="009010D6" w:rsidP="00083396">
      <w:pPr>
        <w:overflowPunct/>
        <w:autoSpaceDE/>
        <w:autoSpaceDN/>
        <w:adjustRightInd/>
        <w:textAlignment w:val="auto"/>
        <w:rPr>
          <w:b/>
          <w:bCs/>
          <w:sz w:val="44"/>
          <w:szCs w:val="44"/>
        </w:rPr>
      </w:pPr>
      <w:r>
        <w:br w:type="page"/>
      </w:r>
    </w:p>
    <w:p w:rsidR="009010D6" w:rsidRPr="00D012B2" w:rsidRDefault="009010D6" w:rsidP="009010D6">
      <w:pPr>
        <w:pStyle w:val="a3"/>
        <w:ind w:firstLine="883"/>
        <w:jc w:val="center"/>
        <w:rPr>
          <w:b/>
          <w:bCs/>
          <w:sz w:val="44"/>
          <w:szCs w:val="44"/>
        </w:rPr>
      </w:pPr>
      <w:r w:rsidRPr="00D012B2">
        <w:rPr>
          <w:rFonts w:hint="eastAsia"/>
          <w:b/>
          <w:bCs/>
          <w:sz w:val="44"/>
          <w:szCs w:val="44"/>
        </w:rPr>
        <w:lastRenderedPageBreak/>
        <w:t>签字页</w:t>
      </w:r>
    </w:p>
    <w:p w:rsidR="009010D6" w:rsidRPr="00F6083C" w:rsidRDefault="009010D6" w:rsidP="005E692D">
      <w:pPr>
        <w:spacing w:beforeLines="100" w:before="240" w:afterLines="100" w:after="240"/>
        <w:ind w:firstLine="600"/>
        <w:rPr>
          <w:sz w:val="30"/>
          <w:szCs w:val="30"/>
        </w:rPr>
      </w:pPr>
      <w:r w:rsidRPr="00F6083C">
        <w:rPr>
          <w:rFonts w:hint="eastAsia"/>
          <w:sz w:val="30"/>
          <w:szCs w:val="30"/>
        </w:rPr>
        <w:t>以下是对</w:t>
      </w:r>
      <w:r w:rsidR="004E3432">
        <w:rPr>
          <w:rFonts w:hint="eastAsia"/>
          <w:sz w:val="30"/>
          <w:szCs w:val="30"/>
        </w:rPr>
        <w:t>科尔本</w:t>
      </w:r>
      <w:r w:rsidR="00240FBB">
        <w:rPr>
          <w:sz w:val="30"/>
          <w:szCs w:val="30"/>
        </w:rPr>
        <w:t>WMS</w:t>
      </w:r>
      <w:r w:rsidRPr="00F6083C">
        <w:rPr>
          <w:rFonts w:hint="eastAsia"/>
          <w:sz w:val="30"/>
          <w:szCs w:val="30"/>
        </w:rPr>
        <w:t>项目</w:t>
      </w:r>
      <w:r w:rsidR="008D0229">
        <w:rPr>
          <w:rFonts w:hint="eastAsia"/>
          <w:sz w:val="30"/>
          <w:szCs w:val="30"/>
        </w:rPr>
        <w:t>业务蓝图</w:t>
      </w:r>
      <w:r w:rsidRPr="00F6083C">
        <w:rPr>
          <w:rFonts w:hint="eastAsia"/>
          <w:sz w:val="30"/>
          <w:szCs w:val="30"/>
        </w:rPr>
        <w:t>文档的</w:t>
      </w:r>
      <w:r>
        <w:rPr>
          <w:rFonts w:hint="eastAsia"/>
          <w:sz w:val="30"/>
          <w:szCs w:val="30"/>
        </w:rPr>
        <w:t>签字</w:t>
      </w:r>
      <w:r w:rsidRPr="00F6083C">
        <w:rPr>
          <w:rFonts w:hint="eastAsia"/>
          <w:sz w:val="30"/>
          <w:szCs w:val="30"/>
        </w:rPr>
        <w:t>确认：</w:t>
      </w:r>
    </w:p>
    <w:tbl>
      <w:tblPr>
        <w:tblW w:w="87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1489"/>
        <w:gridCol w:w="1241"/>
        <w:gridCol w:w="2719"/>
        <w:gridCol w:w="2448"/>
      </w:tblGrid>
      <w:tr w:rsidR="009010D6" w:rsidTr="00937FEE">
        <w:trPr>
          <w:trHeight w:val="835"/>
        </w:trPr>
        <w:tc>
          <w:tcPr>
            <w:tcW w:w="851" w:type="dxa"/>
            <w:shd w:val="clear" w:color="auto" w:fill="E0E0E0"/>
            <w:vAlign w:val="center"/>
          </w:tcPr>
          <w:p w:rsidR="009010D6" w:rsidRPr="005D05A7" w:rsidRDefault="009010D6" w:rsidP="009010D6">
            <w:pPr>
              <w:ind w:firstLineChars="66" w:firstLine="199"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E0E0E0"/>
            <w:vAlign w:val="center"/>
          </w:tcPr>
          <w:p w:rsidR="009010D6" w:rsidRPr="005D05A7" w:rsidRDefault="00122864" w:rsidP="00937FEE">
            <w:pPr>
              <w:ind w:firstLineChars="115" w:firstLine="346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姓名</w:t>
            </w:r>
          </w:p>
        </w:tc>
        <w:tc>
          <w:tcPr>
            <w:tcW w:w="1241" w:type="dxa"/>
            <w:shd w:val="clear" w:color="auto" w:fill="E0E0E0"/>
            <w:vAlign w:val="center"/>
          </w:tcPr>
          <w:p w:rsidR="009010D6" w:rsidRPr="005D05A7" w:rsidRDefault="009010D6" w:rsidP="00937FEE">
            <w:pPr>
              <w:ind w:firstLineChars="50" w:firstLine="151"/>
              <w:jc w:val="both"/>
              <w:rPr>
                <w:b/>
                <w:bCs/>
                <w:sz w:val="30"/>
                <w:szCs w:val="30"/>
              </w:rPr>
            </w:pPr>
            <w:r w:rsidRPr="005D05A7">
              <w:rPr>
                <w:rFonts w:hint="eastAsia"/>
                <w:b/>
                <w:bCs/>
                <w:sz w:val="30"/>
                <w:szCs w:val="30"/>
              </w:rPr>
              <w:t>部</w:t>
            </w:r>
            <w:r w:rsidR="00937FEE">
              <w:rPr>
                <w:rFonts w:hint="eastAsia"/>
                <w:b/>
                <w:bCs/>
                <w:sz w:val="30"/>
                <w:szCs w:val="30"/>
              </w:rPr>
              <w:t xml:space="preserve"> </w:t>
            </w:r>
            <w:r w:rsidRPr="005D05A7">
              <w:rPr>
                <w:rFonts w:hint="eastAsia"/>
                <w:b/>
                <w:bCs/>
                <w:sz w:val="30"/>
                <w:szCs w:val="30"/>
              </w:rPr>
              <w:t>门</w:t>
            </w:r>
          </w:p>
        </w:tc>
        <w:tc>
          <w:tcPr>
            <w:tcW w:w="2719" w:type="dxa"/>
            <w:shd w:val="clear" w:color="auto" w:fill="E0E0E0"/>
            <w:vAlign w:val="center"/>
          </w:tcPr>
          <w:p w:rsidR="009010D6" w:rsidRPr="005D05A7" w:rsidRDefault="009010D6" w:rsidP="00937FEE">
            <w:pPr>
              <w:ind w:firstLineChars="250" w:firstLine="753"/>
              <w:jc w:val="both"/>
              <w:rPr>
                <w:b/>
                <w:bCs/>
                <w:sz w:val="30"/>
                <w:szCs w:val="30"/>
              </w:rPr>
            </w:pPr>
            <w:r w:rsidRPr="005D05A7">
              <w:rPr>
                <w:rFonts w:hint="eastAsia"/>
                <w:b/>
                <w:bCs/>
                <w:sz w:val="30"/>
                <w:szCs w:val="30"/>
              </w:rPr>
              <w:t>签</w:t>
            </w:r>
            <w:r w:rsidR="00937FEE">
              <w:rPr>
                <w:rFonts w:hint="eastAsia"/>
                <w:b/>
                <w:bCs/>
                <w:sz w:val="30"/>
                <w:szCs w:val="30"/>
              </w:rPr>
              <w:t xml:space="preserve">   </w:t>
            </w:r>
            <w:r w:rsidRPr="005D05A7">
              <w:rPr>
                <w:rFonts w:hint="eastAsia"/>
                <w:b/>
                <w:bCs/>
                <w:sz w:val="30"/>
                <w:szCs w:val="30"/>
              </w:rPr>
              <w:t>字</w:t>
            </w:r>
          </w:p>
        </w:tc>
        <w:tc>
          <w:tcPr>
            <w:tcW w:w="2448" w:type="dxa"/>
            <w:shd w:val="clear" w:color="auto" w:fill="E0E0E0"/>
            <w:vAlign w:val="center"/>
          </w:tcPr>
          <w:p w:rsidR="009010D6" w:rsidRPr="005D05A7" w:rsidRDefault="009010D6" w:rsidP="00937FEE">
            <w:pPr>
              <w:ind w:firstLine="602"/>
              <w:jc w:val="both"/>
              <w:rPr>
                <w:b/>
                <w:bCs/>
                <w:sz w:val="30"/>
                <w:szCs w:val="30"/>
              </w:rPr>
            </w:pPr>
            <w:r w:rsidRPr="005D05A7">
              <w:rPr>
                <w:rFonts w:hint="eastAsia"/>
                <w:b/>
                <w:bCs/>
                <w:sz w:val="30"/>
                <w:szCs w:val="30"/>
              </w:rPr>
              <w:t>日</w:t>
            </w:r>
            <w:r w:rsidR="00937FEE">
              <w:rPr>
                <w:rFonts w:hint="eastAsia"/>
                <w:b/>
                <w:bCs/>
                <w:sz w:val="30"/>
                <w:szCs w:val="30"/>
              </w:rPr>
              <w:t xml:space="preserve">  </w:t>
            </w:r>
            <w:r w:rsidRPr="005D05A7">
              <w:rPr>
                <w:rFonts w:hint="eastAsia"/>
                <w:b/>
                <w:bCs/>
                <w:sz w:val="30"/>
                <w:szCs w:val="30"/>
              </w:rPr>
              <w:t>期</w:t>
            </w:r>
          </w:p>
        </w:tc>
      </w:tr>
      <w:tr w:rsidR="009010D6" w:rsidTr="00AB4F1E">
        <w:trPr>
          <w:trHeight w:hRule="exact" w:val="966"/>
        </w:trPr>
        <w:tc>
          <w:tcPr>
            <w:tcW w:w="851" w:type="dxa"/>
            <w:vMerge w:val="restart"/>
            <w:vAlign w:val="center"/>
          </w:tcPr>
          <w:p w:rsidR="009010D6" w:rsidRPr="005D05A7" w:rsidRDefault="009010D6" w:rsidP="00AB4F1E">
            <w:pPr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>审阅批准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0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</w:tr>
    </w:tbl>
    <w:p w:rsidR="009010D6" w:rsidRDefault="009010D6" w:rsidP="009010D6">
      <w:pPr>
        <w:ind w:firstLine="883"/>
        <w:jc w:val="center"/>
        <w:rPr>
          <w:rFonts w:ascii="黑体" w:eastAsia="黑体"/>
          <w:b/>
          <w:bCs/>
          <w:sz w:val="44"/>
          <w:szCs w:val="44"/>
        </w:rPr>
      </w:pPr>
    </w:p>
    <w:p w:rsidR="009010D6" w:rsidRDefault="009010D6" w:rsidP="009010D6">
      <w:pPr>
        <w:ind w:firstLine="883"/>
        <w:jc w:val="center"/>
        <w:rPr>
          <w:rFonts w:ascii="黑体" w:eastAsia="黑体"/>
          <w:b/>
          <w:bCs/>
          <w:sz w:val="44"/>
          <w:szCs w:val="44"/>
        </w:rPr>
      </w:pPr>
    </w:p>
    <w:p w:rsidR="00171283" w:rsidRDefault="00171283" w:rsidP="009010D6">
      <w:pPr>
        <w:pStyle w:val="a7"/>
        <w:jc w:val="left"/>
      </w:pPr>
    </w:p>
    <w:p w:rsidR="009010D6" w:rsidRDefault="009010D6" w:rsidP="009010D6">
      <w:pPr>
        <w:pStyle w:val="a7"/>
        <w:jc w:val="left"/>
        <w:sectPr w:rsidR="009010D6" w:rsidSect="006E1DCE">
          <w:headerReference w:type="default" r:id="rId8"/>
          <w:type w:val="oddPage"/>
          <w:pgSz w:w="11907" w:h="16840" w:code="9"/>
          <w:pgMar w:top="992" w:right="1701" w:bottom="1134" w:left="1797" w:header="720" w:footer="360" w:gutter="0"/>
          <w:cols w:space="720"/>
        </w:sectPr>
      </w:pP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F3706C" w:rsidRDefault="00B14956">
      <w:pPr>
        <w:pStyle w:val="a7"/>
      </w:pPr>
      <w:r>
        <w:rPr>
          <w:rFonts w:hint="eastAsia"/>
        </w:rPr>
        <w:lastRenderedPageBreak/>
        <w:t>文档目录</w:t>
      </w:r>
      <w:r w:rsidR="00F3706C">
        <w:t xml:space="preserve"> </w:t>
      </w:r>
    </w:p>
    <w:p w:rsidR="00171283" w:rsidRDefault="00171283">
      <w:pPr>
        <w:rPr>
          <w:color w:val="FF0000"/>
        </w:rPr>
      </w:pPr>
    </w:p>
    <w:p w:rsidR="0049288D" w:rsidRDefault="009C4859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 w:rsidR="00F3706C">
        <w:instrText xml:space="preserve"> TOC \o "1-3" \h \z </w:instrText>
      </w:r>
      <w:r>
        <w:fldChar w:fldCharType="separate"/>
      </w:r>
      <w:hyperlink w:anchor="_Toc477779838" w:history="1">
        <w:r w:rsidR="0049288D" w:rsidRPr="00675E73">
          <w:rPr>
            <w:rStyle w:val="aa"/>
            <w:noProof/>
          </w:rPr>
          <w:t>1</w:t>
        </w:r>
        <w:r w:rsidR="0049288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9288D" w:rsidRPr="00675E73">
          <w:rPr>
            <w:rStyle w:val="aa"/>
            <w:rFonts w:hint="eastAsia"/>
            <w:noProof/>
          </w:rPr>
          <w:t>业务蓝图流程描述</w:t>
        </w:r>
        <w:r w:rsidR="0049288D">
          <w:rPr>
            <w:noProof/>
            <w:webHidden/>
          </w:rPr>
          <w:tab/>
        </w:r>
        <w:r w:rsidR="0049288D">
          <w:rPr>
            <w:noProof/>
            <w:webHidden/>
          </w:rPr>
          <w:fldChar w:fldCharType="begin"/>
        </w:r>
        <w:r w:rsidR="0049288D">
          <w:rPr>
            <w:noProof/>
            <w:webHidden/>
          </w:rPr>
          <w:instrText xml:space="preserve"> PAGEREF _Toc477779838 \h </w:instrText>
        </w:r>
        <w:r w:rsidR="0049288D">
          <w:rPr>
            <w:noProof/>
            <w:webHidden/>
          </w:rPr>
        </w:r>
        <w:r w:rsidR="0049288D">
          <w:rPr>
            <w:noProof/>
            <w:webHidden/>
          </w:rPr>
          <w:fldChar w:fldCharType="separate"/>
        </w:r>
        <w:r w:rsidR="0049288D">
          <w:rPr>
            <w:noProof/>
            <w:webHidden/>
          </w:rPr>
          <w:t>5</w:t>
        </w:r>
        <w:r w:rsidR="0049288D">
          <w:rPr>
            <w:noProof/>
            <w:webHidden/>
          </w:rPr>
          <w:fldChar w:fldCharType="end"/>
        </w:r>
      </w:hyperlink>
    </w:p>
    <w:p w:rsidR="0049288D" w:rsidRDefault="00D8624D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779839" w:history="1">
        <w:r w:rsidR="0049288D" w:rsidRPr="00675E73">
          <w:rPr>
            <w:rStyle w:val="aa"/>
            <w:noProof/>
          </w:rPr>
          <w:t>2</w:t>
        </w:r>
        <w:r w:rsidR="0049288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9288D" w:rsidRPr="00675E73">
          <w:rPr>
            <w:rStyle w:val="aa"/>
            <w:rFonts w:hint="eastAsia"/>
            <w:noProof/>
          </w:rPr>
          <w:t>业务流程图</w:t>
        </w:r>
        <w:r w:rsidR="0049288D">
          <w:rPr>
            <w:noProof/>
            <w:webHidden/>
          </w:rPr>
          <w:tab/>
        </w:r>
        <w:r w:rsidR="0049288D">
          <w:rPr>
            <w:noProof/>
            <w:webHidden/>
          </w:rPr>
          <w:fldChar w:fldCharType="begin"/>
        </w:r>
        <w:r w:rsidR="0049288D">
          <w:rPr>
            <w:noProof/>
            <w:webHidden/>
          </w:rPr>
          <w:instrText xml:space="preserve"> PAGEREF _Toc477779839 \h </w:instrText>
        </w:r>
        <w:r w:rsidR="0049288D">
          <w:rPr>
            <w:noProof/>
            <w:webHidden/>
          </w:rPr>
        </w:r>
        <w:r w:rsidR="0049288D">
          <w:rPr>
            <w:noProof/>
            <w:webHidden/>
          </w:rPr>
          <w:fldChar w:fldCharType="separate"/>
        </w:r>
        <w:r w:rsidR="0049288D">
          <w:rPr>
            <w:noProof/>
            <w:webHidden/>
          </w:rPr>
          <w:t>6</w:t>
        </w:r>
        <w:r w:rsidR="0049288D">
          <w:rPr>
            <w:noProof/>
            <w:webHidden/>
          </w:rPr>
          <w:fldChar w:fldCharType="end"/>
        </w:r>
      </w:hyperlink>
    </w:p>
    <w:p w:rsidR="0049288D" w:rsidRDefault="00D8624D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779840" w:history="1">
        <w:r w:rsidR="0049288D" w:rsidRPr="00675E73">
          <w:rPr>
            <w:rStyle w:val="aa"/>
            <w:noProof/>
          </w:rPr>
          <w:t>2.1</w:t>
        </w:r>
        <w:r w:rsidR="0049288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9288D" w:rsidRPr="00675E73">
          <w:rPr>
            <w:rStyle w:val="aa"/>
            <w:rFonts w:hint="eastAsia"/>
            <w:noProof/>
          </w:rPr>
          <w:t>图标定义</w:t>
        </w:r>
        <w:r w:rsidR="0049288D">
          <w:rPr>
            <w:noProof/>
            <w:webHidden/>
          </w:rPr>
          <w:tab/>
        </w:r>
        <w:r w:rsidR="0049288D">
          <w:rPr>
            <w:noProof/>
            <w:webHidden/>
          </w:rPr>
          <w:fldChar w:fldCharType="begin"/>
        </w:r>
        <w:r w:rsidR="0049288D">
          <w:rPr>
            <w:noProof/>
            <w:webHidden/>
          </w:rPr>
          <w:instrText xml:space="preserve"> PAGEREF _Toc477779840 \h </w:instrText>
        </w:r>
        <w:r w:rsidR="0049288D">
          <w:rPr>
            <w:noProof/>
            <w:webHidden/>
          </w:rPr>
        </w:r>
        <w:r w:rsidR="0049288D">
          <w:rPr>
            <w:noProof/>
            <w:webHidden/>
          </w:rPr>
          <w:fldChar w:fldCharType="separate"/>
        </w:r>
        <w:r w:rsidR="0049288D">
          <w:rPr>
            <w:noProof/>
            <w:webHidden/>
          </w:rPr>
          <w:t>6</w:t>
        </w:r>
        <w:r w:rsidR="0049288D">
          <w:rPr>
            <w:noProof/>
            <w:webHidden/>
          </w:rPr>
          <w:fldChar w:fldCharType="end"/>
        </w:r>
      </w:hyperlink>
    </w:p>
    <w:p w:rsidR="0049288D" w:rsidRDefault="00D8624D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779841" w:history="1">
        <w:r w:rsidR="0049288D" w:rsidRPr="00675E73">
          <w:rPr>
            <w:rStyle w:val="aa"/>
            <w:noProof/>
          </w:rPr>
          <w:t>2.2</w:t>
        </w:r>
        <w:r w:rsidR="0049288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9288D" w:rsidRPr="00675E73">
          <w:rPr>
            <w:rStyle w:val="aa"/>
            <w:rFonts w:hint="eastAsia"/>
            <w:noProof/>
          </w:rPr>
          <w:t>流程图</w:t>
        </w:r>
        <w:r w:rsidR="0049288D">
          <w:rPr>
            <w:noProof/>
            <w:webHidden/>
          </w:rPr>
          <w:tab/>
        </w:r>
        <w:r w:rsidR="0049288D">
          <w:rPr>
            <w:noProof/>
            <w:webHidden/>
          </w:rPr>
          <w:fldChar w:fldCharType="begin"/>
        </w:r>
        <w:r w:rsidR="0049288D">
          <w:rPr>
            <w:noProof/>
            <w:webHidden/>
          </w:rPr>
          <w:instrText xml:space="preserve"> PAGEREF _Toc477779841 \h </w:instrText>
        </w:r>
        <w:r w:rsidR="0049288D">
          <w:rPr>
            <w:noProof/>
            <w:webHidden/>
          </w:rPr>
        </w:r>
        <w:r w:rsidR="0049288D">
          <w:rPr>
            <w:noProof/>
            <w:webHidden/>
          </w:rPr>
          <w:fldChar w:fldCharType="separate"/>
        </w:r>
        <w:r w:rsidR="0049288D">
          <w:rPr>
            <w:noProof/>
            <w:webHidden/>
          </w:rPr>
          <w:t>7</w:t>
        </w:r>
        <w:r w:rsidR="0049288D">
          <w:rPr>
            <w:noProof/>
            <w:webHidden/>
          </w:rPr>
          <w:fldChar w:fldCharType="end"/>
        </w:r>
      </w:hyperlink>
    </w:p>
    <w:p w:rsidR="0049288D" w:rsidRDefault="00D8624D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779842" w:history="1">
        <w:r w:rsidR="0049288D" w:rsidRPr="00675E73">
          <w:rPr>
            <w:rStyle w:val="aa"/>
            <w:noProof/>
          </w:rPr>
          <w:t>3</w:t>
        </w:r>
        <w:r w:rsidR="0049288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9288D" w:rsidRPr="00675E73">
          <w:rPr>
            <w:rStyle w:val="aa"/>
            <w:rFonts w:hint="eastAsia"/>
            <w:noProof/>
          </w:rPr>
          <w:t>业务流程步骤描述</w:t>
        </w:r>
        <w:r w:rsidR="0049288D">
          <w:rPr>
            <w:noProof/>
            <w:webHidden/>
          </w:rPr>
          <w:tab/>
        </w:r>
        <w:r w:rsidR="0049288D">
          <w:rPr>
            <w:noProof/>
            <w:webHidden/>
          </w:rPr>
          <w:fldChar w:fldCharType="begin"/>
        </w:r>
        <w:r w:rsidR="0049288D">
          <w:rPr>
            <w:noProof/>
            <w:webHidden/>
          </w:rPr>
          <w:instrText xml:space="preserve"> PAGEREF _Toc477779842 \h </w:instrText>
        </w:r>
        <w:r w:rsidR="0049288D">
          <w:rPr>
            <w:noProof/>
            <w:webHidden/>
          </w:rPr>
        </w:r>
        <w:r w:rsidR="0049288D">
          <w:rPr>
            <w:noProof/>
            <w:webHidden/>
          </w:rPr>
          <w:fldChar w:fldCharType="separate"/>
        </w:r>
        <w:r w:rsidR="0049288D">
          <w:rPr>
            <w:noProof/>
            <w:webHidden/>
          </w:rPr>
          <w:t>8</w:t>
        </w:r>
        <w:r w:rsidR="0049288D">
          <w:rPr>
            <w:noProof/>
            <w:webHidden/>
          </w:rPr>
          <w:fldChar w:fldCharType="end"/>
        </w:r>
      </w:hyperlink>
    </w:p>
    <w:p w:rsidR="0049288D" w:rsidRDefault="00D8624D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779843" w:history="1">
        <w:r w:rsidR="0049288D" w:rsidRPr="00675E73">
          <w:rPr>
            <w:rStyle w:val="aa"/>
            <w:noProof/>
          </w:rPr>
          <w:t>4</w:t>
        </w:r>
        <w:r w:rsidR="0049288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9288D" w:rsidRPr="00675E73">
          <w:rPr>
            <w:rStyle w:val="aa"/>
            <w:rFonts w:hint="eastAsia"/>
            <w:noProof/>
          </w:rPr>
          <w:t>详细功能描述</w:t>
        </w:r>
        <w:r w:rsidR="0049288D">
          <w:rPr>
            <w:noProof/>
            <w:webHidden/>
          </w:rPr>
          <w:tab/>
        </w:r>
        <w:r w:rsidR="0049288D">
          <w:rPr>
            <w:noProof/>
            <w:webHidden/>
          </w:rPr>
          <w:fldChar w:fldCharType="begin"/>
        </w:r>
        <w:r w:rsidR="0049288D">
          <w:rPr>
            <w:noProof/>
            <w:webHidden/>
          </w:rPr>
          <w:instrText xml:space="preserve"> PAGEREF _Toc477779843 \h </w:instrText>
        </w:r>
        <w:r w:rsidR="0049288D">
          <w:rPr>
            <w:noProof/>
            <w:webHidden/>
          </w:rPr>
        </w:r>
        <w:r w:rsidR="0049288D">
          <w:rPr>
            <w:noProof/>
            <w:webHidden/>
          </w:rPr>
          <w:fldChar w:fldCharType="separate"/>
        </w:r>
        <w:r w:rsidR="0049288D">
          <w:rPr>
            <w:noProof/>
            <w:webHidden/>
          </w:rPr>
          <w:t>9</w:t>
        </w:r>
        <w:r w:rsidR="0049288D">
          <w:rPr>
            <w:noProof/>
            <w:webHidden/>
          </w:rPr>
          <w:fldChar w:fldCharType="end"/>
        </w:r>
      </w:hyperlink>
    </w:p>
    <w:p w:rsidR="0049288D" w:rsidRDefault="00D8624D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779844" w:history="1">
        <w:r w:rsidR="0049288D" w:rsidRPr="00675E73">
          <w:rPr>
            <w:rStyle w:val="aa"/>
            <w:noProof/>
          </w:rPr>
          <w:t>4.1</w:t>
        </w:r>
        <w:r w:rsidR="0049288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9288D" w:rsidRPr="00675E73">
          <w:rPr>
            <w:rStyle w:val="aa"/>
            <w:noProof/>
          </w:rPr>
          <w:t>WMS_013_010</w:t>
        </w:r>
        <w:r w:rsidR="0049288D" w:rsidRPr="00675E73">
          <w:rPr>
            <w:rStyle w:val="aa"/>
            <w:rFonts w:hint="eastAsia"/>
            <w:noProof/>
          </w:rPr>
          <w:t>：扫描库格条码</w:t>
        </w:r>
        <w:r w:rsidR="0049288D">
          <w:rPr>
            <w:noProof/>
            <w:webHidden/>
          </w:rPr>
          <w:tab/>
        </w:r>
        <w:r w:rsidR="0049288D">
          <w:rPr>
            <w:noProof/>
            <w:webHidden/>
          </w:rPr>
          <w:fldChar w:fldCharType="begin"/>
        </w:r>
        <w:r w:rsidR="0049288D">
          <w:rPr>
            <w:noProof/>
            <w:webHidden/>
          </w:rPr>
          <w:instrText xml:space="preserve"> PAGEREF _Toc477779844 \h </w:instrText>
        </w:r>
        <w:r w:rsidR="0049288D">
          <w:rPr>
            <w:noProof/>
            <w:webHidden/>
          </w:rPr>
        </w:r>
        <w:r w:rsidR="0049288D">
          <w:rPr>
            <w:noProof/>
            <w:webHidden/>
          </w:rPr>
          <w:fldChar w:fldCharType="separate"/>
        </w:r>
        <w:r w:rsidR="0049288D">
          <w:rPr>
            <w:noProof/>
            <w:webHidden/>
          </w:rPr>
          <w:t>9</w:t>
        </w:r>
        <w:r w:rsidR="0049288D">
          <w:rPr>
            <w:noProof/>
            <w:webHidden/>
          </w:rPr>
          <w:fldChar w:fldCharType="end"/>
        </w:r>
      </w:hyperlink>
    </w:p>
    <w:p w:rsidR="0049288D" w:rsidRDefault="00D8624D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779845" w:history="1">
        <w:r w:rsidR="0049288D" w:rsidRPr="00675E73">
          <w:rPr>
            <w:rStyle w:val="aa"/>
            <w:noProof/>
          </w:rPr>
          <w:t>4.2</w:t>
        </w:r>
        <w:r w:rsidR="0049288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9288D" w:rsidRPr="00675E73">
          <w:rPr>
            <w:rStyle w:val="aa"/>
            <w:noProof/>
          </w:rPr>
          <w:t>WMS_013_020</w:t>
        </w:r>
        <w:r w:rsidR="0049288D" w:rsidRPr="00675E73">
          <w:rPr>
            <w:rStyle w:val="aa"/>
            <w:rFonts w:hint="eastAsia"/>
            <w:noProof/>
          </w:rPr>
          <w:t>：扫描箱</w:t>
        </w:r>
        <w:r w:rsidR="0049288D" w:rsidRPr="00675E73">
          <w:rPr>
            <w:rStyle w:val="aa"/>
            <w:noProof/>
          </w:rPr>
          <w:t>/</w:t>
        </w:r>
        <w:r w:rsidR="0049288D" w:rsidRPr="00675E73">
          <w:rPr>
            <w:rStyle w:val="aa"/>
            <w:rFonts w:hint="eastAsia"/>
            <w:noProof/>
          </w:rPr>
          <w:t>托标签</w:t>
        </w:r>
        <w:r w:rsidR="0049288D">
          <w:rPr>
            <w:noProof/>
            <w:webHidden/>
          </w:rPr>
          <w:tab/>
        </w:r>
        <w:r w:rsidR="0049288D">
          <w:rPr>
            <w:noProof/>
            <w:webHidden/>
          </w:rPr>
          <w:fldChar w:fldCharType="begin"/>
        </w:r>
        <w:r w:rsidR="0049288D">
          <w:rPr>
            <w:noProof/>
            <w:webHidden/>
          </w:rPr>
          <w:instrText xml:space="preserve"> PAGEREF _Toc477779845 \h </w:instrText>
        </w:r>
        <w:r w:rsidR="0049288D">
          <w:rPr>
            <w:noProof/>
            <w:webHidden/>
          </w:rPr>
        </w:r>
        <w:r w:rsidR="0049288D">
          <w:rPr>
            <w:noProof/>
            <w:webHidden/>
          </w:rPr>
          <w:fldChar w:fldCharType="separate"/>
        </w:r>
        <w:r w:rsidR="0049288D">
          <w:rPr>
            <w:noProof/>
            <w:webHidden/>
          </w:rPr>
          <w:t>9</w:t>
        </w:r>
        <w:r w:rsidR="0049288D">
          <w:rPr>
            <w:noProof/>
            <w:webHidden/>
          </w:rPr>
          <w:fldChar w:fldCharType="end"/>
        </w:r>
      </w:hyperlink>
    </w:p>
    <w:p w:rsidR="0049288D" w:rsidRDefault="00D8624D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779846" w:history="1">
        <w:r w:rsidR="0049288D" w:rsidRPr="00675E73">
          <w:rPr>
            <w:rStyle w:val="aa"/>
            <w:noProof/>
          </w:rPr>
          <w:t>4.3</w:t>
        </w:r>
        <w:r w:rsidR="0049288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9288D" w:rsidRPr="00675E73">
          <w:rPr>
            <w:rStyle w:val="aa"/>
            <w:noProof/>
          </w:rPr>
          <w:t>WMS_013_030</w:t>
        </w:r>
        <w:r w:rsidR="0049288D" w:rsidRPr="00675E73">
          <w:rPr>
            <w:rStyle w:val="aa"/>
            <w:rFonts w:hint="eastAsia"/>
            <w:noProof/>
          </w:rPr>
          <w:t>：上架</w:t>
        </w:r>
        <w:r w:rsidR="0049288D">
          <w:rPr>
            <w:noProof/>
            <w:webHidden/>
          </w:rPr>
          <w:tab/>
        </w:r>
        <w:r w:rsidR="0049288D">
          <w:rPr>
            <w:noProof/>
            <w:webHidden/>
          </w:rPr>
          <w:fldChar w:fldCharType="begin"/>
        </w:r>
        <w:r w:rsidR="0049288D">
          <w:rPr>
            <w:noProof/>
            <w:webHidden/>
          </w:rPr>
          <w:instrText xml:space="preserve"> PAGEREF _Toc477779846 \h </w:instrText>
        </w:r>
        <w:r w:rsidR="0049288D">
          <w:rPr>
            <w:noProof/>
            <w:webHidden/>
          </w:rPr>
        </w:r>
        <w:r w:rsidR="0049288D">
          <w:rPr>
            <w:noProof/>
            <w:webHidden/>
          </w:rPr>
          <w:fldChar w:fldCharType="separate"/>
        </w:r>
        <w:r w:rsidR="0049288D">
          <w:rPr>
            <w:noProof/>
            <w:webHidden/>
          </w:rPr>
          <w:t>9</w:t>
        </w:r>
        <w:r w:rsidR="0049288D">
          <w:rPr>
            <w:noProof/>
            <w:webHidden/>
          </w:rPr>
          <w:fldChar w:fldCharType="end"/>
        </w:r>
      </w:hyperlink>
    </w:p>
    <w:p w:rsidR="00171283" w:rsidRDefault="009C4859" w:rsidP="00171283">
      <w:pPr>
        <w:sectPr w:rsidR="00171283" w:rsidSect="009D1FA1">
          <w:pgSz w:w="11907" w:h="16840" w:code="9"/>
          <w:pgMar w:top="992" w:right="1797" w:bottom="1134" w:left="1797" w:header="680" w:footer="360" w:gutter="0"/>
          <w:cols w:space="720"/>
          <w:docGrid w:linePitch="272"/>
        </w:sectPr>
      </w:pPr>
      <w:r>
        <w:fldChar w:fldCharType="end"/>
      </w:r>
      <w:r w:rsidR="00171283">
        <w:rPr>
          <w:rFonts w:hint="eastAsia"/>
        </w:rPr>
        <w:t xml:space="preserve"> </w:t>
      </w:r>
    </w:p>
    <w:p w:rsidR="007F4D3C" w:rsidRPr="008D3223" w:rsidRDefault="007F4D3C" w:rsidP="00877F85">
      <w:pPr>
        <w:pStyle w:val="1"/>
      </w:pPr>
      <w:bookmarkStart w:id="10" w:name="_Toc477779838"/>
      <w:r w:rsidRPr="008D3223">
        <w:rPr>
          <w:rFonts w:hint="eastAsia"/>
        </w:rPr>
        <w:lastRenderedPageBreak/>
        <w:t>业务蓝图</w:t>
      </w:r>
      <w:r w:rsidRPr="008D3223">
        <w:t>流程描述</w:t>
      </w:r>
      <w:bookmarkEnd w:id="10"/>
      <w:r w:rsidRPr="008D3223">
        <w:t xml:space="preserve"> </w:t>
      </w:r>
    </w:p>
    <w:tbl>
      <w:tblPr>
        <w:tblW w:w="9270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143"/>
      </w:tblGrid>
      <w:tr w:rsidR="007F4D3C" w:rsidTr="00AB4F1E">
        <w:trPr>
          <w:trHeight w:val="380"/>
        </w:trPr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流程名称和编号</w:t>
            </w:r>
          </w:p>
        </w:tc>
        <w:tc>
          <w:tcPr>
            <w:tcW w:w="7143" w:type="dxa"/>
          </w:tcPr>
          <w:p w:rsidR="007F4D3C" w:rsidRPr="00AD785B" w:rsidRDefault="006115A6" w:rsidP="00EA0E40">
            <w:pPr>
              <w:spacing w:line="360" w:lineRule="auto"/>
              <w:rPr>
                <w:rFonts w:ascii="宋体" w:hAnsi="宋体"/>
              </w:rPr>
            </w:pPr>
            <w:r>
              <w:rPr>
                <w:color w:val="2702C2"/>
              </w:rPr>
              <w:t>WMS</w:t>
            </w:r>
            <w:r w:rsidR="00C362B9" w:rsidRPr="00C362B9">
              <w:rPr>
                <w:rFonts w:hint="eastAsia"/>
                <w:color w:val="2702C2"/>
              </w:rPr>
              <w:t>_</w:t>
            </w:r>
            <w:r w:rsidR="0043548F">
              <w:rPr>
                <w:color w:val="2702C2"/>
              </w:rPr>
              <w:t>0</w:t>
            </w:r>
            <w:r w:rsidR="0056280A">
              <w:rPr>
                <w:rFonts w:hint="eastAsia"/>
                <w:color w:val="2702C2"/>
              </w:rPr>
              <w:t>1</w:t>
            </w:r>
            <w:r w:rsidR="00EA0E40">
              <w:rPr>
                <w:color w:val="2702C2"/>
              </w:rPr>
              <w:t>4</w:t>
            </w:r>
            <w:r w:rsidR="00C362B9" w:rsidRPr="00C362B9">
              <w:rPr>
                <w:rFonts w:hint="eastAsia"/>
                <w:color w:val="2702C2"/>
              </w:rPr>
              <w:t>_</w:t>
            </w:r>
            <w:r w:rsidR="00EA0E40">
              <w:rPr>
                <w:rFonts w:hint="eastAsia"/>
                <w:color w:val="2702C2"/>
              </w:rPr>
              <w:t>上架</w:t>
            </w:r>
            <w:r w:rsidR="00EA0E40">
              <w:rPr>
                <w:color w:val="2702C2"/>
              </w:rPr>
              <w:t>流程（按箱</w:t>
            </w:r>
            <w:r w:rsidR="00EA0E40">
              <w:rPr>
                <w:rFonts w:hint="eastAsia"/>
                <w:color w:val="2702C2"/>
              </w:rPr>
              <w:t>托</w:t>
            </w:r>
            <w:r w:rsidR="00EA0E40">
              <w:rPr>
                <w:color w:val="2702C2"/>
              </w:rPr>
              <w:t>管理）</w:t>
            </w: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相关部门</w:t>
            </w:r>
          </w:p>
        </w:tc>
        <w:tc>
          <w:tcPr>
            <w:tcW w:w="7143" w:type="dxa"/>
          </w:tcPr>
          <w:p w:rsidR="007F4D3C" w:rsidRPr="00E47E5E" w:rsidRDefault="002136A6" w:rsidP="002136A6">
            <w:pPr>
              <w:spacing w:line="360" w:lineRule="auto"/>
              <w:rPr>
                <w:color w:val="2702C2"/>
              </w:rPr>
            </w:pPr>
            <w:bookmarkStart w:id="11" w:name="OLE_LINK1"/>
            <w:bookmarkStart w:id="12" w:name="OLE_LINK2"/>
            <w:bookmarkStart w:id="13" w:name="OLE_LINK3"/>
            <w:r>
              <w:rPr>
                <w:color w:val="2702C2"/>
              </w:rPr>
              <w:t>仓库</w:t>
            </w:r>
            <w:bookmarkEnd w:id="11"/>
            <w:bookmarkEnd w:id="12"/>
            <w:bookmarkEnd w:id="13"/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前端流程名称和编号</w:t>
            </w:r>
          </w:p>
        </w:tc>
        <w:tc>
          <w:tcPr>
            <w:tcW w:w="7143" w:type="dxa"/>
          </w:tcPr>
          <w:p w:rsidR="007F4D3C" w:rsidRPr="00E47E5E" w:rsidRDefault="007F4D3C" w:rsidP="00CF6DC4">
            <w:pPr>
              <w:spacing w:line="360" w:lineRule="auto"/>
              <w:rPr>
                <w:color w:val="2702C2"/>
              </w:rPr>
            </w:pPr>
          </w:p>
        </w:tc>
      </w:tr>
      <w:tr w:rsidR="007F4D3C" w:rsidTr="00AB4F1E">
        <w:trPr>
          <w:trHeight w:val="226"/>
        </w:trPr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后端流程名称和编号</w:t>
            </w:r>
          </w:p>
        </w:tc>
        <w:tc>
          <w:tcPr>
            <w:tcW w:w="7143" w:type="dxa"/>
          </w:tcPr>
          <w:p w:rsidR="007F4D3C" w:rsidRPr="00E47E5E" w:rsidRDefault="007F4D3C" w:rsidP="00CF6DC4">
            <w:pPr>
              <w:spacing w:line="360" w:lineRule="auto"/>
              <w:rPr>
                <w:color w:val="2702C2"/>
              </w:rPr>
            </w:pP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流程描述</w:t>
            </w:r>
            <w:r>
              <w:rPr>
                <w:b/>
              </w:rPr>
              <w:t xml:space="preserve"> </w:t>
            </w:r>
          </w:p>
        </w:tc>
        <w:tc>
          <w:tcPr>
            <w:tcW w:w="7143" w:type="dxa"/>
          </w:tcPr>
          <w:p w:rsidR="0043548F" w:rsidRPr="002C2B1A" w:rsidRDefault="00CF6DC4" w:rsidP="00387944">
            <w:pPr>
              <w:spacing w:line="360" w:lineRule="auto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本流程适用于</w:t>
            </w:r>
            <w:r w:rsidR="00DA7C99">
              <w:rPr>
                <w:color w:val="2702C2"/>
              </w:rPr>
              <w:t>仓库</w:t>
            </w:r>
            <w:r w:rsidR="00387944">
              <w:rPr>
                <w:rFonts w:hint="eastAsia"/>
                <w:color w:val="2702C2"/>
              </w:rPr>
              <w:t>按</w:t>
            </w:r>
            <w:r w:rsidR="00387944">
              <w:rPr>
                <w:color w:val="2702C2"/>
              </w:rPr>
              <w:t>箱</w:t>
            </w:r>
            <w:r w:rsidR="00387944">
              <w:rPr>
                <w:color w:val="2702C2"/>
              </w:rPr>
              <w:t>/</w:t>
            </w:r>
            <w:r w:rsidR="00387944">
              <w:rPr>
                <w:color w:val="2702C2"/>
              </w:rPr>
              <w:t>托</w:t>
            </w:r>
            <w:r w:rsidR="00387944">
              <w:rPr>
                <w:rFonts w:hint="eastAsia"/>
                <w:color w:val="2702C2"/>
              </w:rPr>
              <w:t>管理</w:t>
            </w:r>
            <w:r w:rsidR="004C50A5">
              <w:rPr>
                <w:rFonts w:hint="eastAsia"/>
                <w:color w:val="2702C2"/>
              </w:rPr>
              <w:t>的</w:t>
            </w:r>
            <w:r w:rsidR="004C50A5">
              <w:rPr>
                <w:color w:val="2702C2"/>
              </w:rPr>
              <w:t>物料</w:t>
            </w:r>
            <w:r w:rsidR="00DA7C99">
              <w:rPr>
                <w:rFonts w:hint="eastAsia"/>
                <w:color w:val="2702C2"/>
              </w:rPr>
              <w:t>上架</w:t>
            </w:r>
            <w:r w:rsidR="008D588B">
              <w:rPr>
                <w:rFonts w:hint="eastAsia"/>
                <w:color w:val="2702C2"/>
              </w:rPr>
              <w:t>。</w:t>
            </w: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Pr="00AD785B" w:rsidRDefault="007F4D3C" w:rsidP="00AB4F1E">
            <w:pPr>
              <w:rPr>
                <w:b/>
              </w:rPr>
            </w:pPr>
            <w:r w:rsidRPr="00AD785B">
              <w:rPr>
                <w:rFonts w:hint="eastAsia"/>
                <w:b/>
              </w:rPr>
              <w:t>流程假设</w:t>
            </w:r>
          </w:p>
        </w:tc>
        <w:tc>
          <w:tcPr>
            <w:tcW w:w="7143" w:type="dxa"/>
          </w:tcPr>
          <w:p w:rsidR="007F4D3C" w:rsidRPr="00E47E5E" w:rsidRDefault="007F4D3C" w:rsidP="00E616F1">
            <w:pPr>
              <w:spacing w:line="360" w:lineRule="auto"/>
              <w:rPr>
                <w:color w:val="2702C2"/>
              </w:rPr>
            </w:pPr>
          </w:p>
        </w:tc>
      </w:tr>
      <w:tr w:rsidR="008F7275" w:rsidTr="00AB4F1E">
        <w:tc>
          <w:tcPr>
            <w:tcW w:w="2127" w:type="dxa"/>
            <w:shd w:val="clear" w:color="auto" w:fill="D9D9D9"/>
          </w:tcPr>
          <w:p w:rsidR="008F7275" w:rsidRPr="00AD785B" w:rsidRDefault="008F7275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关键业务决议</w:t>
            </w:r>
          </w:p>
        </w:tc>
        <w:tc>
          <w:tcPr>
            <w:tcW w:w="7143" w:type="dxa"/>
          </w:tcPr>
          <w:p w:rsidR="008F7275" w:rsidRPr="00E47E5E" w:rsidRDefault="008F7275" w:rsidP="00CF6DC4">
            <w:pPr>
              <w:spacing w:line="360" w:lineRule="auto"/>
              <w:rPr>
                <w:color w:val="2702C2"/>
              </w:rPr>
            </w:pP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相关术语</w:t>
            </w:r>
          </w:p>
        </w:tc>
        <w:tc>
          <w:tcPr>
            <w:tcW w:w="7143" w:type="dxa"/>
          </w:tcPr>
          <w:p w:rsidR="007F4D3C" w:rsidRPr="000655E9" w:rsidRDefault="007F4D3C" w:rsidP="00CF6DC4">
            <w:pPr>
              <w:spacing w:line="360" w:lineRule="auto"/>
              <w:rPr>
                <w:color w:val="2702C2"/>
              </w:rPr>
            </w:pPr>
          </w:p>
        </w:tc>
      </w:tr>
    </w:tbl>
    <w:p w:rsidR="007F4D3C" w:rsidRDefault="007F4D3C" w:rsidP="007F4D3C">
      <w:pPr>
        <w:rPr>
          <w:color w:val="2702C2"/>
        </w:rPr>
      </w:pPr>
      <w:bookmarkStart w:id="14" w:name="_Toc216782634"/>
      <w:bookmarkStart w:id="15" w:name="_Toc216751454"/>
    </w:p>
    <w:p w:rsidR="007F4D3C" w:rsidRDefault="007F4D3C" w:rsidP="00E2531A">
      <w:pPr>
        <w:pStyle w:val="1"/>
      </w:pPr>
      <w:bookmarkStart w:id="16" w:name="_Toc477779839"/>
      <w:r>
        <w:rPr>
          <w:rFonts w:hint="eastAsia"/>
        </w:rPr>
        <w:lastRenderedPageBreak/>
        <w:t>业务流程图</w:t>
      </w:r>
      <w:bookmarkEnd w:id="14"/>
      <w:bookmarkEnd w:id="16"/>
    </w:p>
    <w:p w:rsidR="007F4D3C" w:rsidRPr="00815E41" w:rsidRDefault="007F4D3C" w:rsidP="00815E41">
      <w:pPr>
        <w:pStyle w:val="2"/>
      </w:pPr>
      <w:bookmarkStart w:id="17" w:name="_Toc216782635"/>
      <w:bookmarkStart w:id="18" w:name="_Toc477779840"/>
      <w:bookmarkEnd w:id="15"/>
      <w:r w:rsidRPr="00815E41">
        <w:rPr>
          <w:rFonts w:hint="eastAsia"/>
        </w:rPr>
        <w:t>图标定义</w:t>
      </w:r>
      <w:bookmarkEnd w:id="17"/>
      <w:bookmarkEnd w:id="18"/>
    </w:p>
    <w:p w:rsidR="00E2531A" w:rsidRDefault="00D7120B" w:rsidP="00E2531A">
      <w:r>
        <w:object w:dxaOrig="9140" w:dyaOrig="8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pt;height:413.75pt" o:ole="">
            <v:imagedata r:id="rId9" o:title=""/>
          </v:shape>
          <o:OLEObject Type="Embed" ProgID="Visio.Drawing.11" ShapeID="_x0000_i1025" DrawAspect="Content" ObjectID="_1551547423" r:id="rId10"/>
        </w:object>
      </w:r>
    </w:p>
    <w:p w:rsidR="008431B6" w:rsidRPr="00A17E59" w:rsidRDefault="008431B6" w:rsidP="00E2531A"/>
    <w:p w:rsidR="007F4D3C" w:rsidRPr="00815E41" w:rsidRDefault="007F4D3C" w:rsidP="00815E41">
      <w:pPr>
        <w:pStyle w:val="2"/>
      </w:pPr>
      <w:bookmarkStart w:id="19" w:name="_Toc216782636"/>
      <w:bookmarkStart w:id="20" w:name="_Toc477779841"/>
      <w:r w:rsidRPr="00815E41">
        <w:rPr>
          <w:rFonts w:hint="eastAsia"/>
        </w:rPr>
        <w:lastRenderedPageBreak/>
        <w:t>流程图</w:t>
      </w:r>
      <w:bookmarkEnd w:id="19"/>
      <w:bookmarkEnd w:id="20"/>
    </w:p>
    <w:p w:rsidR="00CF0A93" w:rsidRDefault="007F4D3C" w:rsidP="007F4D3C">
      <w:pPr>
        <w:ind w:rightChars="539" w:right="1078"/>
        <w:rPr>
          <w:color w:val="2702C2"/>
        </w:rPr>
      </w:pPr>
      <w:r w:rsidRPr="00D9529D">
        <w:rPr>
          <w:rFonts w:hint="eastAsia"/>
          <w:color w:val="2702C2"/>
        </w:rPr>
        <w:t xml:space="preserve"> </w:t>
      </w:r>
      <w:r w:rsidR="003031B1">
        <w:object w:dxaOrig="5825" w:dyaOrig="7554">
          <v:shape id="_x0000_i1026" type="#_x0000_t75" style="width:291.2pt;height:377.75pt" o:ole="">
            <v:imagedata r:id="rId11" o:title=""/>
          </v:shape>
          <o:OLEObject Type="Embed" ProgID="Visio.Drawing.15" ShapeID="_x0000_i1026" DrawAspect="Content" ObjectID="_1551547424" r:id="rId12"/>
        </w:object>
      </w:r>
    </w:p>
    <w:p w:rsidR="007F4D3C" w:rsidRPr="008A3EB2" w:rsidRDefault="007F4D3C" w:rsidP="00F93898">
      <w:pPr>
        <w:pStyle w:val="1"/>
      </w:pPr>
      <w:bookmarkStart w:id="21" w:name="_Toc216751456"/>
      <w:bookmarkStart w:id="22" w:name="_Toc216782637"/>
      <w:bookmarkStart w:id="23" w:name="_Toc477779842"/>
      <w:r w:rsidRPr="008A3EB2">
        <w:rPr>
          <w:rFonts w:hint="eastAsia"/>
        </w:rPr>
        <w:lastRenderedPageBreak/>
        <w:t>业务流程步骤描述</w:t>
      </w:r>
      <w:bookmarkEnd w:id="21"/>
      <w:bookmarkEnd w:id="22"/>
      <w:bookmarkEnd w:id="23"/>
    </w:p>
    <w:p w:rsidR="007F4D3C" w:rsidRPr="00E47E5E" w:rsidRDefault="007F4D3C" w:rsidP="007F4D3C">
      <w:pPr>
        <w:rPr>
          <w:color w:val="2702C2"/>
        </w:rPr>
      </w:pPr>
    </w:p>
    <w:tbl>
      <w:tblPr>
        <w:tblpPr w:leftFromText="180" w:rightFromText="180" w:vertAnchor="text" w:tblpY="1"/>
        <w:tblOverlap w:val="never"/>
        <w:tblW w:w="8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993"/>
        <w:gridCol w:w="1842"/>
        <w:gridCol w:w="1417"/>
        <w:gridCol w:w="1134"/>
        <w:gridCol w:w="2977"/>
      </w:tblGrid>
      <w:tr w:rsidR="00010A34" w:rsidTr="007E318E">
        <w:trPr>
          <w:trHeight w:val="639"/>
        </w:trPr>
        <w:tc>
          <w:tcPr>
            <w:tcW w:w="567" w:type="dxa"/>
            <w:shd w:val="clear" w:color="auto" w:fill="D9D9D9"/>
          </w:tcPr>
          <w:p w:rsidR="00010A34" w:rsidRPr="00BD7AFA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步骤</w:t>
            </w:r>
          </w:p>
        </w:tc>
        <w:tc>
          <w:tcPr>
            <w:tcW w:w="993" w:type="dxa"/>
            <w:shd w:val="clear" w:color="auto" w:fill="D9D9D9"/>
          </w:tcPr>
          <w:p w:rsidR="00010A34" w:rsidRPr="00BD7AFA" w:rsidRDefault="00010A34" w:rsidP="00EB18B6">
            <w:pPr>
              <w:ind w:firstLineChars="49" w:firstLine="98"/>
              <w:rPr>
                <w:b/>
              </w:rPr>
            </w:pPr>
            <w:r w:rsidRPr="00BD7AFA">
              <w:rPr>
                <w:rFonts w:hint="eastAsia"/>
                <w:b/>
              </w:rPr>
              <w:t>角色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岗位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842" w:type="dxa"/>
            <w:shd w:val="clear" w:color="auto" w:fill="D9D9D9"/>
          </w:tcPr>
          <w:p w:rsidR="00010A34" w:rsidRPr="00BD7AFA" w:rsidRDefault="00010A34" w:rsidP="00EB18B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活动名称</w:t>
            </w:r>
          </w:p>
        </w:tc>
        <w:tc>
          <w:tcPr>
            <w:tcW w:w="1417" w:type="dxa"/>
            <w:shd w:val="clear" w:color="auto" w:fill="D9D9D9"/>
          </w:tcPr>
          <w:p w:rsidR="00010A34" w:rsidRPr="00BD7AFA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表单</w:t>
            </w:r>
            <w:r w:rsidRPr="00BD7AFA">
              <w:rPr>
                <w:b/>
              </w:rPr>
              <w:t>/</w:t>
            </w:r>
            <w:r w:rsidRPr="00BD7AFA">
              <w:rPr>
                <w:rFonts w:hint="eastAsia"/>
                <w:b/>
              </w:rPr>
              <w:t>文档</w:t>
            </w:r>
          </w:p>
        </w:tc>
        <w:tc>
          <w:tcPr>
            <w:tcW w:w="1134" w:type="dxa"/>
            <w:shd w:val="clear" w:color="auto" w:fill="D9D9D9"/>
          </w:tcPr>
          <w:p w:rsidR="00010A34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系统</w:t>
            </w:r>
            <w:r w:rsidRPr="00BD7AFA">
              <w:rPr>
                <w:rFonts w:hint="eastAsia"/>
                <w:b/>
              </w:rPr>
              <w:t>/</w:t>
            </w:r>
          </w:p>
          <w:p w:rsidR="00010A34" w:rsidRPr="00BD7AFA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手工</w:t>
            </w:r>
          </w:p>
        </w:tc>
        <w:tc>
          <w:tcPr>
            <w:tcW w:w="2977" w:type="dxa"/>
            <w:shd w:val="clear" w:color="auto" w:fill="D9D9D9"/>
          </w:tcPr>
          <w:p w:rsidR="00010A34" w:rsidRPr="00BD7AFA" w:rsidRDefault="00010A34" w:rsidP="00D85B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10A34" w:rsidTr="007E318E">
        <w:trPr>
          <w:trHeight w:val="455"/>
        </w:trPr>
        <w:tc>
          <w:tcPr>
            <w:tcW w:w="567" w:type="dxa"/>
          </w:tcPr>
          <w:p w:rsidR="00010A34" w:rsidRPr="00A26D3F" w:rsidRDefault="008B2278" w:rsidP="00EB18B6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>
              <w:rPr>
                <w:color w:val="2702C2"/>
              </w:rPr>
              <w:t>10</w:t>
            </w:r>
          </w:p>
        </w:tc>
        <w:tc>
          <w:tcPr>
            <w:tcW w:w="993" w:type="dxa"/>
          </w:tcPr>
          <w:p w:rsidR="00010A34" w:rsidRPr="00EE0FE1" w:rsidRDefault="00FB7A48" w:rsidP="00EB18B6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</w:t>
            </w:r>
            <w:r>
              <w:rPr>
                <w:color w:val="2702C2"/>
              </w:rPr>
              <w:t>员</w:t>
            </w:r>
          </w:p>
        </w:tc>
        <w:tc>
          <w:tcPr>
            <w:tcW w:w="1842" w:type="dxa"/>
          </w:tcPr>
          <w:p w:rsidR="00010A34" w:rsidRPr="00D17252" w:rsidRDefault="00027273" w:rsidP="00362D5A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扫描</w:t>
            </w:r>
            <w:r>
              <w:rPr>
                <w:color w:val="2702C2"/>
              </w:rPr>
              <w:t>库格条码</w:t>
            </w:r>
          </w:p>
        </w:tc>
        <w:tc>
          <w:tcPr>
            <w:tcW w:w="1417" w:type="dxa"/>
          </w:tcPr>
          <w:p w:rsidR="00010A34" w:rsidRPr="00EE0FE1" w:rsidRDefault="00010A34" w:rsidP="00EB18B6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010A34" w:rsidRPr="00EE0FE1" w:rsidRDefault="00BC73C2" w:rsidP="00612D52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手工</w:t>
            </w:r>
          </w:p>
        </w:tc>
        <w:tc>
          <w:tcPr>
            <w:tcW w:w="2977" w:type="dxa"/>
          </w:tcPr>
          <w:p w:rsidR="00010A34" w:rsidRPr="00EE0FE1" w:rsidRDefault="00010A34" w:rsidP="00EB18B6">
            <w:pPr>
              <w:rPr>
                <w:color w:val="2702C2"/>
              </w:rPr>
            </w:pPr>
          </w:p>
        </w:tc>
      </w:tr>
      <w:tr w:rsidR="00010A34" w:rsidTr="007E318E">
        <w:trPr>
          <w:trHeight w:val="455"/>
        </w:trPr>
        <w:tc>
          <w:tcPr>
            <w:tcW w:w="567" w:type="dxa"/>
          </w:tcPr>
          <w:p w:rsidR="00010A34" w:rsidRPr="00A26D3F" w:rsidRDefault="002F30C7" w:rsidP="00EB18B6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>
              <w:rPr>
                <w:color w:val="2702C2"/>
              </w:rPr>
              <w:t>2</w:t>
            </w:r>
            <w:r w:rsidR="00EE0FE1">
              <w:rPr>
                <w:rFonts w:hint="eastAsia"/>
                <w:color w:val="2702C2"/>
              </w:rPr>
              <w:t>0</w:t>
            </w:r>
          </w:p>
        </w:tc>
        <w:tc>
          <w:tcPr>
            <w:tcW w:w="993" w:type="dxa"/>
          </w:tcPr>
          <w:p w:rsidR="00010A34" w:rsidRPr="00EE0FE1" w:rsidRDefault="00FB7A48" w:rsidP="00EB18B6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</w:p>
        </w:tc>
        <w:tc>
          <w:tcPr>
            <w:tcW w:w="1842" w:type="dxa"/>
          </w:tcPr>
          <w:p w:rsidR="00010A34" w:rsidRPr="00EE0FE1" w:rsidRDefault="00920798" w:rsidP="00E53A6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扫描</w:t>
            </w:r>
            <w:r>
              <w:rPr>
                <w:color w:val="2702C2"/>
              </w:rPr>
              <w:t>箱</w:t>
            </w:r>
            <w:r>
              <w:rPr>
                <w:color w:val="2702C2"/>
              </w:rPr>
              <w:t>/</w:t>
            </w:r>
            <w:r>
              <w:rPr>
                <w:color w:val="2702C2"/>
              </w:rPr>
              <w:t>托</w:t>
            </w:r>
            <w:r>
              <w:rPr>
                <w:rFonts w:hint="eastAsia"/>
                <w:color w:val="2702C2"/>
              </w:rPr>
              <w:t>标签</w:t>
            </w:r>
          </w:p>
        </w:tc>
        <w:tc>
          <w:tcPr>
            <w:tcW w:w="1417" w:type="dxa"/>
          </w:tcPr>
          <w:p w:rsidR="00010A34" w:rsidRPr="00EE0FE1" w:rsidRDefault="00010A34" w:rsidP="00EB18B6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010A34" w:rsidRPr="00EE0FE1" w:rsidRDefault="002E2AA1" w:rsidP="00EB18B6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手工</w:t>
            </w:r>
          </w:p>
        </w:tc>
        <w:tc>
          <w:tcPr>
            <w:tcW w:w="2977" w:type="dxa"/>
          </w:tcPr>
          <w:p w:rsidR="00010A34" w:rsidRPr="00EE0FE1" w:rsidRDefault="00010A34" w:rsidP="00EB18B6">
            <w:pPr>
              <w:rPr>
                <w:color w:val="2702C2"/>
              </w:rPr>
            </w:pPr>
          </w:p>
        </w:tc>
      </w:tr>
      <w:tr w:rsidR="00766A70" w:rsidTr="007E318E">
        <w:trPr>
          <w:trHeight w:val="455"/>
        </w:trPr>
        <w:tc>
          <w:tcPr>
            <w:tcW w:w="567" w:type="dxa"/>
          </w:tcPr>
          <w:p w:rsidR="00766A70" w:rsidRPr="00A26D3F" w:rsidRDefault="002F30C7" w:rsidP="00766A70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>
              <w:rPr>
                <w:color w:val="2702C2"/>
              </w:rPr>
              <w:t>30</w:t>
            </w:r>
          </w:p>
        </w:tc>
        <w:tc>
          <w:tcPr>
            <w:tcW w:w="993" w:type="dxa"/>
          </w:tcPr>
          <w:p w:rsidR="00766A70" w:rsidRPr="00EE0FE1" w:rsidRDefault="00766A70" w:rsidP="00766A70">
            <w:pPr>
              <w:rPr>
                <w:color w:val="2702C2"/>
              </w:rPr>
            </w:pPr>
          </w:p>
        </w:tc>
        <w:tc>
          <w:tcPr>
            <w:tcW w:w="1842" w:type="dxa"/>
          </w:tcPr>
          <w:p w:rsidR="00766A70" w:rsidRPr="00A479B1" w:rsidRDefault="00920798" w:rsidP="00766A70">
            <w:pPr>
              <w:rPr>
                <w:rFonts w:cs="Arial"/>
                <w:color w:val="000000"/>
                <w:lang w:val="zh-CN"/>
              </w:rPr>
            </w:pPr>
            <w:r>
              <w:rPr>
                <w:rFonts w:hint="eastAsia"/>
                <w:color w:val="2702C2"/>
              </w:rPr>
              <w:t>上架</w:t>
            </w:r>
          </w:p>
        </w:tc>
        <w:tc>
          <w:tcPr>
            <w:tcW w:w="1417" w:type="dxa"/>
          </w:tcPr>
          <w:p w:rsidR="00766A70" w:rsidRPr="00EE0FE1" w:rsidRDefault="00766A70" w:rsidP="00766A70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766A70" w:rsidRPr="00EE0FE1" w:rsidRDefault="00AC47F5" w:rsidP="00766A7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766A70" w:rsidRPr="00EE0FE1" w:rsidRDefault="00766A70" w:rsidP="00766A70">
            <w:pPr>
              <w:rPr>
                <w:color w:val="2702C2"/>
              </w:rPr>
            </w:pPr>
          </w:p>
        </w:tc>
      </w:tr>
    </w:tbl>
    <w:p w:rsidR="00EB18B6" w:rsidRDefault="00EB18B6" w:rsidP="007F4D3C">
      <w:pPr>
        <w:rPr>
          <w:color w:val="2702C2"/>
        </w:rPr>
      </w:pPr>
      <w:bookmarkStart w:id="24" w:name="_Toc216751457"/>
      <w:bookmarkStart w:id="25" w:name="_Toc216782638"/>
    </w:p>
    <w:p w:rsidR="00EB18B6" w:rsidRDefault="00EB18B6" w:rsidP="007F4D3C">
      <w:pPr>
        <w:rPr>
          <w:color w:val="2702C2"/>
        </w:rPr>
      </w:pPr>
    </w:p>
    <w:p w:rsidR="00921AD1" w:rsidRDefault="00921AD1" w:rsidP="007F4D3C">
      <w:pPr>
        <w:rPr>
          <w:color w:val="2702C2"/>
        </w:rPr>
      </w:pPr>
    </w:p>
    <w:p w:rsidR="00921AD1" w:rsidRDefault="00921AD1" w:rsidP="007F4D3C">
      <w:pPr>
        <w:rPr>
          <w:color w:val="2702C2"/>
        </w:rPr>
      </w:pPr>
    </w:p>
    <w:p w:rsidR="00F01D1D" w:rsidRDefault="00F01D1D" w:rsidP="007F4D3C">
      <w:pPr>
        <w:rPr>
          <w:color w:val="2702C2"/>
        </w:rPr>
      </w:pPr>
    </w:p>
    <w:p w:rsidR="007F4D3C" w:rsidRDefault="00EB18B6" w:rsidP="007F4D3C">
      <w:pPr>
        <w:rPr>
          <w:color w:val="2702C2"/>
        </w:rPr>
      </w:pPr>
      <w:r>
        <w:rPr>
          <w:color w:val="2702C2"/>
        </w:rPr>
        <w:br w:type="textWrapping" w:clear="all"/>
      </w:r>
    </w:p>
    <w:p w:rsidR="007F4D3C" w:rsidRPr="00546591" w:rsidRDefault="007F4D3C" w:rsidP="00546591">
      <w:pPr>
        <w:pStyle w:val="1"/>
      </w:pPr>
      <w:bookmarkStart w:id="26" w:name="_Toc477779843"/>
      <w:r w:rsidRPr="00546591">
        <w:rPr>
          <w:rFonts w:hint="eastAsia"/>
        </w:rPr>
        <w:lastRenderedPageBreak/>
        <w:t>详细功能描述</w:t>
      </w:r>
      <w:bookmarkEnd w:id="24"/>
      <w:bookmarkEnd w:id="25"/>
      <w:bookmarkEnd w:id="26"/>
    </w:p>
    <w:p w:rsidR="007F4D3C" w:rsidRPr="00E47E5E" w:rsidRDefault="007F4D3C" w:rsidP="007F4D3C">
      <w:pPr>
        <w:rPr>
          <w:color w:val="2702C2"/>
        </w:rPr>
      </w:pPr>
    </w:p>
    <w:p w:rsidR="007F4D3C" w:rsidRPr="00815E41" w:rsidRDefault="00BF1D95" w:rsidP="00815E41">
      <w:pPr>
        <w:pStyle w:val="2"/>
      </w:pPr>
      <w:bookmarkStart w:id="27" w:name="_Toc216751458"/>
      <w:bookmarkStart w:id="28" w:name="_Toc216782639"/>
      <w:bookmarkStart w:id="29" w:name="_Toc477779844"/>
      <w:r>
        <w:t>WMS_01</w:t>
      </w:r>
      <w:r w:rsidR="006E09C4">
        <w:t>3</w:t>
      </w:r>
      <w:r w:rsidR="00600F44">
        <w:t>_010</w:t>
      </w:r>
      <w:r w:rsidR="0051237E" w:rsidRPr="0051237E">
        <w:rPr>
          <w:rFonts w:hint="eastAsia"/>
        </w:rPr>
        <w:t>：</w:t>
      </w:r>
      <w:bookmarkEnd w:id="27"/>
      <w:bookmarkEnd w:id="28"/>
      <w:r w:rsidR="00EE5405">
        <w:rPr>
          <w:rFonts w:hint="eastAsia"/>
        </w:rPr>
        <w:t>扫描</w:t>
      </w:r>
      <w:r w:rsidR="00EE5405">
        <w:t>库格条码</w:t>
      </w:r>
      <w:bookmarkEnd w:id="29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1F0399" w:rsidRPr="0076062D" w:rsidTr="001F0399">
        <w:trPr>
          <w:trHeight w:val="226"/>
        </w:trPr>
        <w:tc>
          <w:tcPr>
            <w:tcW w:w="2160" w:type="dxa"/>
            <w:shd w:val="pct15" w:color="auto" w:fill="FFFFFF"/>
          </w:tcPr>
          <w:p w:rsidR="001F0399" w:rsidRPr="0076062D" w:rsidRDefault="001F0399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670F56" w:rsidRPr="00670F56" w:rsidRDefault="00670F56" w:rsidP="006E09C4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_01</w:t>
            </w:r>
            <w:r w:rsidR="006E09C4">
              <w:rPr>
                <w:color w:val="2702C2"/>
              </w:rPr>
              <w:t>3</w:t>
            </w:r>
            <w:r>
              <w:rPr>
                <w:rFonts w:hint="eastAsia"/>
                <w:color w:val="2702C2"/>
              </w:rPr>
              <w:t>_0</w:t>
            </w:r>
            <w:r w:rsidR="00F819DB">
              <w:rPr>
                <w:color w:val="2702C2"/>
              </w:rPr>
              <w:t>10</w:t>
            </w:r>
          </w:p>
        </w:tc>
        <w:tc>
          <w:tcPr>
            <w:tcW w:w="1134" w:type="dxa"/>
            <w:shd w:val="pct15" w:color="auto" w:fill="auto"/>
          </w:tcPr>
          <w:p w:rsidR="001F0399" w:rsidRPr="0076062D" w:rsidRDefault="001F0399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1F0399" w:rsidRPr="006F7685" w:rsidRDefault="001F0399" w:rsidP="007E542A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7F4D3C" w:rsidRPr="00D17252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F4D3C" w:rsidRPr="0076062D" w:rsidRDefault="007F4D3C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7F4D3C" w:rsidRDefault="00AB4F1E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AB4F1E" w:rsidRDefault="007E4B0A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  <w:r w:rsidR="00267C06">
              <w:rPr>
                <w:rFonts w:hint="eastAsia"/>
                <w:color w:val="2702C2"/>
              </w:rPr>
              <w:t>扫描</w:t>
            </w:r>
            <w:r w:rsidR="00267C06">
              <w:rPr>
                <w:color w:val="2702C2"/>
              </w:rPr>
              <w:t>库格条码</w:t>
            </w:r>
            <w:r w:rsidR="00A7637E">
              <w:rPr>
                <w:rFonts w:hint="eastAsia"/>
                <w:color w:val="2702C2"/>
              </w:rPr>
              <w:t>；</w:t>
            </w:r>
          </w:p>
          <w:p w:rsidR="00973B6C" w:rsidRPr="00D777C3" w:rsidRDefault="00973B6C" w:rsidP="00AB4F1E">
            <w:pPr>
              <w:rPr>
                <w:color w:val="2702C2"/>
              </w:rPr>
            </w:pPr>
          </w:p>
          <w:p w:rsidR="00AB4F1E" w:rsidRDefault="00AB4F1E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806277" w:rsidRPr="003E0CDA" w:rsidRDefault="009C168C" w:rsidP="003E0CDA">
            <w:pPr>
              <w:pStyle w:val="af1"/>
              <w:numPr>
                <w:ilvl w:val="0"/>
                <w:numId w:val="20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仓管员扫描</w:t>
            </w:r>
            <w:r>
              <w:rPr>
                <w:color w:val="2702C2"/>
              </w:rPr>
              <w:t>库格条码</w:t>
            </w:r>
            <w:r w:rsidR="009F2EBD">
              <w:rPr>
                <w:color w:val="2702C2"/>
              </w:rPr>
              <w:t>。</w:t>
            </w:r>
          </w:p>
          <w:p w:rsidR="000D50D4" w:rsidRPr="00C053BE" w:rsidRDefault="000D50D4" w:rsidP="00874B81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25306C" w:rsidRDefault="0025306C" w:rsidP="0025306C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</w:t>
            </w:r>
            <w:r w:rsidR="00D942AC">
              <w:rPr>
                <w:rFonts w:hint="eastAsia"/>
                <w:color w:val="2702C2"/>
              </w:rPr>
              <w:t>无</w:t>
            </w:r>
          </w:p>
          <w:p w:rsidR="0025306C" w:rsidRPr="0076062D" w:rsidRDefault="0025306C" w:rsidP="0025306C">
            <w:r>
              <w:rPr>
                <w:rFonts w:hint="eastAsia"/>
                <w:color w:val="2702C2"/>
              </w:rPr>
              <w:t>关键数据：</w:t>
            </w:r>
            <w:r w:rsidR="00C43CEA">
              <w:rPr>
                <w:rFonts w:hint="eastAsia"/>
                <w:color w:val="2702C2"/>
              </w:rPr>
              <w:t>无</w:t>
            </w:r>
          </w:p>
        </w:tc>
      </w:tr>
      <w:tr w:rsidR="007F4D3C" w:rsidRPr="00E35EE7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F4D3C" w:rsidRPr="0076062D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7F4D3C" w:rsidRPr="0076062D" w:rsidRDefault="007F4D3C" w:rsidP="00AB4F1E">
            <w:pPr>
              <w:rPr>
                <w:color w:val="2702C2"/>
              </w:rPr>
            </w:pPr>
          </w:p>
        </w:tc>
      </w:tr>
      <w:tr w:rsidR="007F4D3C" w:rsidTr="00AB4F1E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7F4D3C" w:rsidRPr="00B261A5" w:rsidRDefault="007F4D3C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7F4D3C" w:rsidRDefault="007F4D3C" w:rsidP="00AB4F1E"/>
        </w:tc>
      </w:tr>
      <w:tr w:rsidR="007F4D3C" w:rsidTr="001F0399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7F4D3C" w:rsidRPr="00B261A5" w:rsidRDefault="007F4D3C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7F4D3C" w:rsidRDefault="007F4D3C" w:rsidP="00AB4F1E"/>
        </w:tc>
        <w:tc>
          <w:tcPr>
            <w:tcW w:w="951" w:type="dxa"/>
            <w:shd w:val="pct15" w:color="auto" w:fill="auto"/>
          </w:tcPr>
          <w:p w:rsidR="007F4D3C" w:rsidRDefault="007F4D3C" w:rsidP="00AB4F1E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7F4D3C" w:rsidRDefault="007F4D3C" w:rsidP="00AB4F1E"/>
        </w:tc>
      </w:tr>
    </w:tbl>
    <w:p w:rsidR="007F4D3C" w:rsidRDefault="007F4D3C" w:rsidP="007F4D3C">
      <w:pPr>
        <w:rPr>
          <w:color w:val="2702C2"/>
        </w:rPr>
      </w:pPr>
      <w:bookmarkStart w:id="30" w:name="_Toc216782640"/>
    </w:p>
    <w:p w:rsidR="007E542A" w:rsidRPr="00815E41" w:rsidRDefault="00414052" w:rsidP="007E542A">
      <w:pPr>
        <w:pStyle w:val="2"/>
      </w:pPr>
      <w:bookmarkStart w:id="31" w:name="_Toc477779845"/>
      <w:r>
        <w:t>WMS_01</w:t>
      </w:r>
      <w:r w:rsidR="006E09C4">
        <w:t>3</w:t>
      </w:r>
      <w:r w:rsidR="00BA50F9">
        <w:t>_02</w:t>
      </w:r>
      <w:r w:rsidR="00D900EA">
        <w:t>0</w:t>
      </w:r>
      <w:r w:rsidR="00156B02" w:rsidRPr="00156B02">
        <w:rPr>
          <w:rFonts w:hint="eastAsia"/>
        </w:rPr>
        <w:t>：</w:t>
      </w:r>
      <w:r w:rsidR="00C51E05">
        <w:rPr>
          <w:rFonts w:hint="eastAsia"/>
        </w:rPr>
        <w:t>扫描</w:t>
      </w:r>
      <w:r w:rsidR="00C51E05">
        <w:t>箱</w:t>
      </w:r>
      <w:r w:rsidR="00C51E05">
        <w:t>/</w:t>
      </w:r>
      <w:r w:rsidR="00C51E05">
        <w:rPr>
          <w:rFonts w:hint="eastAsia"/>
        </w:rPr>
        <w:t>托</w:t>
      </w:r>
      <w:r w:rsidR="00C51E05">
        <w:t>标签</w:t>
      </w:r>
      <w:bookmarkEnd w:id="31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7E542A" w:rsidRPr="0076062D" w:rsidTr="00AB4F1E">
        <w:trPr>
          <w:trHeight w:val="226"/>
        </w:trPr>
        <w:tc>
          <w:tcPr>
            <w:tcW w:w="2160" w:type="dxa"/>
            <w:shd w:val="pct15" w:color="auto" w:fill="FFFFFF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7E542A" w:rsidRPr="00374B71" w:rsidRDefault="00DE3C9F" w:rsidP="006E09C4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_01</w:t>
            </w:r>
            <w:r w:rsidR="006E09C4">
              <w:rPr>
                <w:color w:val="2702C2"/>
              </w:rPr>
              <w:t>3</w:t>
            </w:r>
            <w:r>
              <w:rPr>
                <w:rFonts w:hint="eastAsia"/>
                <w:color w:val="2702C2"/>
              </w:rPr>
              <w:t>_0</w:t>
            </w:r>
            <w:r w:rsidR="00741684">
              <w:rPr>
                <w:color w:val="2702C2"/>
              </w:rPr>
              <w:t>2</w:t>
            </w:r>
            <w:r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7E542A" w:rsidRPr="006F7685" w:rsidRDefault="007E542A" w:rsidP="007E542A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7E542A" w:rsidRPr="00D17252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AB4F1E" w:rsidRDefault="00AB4F1E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AB4F1E" w:rsidRDefault="00433255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仓管员扫描</w:t>
            </w:r>
            <w:r>
              <w:rPr>
                <w:color w:val="2702C2"/>
              </w:rPr>
              <w:t>箱</w:t>
            </w:r>
            <w:r>
              <w:rPr>
                <w:color w:val="2702C2"/>
              </w:rPr>
              <w:t>/</w:t>
            </w:r>
            <w:r>
              <w:rPr>
                <w:color w:val="2702C2"/>
              </w:rPr>
              <w:t>托标签</w:t>
            </w:r>
            <w:r w:rsidR="001D11EA">
              <w:rPr>
                <w:rFonts w:hint="eastAsia"/>
                <w:color w:val="2702C2"/>
              </w:rPr>
              <w:t>；</w:t>
            </w:r>
          </w:p>
          <w:p w:rsidR="00AB4F1E" w:rsidRDefault="00AB4F1E" w:rsidP="00AB4F1E">
            <w:pPr>
              <w:rPr>
                <w:color w:val="2702C2"/>
              </w:rPr>
            </w:pPr>
          </w:p>
          <w:p w:rsidR="00AB4F1E" w:rsidRDefault="00AB4F1E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526808" w:rsidRPr="00E4517C" w:rsidRDefault="00AE7FD2" w:rsidP="00AB4F1E">
            <w:pPr>
              <w:pStyle w:val="af1"/>
              <w:numPr>
                <w:ilvl w:val="0"/>
                <w:numId w:val="8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仓管员扫描</w:t>
            </w:r>
            <w:r>
              <w:rPr>
                <w:color w:val="2702C2"/>
              </w:rPr>
              <w:t>箱</w:t>
            </w:r>
            <w:r>
              <w:rPr>
                <w:color w:val="2702C2"/>
              </w:rPr>
              <w:t>/</w:t>
            </w:r>
            <w:r>
              <w:rPr>
                <w:color w:val="2702C2"/>
              </w:rPr>
              <w:t>托标签</w:t>
            </w:r>
            <w:r w:rsidR="00070300">
              <w:rPr>
                <w:rFonts w:hint="eastAsia"/>
                <w:color w:val="2702C2"/>
              </w:rPr>
              <w:t>,</w:t>
            </w:r>
            <w:r w:rsidR="00070300">
              <w:rPr>
                <w:rFonts w:hint="eastAsia"/>
                <w:color w:val="2702C2"/>
              </w:rPr>
              <w:t>如扫描</w:t>
            </w:r>
            <w:r w:rsidR="00070300">
              <w:rPr>
                <w:color w:val="2702C2"/>
              </w:rPr>
              <w:t>托条码，</w:t>
            </w:r>
            <w:r w:rsidR="00261F09">
              <w:rPr>
                <w:rFonts w:hint="eastAsia"/>
                <w:color w:val="2702C2"/>
              </w:rPr>
              <w:t>系统</w:t>
            </w:r>
            <w:r w:rsidR="00261F09">
              <w:rPr>
                <w:color w:val="2702C2"/>
              </w:rPr>
              <w:t>会识别整</w:t>
            </w:r>
            <w:bookmarkStart w:id="32" w:name="_GoBack"/>
            <w:bookmarkEnd w:id="32"/>
            <w:r w:rsidR="00070300">
              <w:rPr>
                <w:color w:val="2702C2"/>
              </w:rPr>
              <w:t>托下面的所有箱条码。</w:t>
            </w:r>
          </w:p>
          <w:p w:rsidR="0082504A" w:rsidRPr="00AB4F1E" w:rsidRDefault="0082504A" w:rsidP="0082504A">
            <w:pPr>
              <w:pStyle w:val="af1"/>
              <w:ind w:left="360" w:firstLineChars="0" w:firstLine="0"/>
            </w:pPr>
          </w:p>
          <w:p w:rsidR="0025306C" w:rsidRDefault="0025306C" w:rsidP="0025306C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</w:t>
            </w:r>
            <w:r w:rsidR="00D942AC">
              <w:rPr>
                <w:rFonts w:hint="eastAsia"/>
                <w:color w:val="2702C2"/>
              </w:rPr>
              <w:t>无</w:t>
            </w:r>
          </w:p>
          <w:p w:rsidR="007E542A" w:rsidRPr="0076062D" w:rsidRDefault="0025306C" w:rsidP="0025306C">
            <w:r>
              <w:rPr>
                <w:rFonts w:hint="eastAsia"/>
                <w:color w:val="2702C2"/>
              </w:rPr>
              <w:t>关键数据：</w:t>
            </w:r>
            <w:r w:rsidR="00D942AC">
              <w:rPr>
                <w:rFonts w:hint="eastAsia"/>
                <w:color w:val="2702C2"/>
              </w:rPr>
              <w:t>无</w:t>
            </w:r>
          </w:p>
        </w:tc>
      </w:tr>
      <w:tr w:rsidR="007E542A" w:rsidRPr="00E35EE7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E542A" w:rsidRPr="0076062D" w:rsidRDefault="007E542A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7E542A" w:rsidRPr="0076062D" w:rsidRDefault="007E542A" w:rsidP="00AB4F1E">
            <w:pPr>
              <w:rPr>
                <w:color w:val="2702C2"/>
              </w:rPr>
            </w:pPr>
          </w:p>
        </w:tc>
      </w:tr>
      <w:tr w:rsidR="007E542A" w:rsidTr="00AB4F1E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7E542A" w:rsidRPr="00B261A5" w:rsidRDefault="007E542A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7E542A" w:rsidRDefault="007E542A" w:rsidP="003B0718"/>
        </w:tc>
      </w:tr>
      <w:tr w:rsidR="007E542A" w:rsidTr="00AB4F1E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7E542A" w:rsidRPr="00B261A5" w:rsidRDefault="007E542A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7E542A" w:rsidRDefault="007E542A" w:rsidP="00AB4F1E"/>
        </w:tc>
        <w:tc>
          <w:tcPr>
            <w:tcW w:w="951" w:type="dxa"/>
            <w:shd w:val="pct15" w:color="auto" w:fill="auto"/>
          </w:tcPr>
          <w:p w:rsidR="007E542A" w:rsidRDefault="007E542A" w:rsidP="00AB4F1E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7E542A" w:rsidRDefault="007E542A" w:rsidP="00AB4F1E"/>
        </w:tc>
      </w:tr>
    </w:tbl>
    <w:p w:rsidR="007E542A" w:rsidRDefault="007E542A" w:rsidP="007F4D3C">
      <w:pPr>
        <w:rPr>
          <w:color w:val="2702C2"/>
        </w:rPr>
      </w:pPr>
    </w:p>
    <w:p w:rsidR="007E542A" w:rsidRPr="00815E41" w:rsidRDefault="005F0DD3" w:rsidP="007E542A">
      <w:pPr>
        <w:pStyle w:val="2"/>
      </w:pPr>
      <w:bookmarkStart w:id="33" w:name="_Toc477779846"/>
      <w:r>
        <w:t>WMS_01</w:t>
      </w:r>
      <w:r w:rsidR="006E09C4">
        <w:t>3</w:t>
      </w:r>
      <w:r w:rsidR="006C5E27">
        <w:t>_030</w:t>
      </w:r>
      <w:r w:rsidR="00156B02" w:rsidRPr="00156B02">
        <w:rPr>
          <w:rFonts w:hint="eastAsia"/>
        </w:rPr>
        <w:t>：</w:t>
      </w:r>
      <w:r w:rsidR="00C577D7">
        <w:rPr>
          <w:rFonts w:hint="eastAsia"/>
        </w:rPr>
        <w:t>上架</w:t>
      </w:r>
      <w:bookmarkEnd w:id="33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7E542A" w:rsidRPr="0076062D" w:rsidTr="00AB4F1E">
        <w:trPr>
          <w:trHeight w:val="226"/>
        </w:trPr>
        <w:tc>
          <w:tcPr>
            <w:tcW w:w="2160" w:type="dxa"/>
            <w:shd w:val="pct15" w:color="auto" w:fill="FFFFFF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7E542A" w:rsidRPr="00374B71" w:rsidRDefault="004212BB" w:rsidP="006E09C4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_01</w:t>
            </w:r>
            <w:r w:rsidR="006E09C4">
              <w:rPr>
                <w:color w:val="2702C2"/>
              </w:rPr>
              <w:t>3</w:t>
            </w:r>
            <w:r>
              <w:rPr>
                <w:rFonts w:hint="eastAsia"/>
                <w:color w:val="2702C2"/>
              </w:rPr>
              <w:t>_0</w:t>
            </w:r>
            <w:r w:rsidR="00811518">
              <w:rPr>
                <w:color w:val="2702C2"/>
              </w:rPr>
              <w:t>30</w:t>
            </w:r>
          </w:p>
        </w:tc>
        <w:tc>
          <w:tcPr>
            <w:tcW w:w="1134" w:type="dxa"/>
            <w:shd w:val="pct15" w:color="auto" w:fill="auto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7E542A" w:rsidRPr="006F7685" w:rsidRDefault="007E542A" w:rsidP="007E542A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7E542A" w:rsidRPr="00D17252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6E7C44" w:rsidRDefault="006E7C44" w:rsidP="006E7C44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6E7C44" w:rsidRDefault="00C43660" w:rsidP="006E7C44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完成</w:t>
            </w:r>
            <w:r w:rsidR="001F0EC3">
              <w:rPr>
                <w:color w:val="2702C2"/>
              </w:rPr>
              <w:t>上架</w:t>
            </w:r>
            <w:r>
              <w:rPr>
                <w:rFonts w:hint="eastAsia"/>
                <w:color w:val="2702C2"/>
              </w:rPr>
              <w:t>操作</w:t>
            </w:r>
            <w:r w:rsidR="006E7C44">
              <w:rPr>
                <w:rFonts w:hint="eastAsia"/>
                <w:color w:val="2702C2"/>
              </w:rPr>
              <w:t>；</w:t>
            </w:r>
          </w:p>
          <w:p w:rsidR="006E7C44" w:rsidRDefault="006E7C44" w:rsidP="006E7C44">
            <w:pPr>
              <w:rPr>
                <w:color w:val="2702C2"/>
              </w:rPr>
            </w:pPr>
          </w:p>
          <w:p w:rsidR="006E7C44" w:rsidRDefault="006E7C44" w:rsidP="006E7C44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F74994" w:rsidRPr="00D532AF" w:rsidRDefault="00F02631" w:rsidP="00D532AF">
            <w:pPr>
              <w:pStyle w:val="af1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  <w:color w:val="2702C2"/>
              </w:rPr>
              <w:t>WMS</w:t>
            </w:r>
            <w:r w:rsidR="00687029">
              <w:rPr>
                <w:rFonts w:hint="eastAsia"/>
                <w:color w:val="2702C2"/>
              </w:rPr>
              <w:t>把</w:t>
            </w:r>
            <w:r w:rsidR="00687029">
              <w:rPr>
                <w:color w:val="2702C2"/>
              </w:rPr>
              <w:t>箱</w:t>
            </w:r>
            <w:r w:rsidR="00687029">
              <w:rPr>
                <w:color w:val="2702C2"/>
              </w:rPr>
              <w:t>/</w:t>
            </w:r>
            <w:r w:rsidR="00687029">
              <w:rPr>
                <w:color w:val="2702C2"/>
              </w:rPr>
              <w:t>托</w:t>
            </w:r>
            <w:r w:rsidR="0056080F">
              <w:rPr>
                <w:rFonts w:hint="eastAsia"/>
                <w:color w:val="2702C2"/>
              </w:rPr>
              <w:t>的</w:t>
            </w:r>
            <w:r w:rsidR="0056080F">
              <w:rPr>
                <w:color w:val="2702C2"/>
              </w:rPr>
              <w:t>库格信息更新为扫描的库格</w:t>
            </w:r>
            <w:r w:rsidR="00D532AF">
              <w:rPr>
                <w:color w:val="2702C2"/>
              </w:rPr>
              <w:t>。</w:t>
            </w:r>
          </w:p>
          <w:p w:rsidR="004F145D" w:rsidRPr="004F145D" w:rsidRDefault="004F145D" w:rsidP="004F145D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25306C" w:rsidRDefault="0025306C" w:rsidP="0025306C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</w:t>
            </w:r>
            <w:r w:rsidR="00D942AC">
              <w:rPr>
                <w:rFonts w:hint="eastAsia"/>
                <w:color w:val="2702C2"/>
              </w:rPr>
              <w:t>无</w:t>
            </w:r>
          </w:p>
          <w:p w:rsidR="0025306C" w:rsidRPr="0076062D" w:rsidRDefault="0025306C" w:rsidP="0025306C">
            <w:r>
              <w:rPr>
                <w:rFonts w:hint="eastAsia"/>
                <w:color w:val="2702C2"/>
              </w:rPr>
              <w:t>关键数据：</w:t>
            </w:r>
            <w:r w:rsidR="00D942AC">
              <w:rPr>
                <w:rFonts w:hint="eastAsia"/>
                <w:color w:val="2702C2"/>
              </w:rPr>
              <w:t>无</w:t>
            </w:r>
          </w:p>
        </w:tc>
      </w:tr>
      <w:tr w:rsidR="007E542A" w:rsidRPr="00E35EE7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E542A" w:rsidRPr="0076062D" w:rsidRDefault="007E542A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7E542A" w:rsidRPr="0076062D" w:rsidRDefault="007E542A" w:rsidP="00AB4F1E">
            <w:pPr>
              <w:rPr>
                <w:color w:val="2702C2"/>
              </w:rPr>
            </w:pPr>
          </w:p>
        </w:tc>
      </w:tr>
      <w:tr w:rsidR="007E542A" w:rsidTr="00AB4F1E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7E542A" w:rsidRPr="00B261A5" w:rsidRDefault="007E542A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7E542A" w:rsidRDefault="007E542A" w:rsidP="00AB4F1E"/>
        </w:tc>
      </w:tr>
      <w:tr w:rsidR="007E542A" w:rsidTr="00AB4F1E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7E542A" w:rsidRPr="00B261A5" w:rsidRDefault="007E542A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7E542A" w:rsidRDefault="007E542A" w:rsidP="00AB4F1E"/>
        </w:tc>
        <w:tc>
          <w:tcPr>
            <w:tcW w:w="951" w:type="dxa"/>
            <w:shd w:val="pct15" w:color="auto" w:fill="auto"/>
          </w:tcPr>
          <w:p w:rsidR="007E542A" w:rsidRDefault="007E542A" w:rsidP="00AB4F1E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7E542A" w:rsidRDefault="007E542A" w:rsidP="00AB4F1E"/>
        </w:tc>
      </w:tr>
      <w:bookmarkEnd w:id="30"/>
    </w:tbl>
    <w:p w:rsidR="00EE1995" w:rsidRDefault="00EE1995" w:rsidP="00195F11">
      <w:pPr>
        <w:rPr>
          <w:color w:val="2702C2"/>
        </w:rPr>
      </w:pPr>
    </w:p>
    <w:sectPr w:rsidR="00EE1995" w:rsidSect="00DF2BF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134" w:right="0" w:bottom="567" w:left="1418" w:header="624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24D" w:rsidRDefault="00D8624D">
      <w:r>
        <w:separator/>
      </w:r>
    </w:p>
  </w:endnote>
  <w:endnote w:type="continuationSeparator" w:id="0">
    <w:p w:rsidR="00D8624D" w:rsidRDefault="00D86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ago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9FE" w:rsidRDefault="006539FE" w:rsidP="00AB4F1E">
    <w:pPr>
      <w:pStyle w:val="a4"/>
      <w:ind w:firstLine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9FE" w:rsidRDefault="006539FE">
    <w:pPr>
      <w:pStyle w:val="a4"/>
    </w:pPr>
  </w:p>
  <w:p w:rsidR="006539FE" w:rsidRPr="00BA3884" w:rsidRDefault="006539FE" w:rsidP="007F4D3C">
    <w:pPr>
      <w:pStyle w:val="a4"/>
      <w:ind w:firstLineChars="111" w:firstLine="178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9FE" w:rsidRPr="008F7275" w:rsidRDefault="006539FE" w:rsidP="008F727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24D" w:rsidRDefault="00D8624D">
      <w:r>
        <w:separator/>
      </w:r>
    </w:p>
  </w:footnote>
  <w:footnote w:type="continuationSeparator" w:id="0">
    <w:p w:rsidR="00D8624D" w:rsidRDefault="00D862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861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126"/>
    </w:tblGrid>
    <w:tr w:rsidR="006539FE" w:rsidTr="007F4D3C">
      <w:tc>
        <w:tcPr>
          <w:tcW w:w="1951" w:type="dxa"/>
          <w:vMerge w:val="restart"/>
        </w:tcPr>
        <w:p w:rsidR="006539FE" w:rsidRDefault="004E3432" w:rsidP="00FF3286">
          <w:pPr>
            <w:pStyle w:val="a3"/>
          </w:pPr>
          <w:r>
            <w:rPr>
              <w:rFonts w:hint="eastAsia"/>
            </w:rPr>
            <w:t>科尔本</w:t>
          </w:r>
          <w:r w:rsidR="00FF3286">
            <w:t>WMS</w:t>
          </w:r>
          <w:r w:rsidR="006539FE">
            <w:rPr>
              <w:rFonts w:hint="eastAsia"/>
            </w:rPr>
            <w:t>项目</w:t>
          </w:r>
        </w:p>
      </w:tc>
      <w:tc>
        <w:tcPr>
          <w:tcW w:w="4536" w:type="dxa"/>
        </w:tcPr>
        <w:p w:rsidR="006539FE" w:rsidRDefault="006539FE" w:rsidP="008D0229">
          <w:pPr>
            <w:pStyle w:val="a3"/>
            <w:jc w:val="center"/>
          </w:pPr>
          <w:r>
            <w:rPr>
              <w:rFonts w:hint="eastAsia"/>
            </w:rPr>
            <w:t>业务蓝图文档</w:t>
          </w:r>
        </w:p>
      </w:tc>
      <w:tc>
        <w:tcPr>
          <w:tcW w:w="2126" w:type="dxa"/>
        </w:tcPr>
        <w:p w:rsidR="006539FE" w:rsidRDefault="006539FE" w:rsidP="00EF435E">
          <w:pPr>
            <w:pStyle w:val="a3"/>
            <w:jc w:val="right"/>
          </w:pPr>
          <w:r>
            <w:rPr>
              <w:rFonts w:hint="eastAsia"/>
            </w:rPr>
            <w:t>版本号：</w:t>
          </w:r>
          <w:r w:rsidR="00D8624D">
            <w:fldChar w:fldCharType="begin"/>
          </w:r>
          <w:r w:rsidR="00D8624D">
            <w:instrText xml:space="preserve"> DOCPROPERTY  Version  \* MERGEFORMAT </w:instrText>
          </w:r>
          <w:r w:rsidR="00D8624D">
            <w:fldChar w:fldCharType="separate"/>
          </w:r>
          <w:r w:rsidR="00AE49AF">
            <w:t>V1.0</w:t>
          </w:r>
          <w:r w:rsidR="00D8624D">
            <w:fldChar w:fldCharType="end"/>
          </w:r>
        </w:p>
      </w:tc>
    </w:tr>
    <w:tr w:rsidR="006539FE" w:rsidTr="007F4D3C">
      <w:tc>
        <w:tcPr>
          <w:tcW w:w="1951" w:type="dxa"/>
          <w:vMerge/>
        </w:tcPr>
        <w:p w:rsidR="006539FE" w:rsidRDefault="006539FE">
          <w:pPr>
            <w:pStyle w:val="a3"/>
          </w:pPr>
        </w:p>
      </w:tc>
      <w:tc>
        <w:tcPr>
          <w:tcW w:w="4536" w:type="dxa"/>
        </w:tcPr>
        <w:p w:rsidR="006539FE" w:rsidRDefault="00D8624D" w:rsidP="004E3432">
          <w:pPr>
            <w:pStyle w:val="a3"/>
            <w:jc w:val="center"/>
          </w:pPr>
          <w:r>
            <w:fldChar w:fldCharType="begin"/>
          </w:r>
          <w:r>
            <w:instrText xml:space="preserve"> FILENAME  \* Caps  \* MERGEFORMAT </w:instrText>
          </w:r>
          <w:r>
            <w:fldChar w:fldCharType="separate"/>
          </w:r>
          <w:r w:rsidR="00717E50">
            <w:rPr>
              <w:noProof/>
            </w:rPr>
            <w:t>01</w:t>
          </w:r>
          <w:r w:rsidR="004E3432">
            <w:rPr>
              <w:noProof/>
            </w:rPr>
            <w:t>3</w:t>
          </w:r>
          <w:r w:rsidR="00AE49AF">
            <w:rPr>
              <w:noProof/>
            </w:rPr>
            <w:t>_</w:t>
          </w:r>
          <w:r w:rsidR="00717E50" w:rsidRPr="00717E50">
            <w:rPr>
              <w:rFonts w:hint="eastAsia"/>
              <w:noProof/>
            </w:rPr>
            <w:t>上架流程</w:t>
          </w:r>
          <w:r w:rsidR="00AE49AF">
            <w:rPr>
              <w:noProof/>
            </w:rPr>
            <w:t>_</w:t>
          </w:r>
          <w:r w:rsidR="00AE49AF">
            <w:rPr>
              <w:rFonts w:hint="eastAsia"/>
              <w:noProof/>
            </w:rPr>
            <w:t>业务蓝图文档</w:t>
          </w:r>
          <w:r w:rsidR="00AE49AF">
            <w:rPr>
              <w:rFonts w:hint="eastAsia"/>
              <w:noProof/>
            </w:rPr>
            <w:t>BBP</w:t>
          </w:r>
          <w:r w:rsidR="00AE49AF">
            <w:rPr>
              <w:noProof/>
            </w:rPr>
            <w:t>_</w:t>
          </w:r>
          <w:r w:rsidR="00AE49AF">
            <w:rPr>
              <w:rFonts w:hint="eastAsia"/>
              <w:noProof/>
            </w:rPr>
            <w:t>V1</w:t>
          </w:r>
          <w:r w:rsidR="00A417A4">
            <w:rPr>
              <w:noProof/>
            </w:rPr>
            <w:t>.0</w:t>
          </w:r>
          <w:r w:rsidR="00AE49AF">
            <w:rPr>
              <w:noProof/>
            </w:rPr>
            <w:t>.Docx</w:t>
          </w:r>
          <w:r>
            <w:rPr>
              <w:noProof/>
            </w:rPr>
            <w:fldChar w:fldCharType="end"/>
          </w:r>
        </w:p>
      </w:tc>
      <w:tc>
        <w:tcPr>
          <w:tcW w:w="2126" w:type="dxa"/>
        </w:tcPr>
        <w:p w:rsidR="006539FE" w:rsidRDefault="006539FE" w:rsidP="00EF435E">
          <w:pPr>
            <w:pStyle w:val="a3"/>
            <w:jc w:val="right"/>
            <w:rPr>
              <w:snapToGrid w:val="0"/>
            </w:rPr>
          </w:pPr>
          <w:r>
            <w:rPr>
              <w:rFonts w:hint="eastAsia"/>
              <w:snapToGrid w:val="0"/>
            </w:rPr>
            <w:t>第</w:t>
          </w:r>
          <w:r>
            <w:rPr>
              <w:snapToGrid w:val="0"/>
            </w:rPr>
            <w:t xml:space="preserve"> </w:t>
          </w:r>
          <w:r w:rsidR="009C4859"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 w:rsidR="009C4859">
            <w:rPr>
              <w:snapToGrid w:val="0"/>
            </w:rPr>
            <w:fldChar w:fldCharType="separate"/>
          </w:r>
          <w:r w:rsidR="00261F09">
            <w:rPr>
              <w:noProof/>
              <w:snapToGrid w:val="0"/>
            </w:rPr>
            <w:t>4</w:t>
          </w:r>
          <w:r w:rsidR="009C4859"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</w:t>
          </w:r>
          <w:r>
            <w:rPr>
              <w:rFonts w:hint="eastAsia"/>
              <w:snapToGrid w:val="0"/>
            </w:rPr>
            <w:t>页，共</w:t>
          </w:r>
          <w:r>
            <w:rPr>
              <w:snapToGrid w:val="0"/>
            </w:rPr>
            <w:t xml:space="preserve"> </w:t>
          </w:r>
          <w:r w:rsidR="009C4859"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 w:rsidR="009C4859">
            <w:rPr>
              <w:snapToGrid w:val="0"/>
            </w:rPr>
            <w:fldChar w:fldCharType="separate"/>
          </w:r>
          <w:r w:rsidR="00261F09">
            <w:rPr>
              <w:noProof/>
              <w:snapToGrid w:val="0"/>
            </w:rPr>
            <w:t>9</w:t>
          </w:r>
          <w:r w:rsidR="009C4859">
            <w:rPr>
              <w:snapToGrid w:val="0"/>
            </w:rPr>
            <w:fldChar w:fldCharType="end"/>
          </w:r>
          <w:r>
            <w:rPr>
              <w:rFonts w:hint="eastAsia"/>
              <w:snapToGrid w:val="0"/>
            </w:rPr>
            <w:t xml:space="preserve"> </w:t>
          </w:r>
          <w:r>
            <w:rPr>
              <w:rFonts w:hint="eastAsia"/>
              <w:snapToGrid w:val="0"/>
            </w:rPr>
            <w:t>页</w:t>
          </w:r>
        </w:p>
      </w:tc>
    </w:tr>
  </w:tbl>
  <w:p w:rsidR="006539FE" w:rsidRDefault="006539FE" w:rsidP="009D1FA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9FE" w:rsidRDefault="006539FE" w:rsidP="00AB4F1E">
    <w:pPr>
      <w:pStyle w:val="a3"/>
      <w:ind w:firstLine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042"/>
    </w:tblGrid>
    <w:tr w:rsidR="006539FE" w:rsidTr="00AB4F1E">
      <w:tc>
        <w:tcPr>
          <w:tcW w:w="1951" w:type="dxa"/>
          <w:vMerge w:val="restart"/>
        </w:tcPr>
        <w:p w:rsidR="006539FE" w:rsidRDefault="004E3432" w:rsidP="00AB4F1E">
          <w:pPr>
            <w:pStyle w:val="a3"/>
          </w:pPr>
          <w:r>
            <w:rPr>
              <w:rFonts w:hint="eastAsia"/>
            </w:rPr>
            <w:t>科尔本</w:t>
          </w:r>
          <w:r w:rsidR="00600B2C">
            <w:t>WMS</w:t>
          </w:r>
          <w:r w:rsidR="00600B2C">
            <w:rPr>
              <w:rFonts w:hint="eastAsia"/>
            </w:rPr>
            <w:t>项目</w:t>
          </w:r>
        </w:p>
      </w:tc>
      <w:tc>
        <w:tcPr>
          <w:tcW w:w="4536" w:type="dxa"/>
        </w:tcPr>
        <w:p w:rsidR="006539FE" w:rsidRDefault="006539FE" w:rsidP="00AB4F1E">
          <w:pPr>
            <w:pStyle w:val="a3"/>
            <w:ind w:firstLine="420"/>
            <w:jc w:val="center"/>
          </w:pPr>
          <w:r>
            <w:rPr>
              <w:rFonts w:hint="eastAsia"/>
            </w:rPr>
            <w:t>业务蓝图文档</w:t>
          </w:r>
        </w:p>
      </w:tc>
      <w:tc>
        <w:tcPr>
          <w:tcW w:w="2042" w:type="dxa"/>
        </w:tcPr>
        <w:p w:rsidR="006539FE" w:rsidRDefault="006539FE" w:rsidP="00AB4F1E">
          <w:pPr>
            <w:pStyle w:val="a3"/>
            <w:ind w:firstLine="420"/>
            <w:jc w:val="right"/>
          </w:pPr>
          <w:r>
            <w:rPr>
              <w:rFonts w:hint="eastAsia"/>
            </w:rPr>
            <w:t>版本号：</w:t>
          </w:r>
          <w:r w:rsidR="00D8624D">
            <w:fldChar w:fldCharType="begin"/>
          </w:r>
          <w:r w:rsidR="00D8624D">
            <w:instrText xml:space="preserve"> DOCPROPERTY  Version  \* MERGEFORMAT </w:instrText>
          </w:r>
          <w:r w:rsidR="00D8624D">
            <w:fldChar w:fldCharType="separate"/>
          </w:r>
          <w:r w:rsidR="00AE49AF">
            <w:t>V1.0</w:t>
          </w:r>
          <w:r w:rsidR="00D8624D">
            <w:fldChar w:fldCharType="end"/>
          </w:r>
        </w:p>
      </w:tc>
    </w:tr>
    <w:tr w:rsidR="006539FE" w:rsidTr="00AB4F1E">
      <w:tc>
        <w:tcPr>
          <w:tcW w:w="1951" w:type="dxa"/>
          <w:vMerge/>
        </w:tcPr>
        <w:p w:rsidR="006539FE" w:rsidRDefault="006539FE" w:rsidP="00AB4F1E">
          <w:pPr>
            <w:pStyle w:val="a3"/>
            <w:ind w:firstLine="420"/>
          </w:pPr>
        </w:p>
      </w:tc>
      <w:tc>
        <w:tcPr>
          <w:tcW w:w="4536" w:type="dxa"/>
        </w:tcPr>
        <w:p w:rsidR="006539FE" w:rsidRDefault="0018242C" w:rsidP="003D594D">
          <w:pPr>
            <w:pStyle w:val="a3"/>
            <w:ind w:firstLine="420"/>
            <w:jc w:val="center"/>
          </w:pPr>
          <w:r>
            <w:rPr>
              <w:noProof/>
            </w:rPr>
            <w:t>01</w:t>
          </w:r>
          <w:r w:rsidR="003D594D">
            <w:rPr>
              <w:noProof/>
            </w:rPr>
            <w:t>3</w:t>
          </w:r>
          <w:r w:rsidR="006C01AC">
            <w:rPr>
              <w:noProof/>
            </w:rPr>
            <w:t>_</w:t>
          </w:r>
          <w:r w:rsidR="008D0911" w:rsidRPr="00717E50">
            <w:rPr>
              <w:rFonts w:hint="eastAsia"/>
              <w:noProof/>
            </w:rPr>
            <w:t>上架流程</w:t>
          </w:r>
          <w:r w:rsidR="006C01AC">
            <w:rPr>
              <w:noProof/>
            </w:rPr>
            <w:t>_</w:t>
          </w:r>
          <w:r w:rsidR="006C01AC">
            <w:rPr>
              <w:rFonts w:hint="eastAsia"/>
              <w:noProof/>
            </w:rPr>
            <w:t>业务蓝图文档</w:t>
          </w:r>
          <w:r w:rsidR="006C01AC" w:rsidRPr="00DC7074">
            <w:rPr>
              <w:rFonts w:hint="eastAsia"/>
              <w:noProof/>
            </w:rPr>
            <w:t>_V1.0</w:t>
          </w:r>
          <w:r w:rsidR="006C01AC">
            <w:rPr>
              <w:noProof/>
            </w:rPr>
            <w:t>.Docx</w:t>
          </w:r>
        </w:p>
      </w:tc>
      <w:tc>
        <w:tcPr>
          <w:tcW w:w="2042" w:type="dxa"/>
        </w:tcPr>
        <w:p w:rsidR="006539FE" w:rsidRDefault="006539FE" w:rsidP="00AB4F1E">
          <w:pPr>
            <w:pStyle w:val="a3"/>
            <w:jc w:val="right"/>
            <w:rPr>
              <w:snapToGrid w:val="0"/>
            </w:rPr>
          </w:pPr>
          <w:r w:rsidRPr="009D1FA1">
            <w:rPr>
              <w:rFonts w:hint="eastAsia"/>
            </w:rPr>
            <w:t>第</w:t>
          </w:r>
          <w:r w:rsidRPr="009D1FA1">
            <w:t xml:space="preserve"> </w:t>
          </w:r>
          <w:r w:rsidR="009B45B7">
            <w:fldChar w:fldCharType="begin"/>
          </w:r>
          <w:r w:rsidR="009B45B7">
            <w:instrText xml:space="preserve"> PAGE  \* Arabic </w:instrText>
          </w:r>
          <w:r w:rsidR="009B45B7">
            <w:fldChar w:fldCharType="separate"/>
          </w:r>
          <w:r w:rsidR="00261F09">
            <w:rPr>
              <w:noProof/>
            </w:rPr>
            <w:t>9</w:t>
          </w:r>
          <w:r w:rsidR="009B45B7">
            <w:rPr>
              <w:noProof/>
            </w:rPr>
            <w:fldChar w:fldCharType="end"/>
          </w:r>
          <w:r w:rsidRPr="009D1FA1">
            <w:t xml:space="preserve"> </w:t>
          </w:r>
          <w:r w:rsidRPr="009D1FA1">
            <w:rPr>
              <w:rFonts w:hint="eastAsia"/>
            </w:rPr>
            <w:t>页，共</w:t>
          </w:r>
          <w:r w:rsidRPr="009D1FA1">
            <w:t xml:space="preserve"> </w:t>
          </w:r>
          <w:r w:rsidR="00D8624D">
            <w:fldChar w:fldCharType="begin"/>
          </w:r>
          <w:r w:rsidR="00D8624D">
            <w:instrText xml:space="preserve"> NUMPAGES </w:instrText>
          </w:r>
          <w:r w:rsidR="00D8624D">
            <w:fldChar w:fldCharType="separate"/>
          </w:r>
          <w:r w:rsidR="00261F09">
            <w:rPr>
              <w:noProof/>
            </w:rPr>
            <w:t>9</w:t>
          </w:r>
          <w:r w:rsidR="00D8624D">
            <w:rPr>
              <w:noProof/>
            </w:rPr>
            <w:fldChar w:fldCharType="end"/>
          </w:r>
          <w:r w:rsidRPr="009D1FA1">
            <w:rPr>
              <w:rFonts w:hint="eastAsia"/>
            </w:rPr>
            <w:t xml:space="preserve"> </w:t>
          </w:r>
          <w:r w:rsidRPr="009D1FA1">
            <w:rPr>
              <w:rFonts w:hint="eastAsia"/>
            </w:rPr>
            <w:t>页</w:t>
          </w:r>
        </w:p>
      </w:tc>
    </w:tr>
  </w:tbl>
  <w:p w:rsidR="006539FE" w:rsidRPr="00DF2BFB" w:rsidRDefault="006539FE" w:rsidP="00DF2BFB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042"/>
    </w:tblGrid>
    <w:tr w:rsidR="006539FE" w:rsidTr="00AB4F1E">
      <w:tc>
        <w:tcPr>
          <w:tcW w:w="1951" w:type="dxa"/>
          <w:vMerge w:val="restart"/>
        </w:tcPr>
        <w:p w:rsidR="006539FE" w:rsidRDefault="00600B2C" w:rsidP="00600B2C">
          <w:pPr>
            <w:pStyle w:val="a3"/>
          </w:pPr>
          <w:r>
            <w:rPr>
              <w:rFonts w:hint="eastAsia"/>
            </w:rPr>
            <w:t>均胜</w:t>
          </w:r>
          <w:r>
            <w:t>WMS</w:t>
          </w:r>
          <w:r>
            <w:rPr>
              <w:rFonts w:hint="eastAsia"/>
            </w:rPr>
            <w:t>项目</w:t>
          </w:r>
        </w:p>
      </w:tc>
      <w:tc>
        <w:tcPr>
          <w:tcW w:w="4536" w:type="dxa"/>
        </w:tcPr>
        <w:p w:rsidR="006539FE" w:rsidRDefault="006539FE" w:rsidP="00AB4F1E">
          <w:pPr>
            <w:pStyle w:val="a3"/>
            <w:ind w:firstLine="420"/>
            <w:jc w:val="center"/>
          </w:pPr>
          <w:r>
            <w:rPr>
              <w:rFonts w:hint="eastAsia"/>
            </w:rPr>
            <w:t>业务蓝图文档</w:t>
          </w:r>
        </w:p>
      </w:tc>
      <w:tc>
        <w:tcPr>
          <w:tcW w:w="2042" w:type="dxa"/>
        </w:tcPr>
        <w:p w:rsidR="006539FE" w:rsidRDefault="006539FE" w:rsidP="00AB4F1E">
          <w:pPr>
            <w:pStyle w:val="a3"/>
            <w:ind w:firstLine="420"/>
            <w:jc w:val="right"/>
          </w:pPr>
          <w:r>
            <w:rPr>
              <w:rFonts w:hint="eastAsia"/>
            </w:rPr>
            <w:t>版本号：</w:t>
          </w:r>
          <w:r w:rsidR="00D8624D">
            <w:fldChar w:fldCharType="begin"/>
          </w:r>
          <w:r w:rsidR="00D8624D">
            <w:instrText xml:space="preserve"> DOCPROPERTY  Version  \* MERGEFORMAT </w:instrText>
          </w:r>
          <w:r w:rsidR="00D8624D">
            <w:fldChar w:fldCharType="separate"/>
          </w:r>
          <w:r w:rsidR="00AE49AF">
            <w:t>V1.0</w:t>
          </w:r>
          <w:r w:rsidR="00D8624D">
            <w:fldChar w:fldCharType="end"/>
          </w:r>
        </w:p>
      </w:tc>
    </w:tr>
    <w:tr w:rsidR="006539FE" w:rsidTr="00AB4F1E">
      <w:tc>
        <w:tcPr>
          <w:tcW w:w="1951" w:type="dxa"/>
          <w:vMerge/>
        </w:tcPr>
        <w:p w:rsidR="006539FE" w:rsidRDefault="006539FE" w:rsidP="00AB4F1E">
          <w:pPr>
            <w:pStyle w:val="a3"/>
            <w:ind w:firstLine="420"/>
          </w:pPr>
        </w:p>
      </w:tc>
      <w:tc>
        <w:tcPr>
          <w:tcW w:w="4536" w:type="dxa"/>
        </w:tcPr>
        <w:p w:rsidR="006539FE" w:rsidRDefault="00A417A4" w:rsidP="008D0911">
          <w:pPr>
            <w:pStyle w:val="a3"/>
            <w:ind w:firstLine="420"/>
            <w:jc w:val="center"/>
          </w:pPr>
          <w:r>
            <w:rPr>
              <w:noProof/>
            </w:rPr>
            <w:t>01</w:t>
          </w:r>
          <w:r w:rsidR="008D0911">
            <w:rPr>
              <w:noProof/>
            </w:rPr>
            <w:t>4</w:t>
          </w:r>
          <w:r w:rsidR="00600B2C">
            <w:rPr>
              <w:noProof/>
            </w:rPr>
            <w:t>_</w:t>
          </w:r>
          <w:r w:rsidR="008D0911" w:rsidRPr="00717E50">
            <w:rPr>
              <w:rFonts w:hint="eastAsia"/>
              <w:noProof/>
            </w:rPr>
            <w:t>上架流程（按箱</w:t>
          </w:r>
          <w:r w:rsidR="008D0911">
            <w:rPr>
              <w:rFonts w:hint="eastAsia"/>
              <w:noProof/>
            </w:rPr>
            <w:t>托管理）</w:t>
          </w:r>
          <w:r w:rsidR="00600B2C">
            <w:rPr>
              <w:noProof/>
            </w:rPr>
            <w:t>_</w:t>
          </w:r>
          <w:r w:rsidR="00600B2C">
            <w:rPr>
              <w:rFonts w:hint="eastAsia"/>
              <w:noProof/>
            </w:rPr>
            <w:t>业务蓝图文档</w:t>
          </w:r>
          <w:r w:rsidR="006539FE" w:rsidRPr="00DC7074">
            <w:rPr>
              <w:rFonts w:hint="eastAsia"/>
              <w:noProof/>
            </w:rPr>
            <w:t>_V1.0</w:t>
          </w:r>
          <w:r w:rsidR="006539FE">
            <w:rPr>
              <w:noProof/>
            </w:rPr>
            <w:t>.Docx</w:t>
          </w:r>
        </w:p>
      </w:tc>
      <w:tc>
        <w:tcPr>
          <w:tcW w:w="2042" w:type="dxa"/>
        </w:tcPr>
        <w:p w:rsidR="006539FE" w:rsidRDefault="006539FE" w:rsidP="009D1FA1">
          <w:pPr>
            <w:pStyle w:val="a3"/>
            <w:jc w:val="right"/>
            <w:rPr>
              <w:snapToGrid w:val="0"/>
            </w:rPr>
          </w:pPr>
          <w:r w:rsidRPr="009D1FA1">
            <w:rPr>
              <w:rFonts w:hint="eastAsia"/>
            </w:rPr>
            <w:t>第</w:t>
          </w:r>
          <w:r w:rsidRPr="009D1FA1">
            <w:t xml:space="preserve"> </w:t>
          </w:r>
          <w:r w:rsidR="009B45B7">
            <w:fldChar w:fldCharType="begin"/>
          </w:r>
          <w:r w:rsidR="009B45B7">
            <w:instrText xml:space="preserve"> PAGE  \* Arabic </w:instrText>
          </w:r>
          <w:r w:rsidR="009B45B7">
            <w:fldChar w:fldCharType="separate"/>
          </w:r>
          <w:r w:rsidR="00261F09">
            <w:rPr>
              <w:noProof/>
            </w:rPr>
            <w:t>5</w:t>
          </w:r>
          <w:r w:rsidR="009B45B7">
            <w:rPr>
              <w:noProof/>
            </w:rPr>
            <w:fldChar w:fldCharType="end"/>
          </w:r>
          <w:r w:rsidRPr="009D1FA1">
            <w:t xml:space="preserve"> </w:t>
          </w:r>
          <w:r w:rsidRPr="009D1FA1">
            <w:rPr>
              <w:rFonts w:hint="eastAsia"/>
            </w:rPr>
            <w:t>页，共</w:t>
          </w:r>
          <w:r w:rsidRPr="009D1FA1">
            <w:t xml:space="preserve"> </w:t>
          </w:r>
          <w:r w:rsidR="00D8624D">
            <w:fldChar w:fldCharType="begin"/>
          </w:r>
          <w:r w:rsidR="00D8624D">
            <w:instrText xml:space="preserve"> NUMPAGES </w:instrText>
          </w:r>
          <w:r w:rsidR="00D8624D">
            <w:fldChar w:fldCharType="separate"/>
          </w:r>
          <w:r w:rsidR="00261F09">
            <w:rPr>
              <w:noProof/>
            </w:rPr>
            <w:t>9</w:t>
          </w:r>
          <w:r w:rsidR="00D8624D">
            <w:rPr>
              <w:noProof/>
            </w:rPr>
            <w:fldChar w:fldCharType="end"/>
          </w:r>
          <w:r w:rsidRPr="009D1FA1">
            <w:rPr>
              <w:rFonts w:hint="eastAsia"/>
            </w:rPr>
            <w:t xml:space="preserve"> </w:t>
          </w:r>
          <w:r w:rsidRPr="009D1FA1">
            <w:rPr>
              <w:rFonts w:hint="eastAsia"/>
            </w:rPr>
            <w:t>页</w:t>
          </w:r>
        </w:p>
      </w:tc>
    </w:tr>
  </w:tbl>
  <w:p w:rsidR="006539FE" w:rsidRDefault="006539FE" w:rsidP="009D1FA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0D1641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EC44D0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0B4A29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652B9D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054DDD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B827F1"/>
    <w:multiLevelType w:val="hybridMultilevel"/>
    <w:tmpl w:val="C10EB572"/>
    <w:lvl w:ilvl="0" w:tplc="1952D2C4">
      <w:start w:val="1"/>
      <w:numFmt w:val="bullet"/>
      <w:lvlText w:val="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7" w15:restartNumberingAfterBreak="0">
    <w:nsid w:val="203A75D8"/>
    <w:multiLevelType w:val="hybridMultilevel"/>
    <w:tmpl w:val="A0926E7A"/>
    <w:lvl w:ilvl="0" w:tplc="E31E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9958F2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B84C7F"/>
    <w:multiLevelType w:val="hybridMultilevel"/>
    <w:tmpl w:val="DAFEF7EE"/>
    <w:lvl w:ilvl="0" w:tplc="2A2C38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CD0FC5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0632D4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E0677B"/>
    <w:multiLevelType w:val="hybridMultilevel"/>
    <w:tmpl w:val="8A7AFD4C"/>
    <w:lvl w:ilvl="0" w:tplc="7C1821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FA70CB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9F2533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D1319E1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E432E48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236D5F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C23531"/>
    <w:multiLevelType w:val="hybridMultilevel"/>
    <w:tmpl w:val="9A124BCE"/>
    <w:lvl w:ilvl="0" w:tplc="C9CE967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5044CBE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EC1597F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27E3A67"/>
    <w:multiLevelType w:val="multilevel"/>
    <w:tmpl w:val="399A40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．"/>
      <w:lvlJc w:val="left"/>
      <w:pPr>
        <w:tabs>
          <w:tab w:val="num" w:pos="576"/>
        </w:tabs>
        <w:ind w:left="576" w:hanging="576"/>
      </w:pPr>
      <w:rPr>
        <w:rFonts w:ascii="Arial" w:eastAsia="宋体" w:hAnsi="Arial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62843BC9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45C686B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6517E9F"/>
    <w:multiLevelType w:val="hybridMultilevel"/>
    <w:tmpl w:val="E93C4612"/>
    <w:lvl w:ilvl="0" w:tplc="0DD04E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8A26F3E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96F1A9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7" w15:restartNumberingAfterBreak="0">
    <w:nsid w:val="69CC095E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CB34BE3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DF4684D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E87788C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15C21E1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90F060D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E861DBB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6"/>
  </w:num>
  <w:num w:numId="3">
    <w:abstractNumId w:val="6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>
    <w:abstractNumId w:val="21"/>
  </w:num>
  <w:num w:numId="6">
    <w:abstractNumId w:val="18"/>
  </w:num>
  <w:num w:numId="7">
    <w:abstractNumId w:val="32"/>
  </w:num>
  <w:num w:numId="8">
    <w:abstractNumId w:val="29"/>
  </w:num>
  <w:num w:numId="9">
    <w:abstractNumId w:val="7"/>
  </w:num>
  <w:num w:numId="10">
    <w:abstractNumId w:val="10"/>
  </w:num>
  <w:num w:numId="11">
    <w:abstractNumId w:val="22"/>
  </w:num>
  <w:num w:numId="12">
    <w:abstractNumId w:val="15"/>
  </w:num>
  <w:num w:numId="13">
    <w:abstractNumId w:val="33"/>
  </w:num>
  <w:num w:numId="14">
    <w:abstractNumId w:val="11"/>
  </w:num>
  <w:num w:numId="15">
    <w:abstractNumId w:val="8"/>
  </w:num>
  <w:num w:numId="16">
    <w:abstractNumId w:val="4"/>
  </w:num>
  <w:num w:numId="17">
    <w:abstractNumId w:val="25"/>
  </w:num>
  <w:num w:numId="18">
    <w:abstractNumId w:val="23"/>
  </w:num>
  <w:num w:numId="19">
    <w:abstractNumId w:val="5"/>
  </w:num>
  <w:num w:numId="20">
    <w:abstractNumId w:val="27"/>
  </w:num>
  <w:num w:numId="21">
    <w:abstractNumId w:val="12"/>
  </w:num>
  <w:num w:numId="22">
    <w:abstractNumId w:val="9"/>
  </w:num>
  <w:num w:numId="23">
    <w:abstractNumId w:val="24"/>
  </w:num>
  <w:num w:numId="24">
    <w:abstractNumId w:val="16"/>
  </w:num>
  <w:num w:numId="25">
    <w:abstractNumId w:val="1"/>
  </w:num>
  <w:num w:numId="26">
    <w:abstractNumId w:val="30"/>
  </w:num>
  <w:num w:numId="27">
    <w:abstractNumId w:val="28"/>
  </w:num>
  <w:num w:numId="28">
    <w:abstractNumId w:val="3"/>
  </w:num>
  <w:num w:numId="29">
    <w:abstractNumId w:val="17"/>
  </w:num>
  <w:num w:numId="30">
    <w:abstractNumId w:val="2"/>
  </w:num>
  <w:num w:numId="31">
    <w:abstractNumId w:val="31"/>
  </w:num>
  <w:num w:numId="32">
    <w:abstractNumId w:val="20"/>
  </w:num>
  <w:num w:numId="33">
    <w:abstractNumId w:val="13"/>
  </w:num>
  <w:num w:numId="34">
    <w:abstractNumId w:val="19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zh-CN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56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3680"/>
    <w:rsid w:val="00002280"/>
    <w:rsid w:val="000028B9"/>
    <w:rsid w:val="000055EA"/>
    <w:rsid w:val="0000619F"/>
    <w:rsid w:val="00010381"/>
    <w:rsid w:val="00010A34"/>
    <w:rsid w:val="00014D5C"/>
    <w:rsid w:val="0001719E"/>
    <w:rsid w:val="00020E8C"/>
    <w:rsid w:val="000249BC"/>
    <w:rsid w:val="00027273"/>
    <w:rsid w:val="0002787A"/>
    <w:rsid w:val="000353D8"/>
    <w:rsid w:val="00043654"/>
    <w:rsid w:val="0004752E"/>
    <w:rsid w:val="0007024F"/>
    <w:rsid w:val="00070300"/>
    <w:rsid w:val="00071975"/>
    <w:rsid w:val="000729FB"/>
    <w:rsid w:val="0007591F"/>
    <w:rsid w:val="00077EBD"/>
    <w:rsid w:val="00083396"/>
    <w:rsid w:val="00090D71"/>
    <w:rsid w:val="00094797"/>
    <w:rsid w:val="00096157"/>
    <w:rsid w:val="00097072"/>
    <w:rsid w:val="000A1DC6"/>
    <w:rsid w:val="000A4009"/>
    <w:rsid w:val="000A72BE"/>
    <w:rsid w:val="000A797D"/>
    <w:rsid w:val="000C0847"/>
    <w:rsid w:val="000C184A"/>
    <w:rsid w:val="000C23E1"/>
    <w:rsid w:val="000C384B"/>
    <w:rsid w:val="000C4D32"/>
    <w:rsid w:val="000D4F07"/>
    <w:rsid w:val="000D50D4"/>
    <w:rsid w:val="000F7C4B"/>
    <w:rsid w:val="0010012D"/>
    <w:rsid w:val="0010147D"/>
    <w:rsid w:val="00114126"/>
    <w:rsid w:val="00117073"/>
    <w:rsid w:val="00120F35"/>
    <w:rsid w:val="001215C7"/>
    <w:rsid w:val="00122864"/>
    <w:rsid w:val="00124570"/>
    <w:rsid w:val="001275EA"/>
    <w:rsid w:val="00130F4B"/>
    <w:rsid w:val="001331E9"/>
    <w:rsid w:val="0013329A"/>
    <w:rsid w:val="00133E6A"/>
    <w:rsid w:val="001519E0"/>
    <w:rsid w:val="00151A7B"/>
    <w:rsid w:val="00156B02"/>
    <w:rsid w:val="00156EDB"/>
    <w:rsid w:val="00161B50"/>
    <w:rsid w:val="00162D6C"/>
    <w:rsid w:val="00164208"/>
    <w:rsid w:val="0016670C"/>
    <w:rsid w:val="00171283"/>
    <w:rsid w:val="001730EE"/>
    <w:rsid w:val="00174725"/>
    <w:rsid w:val="00175011"/>
    <w:rsid w:val="00176856"/>
    <w:rsid w:val="0018200A"/>
    <w:rsid w:val="0018242C"/>
    <w:rsid w:val="001839A1"/>
    <w:rsid w:val="00195F11"/>
    <w:rsid w:val="00196747"/>
    <w:rsid w:val="001970D6"/>
    <w:rsid w:val="001A13E2"/>
    <w:rsid w:val="001A2C5C"/>
    <w:rsid w:val="001A4916"/>
    <w:rsid w:val="001A7637"/>
    <w:rsid w:val="001B3A3B"/>
    <w:rsid w:val="001B53A9"/>
    <w:rsid w:val="001B5D9E"/>
    <w:rsid w:val="001C4AB9"/>
    <w:rsid w:val="001C7600"/>
    <w:rsid w:val="001D11EA"/>
    <w:rsid w:val="001D3EA8"/>
    <w:rsid w:val="001D48C6"/>
    <w:rsid w:val="001E017B"/>
    <w:rsid w:val="001E2BAF"/>
    <w:rsid w:val="001E3CF8"/>
    <w:rsid w:val="001E57A4"/>
    <w:rsid w:val="001E6BFD"/>
    <w:rsid w:val="001F0399"/>
    <w:rsid w:val="001F0EC3"/>
    <w:rsid w:val="001F1548"/>
    <w:rsid w:val="001F227D"/>
    <w:rsid w:val="001F42CB"/>
    <w:rsid w:val="00200DE9"/>
    <w:rsid w:val="00204F08"/>
    <w:rsid w:val="002053FB"/>
    <w:rsid w:val="00206E45"/>
    <w:rsid w:val="002136A6"/>
    <w:rsid w:val="002232EA"/>
    <w:rsid w:val="00225A5A"/>
    <w:rsid w:val="00227A3A"/>
    <w:rsid w:val="002302EF"/>
    <w:rsid w:val="00237B19"/>
    <w:rsid w:val="00240FBB"/>
    <w:rsid w:val="002410F9"/>
    <w:rsid w:val="0024140C"/>
    <w:rsid w:val="0024158C"/>
    <w:rsid w:val="002415CB"/>
    <w:rsid w:val="002415DF"/>
    <w:rsid w:val="00241AF6"/>
    <w:rsid w:val="002434CE"/>
    <w:rsid w:val="00244295"/>
    <w:rsid w:val="002465D8"/>
    <w:rsid w:val="0024747F"/>
    <w:rsid w:val="00250088"/>
    <w:rsid w:val="00250A8A"/>
    <w:rsid w:val="0025306C"/>
    <w:rsid w:val="002574B0"/>
    <w:rsid w:val="002607D6"/>
    <w:rsid w:val="00261C01"/>
    <w:rsid w:val="00261F09"/>
    <w:rsid w:val="00262E44"/>
    <w:rsid w:val="002633A2"/>
    <w:rsid w:val="0026521D"/>
    <w:rsid w:val="002653B0"/>
    <w:rsid w:val="00267C06"/>
    <w:rsid w:val="00271898"/>
    <w:rsid w:val="002720F0"/>
    <w:rsid w:val="00277B0A"/>
    <w:rsid w:val="00283293"/>
    <w:rsid w:val="002834D8"/>
    <w:rsid w:val="00285FC1"/>
    <w:rsid w:val="00286CBB"/>
    <w:rsid w:val="00290404"/>
    <w:rsid w:val="002A1813"/>
    <w:rsid w:val="002B3EED"/>
    <w:rsid w:val="002B64A1"/>
    <w:rsid w:val="002B72C1"/>
    <w:rsid w:val="002C01A1"/>
    <w:rsid w:val="002C2B1A"/>
    <w:rsid w:val="002D14D3"/>
    <w:rsid w:val="002D2C03"/>
    <w:rsid w:val="002D46AF"/>
    <w:rsid w:val="002D6BEF"/>
    <w:rsid w:val="002E2AA1"/>
    <w:rsid w:val="002E341C"/>
    <w:rsid w:val="002E3FD7"/>
    <w:rsid w:val="002E6B71"/>
    <w:rsid w:val="002E7606"/>
    <w:rsid w:val="002F30C7"/>
    <w:rsid w:val="003014B1"/>
    <w:rsid w:val="003026E3"/>
    <w:rsid w:val="003031B1"/>
    <w:rsid w:val="0030444A"/>
    <w:rsid w:val="003077BB"/>
    <w:rsid w:val="00313BDF"/>
    <w:rsid w:val="003262F3"/>
    <w:rsid w:val="00326C82"/>
    <w:rsid w:val="00327E5F"/>
    <w:rsid w:val="00327EE6"/>
    <w:rsid w:val="003370A4"/>
    <w:rsid w:val="00337845"/>
    <w:rsid w:val="00340F52"/>
    <w:rsid w:val="00345A32"/>
    <w:rsid w:val="0034779F"/>
    <w:rsid w:val="00350455"/>
    <w:rsid w:val="00361714"/>
    <w:rsid w:val="00362D5A"/>
    <w:rsid w:val="003751D1"/>
    <w:rsid w:val="00384C95"/>
    <w:rsid w:val="0038506D"/>
    <w:rsid w:val="00387944"/>
    <w:rsid w:val="003979BD"/>
    <w:rsid w:val="003A7494"/>
    <w:rsid w:val="003A7A6A"/>
    <w:rsid w:val="003B0718"/>
    <w:rsid w:val="003B42B9"/>
    <w:rsid w:val="003B45D7"/>
    <w:rsid w:val="003C671B"/>
    <w:rsid w:val="003D33F8"/>
    <w:rsid w:val="003D594D"/>
    <w:rsid w:val="003D64A5"/>
    <w:rsid w:val="003E0CDA"/>
    <w:rsid w:val="003E20CD"/>
    <w:rsid w:val="003E381C"/>
    <w:rsid w:val="003E383A"/>
    <w:rsid w:val="003E459F"/>
    <w:rsid w:val="003E7873"/>
    <w:rsid w:val="003F32B2"/>
    <w:rsid w:val="003F61AA"/>
    <w:rsid w:val="003F6DF7"/>
    <w:rsid w:val="00403C84"/>
    <w:rsid w:val="00411099"/>
    <w:rsid w:val="0041178A"/>
    <w:rsid w:val="00414052"/>
    <w:rsid w:val="00414EFC"/>
    <w:rsid w:val="00415116"/>
    <w:rsid w:val="004204E2"/>
    <w:rsid w:val="004212BB"/>
    <w:rsid w:val="00423719"/>
    <w:rsid w:val="00425E3F"/>
    <w:rsid w:val="00433255"/>
    <w:rsid w:val="00433327"/>
    <w:rsid w:val="00434DA2"/>
    <w:rsid w:val="00434E6A"/>
    <w:rsid w:val="0043548F"/>
    <w:rsid w:val="00435865"/>
    <w:rsid w:val="004418B5"/>
    <w:rsid w:val="00450617"/>
    <w:rsid w:val="00452E2B"/>
    <w:rsid w:val="00457F0A"/>
    <w:rsid w:val="00461C2F"/>
    <w:rsid w:val="00461D26"/>
    <w:rsid w:val="00462074"/>
    <w:rsid w:val="0046421C"/>
    <w:rsid w:val="00472D19"/>
    <w:rsid w:val="00473552"/>
    <w:rsid w:val="00474374"/>
    <w:rsid w:val="00484420"/>
    <w:rsid w:val="004847F1"/>
    <w:rsid w:val="004869B9"/>
    <w:rsid w:val="0049252A"/>
    <w:rsid w:val="0049288D"/>
    <w:rsid w:val="004953E0"/>
    <w:rsid w:val="00495672"/>
    <w:rsid w:val="004966AB"/>
    <w:rsid w:val="004973BF"/>
    <w:rsid w:val="0049780F"/>
    <w:rsid w:val="004A02F5"/>
    <w:rsid w:val="004A7023"/>
    <w:rsid w:val="004A7CD0"/>
    <w:rsid w:val="004B1BE8"/>
    <w:rsid w:val="004C2248"/>
    <w:rsid w:val="004C31FA"/>
    <w:rsid w:val="004C50A5"/>
    <w:rsid w:val="004C62BE"/>
    <w:rsid w:val="004E334B"/>
    <w:rsid w:val="004E3432"/>
    <w:rsid w:val="004F145D"/>
    <w:rsid w:val="004F5239"/>
    <w:rsid w:val="004F5B31"/>
    <w:rsid w:val="004F6676"/>
    <w:rsid w:val="00503687"/>
    <w:rsid w:val="00505A46"/>
    <w:rsid w:val="00510EC7"/>
    <w:rsid w:val="0051237E"/>
    <w:rsid w:val="00514B38"/>
    <w:rsid w:val="00516782"/>
    <w:rsid w:val="0051741C"/>
    <w:rsid w:val="00523A98"/>
    <w:rsid w:val="00524C5F"/>
    <w:rsid w:val="00526808"/>
    <w:rsid w:val="00533011"/>
    <w:rsid w:val="00542325"/>
    <w:rsid w:val="00543908"/>
    <w:rsid w:val="00546591"/>
    <w:rsid w:val="00550199"/>
    <w:rsid w:val="00551863"/>
    <w:rsid w:val="005563FF"/>
    <w:rsid w:val="0056080F"/>
    <w:rsid w:val="00562427"/>
    <w:rsid w:val="0056280A"/>
    <w:rsid w:val="0056724A"/>
    <w:rsid w:val="00570658"/>
    <w:rsid w:val="00571CA8"/>
    <w:rsid w:val="00573C99"/>
    <w:rsid w:val="0057722C"/>
    <w:rsid w:val="0058200A"/>
    <w:rsid w:val="005836D7"/>
    <w:rsid w:val="00583827"/>
    <w:rsid w:val="00584867"/>
    <w:rsid w:val="0058686A"/>
    <w:rsid w:val="00587096"/>
    <w:rsid w:val="00591A9B"/>
    <w:rsid w:val="00594922"/>
    <w:rsid w:val="005954B4"/>
    <w:rsid w:val="005A76A5"/>
    <w:rsid w:val="005B25CC"/>
    <w:rsid w:val="005B395A"/>
    <w:rsid w:val="005C1295"/>
    <w:rsid w:val="005C3EDC"/>
    <w:rsid w:val="005C7F43"/>
    <w:rsid w:val="005D54D5"/>
    <w:rsid w:val="005E58CD"/>
    <w:rsid w:val="005E692D"/>
    <w:rsid w:val="005F0DD3"/>
    <w:rsid w:val="005F3A5D"/>
    <w:rsid w:val="005F4A79"/>
    <w:rsid w:val="005F5E46"/>
    <w:rsid w:val="00600B2C"/>
    <w:rsid w:val="00600F44"/>
    <w:rsid w:val="0060253E"/>
    <w:rsid w:val="0060547E"/>
    <w:rsid w:val="006054C4"/>
    <w:rsid w:val="006055B4"/>
    <w:rsid w:val="006115A6"/>
    <w:rsid w:val="00612D52"/>
    <w:rsid w:val="00615CD8"/>
    <w:rsid w:val="00631DC6"/>
    <w:rsid w:val="00633D64"/>
    <w:rsid w:val="00634B02"/>
    <w:rsid w:val="0063574B"/>
    <w:rsid w:val="006423E6"/>
    <w:rsid w:val="006426E8"/>
    <w:rsid w:val="00646C20"/>
    <w:rsid w:val="006539FE"/>
    <w:rsid w:val="00656037"/>
    <w:rsid w:val="0065622D"/>
    <w:rsid w:val="00657398"/>
    <w:rsid w:val="006618CA"/>
    <w:rsid w:val="00661B9F"/>
    <w:rsid w:val="0066414D"/>
    <w:rsid w:val="00670F56"/>
    <w:rsid w:val="0067148C"/>
    <w:rsid w:val="00671CFC"/>
    <w:rsid w:val="00687029"/>
    <w:rsid w:val="00693537"/>
    <w:rsid w:val="006A13C5"/>
    <w:rsid w:val="006A16DF"/>
    <w:rsid w:val="006A5364"/>
    <w:rsid w:val="006B4D24"/>
    <w:rsid w:val="006C01AC"/>
    <w:rsid w:val="006C5E27"/>
    <w:rsid w:val="006C6C09"/>
    <w:rsid w:val="006D2A78"/>
    <w:rsid w:val="006D3C22"/>
    <w:rsid w:val="006D5EF5"/>
    <w:rsid w:val="006D6022"/>
    <w:rsid w:val="006E09C4"/>
    <w:rsid w:val="006E18AF"/>
    <w:rsid w:val="006E1DCE"/>
    <w:rsid w:val="006E2258"/>
    <w:rsid w:val="006E2E7C"/>
    <w:rsid w:val="006E4CD1"/>
    <w:rsid w:val="006E7C44"/>
    <w:rsid w:val="006E7DE2"/>
    <w:rsid w:val="006F07FB"/>
    <w:rsid w:val="006F7685"/>
    <w:rsid w:val="00700023"/>
    <w:rsid w:val="007152F7"/>
    <w:rsid w:val="00717E50"/>
    <w:rsid w:val="00720AB2"/>
    <w:rsid w:val="007235FF"/>
    <w:rsid w:val="00723C24"/>
    <w:rsid w:val="00724E32"/>
    <w:rsid w:val="00727508"/>
    <w:rsid w:val="0072770B"/>
    <w:rsid w:val="00733093"/>
    <w:rsid w:val="007332EA"/>
    <w:rsid w:val="00734E1C"/>
    <w:rsid w:val="0073794D"/>
    <w:rsid w:val="00741684"/>
    <w:rsid w:val="0074249D"/>
    <w:rsid w:val="0074529C"/>
    <w:rsid w:val="007473C5"/>
    <w:rsid w:val="007525CE"/>
    <w:rsid w:val="00752629"/>
    <w:rsid w:val="00757BF8"/>
    <w:rsid w:val="007618E0"/>
    <w:rsid w:val="00762327"/>
    <w:rsid w:val="00763A7F"/>
    <w:rsid w:val="00766A70"/>
    <w:rsid w:val="00770255"/>
    <w:rsid w:val="00773FB0"/>
    <w:rsid w:val="00774604"/>
    <w:rsid w:val="00776674"/>
    <w:rsid w:val="007769CB"/>
    <w:rsid w:val="007806CA"/>
    <w:rsid w:val="00782D2C"/>
    <w:rsid w:val="007830E6"/>
    <w:rsid w:val="0078637B"/>
    <w:rsid w:val="00787BF0"/>
    <w:rsid w:val="0079577D"/>
    <w:rsid w:val="00797177"/>
    <w:rsid w:val="00797603"/>
    <w:rsid w:val="0079770A"/>
    <w:rsid w:val="007A067F"/>
    <w:rsid w:val="007A3227"/>
    <w:rsid w:val="007A6B7C"/>
    <w:rsid w:val="007B2681"/>
    <w:rsid w:val="007B42EA"/>
    <w:rsid w:val="007B5065"/>
    <w:rsid w:val="007C2865"/>
    <w:rsid w:val="007C453F"/>
    <w:rsid w:val="007C5258"/>
    <w:rsid w:val="007C55B9"/>
    <w:rsid w:val="007D295B"/>
    <w:rsid w:val="007D5D55"/>
    <w:rsid w:val="007E318E"/>
    <w:rsid w:val="007E397C"/>
    <w:rsid w:val="007E49EA"/>
    <w:rsid w:val="007E4B0A"/>
    <w:rsid w:val="007E542A"/>
    <w:rsid w:val="007F0769"/>
    <w:rsid w:val="007F0CFD"/>
    <w:rsid w:val="007F4D3C"/>
    <w:rsid w:val="007F5111"/>
    <w:rsid w:val="007F544C"/>
    <w:rsid w:val="007F73C0"/>
    <w:rsid w:val="007F79C6"/>
    <w:rsid w:val="008054F5"/>
    <w:rsid w:val="00806277"/>
    <w:rsid w:val="00811518"/>
    <w:rsid w:val="00811FE0"/>
    <w:rsid w:val="00813A97"/>
    <w:rsid w:val="00814124"/>
    <w:rsid w:val="00814C4D"/>
    <w:rsid w:val="00815E41"/>
    <w:rsid w:val="0081771C"/>
    <w:rsid w:val="00822F09"/>
    <w:rsid w:val="0082504A"/>
    <w:rsid w:val="00831C88"/>
    <w:rsid w:val="008336C3"/>
    <w:rsid w:val="00834A9B"/>
    <w:rsid w:val="0083715D"/>
    <w:rsid w:val="008431B6"/>
    <w:rsid w:val="008444DD"/>
    <w:rsid w:val="00851A97"/>
    <w:rsid w:val="008520AE"/>
    <w:rsid w:val="00852494"/>
    <w:rsid w:val="00866E04"/>
    <w:rsid w:val="00867AEC"/>
    <w:rsid w:val="00874B81"/>
    <w:rsid w:val="008768C7"/>
    <w:rsid w:val="00876D10"/>
    <w:rsid w:val="00877F85"/>
    <w:rsid w:val="008937AD"/>
    <w:rsid w:val="008979F9"/>
    <w:rsid w:val="008A4420"/>
    <w:rsid w:val="008A6E83"/>
    <w:rsid w:val="008B2278"/>
    <w:rsid w:val="008B2D5C"/>
    <w:rsid w:val="008B5290"/>
    <w:rsid w:val="008C35DE"/>
    <w:rsid w:val="008D0229"/>
    <w:rsid w:val="008D05C1"/>
    <w:rsid w:val="008D0911"/>
    <w:rsid w:val="008D30DB"/>
    <w:rsid w:val="008D3223"/>
    <w:rsid w:val="008D4BC5"/>
    <w:rsid w:val="008D588B"/>
    <w:rsid w:val="008D695D"/>
    <w:rsid w:val="008D7953"/>
    <w:rsid w:val="008E0B05"/>
    <w:rsid w:val="008E0C99"/>
    <w:rsid w:val="008E2AED"/>
    <w:rsid w:val="008F047C"/>
    <w:rsid w:val="008F7275"/>
    <w:rsid w:val="009010D6"/>
    <w:rsid w:val="009023E4"/>
    <w:rsid w:val="009124EA"/>
    <w:rsid w:val="00913C32"/>
    <w:rsid w:val="00914566"/>
    <w:rsid w:val="00920798"/>
    <w:rsid w:val="00921287"/>
    <w:rsid w:val="00921AD1"/>
    <w:rsid w:val="00930B7D"/>
    <w:rsid w:val="00932C1F"/>
    <w:rsid w:val="00935AE1"/>
    <w:rsid w:val="009370F1"/>
    <w:rsid w:val="00937FEE"/>
    <w:rsid w:val="00943B64"/>
    <w:rsid w:val="00946BF7"/>
    <w:rsid w:val="009519E7"/>
    <w:rsid w:val="0095541B"/>
    <w:rsid w:val="0095755F"/>
    <w:rsid w:val="00962558"/>
    <w:rsid w:val="0096263A"/>
    <w:rsid w:val="00964E6A"/>
    <w:rsid w:val="00965185"/>
    <w:rsid w:val="009665B5"/>
    <w:rsid w:val="00966798"/>
    <w:rsid w:val="009731E9"/>
    <w:rsid w:val="00973B6C"/>
    <w:rsid w:val="00974289"/>
    <w:rsid w:val="00976655"/>
    <w:rsid w:val="00985B95"/>
    <w:rsid w:val="00986EEE"/>
    <w:rsid w:val="0098714E"/>
    <w:rsid w:val="009913CC"/>
    <w:rsid w:val="00991E9E"/>
    <w:rsid w:val="009A74F0"/>
    <w:rsid w:val="009B1600"/>
    <w:rsid w:val="009B45B7"/>
    <w:rsid w:val="009C0429"/>
    <w:rsid w:val="009C168C"/>
    <w:rsid w:val="009C2A83"/>
    <w:rsid w:val="009C4859"/>
    <w:rsid w:val="009C6796"/>
    <w:rsid w:val="009D1FA1"/>
    <w:rsid w:val="009D24ED"/>
    <w:rsid w:val="009D5BFE"/>
    <w:rsid w:val="009E2F49"/>
    <w:rsid w:val="009E6C8C"/>
    <w:rsid w:val="009F2EBD"/>
    <w:rsid w:val="009F3064"/>
    <w:rsid w:val="009F5F6C"/>
    <w:rsid w:val="009F6550"/>
    <w:rsid w:val="00A00DEC"/>
    <w:rsid w:val="00A02307"/>
    <w:rsid w:val="00A03787"/>
    <w:rsid w:val="00A03EC4"/>
    <w:rsid w:val="00A068A5"/>
    <w:rsid w:val="00A101CB"/>
    <w:rsid w:val="00A11CC8"/>
    <w:rsid w:val="00A13050"/>
    <w:rsid w:val="00A14A64"/>
    <w:rsid w:val="00A14C2B"/>
    <w:rsid w:val="00A1599D"/>
    <w:rsid w:val="00A17E59"/>
    <w:rsid w:val="00A20739"/>
    <w:rsid w:val="00A21036"/>
    <w:rsid w:val="00A261ED"/>
    <w:rsid w:val="00A262A4"/>
    <w:rsid w:val="00A30A1D"/>
    <w:rsid w:val="00A32F29"/>
    <w:rsid w:val="00A354DF"/>
    <w:rsid w:val="00A35624"/>
    <w:rsid w:val="00A36801"/>
    <w:rsid w:val="00A40837"/>
    <w:rsid w:val="00A417A4"/>
    <w:rsid w:val="00A41B1A"/>
    <w:rsid w:val="00A446FD"/>
    <w:rsid w:val="00A479B1"/>
    <w:rsid w:val="00A54C8A"/>
    <w:rsid w:val="00A55457"/>
    <w:rsid w:val="00A6035F"/>
    <w:rsid w:val="00A62919"/>
    <w:rsid w:val="00A63D24"/>
    <w:rsid w:val="00A72CEC"/>
    <w:rsid w:val="00A73695"/>
    <w:rsid w:val="00A76260"/>
    <w:rsid w:val="00A7637E"/>
    <w:rsid w:val="00A7688C"/>
    <w:rsid w:val="00A81C04"/>
    <w:rsid w:val="00A86D57"/>
    <w:rsid w:val="00A87539"/>
    <w:rsid w:val="00A877E3"/>
    <w:rsid w:val="00A907F9"/>
    <w:rsid w:val="00A90FC5"/>
    <w:rsid w:val="00A93F28"/>
    <w:rsid w:val="00A962F3"/>
    <w:rsid w:val="00A96730"/>
    <w:rsid w:val="00AA1F15"/>
    <w:rsid w:val="00AA36E8"/>
    <w:rsid w:val="00AA4FE8"/>
    <w:rsid w:val="00AB19EE"/>
    <w:rsid w:val="00AB3379"/>
    <w:rsid w:val="00AB4F1E"/>
    <w:rsid w:val="00AB5D06"/>
    <w:rsid w:val="00AB7117"/>
    <w:rsid w:val="00AC21EA"/>
    <w:rsid w:val="00AC29CF"/>
    <w:rsid w:val="00AC36E6"/>
    <w:rsid w:val="00AC47F5"/>
    <w:rsid w:val="00AD0EFA"/>
    <w:rsid w:val="00AE2578"/>
    <w:rsid w:val="00AE49AF"/>
    <w:rsid w:val="00AE517A"/>
    <w:rsid w:val="00AE542E"/>
    <w:rsid w:val="00AE609F"/>
    <w:rsid w:val="00AE7FD2"/>
    <w:rsid w:val="00AF06FB"/>
    <w:rsid w:val="00AF0FCC"/>
    <w:rsid w:val="00B10B9E"/>
    <w:rsid w:val="00B13456"/>
    <w:rsid w:val="00B14956"/>
    <w:rsid w:val="00B2138B"/>
    <w:rsid w:val="00B25E54"/>
    <w:rsid w:val="00B277CF"/>
    <w:rsid w:val="00B30700"/>
    <w:rsid w:val="00B311E1"/>
    <w:rsid w:val="00B35144"/>
    <w:rsid w:val="00B36B2D"/>
    <w:rsid w:val="00B36D79"/>
    <w:rsid w:val="00B4166E"/>
    <w:rsid w:val="00B4455C"/>
    <w:rsid w:val="00B448B5"/>
    <w:rsid w:val="00B473F0"/>
    <w:rsid w:val="00B506DB"/>
    <w:rsid w:val="00B52C82"/>
    <w:rsid w:val="00B54444"/>
    <w:rsid w:val="00B570FC"/>
    <w:rsid w:val="00B574E9"/>
    <w:rsid w:val="00B605DC"/>
    <w:rsid w:val="00B656E4"/>
    <w:rsid w:val="00B77CC6"/>
    <w:rsid w:val="00B80C7C"/>
    <w:rsid w:val="00B82CDD"/>
    <w:rsid w:val="00B86C4C"/>
    <w:rsid w:val="00B95464"/>
    <w:rsid w:val="00B963D1"/>
    <w:rsid w:val="00B96553"/>
    <w:rsid w:val="00BA0C49"/>
    <w:rsid w:val="00BA142F"/>
    <w:rsid w:val="00BA18EA"/>
    <w:rsid w:val="00BA3F58"/>
    <w:rsid w:val="00BA505C"/>
    <w:rsid w:val="00BA50F9"/>
    <w:rsid w:val="00BA727B"/>
    <w:rsid w:val="00BA73A7"/>
    <w:rsid w:val="00BB37BC"/>
    <w:rsid w:val="00BC73C2"/>
    <w:rsid w:val="00BD446D"/>
    <w:rsid w:val="00BD5B96"/>
    <w:rsid w:val="00BE4006"/>
    <w:rsid w:val="00BE578C"/>
    <w:rsid w:val="00BE749D"/>
    <w:rsid w:val="00BF1D95"/>
    <w:rsid w:val="00BF2E5C"/>
    <w:rsid w:val="00BF3680"/>
    <w:rsid w:val="00C02316"/>
    <w:rsid w:val="00C04C68"/>
    <w:rsid w:val="00C053BE"/>
    <w:rsid w:val="00C05698"/>
    <w:rsid w:val="00C069D1"/>
    <w:rsid w:val="00C16DA2"/>
    <w:rsid w:val="00C20524"/>
    <w:rsid w:val="00C24FB8"/>
    <w:rsid w:val="00C25EFE"/>
    <w:rsid w:val="00C2619D"/>
    <w:rsid w:val="00C27D29"/>
    <w:rsid w:val="00C27DAF"/>
    <w:rsid w:val="00C32B54"/>
    <w:rsid w:val="00C33069"/>
    <w:rsid w:val="00C362B9"/>
    <w:rsid w:val="00C432E8"/>
    <w:rsid w:val="00C43660"/>
    <w:rsid w:val="00C43CEA"/>
    <w:rsid w:val="00C44CAA"/>
    <w:rsid w:val="00C51E05"/>
    <w:rsid w:val="00C53C89"/>
    <w:rsid w:val="00C549DF"/>
    <w:rsid w:val="00C577D7"/>
    <w:rsid w:val="00C605D1"/>
    <w:rsid w:val="00C643FD"/>
    <w:rsid w:val="00C64AB1"/>
    <w:rsid w:val="00C66BDF"/>
    <w:rsid w:val="00C72B45"/>
    <w:rsid w:val="00C74974"/>
    <w:rsid w:val="00C7647B"/>
    <w:rsid w:val="00C81CDD"/>
    <w:rsid w:val="00C83CA2"/>
    <w:rsid w:val="00C83D0F"/>
    <w:rsid w:val="00C847F0"/>
    <w:rsid w:val="00C8734C"/>
    <w:rsid w:val="00C9790D"/>
    <w:rsid w:val="00CA3AB5"/>
    <w:rsid w:val="00CA4030"/>
    <w:rsid w:val="00CA610C"/>
    <w:rsid w:val="00CA69FE"/>
    <w:rsid w:val="00CB789C"/>
    <w:rsid w:val="00CC0A25"/>
    <w:rsid w:val="00CD6EA6"/>
    <w:rsid w:val="00CE0B89"/>
    <w:rsid w:val="00CE7171"/>
    <w:rsid w:val="00CF0A93"/>
    <w:rsid w:val="00CF6DC4"/>
    <w:rsid w:val="00D03C0F"/>
    <w:rsid w:val="00D06477"/>
    <w:rsid w:val="00D07B4F"/>
    <w:rsid w:val="00D20208"/>
    <w:rsid w:val="00D211A0"/>
    <w:rsid w:val="00D23842"/>
    <w:rsid w:val="00D23EA2"/>
    <w:rsid w:val="00D31C4F"/>
    <w:rsid w:val="00D35B86"/>
    <w:rsid w:val="00D379F6"/>
    <w:rsid w:val="00D41998"/>
    <w:rsid w:val="00D423ED"/>
    <w:rsid w:val="00D45F69"/>
    <w:rsid w:val="00D532AF"/>
    <w:rsid w:val="00D54CF9"/>
    <w:rsid w:val="00D61549"/>
    <w:rsid w:val="00D65930"/>
    <w:rsid w:val="00D71176"/>
    <w:rsid w:val="00D7120B"/>
    <w:rsid w:val="00D71251"/>
    <w:rsid w:val="00D75924"/>
    <w:rsid w:val="00D777C3"/>
    <w:rsid w:val="00D83FF7"/>
    <w:rsid w:val="00D85B28"/>
    <w:rsid w:val="00D8624D"/>
    <w:rsid w:val="00D900EA"/>
    <w:rsid w:val="00D90C06"/>
    <w:rsid w:val="00D92E01"/>
    <w:rsid w:val="00D942AC"/>
    <w:rsid w:val="00D95665"/>
    <w:rsid w:val="00D9631F"/>
    <w:rsid w:val="00D96618"/>
    <w:rsid w:val="00DA61D4"/>
    <w:rsid w:val="00DA7C99"/>
    <w:rsid w:val="00DC05F0"/>
    <w:rsid w:val="00DC1C6F"/>
    <w:rsid w:val="00DC4596"/>
    <w:rsid w:val="00DC6CE8"/>
    <w:rsid w:val="00DC7074"/>
    <w:rsid w:val="00DD115A"/>
    <w:rsid w:val="00DD4688"/>
    <w:rsid w:val="00DD523B"/>
    <w:rsid w:val="00DE051C"/>
    <w:rsid w:val="00DE3C9F"/>
    <w:rsid w:val="00DE4E56"/>
    <w:rsid w:val="00DE68BA"/>
    <w:rsid w:val="00DF282F"/>
    <w:rsid w:val="00DF2A4F"/>
    <w:rsid w:val="00DF2BFB"/>
    <w:rsid w:val="00DF2D60"/>
    <w:rsid w:val="00DF510A"/>
    <w:rsid w:val="00DF71F4"/>
    <w:rsid w:val="00DF74E8"/>
    <w:rsid w:val="00E052B2"/>
    <w:rsid w:val="00E067B7"/>
    <w:rsid w:val="00E11CFC"/>
    <w:rsid w:val="00E14454"/>
    <w:rsid w:val="00E17BBB"/>
    <w:rsid w:val="00E2107B"/>
    <w:rsid w:val="00E2531A"/>
    <w:rsid w:val="00E32F17"/>
    <w:rsid w:val="00E33CE7"/>
    <w:rsid w:val="00E3443B"/>
    <w:rsid w:val="00E436D6"/>
    <w:rsid w:val="00E4517C"/>
    <w:rsid w:val="00E5374C"/>
    <w:rsid w:val="00E53A60"/>
    <w:rsid w:val="00E56FC1"/>
    <w:rsid w:val="00E60BBF"/>
    <w:rsid w:val="00E616F1"/>
    <w:rsid w:val="00E66208"/>
    <w:rsid w:val="00E67FEC"/>
    <w:rsid w:val="00E80BF3"/>
    <w:rsid w:val="00E85A6C"/>
    <w:rsid w:val="00E874BB"/>
    <w:rsid w:val="00E87525"/>
    <w:rsid w:val="00E95E91"/>
    <w:rsid w:val="00EA0E40"/>
    <w:rsid w:val="00EB0E74"/>
    <w:rsid w:val="00EB18B6"/>
    <w:rsid w:val="00EB226B"/>
    <w:rsid w:val="00EB5408"/>
    <w:rsid w:val="00EC5035"/>
    <w:rsid w:val="00EC78CA"/>
    <w:rsid w:val="00EC7E3F"/>
    <w:rsid w:val="00ED1271"/>
    <w:rsid w:val="00EE0FE1"/>
    <w:rsid w:val="00EE1995"/>
    <w:rsid w:val="00EE227D"/>
    <w:rsid w:val="00EE5405"/>
    <w:rsid w:val="00EF06E5"/>
    <w:rsid w:val="00EF2210"/>
    <w:rsid w:val="00EF3D17"/>
    <w:rsid w:val="00EF435E"/>
    <w:rsid w:val="00EF5C31"/>
    <w:rsid w:val="00EF5D54"/>
    <w:rsid w:val="00EF6BB8"/>
    <w:rsid w:val="00F01D1D"/>
    <w:rsid w:val="00F02631"/>
    <w:rsid w:val="00F02BFC"/>
    <w:rsid w:val="00F03990"/>
    <w:rsid w:val="00F05C43"/>
    <w:rsid w:val="00F0609A"/>
    <w:rsid w:val="00F10E15"/>
    <w:rsid w:val="00F11228"/>
    <w:rsid w:val="00F20741"/>
    <w:rsid w:val="00F2470E"/>
    <w:rsid w:val="00F24913"/>
    <w:rsid w:val="00F24AB2"/>
    <w:rsid w:val="00F312C2"/>
    <w:rsid w:val="00F33A30"/>
    <w:rsid w:val="00F35937"/>
    <w:rsid w:val="00F36225"/>
    <w:rsid w:val="00F36913"/>
    <w:rsid w:val="00F3706C"/>
    <w:rsid w:val="00F42265"/>
    <w:rsid w:val="00F4267F"/>
    <w:rsid w:val="00F47899"/>
    <w:rsid w:val="00F47BC7"/>
    <w:rsid w:val="00F502D6"/>
    <w:rsid w:val="00F518A1"/>
    <w:rsid w:val="00F5581A"/>
    <w:rsid w:val="00F5631E"/>
    <w:rsid w:val="00F611E5"/>
    <w:rsid w:val="00F64A35"/>
    <w:rsid w:val="00F65C77"/>
    <w:rsid w:val="00F72EEC"/>
    <w:rsid w:val="00F74559"/>
    <w:rsid w:val="00F74994"/>
    <w:rsid w:val="00F819DB"/>
    <w:rsid w:val="00F81DFA"/>
    <w:rsid w:val="00F829BB"/>
    <w:rsid w:val="00F82AAC"/>
    <w:rsid w:val="00F851AA"/>
    <w:rsid w:val="00F86985"/>
    <w:rsid w:val="00F86D7E"/>
    <w:rsid w:val="00F90737"/>
    <w:rsid w:val="00F93898"/>
    <w:rsid w:val="00F9632D"/>
    <w:rsid w:val="00FA19A9"/>
    <w:rsid w:val="00FA20F0"/>
    <w:rsid w:val="00FA342A"/>
    <w:rsid w:val="00FA6B96"/>
    <w:rsid w:val="00FB0439"/>
    <w:rsid w:val="00FB6128"/>
    <w:rsid w:val="00FB7A48"/>
    <w:rsid w:val="00FC50F1"/>
    <w:rsid w:val="00FD0D73"/>
    <w:rsid w:val="00FD290D"/>
    <w:rsid w:val="00FD5703"/>
    <w:rsid w:val="00FE356D"/>
    <w:rsid w:val="00FE3F37"/>
    <w:rsid w:val="00FF1E90"/>
    <w:rsid w:val="00FF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C149531-C9F2-41F7-B5E1-2619D00C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847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C0847"/>
    <w:pPr>
      <w:keepNext/>
      <w:pageBreakBefore/>
      <w:numPr>
        <w:numId w:val="1"/>
      </w:numPr>
      <w:tabs>
        <w:tab w:val="left" w:pos="720"/>
      </w:tabs>
      <w:spacing w:before="240" w:after="60"/>
      <w:outlineLvl w:val="0"/>
    </w:pPr>
    <w:rPr>
      <w:b/>
      <w:color w:val="000000"/>
      <w:kern w:val="28"/>
      <w:sz w:val="28"/>
    </w:rPr>
  </w:style>
  <w:style w:type="paragraph" w:styleId="2">
    <w:name w:val="heading 2"/>
    <w:basedOn w:val="a"/>
    <w:next w:val="a"/>
    <w:qFormat/>
    <w:rsid w:val="000C0847"/>
    <w:pPr>
      <w:keepNext/>
      <w:numPr>
        <w:ilvl w:val="1"/>
        <w:numId w:val="1"/>
      </w:numPr>
      <w:tabs>
        <w:tab w:val="left" w:pos="1080"/>
      </w:tabs>
      <w:spacing w:before="120" w:after="60"/>
      <w:outlineLvl w:val="1"/>
    </w:pPr>
    <w:rPr>
      <w:b/>
      <w:sz w:val="24"/>
    </w:rPr>
  </w:style>
  <w:style w:type="paragraph" w:styleId="3">
    <w:name w:val="heading 3"/>
    <w:aliases w:val="h3,Table Attribute Heading"/>
    <w:basedOn w:val="a"/>
    <w:next w:val="a"/>
    <w:qFormat/>
    <w:rsid w:val="000C0847"/>
    <w:pPr>
      <w:keepNext/>
      <w:numPr>
        <w:ilvl w:val="2"/>
        <w:numId w:val="1"/>
      </w:numPr>
      <w:tabs>
        <w:tab w:val="left" w:pos="1440"/>
      </w:tabs>
      <w:spacing w:before="120" w:after="60"/>
      <w:outlineLvl w:val="2"/>
    </w:pPr>
    <w:rPr>
      <w:b/>
    </w:rPr>
  </w:style>
  <w:style w:type="paragraph" w:styleId="4">
    <w:name w:val="heading 4"/>
    <w:basedOn w:val="a"/>
    <w:next w:val="a"/>
    <w:qFormat/>
    <w:rsid w:val="000C0847"/>
    <w:pPr>
      <w:keepNext/>
      <w:numPr>
        <w:ilvl w:val="3"/>
        <w:numId w:val="1"/>
      </w:numPr>
      <w:tabs>
        <w:tab w:val="left" w:pos="2160"/>
      </w:tabs>
      <w:spacing w:before="240" w:after="60"/>
      <w:outlineLvl w:val="3"/>
    </w:pPr>
    <w:rPr>
      <w:b/>
      <w:sz w:val="24"/>
    </w:rPr>
  </w:style>
  <w:style w:type="paragraph" w:styleId="5">
    <w:name w:val="heading 5"/>
    <w:basedOn w:val="a"/>
    <w:next w:val="a"/>
    <w:qFormat/>
    <w:rsid w:val="000C084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C084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"/>
    <w:next w:val="a"/>
    <w:qFormat/>
    <w:rsid w:val="000C084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C084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C084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C0847"/>
    <w:pPr>
      <w:tabs>
        <w:tab w:val="center" w:pos="4320"/>
        <w:tab w:val="right" w:pos="8640"/>
      </w:tabs>
    </w:pPr>
  </w:style>
  <w:style w:type="paragraph" w:customStyle="1" w:styleId="Heading1Comment">
    <w:name w:val="Heading 1 Comment"/>
    <w:basedOn w:val="1"/>
    <w:rsid w:val="000C0847"/>
    <w:pPr>
      <w:numPr>
        <w:numId w:val="0"/>
      </w:numPr>
      <w:ind w:left="720" w:hanging="720"/>
      <w:outlineLvl w:val="9"/>
    </w:pPr>
    <w:rPr>
      <w:color w:val="FF0000"/>
    </w:rPr>
  </w:style>
  <w:style w:type="paragraph" w:customStyle="1" w:styleId="Heading2Comment">
    <w:name w:val="Heading 2 Comment"/>
    <w:basedOn w:val="2"/>
    <w:rsid w:val="000C0847"/>
    <w:pPr>
      <w:numPr>
        <w:ilvl w:val="0"/>
        <w:numId w:val="0"/>
      </w:numPr>
      <w:ind w:left="1080" w:hanging="720"/>
      <w:outlineLvl w:val="9"/>
    </w:pPr>
    <w:rPr>
      <w:color w:val="FF0000"/>
    </w:rPr>
  </w:style>
  <w:style w:type="paragraph" w:customStyle="1" w:styleId="NormalComment">
    <w:name w:val="Normal Comment"/>
    <w:basedOn w:val="a"/>
    <w:rsid w:val="000C0847"/>
    <w:rPr>
      <w:color w:val="FF0000"/>
    </w:rPr>
  </w:style>
  <w:style w:type="paragraph" w:styleId="a4">
    <w:name w:val="footer"/>
    <w:basedOn w:val="a"/>
    <w:link w:val="Char"/>
    <w:uiPriority w:val="99"/>
    <w:rsid w:val="000C0847"/>
    <w:pPr>
      <w:tabs>
        <w:tab w:val="center" w:pos="4320"/>
        <w:tab w:val="right" w:pos="8640"/>
      </w:tabs>
    </w:pPr>
    <w:rPr>
      <w:sz w:val="16"/>
    </w:rPr>
  </w:style>
  <w:style w:type="character" w:styleId="a5">
    <w:name w:val="page number"/>
    <w:basedOn w:val="a0"/>
    <w:rsid w:val="000C0847"/>
  </w:style>
  <w:style w:type="paragraph" w:customStyle="1" w:styleId="Head2numbered">
    <w:name w:val="Head 2 numbered"/>
    <w:basedOn w:val="NumberedHeading"/>
    <w:next w:val="2"/>
    <w:rsid w:val="000C0847"/>
    <w:rPr>
      <w:sz w:val="24"/>
    </w:rPr>
  </w:style>
  <w:style w:type="paragraph" w:customStyle="1" w:styleId="NumberedHeading">
    <w:name w:val="Numbered Heading"/>
    <w:basedOn w:val="1"/>
    <w:next w:val="a"/>
    <w:rsid w:val="000C0847"/>
    <w:pPr>
      <w:numPr>
        <w:numId w:val="0"/>
      </w:numPr>
      <w:tabs>
        <w:tab w:val="left" w:pos="2016"/>
      </w:tabs>
      <w:ind w:left="720" w:hanging="720"/>
      <w:outlineLvl w:val="9"/>
    </w:pPr>
  </w:style>
  <w:style w:type="paragraph" w:customStyle="1" w:styleId="Table1">
    <w:name w:val="Table1"/>
    <w:basedOn w:val="a"/>
    <w:rsid w:val="000C0847"/>
    <w:rPr>
      <w:b/>
      <w:i/>
      <w:color w:val="000000"/>
    </w:rPr>
  </w:style>
  <w:style w:type="paragraph" w:customStyle="1" w:styleId="Table1Input">
    <w:name w:val="Table1 Input"/>
    <w:basedOn w:val="Table1"/>
    <w:rsid w:val="000C0847"/>
    <w:rPr>
      <w:color w:val="FF0000"/>
    </w:rPr>
  </w:style>
  <w:style w:type="paragraph" w:customStyle="1" w:styleId="HiddenText">
    <w:name w:val="Hidden Text"/>
    <w:basedOn w:val="a"/>
    <w:next w:val="a"/>
    <w:rsid w:val="000C0847"/>
    <w:pPr>
      <w:jc w:val="both"/>
    </w:pPr>
    <w:rPr>
      <w:vanish/>
      <w:color w:val="0000FF"/>
    </w:rPr>
  </w:style>
  <w:style w:type="paragraph" w:customStyle="1" w:styleId="IndentedNormal">
    <w:name w:val="Indented Normal"/>
    <w:basedOn w:val="a"/>
    <w:rsid w:val="000C0847"/>
    <w:pPr>
      <w:ind w:left="720"/>
    </w:pPr>
    <w:rPr>
      <w:sz w:val="24"/>
    </w:rPr>
  </w:style>
  <w:style w:type="paragraph" w:styleId="10">
    <w:name w:val="toc 1"/>
    <w:basedOn w:val="a"/>
    <w:next w:val="a"/>
    <w:uiPriority w:val="39"/>
    <w:rsid w:val="000C0847"/>
    <w:pPr>
      <w:spacing w:before="120"/>
    </w:pPr>
  </w:style>
  <w:style w:type="paragraph" w:styleId="20">
    <w:name w:val="toc 2"/>
    <w:basedOn w:val="a"/>
    <w:next w:val="a"/>
    <w:uiPriority w:val="39"/>
    <w:rsid w:val="000C0847"/>
    <w:pPr>
      <w:ind w:left="200"/>
    </w:pPr>
  </w:style>
  <w:style w:type="paragraph" w:styleId="30">
    <w:name w:val="toc 3"/>
    <w:basedOn w:val="a"/>
    <w:next w:val="a"/>
    <w:uiPriority w:val="39"/>
    <w:rsid w:val="000C0847"/>
    <w:pPr>
      <w:ind w:left="400"/>
    </w:pPr>
  </w:style>
  <w:style w:type="paragraph" w:styleId="40">
    <w:name w:val="toc 4"/>
    <w:basedOn w:val="a"/>
    <w:next w:val="a"/>
    <w:semiHidden/>
    <w:rsid w:val="000C0847"/>
    <w:pPr>
      <w:ind w:left="600"/>
    </w:pPr>
  </w:style>
  <w:style w:type="paragraph" w:styleId="50">
    <w:name w:val="toc 5"/>
    <w:basedOn w:val="a"/>
    <w:next w:val="a"/>
    <w:semiHidden/>
    <w:rsid w:val="000C0847"/>
    <w:pPr>
      <w:ind w:left="800"/>
    </w:pPr>
  </w:style>
  <w:style w:type="paragraph" w:styleId="60">
    <w:name w:val="toc 6"/>
    <w:basedOn w:val="a"/>
    <w:next w:val="a"/>
    <w:semiHidden/>
    <w:rsid w:val="000C0847"/>
    <w:pPr>
      <w:ind w:left="1000"/>
    </w:pPr>
  </w:style>
  <w:style w:type="paragraph" w:styleId="70">
    <w:name w:val="toc 7"/>
    <w:basedOn w:val="a"/>
    <w:next w:val="a"/>
    <w:semiHidden/>
    <w:rsid w:val="000C0847"/>
    <w:pPr>
      <w:ind w:left="1200"/>
    </w:pPr>
  </w:style>
  <w:style w:type="paragraph" w:styleId="80">
    <w:name w:val="toc 8"/>
    <w:basedOn w:val="a"/>
    <w:next w:val="a"/>
    <w:semiHidden/>
    <w:rsid w:val="000C0847"/>
    <w:pPr>
      <w:ind w:left="1400"/>
    </w:pPr>
  </w:style>
  <w:style w:type="paragraph" w:styleId="90">
    <w:name w:val="toc 9"/>
    <w:basedOn w:val="a"/>
    <w:next w:val="a"/>
    <w:semiHidden/>
    <w:rsid w:val="000C0847"/>
    <w:pPr>
      <w:ind w:left="1600"/>
    </w:pPr>
  </w:style>
  <w:style w:type="paragraph" w:customStyle="1" w:styleId="BodyText22">
    <w:name w:val="Body Text 22"/>
    <w:basedOn w:val="a"/>
    <w:rsid w:val="000C0847"/>
    <w:rPr>
      <w:vanish/>
      <w:color w:val="0000FF"/>
    </w:rPr>
  </w:style>
  <w:style w:type="paragraph" w:styleId="a6">
    <w:name w:val="Body Text"/>
    <w:basedOn w:val="a"/>
    <w:rsid w:val="000C0847"/>
    <w:pPr>
      <w:jc w:val="both"/>
    </w:pPr>
    <w:rPr>
      <w:sz w:val="24"/>
    </w:rPr>
  </w:style>
  <w:style w:type="paragraph" w:styleId="a7">
    <w:name w:val="Title"/>
    <w:basedOn w:val="a"/>
    <w:qFormat/>
    <w:rsid w:val="000C0847"/>
    <w:pPr>
      <w:spacing w:before="240" w:after="60"/>
      <w:jc w:val="center"/>
    </w:pPr>
    <w:rPr>
      <w:b/>
      <w:kern w:val="28"/>
      <w:sz w:val="36"/>
    </w:rPr>
  </w:style>
  <w:style w:type="paragraph" w:customStyle="1" w:styleId="BodyText21">
    <w:name w:val="Body Text 21"/>
    <w:basedOn w:val="a"/>
    <w:rsid w:val="000C0847"/>
    <w:pPr>
      <w:ind w:left="360"/>
    </w:pPr>
    <w:rPr>
      <w:color w:val="FF0000"/>
    </w:rPr>
  </w:style>
  <w:style w:type="paragraph" w:customStyle="1" w:styleId="TEXT">
    <w:name w:val="TEXT"/>
    <w:basedOn w:val="a"/>
    <w:rsid w:val="000C0847"/>
    <w:pPr>
      <w:ind w:left="1440" w:right="324" w:hanging="720"/>
    </w:pPr>
  </w:style>
  <w:style w:type="character" w:customStyle="1" w:styleId="Object">
    <w:name w:val="Object"/>
    <w:basedOn w:val="a0"/>
    <w:rsid w:val="000C0847"/>
    <w:rPr>
      <w:i/>
      <w:sz w:val="22"/>
    </w:rPr>
  </w:style>
  <w:style w:type="paragraph" w:customStyle="1" w:styleId="TableText">
    <w:name w:val="Table Text"/>
    <w:basedOn w:val="a"/>
    <w:rsid w:val="000C0847"/>
    <w:pPr>
      <w:spacing w:before="60" w:after="60"/>
    </w:pPr>
    <w:rPr>
      <w:rFonts w:ascii="Times New Roman" w:hAnsi="Times New Roman"/>
    </w:rPr>
  </w:style>
  <w:style w:type="paragraph" w:customStyle="1" w:styleId="Copyright">
    <w:name w:val="Copyright"/>
    <w:basedOn w:val="3"/>
    <w:next w:val="a"/>
    <w:rsid w:val="000C0847"/>
    <w:pPr>
      <w:keepLines/>
      <w:widowControl w:val="0"/>
      <w:tabs>
        <w:tab w:val="clear" w:pos="1440"/>
      </w:tabs>
      <w:spacing w:before="240" w:after="0"/>
      <w:ind w:left="-144" w:hanging="576"/>
      <w:outlineLvl w:val="9"/>
    </w:pPr>
    <w:rPr>
      <w:rFonts w:ascii="Arial Narrow" w:hAnsi="Arial Narrow"/>
      <w:sz w:val="28"/>
    </w:rPr>
  </w:style>
  <w:style w:type="paragraph" w:styleId="a8">
    <w:name w:val="footnote text"/>
    <w:basedOn w:val="a"/>
    <w:semiHidden/>
    <w:rsid w:val="000C0847"/>
    <w:rPr>
      <w:rFonts w:ascii="Times New Roman" w:hAnsi="Times New Roman"/>
    </w:rPr>
  </w:style>
  <w:style w:type="character" w:styleId="a9">
    <w:name w:val="footnote reference"/>
    <w:basedOn w:val="a0"/>
    <w:semiHidden/>
    <w:rsid w:val="000C0847"/>
    <w:rPr>
      <w:vertAlign w:val="superscript"/>
    </w:rPr>
  </w:style>
  <w:style w:type="paragraph" w:customStyle="1" w:styleId="DocumentMap1">
    <w:name w:val="Document Map1"/>
    <w:basedOn w:val="a"/>
    <w:rsid w:val="000C0847"/>
    <w:pPr>
      <w:shd w:val="clear" w:color="auto" w:fill="000080"/>
    </w:pPr>
    <w:rPr>
      <w:rFonts w:ascii="Tahoma" w:hAnsi="Tahoma"/>
    </w:rPr>
  </w:style>
  <w:style w:type="paragraph" w:customStyle="1" w:styleId="xl26">
    <w:name w:val="xl26"/>
    <w:basedOn w:val="a"/>
    <w:rsid w:val="000C0847"/>
    <w:pPr>
      <w:spacing w:before="100" w:after="100"/>
      <w:jc w:val="right"/>
    </w:pPr>
    <w:rPr>
      <w:rFonts w:ascii="Times New Roman" w:hAnsi="Times New Roman"/>
    </w:rPr>
  </w:style>
  <w:style w:type="character" w:styleId="aa">
    <w:name w:val="Hyperlink"/>
    <w:basedOn w:val="a0"/>
    <w:uiPriority w:val="99"/>
    <w:rsid w:val="000C0847"/>
    <w:rPr>
      <w:color w:val="0000FF"/>
      <w:u w:val="single"/>
    </w:rPr>
  </w:style>
  <w:style w:type="paragraph" w:styleId="ab">
    <w:name w:val="Document Map"/>
    <w:basedOn w:val="a"/>
    <w:link w:val="Char0"/>
    <w:rsid w:val="00974289"/>
    <w:pPr>
      <w:shd w:val="clear" w:color="auto" w:fill="000080"/>
    </w:pPr>
    <w:rPr>
      <w:rFonts w:ascii="Tahoma" w:hAnsi="Tahoma" w:cs="Tahoma"/>
    </w:rPr>
  </w:style>
  <w:style w:type="paragraph" w:customStyle="1" w:styleId="TabHead">
    <w:name w:val="TabHead"/>
    <w:basedOn w:val="a"/>
    <w:autoRedefine/>
    <w:rsid w:val="00171283"/>
    <w:pPr>
      <w:widowControl w:val="0"/>
      <w:overflowPunct/>
      <w:autoSpaceDE/>
      <w:autoSpaceDN/>
      <w:adjustRightInd/>
      <w:spacing w:before="120" w:after="120" w:line="240" w:lineRule="atLeast"/>
      <w:ind w:firstLine="454"/>
      <w:textAlignment w:val="auto"/>
    </w:pPr>
    <w:rPr>
      <w:rFonts w:ascii="Imago" w:hAnsi="Imago" w:cs="Arial"/>
      <w:b/>
      <w:bCs/>
      <w:sz w:val="22"/>
      <w:szCs w:val="22"/>
      <w:lang w:val="en-GB" w:eastAsia="en-US"/>
    </w:rPr>
  </w:style>
  <w:style w:type="paragraph" w:customStyle="1" w:styleId="Titel2">
    <w:name w:val="Titel2"/>
    <w:basedOn w:val="a"/>
    <w:next w:val="a"/>
    <w:autoRedefine/>
    <w:rsid w:val="00171283"/>
    <w:pPr>
      <w:widowControl w:val="0"/>
      <w:overflowPunct/>
      <w:autoSpaceDE/>
      <w:autoSpaceDN/>
      <w:adjustRightInd/>
      <w:spacing w:before="240" w:after="360" w:line="240" w:lineRule="atLeast"/>
      <w:textAlignment w:val="auto"/>
    </w:pPr>
    <w:rPr>
      <w:rFonts w:ascii="Imago" w:hAnsi="Imago" w:cs="Arial"/>
      <w:b/>
      <w:bCs/>
      <w:sz w:val="32"/>
      <w:szCs w:val="32"/>
      <w:lang w:val="en-GB"/>
    </w:rPr>
  </w:style>
  <w:style w:type="paragraph" w:styleId="ac">
    <w:name w:val="Balloon Text"/>
    <w:basedOn w:val="a"/>
    <w:link w:val="Char1"/>
    <w:rsid w:val="00DC4596"/>
    <w:rPr>
      <w:sz w:val="16"/>
      <w:szCs w:val="16"/>
    </w:rPr>
  </w:style>
  <w:style w:type="character" w:customStyle="1" w:styleId="Char1">
    <w:name w:val="批注框文本 Char"/>
    <w:basedOn w:val="a0"/>
    <w:link w:val="ac"/>
    <w:rsid w:val="00DC4596"/>
    <w:rPr>
      <w:rFonts w:ascii="Arial" w:hAnsi="Arial"/>
      <w:sz w:val="16"/>
      <w:szCs w:val="16"/>
    </w:rPr>
  </w:style>
  <w:style w:type="table" w:styleId="ad">
    <w:name w:val="Table Grid"/>
    <w:basedOn w:val="a1"/>
    <w:rsid w:val="00BE5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脚 Char"/>
    <w:basedOn w:val="a0"/>
    <w:link w:val="a4"/>
    <w:uiPriority w:val="99"/>
    <w:rsid w:val="00327E5F"/>
    <w:rPr>
      <w:rFonts w:ascii="Arial" w:hAnsi="Arial"/>
      <w:sz w:val="16"/>
    </w:rPr>
  </w:style>
  <w:style w:type="character" w:customStyle="1" w:styleId="Char0">
    <w:name w:val="文档结构图 Char"/>
    <w:basedOn w:val="a0"/>
    <w:link w:val="ab"/>
    <w:rsid w:val="009010D6"/>
    <w:rPr>
      <w:rFonts w:ascii="Tahoma" w:hAnsi="Tahoma" w:cs="Tahoma"/>
      <w:shd w:val="clear" w:color="auto" w:fill="000080"/>
    </w:rPr>
  </w:style>
  <w:style w:type="paragraph" w:styleId="ae">
    <w:name w:val="Subtitle"/>
    <w:basedOn w:val="a"/>
    <w:next w:val="a"/>
    <w:link w:val="Char2"/>
    <w:qFormat/>
    <w:rsid w:val="00E8752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e"/>
    <w:rsid w:val="00E87525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">
    <w:name w:val="Quote"/>
    <w:basedOn w:val="a"/>
    <w:next w:val="a"/>
    <w:link w:val="Char3"/>
    <w:uiPriority w:val="29"/>
    <w:qFormat/>
    <w:rsid w:val="00E87525"/>
    <w:rPr>
      <w:i/>
      <w:iCs/>
      <w:color w:val="000000" w:themeColor="text1"/>
    </w:rPr>
  </w:style>
  <w:style w:type="character" w:customStyle="1" w:styleId="Char3">
    <w:name w:val="引用 Char"/>
    <w:basedOn w:val="a0"/>
    <w:link w:val="af"/>
    <w:uiPriority w:val="29"/>
    <w:rsid w:val="00E87525"/>
    <w:rPr>
      <w:rFonts w:ascii="Arial" w:hAnsi="Arial"/>
      <w:i/>
      <w:iCs/>
      <w:color w:val="000000" w:themeColor="text1"/>
    </w:rPr>
  </w:style>
  <w:style w:type="character" w:styleId="af0">
    <w:name w:val="Strong"/>
    <w:basedOn w:val="a0"/>
    <w:qFormat/>
    <w:rsid w:val="000C23E1"/>
    <w:rPr>
      <w:b/>
      <w:bCs/>
    </w:rPr>
  </w:style>
  <w:style w:type="paragraph" w:customStyle="1" w:styleId="BodyText1">
    <w:name w:val="Body Text 1"/>
    <w:basedOn w:val="a6"/>
    <w:rsid w:val="007F4D3C"/>
    <w:pPr>
      <w:overflowPunct/>
      <w:autoSpaceDE/>
      <w:autoSpaceDN/>
      <w:adjustRightInd/>
      <w:spacing w:before="60" w:after="60"/>
      <w:ind w:left="851" w:firstLineChars="200" w:firstLine="200"/>
      <w:textAlignment w:val="auto"/>
    </w:pPr>
    <w:rPr>
      <w:sz w:val="21"/>
      <w:lang w:val="de-DE"/>
    </w:rPr>
  </w:style>
  <w:style w:type="paragraph" w:styleId="af1">
    <w:name w:val="List Paragraph"/>
    <w:basedOn w:val="a"/>
    <w:uiPriority w:val="34"/>
    <w:qFormat/>
    <w:rsid w:val="001F03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Microsoft_Visio_2003-2010___1.vsd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VECO\0&#39033;&#30446;&#31649;&#29702;\21Project%20Documents%20Template\01%20Project%20Deliverables%20Template\SIH_SAP_Rollout_Function_Spec_Template_CN_V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7DBBA-F384-41E0-8480-2B46A4EAE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SIH_SAP_Rollout_Function_Spec_Template_CN_V1.1.dot</Template>
  <TotalTime>1159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 Template CN</vt:lpstr>
    </vt:vector>
  </TitlesOfParts>
  <Company>HP China</Company>
  <LinksUpToDate>false</LinksUpToDate>
  <CharactersWithSpaces>1903</CharactersWithSpaces>
  <SharedDoc>false</SharedDoc>
  <HLinks>
    <vt:vector size="108" baseType="variant">
      <vt:variant>
        <vt:i4>1441855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_Toc219715522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_Toc219715521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_Toc219715520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_Toc219715519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_Toc219715518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_Toc219715517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_Toc219715516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_Toc219715515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_Toc219715514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_Toc219715513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_Toc219715512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_Toc219715511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_Toc219715510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_Toc219715509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_Toc219715508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_Toc219715507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_Toc219715506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_Toc219715505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 Template CN</dc:title>
  <dc:creator>Yu-Bing Zhu</dc:creator>
  <cp:keywords>FS</cp:keywords>
  <cp:lastModifiedBy>druidwang</cp:lastModifiedBy>
  <cp:revision>586</cp:revision>
  <cp:lastPrinted>2012-10-12T06:08:00Z</cp:lastPrinted>
  <dcterms:created xsi:type="dcterms:W3CDTF">2012-09-03T02:02:00Z</dcterms:created>
  <dcterms:modified xsi:type="dcterms:W3CDTF">2017-03-20T12:37:00Z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ZH</vt:lpwstr>
  </property>
  <property fmtid="{D5CDD505-2E9C-101B-9397-08002B2CF9AE}" pid="3" name="Version">
    <vt:lpwstr>V1.0</vt:lpwstr>
  </property>
</Properties>
</file>