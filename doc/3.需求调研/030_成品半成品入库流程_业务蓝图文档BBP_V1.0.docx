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F3286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均胜</w:t>
      </w:r>
      <w:r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Default="008432E8">
      <w:pPr>
        <w:jc w:val="center"/>
        <w:rPr>
          <w:rFonts w:ascii="Times New Roman" w:hAnsi="Times New Roman"/>
          <w:b/>
          <w:bCs/>
          <w:color w:val="FF0000"/>
          <w:sz w:val="44"/>
        </w:rPr>
      </w:pPr>
      <w:r w:rsidRPr="008432E8">
        <w:rPr>
          <w:rFonts w:ascii="Times New Roman" w:hAnsi="Times New Roman" w:hint="eastAsia"/>
          <w:b/>
          <w:bCs/>
          <w:color w:val="FF0000"/>
          <w:sz w:val="44"/>
        </w:rPr>
        <w:t>成品半成品入库流程</w:t>
      </w:r>
      <w:r w:rsidRPr="008432E8">
        <w:rPr>
          <w:rFonts w:ascii="Times New Roman" w:hAnsi="Times New Roman" w:hint="eastAsia"/>
          <w:b/>
          <w:bCs/>
          <w:color w:val="FF0000"/>
          <w:sz w:val="44"/>
        </w:rPr>
        <w:t>(</w:t>
      </w:r>
      <w:r w:rsidRPr="008432E8">
        <w:rPr>
          <w:rFonts w:ascii="Times New Roman" w:hAnsi="Times New Roman" w:hint="eastAsia"/>
          <w:b/>
          <w:bCs/>
          <w:color w:val="FF0000"/>
          <w:sz w:val="44"/>
        </w:rPr>
        <w:t>有</w:t>
      </w:r>
      <w:r w:rsidRPr="008432E8">
        <w:rPr>
          <w:rFonts w:ascii="Times New Roman" w:hAnsi="Times New Roman" w:hint="eastAsia"/>
          <w:b/>
          <w:bCs/>
          <w:color w:val="FF0000"/>
          <w:sz w:val="44"/>
        </w:rPr>
        <w:t>MES</w:t>
      </w:r>
      <w:r w:rsidRPr="008432E8">
        <w:rPr>
          <w:rFonts w:ascii="Times New Roman" w:hAnsi="Times New Roman" w:hint="eastAsia"/>
          <w:b/>
          <w:bCs/>
          <w:color w:val="FF0000"/>
          <w:sz w:val="44"/>
        </w:rPr>
        <w:t>无</w:t>
      </w:r>
      <w:r w:rsidRPr="008432E8">
        <w:rPr>
          <w:rFonts w:ascii="Times New Roman" w:hAnsi="Times New Roman" w:hint="eastAsia"/>
          <w:b/>
          <w:bCs/>
          <w:color w:val="FF0000"/>
          <w:sz w:val="44"/>
        </w:rPr>
        <w:t>AGV)</w:t>
      </w:r>
    </w:p>
    <w:p w:rsidR="00F3706C" w:rsidRDefault="00FF3286"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/>
          <w:b/>
          <w:bCs/>
          <w:color w:val="FF0000"/>
          <w:sz w:val="44"/>
        </w:rPr>
        <w:t>WMS_</w:t>
      </w:r>
      <w:r w:rsidR="00935AE1">
        <w:rPr>
          <w:rFonts w:ascii="Times New Roman" w:hAnsi="Times New Roman"/>
          <w:b/>
          <w:bCs/>
          <w:color w:val="FF0000"/>
          <w:sz w:val="44"/>
        </w:rPr>
        <w:t>0</w:t>
      </w:r>
      <w:r w:rsidR="008432E8">
        <w:rPr>
          <w:rFonts w:ascii="Times New Roman" w:hAnsi="Times New Roman"/>
          <w:b/>
          <w:bCs/>
          <w:color w:val="FF0000"/>
          <w:sz w:val="44"/>
        </w:rPr>
        <w:t>3</w:t>
      </w:r>
      <w:r w:rsidR="003F66B9">
        <w:rPr>
          <w:rFonts w:ascii="Times New Roman" w:hAnsi="Times New Roman"/>
          <w:b/>
          <w:bCs/>
          <w:color w:val="FF0000"/>
          <w:sz w:val="44"/>
        </w:rPr>
        <w:t>0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Default="00DC7074">
      <w:pPr>
        <w:pStyle w:val="a7"/>
        <w:rPr>
          <w:color w:val="FF0000"/>
        </w:rPr>
      </w:pPr>
      <w:r>
        <w:rPr>
          <w:rFonts w:hint="eastAsia"/>
          <w:color w:val="FF0000"/>
        </w:rPr>
        <w:t>201</w:t>
      </w:r>
      <w:r w:rsidR="00FF3286">
        <w:rPr>
          <w:color w:val="FF0000"/>
        </w:rPr>
        <w:t>6</w:t>
      </w:r>
      <w:r w:rsidR="00FF3286">
        <w:rPr>
          <w:rFonts w:hint="eastAsia"/>
          <w:color w:val="FF0000"/>
        </w:rPr>
        <w:t>-</w:t>
      </w:r>
      <w:r w:rsidR="00FF3286">
        <w:rPr>
          <w:color w:val="FF0000"/>
        </w:rPr>
        <w:t>11</w:t>
      </w:r>
      <w:r w:rsidR="00B86C4C">
        <w:rPr>
          <w:rFonts w:hint="eastAsia"/>
          <w:color w:val="FF0000"/>
        </w:rPr>
        <w:t>-</w:t>
      </w:r>
      <w:r w:rsidR="00D45F69">
        <w:rPr>
          <w:color w:val="FF0000"/>
        </w:rPr>
        <w:t>26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丁鑫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FF3286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>
              <w:rPr>
                <w:i w:val="0"/>
                <w:color w:val="000000"/>
                <w:sz w:val="24"/>
                <w:szCs w:val="24"/>
              </w:rPr>
              <w:t>6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>
              <w:rPr>
                <w:i w:val="0"/>
                <w:color w:val="000000"/>
                <w:sz w:val="24"/>
                <w:szCs w:val="24"/>
              </w:rPr>
              <w:t>11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26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9023E4">
            <w:r>
              <w:rPr>
                <w:rFonts w:hint="eastAsia"/>
              </w:rPr>
              <w:t>201</w:t>
            </w:r>
            <w:r>
              <w:t>6</w:t>
            </w:r>
            <w:r w:rsidR="009D24ED"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 w:rsidR="00002280">
              <w:t>26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FB0439" w:rsidP="009010D6">
            <w:r>
              <w:rPr>
                <w:rFonts w:hint="eastAsia"/>
              </w:rPr>
              <w:t>丁鑫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240FBB">
        <w:rPr>
          <w:rFonts w:hint="eastAsia"/>
          <w:sz w:val="30"/>
          <w:szCs w:val="30"/>
        </w:rPr>
        <w:t>均胜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884594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  <w:bookmarkStart w:id="10" w:name="_GoBack"/>
            <w:bookmarkEnd w:id="10"/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p w:rsidR="00435728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68098483" w:history="1">
        <w:r w:rsidR="00435728" w:rsidRPr="00C15F67">
          <w:rPr>
            <w:rStyle w:val="aa"/>
            <w:noProof/>
          </w:rPr>
          <w:t>1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rFonts w:hint="eastAsia"/>
            <w:noProof/>
          </w:rPr>
          <w:t>业务蓝图流程描述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_Toc468098483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5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84" w:history="1">
        <w:r w:rsidR="00435728" w:rsidRPr="00C15F67">
          <w:rPr>
            <w:rStyle w:val="aa"/>
            <w:noProof/>
          </w:rPr>
          <w:t>2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rFonts w:hint="eastAsia"/>
            <w:noProof/>
          </w:rPr>
          <w:t>业务流程图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_Toc468098484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6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85" w:history="1">
        <w:r w:rsidR="00435728" w:rsidRPr="00C15F67">
          <w:rPr>
            <w:rStyle w:val="aa"/>
            <w:noProof/>
          </w:rPr>
          <w:t>2.1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rFonts w:hint="eastAsia"/>
            <w:noProof/>
          </w:rPr>
          <w:t>图标定义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_Toc468098485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6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86" w:history="1">
        <w:r w:rsidR="00435728" w:rsidRPr="00C15F67">
          <w:rPr>
            <w:rStyle w:val="aa"/>
            <w:noProof/>
          </w:rPr>
          <w:t>2.2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rFonts w:hint="eastAsia"/>
            <w:noProof/>
          </w:rPr>
          <w:t>流程图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_Toc468098486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7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87" w:history="1">
        <w:r w:rsidR="00435728" w:rsidRPr="00C15F67">
          <w:rPr>
            <w:rStyle w:val="aa"/>
            <w:noProof/>
          </w:rPr>
          <w:t>3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rFonts w:hint="eastAsia"/>
            <w:noProof/>
          </w:rPr>
          <w:t>业务流程步骤描述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_Toc468098487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8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88" w:history="1">
        <w:r w:rsidR="00435728" w:rsidRPr="00C15F67">
          <w:rPr>
            <w:rStyle w:val="aa"/>
            <w:noProof/>
          </w:rPr>
          <w:t>4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rFonts w:hint="eastAsia"/>
            <w:noProof/>
          </w:rPr>
          <w:t>详细功能描述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_Toc468098488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9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89" w:history="1">
        <w:r w:rsidR="00435728" w:rsidRPr="00C15F67">
          <w:rPr>
            <w:rStyle w:val="aa"/>
            <w:noProof/>
          </w:rPr>
          <w:t>4.1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noProof/>
          </w:rPr>
          <w:t>WMS_030_010</w:t>
        </w:r>
        <w:r w:rsidR="00435728" w:rsidRPr="00C15F67">
          <w:rPr>
            <w:rStyle w:val="aa"/>
            <w:rFonts w:hint="eastAsia"/>
            <w:noProof/>
          </w:rPr>
          <w:t>：接收</w:t>
        </w:r>
        <w:r w:rsidR="00435728" w:rsidRPr="00C15F67">
          <w:rPr>
            <w:rStyle w:val="aa"/>
            <w:noProof/>
          </w:rPr>
          <w:t>MES</w:t>
        </w:r>
        <w:r w:rsidR="00435728" w:rsidRPr="00C15F67">
          <w:rPr>
            <w:rStyle w:val="aa"/>
            <w:rFonts w:hint="eastAsia"/>
            <w:noProof/>
          </w:rPr>
          <w:t>工单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_Toc468098489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9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90" w:history="1">
        <w:r w:rsidR="00435728" w:rsidRPr="00C15F67">
          <w:rPr>
            <w:rStyle w:val="aa"/>
            <w:noProof/>
          </w:rPr>
          <w:t>4.2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noProof/>
          </w:rPr>
          <w:t>WMS_030_020</w:t>
        </w:r>
        <w:r w:rsidR="00435728" w:rsidRPr="00C15F67">
          <w:rPr>
            <w:rStyle w:val="aa"/>
            <w:rFonts w:hint="eastAsia"/>
            <w:noProof/>
          </w:rPr>
          <w:t>：打印并粘帖箱条码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_Toc468098490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9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91" w:history="1">
        <w:r w:rsidR="00435728" w:rsidRPr="00C15F67">
          <w:rPr>
            <w:rStyle w:val="aa"/>
            <w:noProof/>
          </w:rPr>
          <w:t>4.3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noProof/>
          </w:rPr>
          <w:t>WMS_030_030</w:t>
        </w:r>
        <w:r w:rsidR="00435728" w:rsidRPr="00C15F67">
          <w:rPr>
            <w:rStyle w:val="aa"/>
            <w:rFonts w:hint="eastAsia"/>
            <w:noProof/>
          </w:rPr>
          <w:t>：生成入库单并粘帖托条码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_Toc468098491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9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92" w:history="1">
        <w:r w:rsidR="00435728" w:rsidRPr="00C15F67">
          <w:rPr>
            <w:rStyle w:val="aa"/>
            <w:noProof/>
          </w:rPr>
          <w:t>4.4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noProof/>
          </w:rPr>
          <w:t>WMS_030_040</w:t>
        </w:r>
        <w:r w:rsidR="00435728" w:rsidRPr="00C15F67">
          <w:rPr>
            <w:rStyle w:val="aa"/>
            <w:rFonts w:hint="eastAsia"/>
            <w:noProof/>
          </w:rPr>
          <w:t>：接收入库单和箱条码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_Toc468098492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10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93" w:history="1">
        <w:r w:rsidR="00435728" w:rsidRPr="00C15F67">
          <w:rPr>
            <w:rStyle w:val="aa"/>
            <w:noProof/>
          </w:rPr>
          <w:t>4.5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noProof/>
          </w:rPr>
          <w:t>WMS_030_050</w:t>
        </w:r>
        <w:r w:rsidR="00435728" w:rsidRPr="00C15F67">
          <w:rPr>
            <w:rStyle w:val="aa"/>
            <w:rFonts w:hint="eastAsia"/>
            <w:noProof/>
          </w:rPr>
          <w:t>：扫描入库单</w:t>
        </w:r>
        <w:r w:rsidR="00435728" w:rsidRPr="00C15F67">
          <w:rPr>
            <w:rStyle w:val="aa"/>
            <w:noProof/>
          </w:rPr>
          <w:t>/</w:t>
        </w:r>
        <w:r w:rsidR="00435728" w:rsidRPr="00C15F67">
          <w:rPr>
            <w:rStyle w:val="aa"/>
            <w:rFonts w:hint="eastAsia"/>
            <w:noProof/>
          </w:rPr>
          <w:t>托条码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_Toc468098493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10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94" w:history="1">
        <w:r w:rsidR="00435728" w:rsidRPr="00C15F67">
          <w:rPr>
            <w:rStyle w:val="aa"/>
            <w:noProof/>
          </w:rPr>
          <w:t>4.6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noProof/>
          </w:rPr>
          <w:t>WMS_030_060</w:t>
        </w:r>
        <w:r w:rsidR="00435728" w:rsidRPr="00C15F67">
          <w:rPr>
            <w:rStyle w:val="aa"/>
            <w:rFonts w:hint="eastAsia"/>
            <w:noProof/>
          </w:rPr>
          <w:t>：扫描箱条码校验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_Toc468098494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10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95" w:history="1">
        <w:r w:rsidR="00435728" w:rsidRPr="00C15F67">
          <w:rPr>
            <w:rStyle w:val="aa"/>
            <w:noProof/>
          </w:rPr>
          <w:t>4.7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noProof/>
          </w:rPr>
          <w:t>WMS_030_070</w:t>
        </w:r>
        <w:r w:rsidR="00435728" w:rsidRPr="00C15F67">
          <w:rPr>
            <w:rStyle w:val="aa"/>
            <w:rFonts w:hint="eastAsia"/>
            <w:noProof/>
          </w:rPr>
          <w:t>：扫描确认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_Toc468098495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11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96" w:history="1">
        <w:r w:rsidR="00435728" w:rsidRPr="00C15F67">
          <w:rPr>
            <w:rStyle w:val="aa"/>
            <w:noProof/>
          </w:rPr>
          <w:t>4.8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noProof/>
          </w:rPr>
          <w:t>WMS_030_080</w:t>
        </w:r>
        <w:r w:rsidR="00435728" w:rsidRPr="00C15F67">
          <w:rPr>
            <w:rStyle w:val="aa"/>
            <w:rFonts w:hint="eastAsia"/>
            <w:noProof/>
          </w:rPr>
          <w:t>：成品入库过账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_Toc468098496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11</w:t>
        </w:r>
        <w:r w:rsidR="00435728">
          <w:rPr>
            <w:noProof/>
            <w:webHidden/>
          </w:rPr>
          <w:fldChar w:fldCharType="end"/>
        </w:r>
      </w:hyperlink>
    </w:p>
    <w:p w:rsidR="00435728" w:rsidRDefault="00BA49C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098497" w:history="1">
        <w:r w:rsidR="00435728" w:rsidRPr="00C15F67">
          <w:rPr>
            <w:rStyle w:val="aa"/>
            <w:noProof/>
          </w:rPr>
          <w:t>4.9</w:t>
        </w:r>
        <w:r w:rsidR="004357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5728" w:rsidRPr="00C15F67">
          <w:rPr>
            <w:rStyle w:val="aa"/>
            <w:noProof/>
          </w:rPr>
          <w:t>WMS_030_090</w:t>
        </w:r>
        <w:r w:rsidR="00435728" w:rsidRPr="00C15F67">
          <w:rPr>
            <w:rStyle w:val="aa"/>
            <w:rFonts w:hint="eastAsia"/>
            <w:noProof/>
          </w:rPr>
          <w:t>：成品入库过账</w:t>
        </w:r>
        <w:r w:rsidR="00435728">
          <w:rPr>
            <w:noProof/>
            <w:webHidden/>
          </w:rPr>
          <w:tab/>
        </w:r>
        <w:r w:rsidR="00435728">
          <w:rPr>
            <w:noProof/>
            <w:webHidden/>
          </w:rPr>
          <w:fldChar w:fldCharType="begin"/>
        </w:r>
        <w:r w:rsidR="00435728">
          <w:rPr>
            <w:noProof/>
            <w:webHidden/>
          </w:rPr>
          <w:instrText xml:space="preserve"> PAGEREF _Toc468098497 \h </w:instrText>
        </w:r>
        <w:r w:rsidR="00435728">
          <w:rPr>
            <w:noProof/>
            <w:webHidden/>
          </w:rPr>
        </w:r>
        <w:r w:rsidR="00435728">
          <w:rPr>
            <w:noProof/>
            <w:webHidden/>
          </w:rPr>
          <w:fldChar w:fldCharType="separate"/>
        </w:r>
        <w:r w:rsidR="00435728">
          <w:rPr>
            <w:noProof/>
            <w:webHidden/>
          </w:rPr>
          <w:t>11</w:t>
        </w:r>
        <w:r w:rsidR="00435728"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68098483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7524C4">
            <w:pPr>
              <w:spacing w:line="360" w:lineRule="auto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362330">
              <w:rPr>
                <w:rFonts w:hint="eastAsia"/>
                <w:color w:val="2702C2"/>
              </w:rPr>
              <w:t>3</w:t>
            </w:r>
            <w:r w:rsidR="00741510">
              <w:rPr>
                <w:rFonts w:hint="eastAsia"/>
                <w:color w:val="2702C2"/>
              </w:rPr>
              <w:t>0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362330" w:rsidRPr="00362330">
              <w:rPr>
                <w:rFonts w:hint="eastAsia"/>
                <w:color w:val="2702C2"/>
              </w:rPr>
              <w:t>成品半成品入库流程</w:t>
            </w:r>
            <w:r w:rsidR="00362330" w:rsidRPr="00362330">
              <w:rPr>
                <w:rFonts w:hint="eastAsia"/>
                <w:color w:val="2702C2"/>
              </w:rPr>
              <w:t>(</w:t>
            </w:r>
            <w:r w:rsidR="00362330" w:rsidRPr="00362330">
              <w:rPr>
                <w:rFonts w:hint="eastAsia"/>
                <w:color w:val="2702C2"/>
              </w:rPr>
              <w:t>有</w:t>
            </w:r>
            <w:r w:rsidR="00362330" w:rsidRPr="00362330">
              <w:rPr>
                <w:rFonts w:hint="eastAsia"/>
                <w:color w:val="2702C2"/>
              </w:rPr>
              <w:t>MES</w:t>
            </w:r>
            <w:r w:rsidR="00362330" w:rsidRPr="00362330">
              <w:rPr>
                <w:rFonts w:hint="eastAsia"/>
                <w:color w:val="2702C2"/>
              </w:rPr>
              <w:t>无</w:t>
            </w:r>
            <w:r w:rsidR="00362330" w:rsidRPr="00362330">
              <w:rPr>
                <w:rFonts w:hint="eastAsia"/>
                <w:color w:val="2702C2"/>
              </w:rPr>
              <w:t>AGV)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6A57B5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rFonts w:hint="eastAsia"/>
                <w:color w:val="2702C2"/>
              </w:rPr>
              <w:t>车间</w:t>
            </w:r>
            <w:r w:rsidR="002B0F27">
              <w:rPr>
                <w:color w:val="2702C2"/>
              </w:rPr>
              <w:t>、</w:t>
            </w:r>
            <w:r w:rsidR="002136A6">
              <w:rPr>
                <w:color w:val="2702C2"/>
              </w:rPr>
              <w:t>仓库</w:t>
            </w:r>
            <w:bookmarkEnd w:id="12"/>
            <w:bookmarkEnd w:id="13"/>
            <w:bookmarkEnd w:id="14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276A71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276A71">
              <w:rPr>
                <w:rFonts w:hint="eastAsia"/>
                <w:color w:val="2702C2"/>
              </w:rPr>
              <w:t>有</w:t>
            </w:r>
            <w:r w:rsidR="00276A71">
              <w:rPr>
                <w:color w:val="2702C2"/>
              </w:rPr>
              <w:t>MES</w:t>
            </w:r>
            <w:r w:rsidR="00276A71">
              <w:rPr>
                <w:color w:val="2702C2"/>
              </w:rPr>
              <w:t>无</w:t>
            </w:r>
            <w:r w:rsidR="00276A71">
              <w:rPr>
                <w:color w:val="2702C2"/>
              </w:rPr>
              <w:t>AGV</w:t>
            </w:r>
            <w:r w:rsidR="00276A71">
              <w:rPr>
                <w:color w:val="2702C2"/>
              </w:rPr>
              <w:t>的</w:t>
            </w:r>
            <w:r w:rsidR="00A66613" w:rsidRPr="00A66613">
              <w:rPr>
                <w:rFonts w:hint="eastAsia"/>
                <w:color w:val="2702C2"/>
              </w:rPr>
              <w:t>成品半成品入库</w:t>
            </w:r>
            <w:r w:rsidR="008D588B">
              <w:rPr>
                <w:rFonts w:hint="eastAsia"/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68098484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68098485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45pt;height:414pt" o:ole="">
            <v:imagedata r:id="rId9" o:title=""/>
          </v:shape>
          <o:OLEObject Type="Embed" ProgID="Visio.Drawing.11" ShapeID="_x0000_i1025" DrawAspect="Content" ObjectID="_1542015023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68098486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62041A">
        <w:rPr>
          <w:rFonts w:hint="eastAsia"/>
          <w:noProof/>
          <w:color w:val="2702C2"/>
        </w:rPr>
        <w:drawing>
          <wp:inline distT="0" distB="0" distL="0" distR="0">
            <wp:extent cx="4318000" cy="8597900"/>
            <wp:effectExtent l="0" t="0" r="0" b="0"/>
            <wp:docPr id="2" name="图片 2" descr="F:\Project\均胜\WMS\document\3.需求调研\成品半成品入库流程(有MES无AGV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\均胜\WMS\document\3.需求调研\成品半成品入库流程(有MES无AGV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68098487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10A34" w:rsidTr="007E318E">
        <w:trPr>
          <w:trHeight w:val="455"/>
        </w:trPr>
        <w:tc>
          <w:tcPr>
            <w:tcW w:w="567" w:type="dxa"/>
          </w:tcPr>
          <w:p w:rsidR="00010A34" w:rsidRPr="00A26D3F" w:rsidRDefault="008B2278" w:rsidP="00EB18B6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376010"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010A34" w:rsidRPr="00D17252" w:rsidRDefault="009332F5" w:rsidP="00362D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接收</w:t>
            </w:r>
            <w:r>
              <w:rPr>
                <w:color w:val="2702C2"/>
              </w:rPr>
              <w:t>MES</w:t>
            </w:r>
            <w:r>
              <w:rPr>
                <w:color w:val="2702C2"/>
              </w:rPr>
              <w:t>工单</w:t>
            </w:r>
          </w:p>
        </w:tc>
        <w:tc>
          <w:tcPr>
            <w:tcW w:w="141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010A34" w:rsidRPr="00EE0FE1" w:rsidRDefault="001C351D" w:rsidP="00612D5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</w:tr>
      <w:tr w:rsidR="00010A34" w:rsidTr="007E318E">
        <w:trPr>
          <w:trHeight w:val="455"/>
        </w:trPr>
        <w:tc>
          <w:tcPr>
            <w:tcW w:w="567" w:type="dxa"/>
          </w:tcPr>
          <w:p w:rsidR="00010A34" w:rsidRPr="00A26D3F" w:rsidRDefault="002F30C7" w:rsidP="00EB18B6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2</w:t>
            </w:r>
            <w:r w:rsidR="00EE0FE1">
              <w:rPr>
                <w:rFonts w:hint="eastAsia"/>
                <w:color w:val="2702C2"/>
              </w:rPr>
              <w:t>0</w:t>
            </w:r>
          </w:p>
        </w:tc>
        <w:tc>
          <w:tcPr>
            <w:tcW w:w="993" w:type="dxa"/>
          </w:tcPr>
          <w:p w:rsidR="00010A34" w:rsidRPr="00EE0FE1" w:rsidRDefault="00D973A9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</w:t>
            </w:r>
          </w:p>
        </w:tc>
        <w:tc>
          <w:tcPr>
            <w:tcW w:w="1842" w:type="dxa"/>
          </w:tcPr>
          <w:p w:rsidR="00010A34" w:rsidRPr="00EE0FE1" w:rsidRDefault="00225615" w:rsidP="00E53A6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打印</w:t>
            </w:r>
            <w:r>
              <w:rPr>
                <w:color w:val="2702C2"/>
              </w:rPr>
              <w:t>并粘帖箱条码</w:t>
            </w:r>
          </w:p>
        </w:tc>
        <w:tc>
          <w:tcPr>
            <w:tcW w:w="141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010A34" w:rsidRPr="00EE0FE1" w:rsidRDefault="001402F4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</w:tr>
      <w:tr w:rsidR="00C03932" w:rsidTr="007E318E">
        <w:trPr>
          <w:trHeight w:val="455"/>
        </w:trPr>
        <w:tc>
          <w:tcPr>
            <w:tcW w:w="567" w:type="dxa"/>
          </w:tcPr>
          <w:p w:rsidR="00C03932" w:rsidRDefault="00C03932" w:rsidP="00EB18B6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DC59AF">
              <w:rPr>
                <w:color w:val="2702C2"/>
              </w:rPr>
              <w:t>30</w:t>
            </w:r>
          </w:p>
        </w:tc>
        <w:tc>
          <w:tcPr>
            <w:tcW w:w="993" w:type="dxa"/>
          </w:tcPr>
          <w:p w:rsidR="00C03932" w:rsidRPr="00EE0FE1" w:rsidRDefault="00AB2648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</w:t>
            </w:r>
          </w:p>
        </w:tc>
        <w:tc>
          <w:tcPr>
            <w:tcW w:w="1842" w:type="dxa"/>
          </w:tcPr>
          <w:p w:rsidR="00C03932" w:rsidRDefault="00A135BB" w:rsidP="00E53A6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生成入库</w:t>
            </w:r>
            <w:r>
              <w:rPr>
                <w:color w:val="2702C2"/>
              </w:rPr>
              <w:t>单并</w:t>
            </w:r>
            <w:r>
              <w:rPr>
                <w:rFonts w:hint="eastAsia"/>
                <w:color w:val="2702C2"/>
              </w:rPr>
              <w:t>粘帖</w:t>
            </w:r>
            <w:r>
              <w:rPr>
                <w:color w:val="2702C2"/>
              </w:rPr>
              <w:t>托条码</w:t>
            </w:r>
          </w:p>
        </w:tc>
        <w:tc>
          <w:tcPr>
            <w:tcW w:w="1417" w:type="dxa"/>
          </w:tcPr>
          <w:p w:rsidR="00C03932" w:rsidRPr="00EE0FE1" w:rsidRDefault="00C03932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C03932" w:rsidRDefault="00222174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C03932" w:rsidRPr="00EE0FE1" w:rsidRDefault="00C03932" w:rsidP="00EB18B6">
            <w:pPr>
              <w:rPr>
                <w:color w:val="2702C2"/>
              </w:rPr>
            </w:pPr>
          </w:p>
        </w:tc>
      </w:tr>
      <w:tr w:rsidR="00766A70" w:rsidTr="007E318E">
        <w:trPr>
          <w:trHeight w:val="455"/>
        </w:trPr>
        <w:tc>
          <w:tcPr>
            <w:tcW w:w="567" w:type="dxa"/>
          </w:tcPr>
          <w:p w:rsidR="00766A70" w:rsidRPr="00A26D3F" w:rsidRDefault="002F30C7" w:rsidP="00766A7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AB2648">
              <w:rPr>
                <w:color w:val="2702C2"/>
              </w:rPr>
              <w:t>4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766A70" w:rsidRPr="00EE0FE1" w:rsidRDefault="00766A70" w:rsidP="00766A7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766A70" w:rsidRPr="00A479B1" w:rsidRDefault="00E161AD" w:rsidP="00766A70">
            <w:pPr>
              <w:rPr>
                <w:rFonts w:cs="Arial"/>
                <w:color w:val="000000"/>
                <w:lang w:val="zh-CN"/>
              </w:rPr>
            </w:pPr>
            <w:r>
              <w:rPr>
                <w:rFonts w:hint="eastAsia"/>
                <w:color w:val="2702C2"/>
              </w:rPr>
              <w:t>接收</w:t>
            </w:r>
            <w:r w:rsidR="001472D6" w:rsidRPr="00013895">
              <w:rPr>
                <w:color w:val="2702C2"/>
              </w:rPr>
              <w:t>入库单</w:t>
            </w:r>
            <w:r w:rsidR="001472D6" w:rsidRPr="00013895">
              <w:rPr>
                <w:rFonts w:hint="eastAsia"/>
                <w:color w:val="2702C2"/>
              </w:rPr>
              <w:t>和</w:t>
            </w:r>
            <w:r w:rsidR="001472D6" w:rsidRPr="00013895">
              <w:rPr>
                <w:color w:val="2702C2"/>
              </w:rPr>
              <w:t>箱条码</w:t>
            </w:r>
          </w:p>
        </w:tc>
        <w:tc>
          <w:tcPr>
            <w:tcW w:w="1417" w:type="dxa"/>
          </w:tcPr>
          <w:p w:rsidR="00766A70" w:rsidRPr="00EE0FE1" w:rsidRDefault="00766A70" w:rsidP="00766A7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766A70" w:rsidRPr="00EE0FE1" w:rsidRDefault="00013895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766A70" w:rsidRPr="00EE0FE1" w:rsidRDefault="00766A70" w:rsidP="00766A70">
            <w:pPr>
              <w:rPr>
                <w:color w:val="2702C2"/>
              </w:rPr>
            </w:pPr>
          </w:p>
        </w:tc>
      </w:tr>
      <w:tr w:rsidR="00520D72" w:rsidTr="007E318E">
        <w:trPr>
          <w:trHeight w:val="455"/>
        </w:trPr>
        <w:tc>
          <w:tcPr>
            <w:tcW w:w="567" w:type="dxa"/>
          </w:tcPr>
          <w:p w:rsidR="00520D72" w:rsidRDefault="00AD4E83" w:rsidP="00766A7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6A159E">
              <w:rPr>
                <w:color w:val="2702C2"/>
              </w:rPr>
              <w:t>5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520D72" w:rsidRDefault="005233B9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</w:p>
        </w:tc>
        <w:tc>
          <w:tcPr>
            <w:tcW w:w="1842" w:type="dxa"/>
          </w:tcPr>
          <w:p w:rsidR="00520D72" w:rsidRDefault="006937ED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</w:t>
            </w:r>
            <w:r>
              <w:rPr>
                <w:color w:val="2702C2"/>
              </w:rPr>
              <w:t>入库单</w:t>
            </w:r>
            <w:r>
              <w:rPr>
                <w:rFonts w:hint="eastAsia"/>
                <w:color w:val="2702C2"/>
              </w:rPr>
              <w:t>/</w:t>
            </w:r>
            <w:r>
              <w:rPr>
                <w:color w:val="2702C2"/>
              </w:rPr>
              <w:t>托条码</w:t>
            </w:r>
          </w:p>
        </w:tc>
        <w:tc>
          <w:tcPr>
            <w:tcW w:w="1417" w:type="dxa"/>
          </w:tcPr>
          <w:p w:rsidR="00520D72" w:rsidRPr="00EE0FE1" w:rsidRDefault="00520D72" w:rsidP="00766A7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20D72" w:rsidRDefault="000624D1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520D72" w:rsidRPr="00EE0FE1" w:rsidRDefault="00520D72" w:rsidP="00766A70">
            <w:pPr>
              <w:rPr>
                <w:color w:val="2702C2"/>
              </w:rPr>
            </w:pPr>
          </w:p>
        </w:tc>
      </w:tr>
      <w:tr w:rsidR="00525A57" w:rsidTr="007E318E">
        <w:trPr>
          <w:trHeight w:val="455"/>
        </w:trPr>
        <w:tc>
          <w:tcPr>
            <w:tcW w:w="567" w:type="dxa"/>
          </w:tcPr>
          <w:p w:rsidR="00525A57" w:rsidRDefault="00525A57" w:rsidP="00766A7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5233B9">
              <w:rPr>
                <w:color w:val="2702C2"/>
              </w:rPr>
              <w:t>60</w:t>
            </w:r>
          </w:p>
        </w:tc>
        <w:tc>
          <w:tcPr>
            <w:tcW w:w="993" w:type="dxa"/>
          </w:tcPr>
          <w:p w:rsidR="00525A57" w:rsidRDefault="005233B9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</w:p>
        </w:tc>
        <w:tc>
          <w:tcPr>
            <w:tcW w:w="1842" w:type="dxa"/>
          </w:tcPr>
          <w:p w:rsidR="00525A57" w:rsidRDefault="00194C6D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扫描箱条码</w:t>
            </w:r>
            <w:r>
              <w:rPr>
                <w:color w:val="2702C2"/>
              </w:rPr>
              <w:t>校验</w:t>
            </w:r>
          </w:p>
        </w:tc>
        <w:tc>
          <w:tcPr>
            <w:tcW w:w="1417" w:type="dxa"/>
          </w:tcPr>
          <w:p w:rsidR="00525A57" w:rsidRPr="00EE0FE1" w:rsidRDefault="00525A57" w:rsidP="00766A7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25A57" w:rsidRDefault="001C1820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525A57" w:rsidRPr="00EE0FE1" w:rsidRDefault="00525A57" w:rsidP="00766A70">
            <w:pPr>
              <w:rPr>
                <w:color w:val="2702C2"/>
              </w:rPr>
            </w:pPr>
          </w:p>
        </w:tc>
      </w:tr>
      <w:tr w:rsidR="00F607FF" w:rsidTr="007E318E">
        <w:trPr>
          <w:trHeight w:val="455"/>
        </w:trPr>
        <w:tc>
          <w:tcPr>
            <w:tcW w:w="567" w:type="dxa"/>
          </w:tcPr>
          <w:p w:rsidR="00F607FF" w:rsidRDefault="00FF3512" w:rsidP="00F42393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F42393">
              <w:rPr>
                <w:color w:val="2702C2"/>
              </w:rPr>
              <w:t>7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F607FF" w:rsidRDefault="00A017D1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</w:p>
        </w:tc>
        <w:tc>
          <w:tcPr>
            <w:tcW w:w="1842" w:type="dxa"/>
          </w:tcPr>
          <w:p w:rsidR="00F607FF" w:rsidRDefault="008A7E68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</w:t>
            </w:r>
            <w:r>
              <w:rPr>
                <w:color w:val="2702C2"/>
              </w:rPr>
              <w:t>确认</w:t>
            </w:r>
          </w:p>
        </w:tc>
        <w:tc>
          <w:tcPr>
            <w:tcW w:w="1417" w:type="dxa"/>
          </w:tcPr>
          <w:p w:rsidR="00F607FF" w:rsidRPr="00EE0FE1" w:rsidRDefault="00F607FF" w:rsidP="00766A7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607FF" w:rsidRDefault="00FF3512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F607FF" w:rsidRPr="00EE0FE1" w:rsidRDefault="00F607FF" w:rsidP="00766A70">
            <w:pPr>
              <w:rPr>
                <w:color w:val="2702C2"/>
              </w:rPr>
            </w:pPr>
          </w:p>
        </w:tc>
      </w:tr>
      <w:tr w:rsidR="0061739D" w:rsidTr="007E318E">
        <w:trPr>
          <w:trHeight w:val="455"/>
        </w:trPr>
        <w:tc>
          <w:tcPr>
            <w:tcW w:w="567" w:type="dxa"/>
          </w:tcPr>
          <w:p w:rsidR="0061739D" w:rsidRDefault="00F335CE" w:rsidP="00766A7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0637CD">
              <w:rPr>
                <w:color w:val="2702C2"/>
              </w:rPr>
              <w:t>8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61739D" w:rsidRDefault="0061739D" w:rsidP="00766A7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61739D" w:rsidRDefault="00B17877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成品</w:t>
            </w:r>
            <w:r>
              <w:rPr>
                <w:color w:val="2702C2"/>
              </w:rPr>
              <w:t>入库过账</w:t>
            </w:r>
          </w:p>
        </w:tc>
        <w:tc>
          <w:tcPr>
            <w:tcW w:w="1417" w:type="dxa"/>
          </w:tcPr>
          <w:p w:rsidR="0061739D" w:rsidRPr="00EE0FE1" w:rsidRDefault="0061739D" w:rsidP="00766A7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61739D" w:rsidRDefault="00EC4D16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61739D" w:rsidRPr="00EE0FE1" w:rsidRDefault="0061739D" w:rsidP="00766A70">
            <w:pPr>
              <w:rPr>
                <w:color w:val="2702C2"/>
              </w:rPr>
            </w:pPr>
          </w:p>
        </w:tc>
      </w:tr>
      <w:tr w:rsidR="00867A31" w:rsidTr="007E318E">
        <w:trPr>
          <w:trHeight w:val="455"/>
        </w:trPr>
        <w:tc>
          <w:tcPr>
            <w:tcW w:w="567" w:type="dxa"/>
          </w:tcPr>
          <w:p w:rsidR="00867A31" w:rsidRDefault="00867A31" w:rsidP="00867A31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90</w:t>
            </w:r>
          </w:p>
        </w:tc>
        <w:tc>
          <w:tcPr>
            <w:tcW w:w="993" w:type="dxa"/>
          </w:tcPr>
          <w:p w:rsidR="00867A31" w:rsidRDefault="00867A31" w:rsidP="00867A31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867A31" w:rsidRDefault="00867A31" w:rsidP="00867A3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成品</w:t>
            </w:r>
            <w:r>
              <w:rPr>
                <w:color w:val="2702C2"/>
              </w:rPr>
              <w:t>入库过账</w:t>
            </w:r>
          </w:p>
        </w:tc>
        <w:tc>
          <w:tcPr>
            <w:tcW w:w="1417" w:type="dxa"/>
          </w:tcPr>
          <w:p w:rsidR="00867A31" w:rsidRPr="00EE0FE1" w:rsidRDefault="00867A31" w:rsidP="00867A31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867A31" w:rsidRDefault="00867A31" w:rsidP="00867A3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867A31" w:rsidRPr="00EE0FE1" w:rsidRDefault="00867A31" w:rsidP="00867A31">
            <w:pPr>
              <w:rPr>
                <w:color w:val="2702C2"/>
              </w:rPr>
            </w:pPr>
          </w:p>
        </w:tc>
      </w:tr>
    </w:tbl>
    <w:p w:rsidR="00F01D1D" w:rsidRDefault="00F01D1D" w:rsidP="007F4D3C">
      <w:pPr>
        <w:rPr>
          <w:color w:val="2702C2"/>
        </w:rPr>
      </w:pPr>
      <w:bookmarkStart w:id="25" w:name="_Toc216751457"/>
      <w:bookmarkStart w:id="26" w:name="_Toc216782638"/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68098488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DF02E6" w:rsidP="00815E41">
      <w:pPr>
        <w:pStyle w:val="2"/>
      </w:pPr>
      <w:bookmarkStart w:id="28" w:name="_Toc216751458"/>
      <w:bookmarkStart w:id="29" w:name="_Toc216782639"/>
      <w:bookmarkStart w:id="30" w:name="_Toc468098489"/>
      <w:r>
        <w:t>WMS_03</w:t>
      </w:r>
      <w:r w:rsidR="00392037">
        <w:t>0</w:t>
      </w:r>
      <w:r>
        <w:t>_010</w:t>
      </w:r>
      <w:r w:rsidR="0051237E" w:rsidRPr="0051237E">
        <w:rPr>
          <w:rFonts w:hint="eastAsia"/>
        </w:rPr>
        <w:t>：</w:t>
      </w:r>
      <w:bookmarkEnd w:id="28"/>
      <w:bookmarkEnd w:id="29"/>
      <w:r w:rsidR="001D31FE">
        <w:rPr>
          <w:rFonts w:hint="eastAsia"/>
        </w:rPr>
        <w:t>接收</w:t>
      </w:r>
      <w:r w:rsidR="001D31FE">
        <w:t>MES</w:t>
      </w:r>
      <w:r w:rsidR="001D31FE">
        <w:t>工单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E17BB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E55EE">
              <w:rPr>
                <w:rFonts w:hint="eastAsia"/>
                <w:color w:val="2702C2"/>
              </w:rPr>
              <w:t>_0</w:t>
            </w:r>
            <w:r w:rsidR="004A4DB2">
              <w:rPr>
                <w:color w:val="2702C2"/>
              </w:rPr>
              <w:t>3</w:t>
            </w:r>
            <w:r w:rsidR="004E55EE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4A4DB2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F83998" w:rsidP="00AB4F1E">
            <w:pPr>
              <w:rPr>
                <w:color w:val="2702C2"/>
              </w:rPr>
            </w:pPr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接收</w:t>
            </w:r>
            <w:r w:rsidR="008058DB">
              <w:rPr>
                <w:color w:val="2702C2"/>
              </w:rPr>
              <w:t>MES</w:t>
            </w:r>
            <w:r>
              <w:rPr>
                <w:rFonts w:hint="eastAsia"/>
                <w:color w:val="2702C2"/>
              </w:rPr>
              <w:t>系统发送的</w:t>
            </w:r>
            <w:r w:rsidR="00682320">
              <w:rPr>
                <w:rFonts w:hint="eastAsia"/>
                <w:color w:val="2702C2"/>
              </w:rPr>
              <w:t>工单</w:t>
            </w:r>
            <w:r>
              <w:rPr>
                <w:rFonts w:hint="eastAsia"/>
                <w:color w:val="2702C2"/>
              </w:rPr>
              <w:t>数据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806277" w:rsidRPr="00B666F3" w:rsidRDefault="001C53E0" w:rsidP="002D0307">
            <w:pPr>
              <w:pStyle w:val="af1"/>
              <w:numPr>
                <w:ilvl w:val="0"/>
                <w:numId w:val="45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MES</w:t>
            </w:r>
            <w:r w:rsidR="00B666F3">
              <w:rPr>
                <w:rFonts w:hint="eastAsia"/>
                <w:color w:val="2702C2"/>
              </w:rPr>
              <w:t>系统后台定时发送</w:t>
            </w:r>
            <w:r w:rsidR="00886EF2">
              <w:rPr>
                <w:rFonts w:hint="eastAsia"/>
                <w:color w:val="2702C2"/>
              </w:rPr>
              <w:t>工单</w:t>
            </w:r>
            <w:r w:rsidR="00B666F3">
              <w:rPr>
                <w:rFonts w:hint="eastAsia"/>
                <w:color w:val="2702C2"/>
              </w:rPr>
              <w:t>给</w:t>
            </w:r>
            <w:r w:rsidR="00B666F3">
              <w:rPr>
                <w:color w:val="2702C2"/>
              </w:rPr>
              <w:t>WMS</w:t>
            </w:r>
            <w:r w:rsidR="002D0307">
              <w:rPr>
                <w:rFonts w:hint="eastAsia"/>
                <w:color w:val="2702C2"/>
              </w:rPr>
              <w:t>。</w:t>
            </w:r>
            <w:r w:rsidR="002D0307" w:rsidRPr="00B666F3">
              <w:rPr>
                <w:color w:val="2702C2"/>
              </w:rPr>
              <w:t xml:space="preserve"> </w:t>
            </w:r>
          </w:p>
          <w:p w:rsidR="000D50D4" w:rsidRPr="00C053BE" w:rsidRDefault="000D50D4" w:rsidP="00874B81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3365B4">
              <w:rPr>
                <w:rFonts w:hint="eastAsia"/>
                <w:color w:val="2702C2"/>
              </w:rPr>
              <w:t>工单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p w:rsidR="007E542A" w:rsidRPr="00815E41" w:rsidRDefault="001102F3" w:rsidP="007E542A">
      <w:pPr>
        <w:pStyle w:val="2"/>
      </w:pPr>
      <w:bookmarkStart w:id="32" w:name="_Toc468098490"/>
      <w:r>
        <w:t>WMS_03</w:t>
      </w:r>
      <w:r w:rsidR="00983CD9">
        <w:t>0</w:t>
      </w:r>
      <w:r w:rsidR="00BA50F9">
        <w:t>_02</w:t>
      </w:r>
      <w:r w:rsidR="00D900EA">
        <w:t>0</w:t>
      </w:r>
      <w:r w:rsidR="00156B02" w:rsidRPr="00156B02">
        <w:rPr>
          <w:rFonts w:hint="eastAsia"/>
        </w:rPr>
        <w:t>：</w:t>
      </w:r>
      <w:r w:rsidR="00C61167">
        <w:rPr>
          <w:rFonts w:hint="eastAsia"/>
        </w:rPr>
        <w:t>打印</w:t>
      </w:r>
      <w:r w:rsidR="00C61167">
        <w:t>并粘帖</w:t>
      </w:r>
      <w:r w:rsidR="00C61167">
        <w:rPr>
          <w:rFonts w:hint="eastAsia"/>
        </w:rPr>
        <w:t>箱</w:t>
      </w:r>
      <w:r w:rsidR="00C61167">
        <w:t>条码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DE3C9F" w:rsidP="00A81838">
            <w:r>
              <w:rPr>
                <w:color w:val="2702C2"/>
              </w:rPr>
              <w:t>WMS</w:t>
            </w:r>
            <w:r w:rsidR="00A81838">
              <w:rPr>
                <w:rFonts w:hint="eastAsia"/>
                <w:color w:val="2702C2"/>
              </w:rPr>
              <w:t>_0</w:t>
            </w:r>
            <w:r w:rsidR="008F21D8">
              <w:rPr>
                <w:color w:val="2702C2"/>
              </w:rPr>
              <w:t>3</w:t>
            </w:r>
            <w:r w:rsidR="00A81838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741684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F4287F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车间在</w:t>
            </w:r>
            <w:r>
              <w:rPr>
                <w:color w:val="2702C2"/>
              </w:rPr>
              <w:t>MES</w:t>
            </w:r>
            <w:r>
              <w:rPr>
                <w:color w:val="2702C2"/>
              </w:rPr>
              <w:t>系统打印箱</w:t>
            </w:r>
            <w:r w:rsidR="00571E30">
              <w:rPr>
                <w:rFonts w:hint="eastAsia"/>
                <w:color w:val="2702C2"/>
              </w:rPr>
              <w:t>条码</w:t>
            </w:r>
            <w:r w:rsidR="00571E30">
              <w:rPr>
                <w:color w:val="2702C2"/>
              </w:rPr>
              <w:t>并粘帖在料箱上</w:t>
            </w:r>
            <w:r w:rsidR="001D11EA">
              <w:rPr>
                <w:rFonts w:hint="eastAsia"/>
                <w:color w:val="2702C2"/>
              </w:rPr>
              <w:t>；</w:t>
            </w:r>
          </w:p>
          <w:p w:rsidR="00AB4F1E" w:rsidRDefault="00AB4F1E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C432AC" w:rsidRDefault="00C432AC" w:rsidP="00727860">
            <w:pPr>
              <w:pStyle w:val="af1"/>
              <w:numPr>
                <w:ilvl w:val="0"/>
                <w:numId w:val="8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产品</w:t>
            </w:r>
            <w:r>
              <w:rPr>
                <w:color w:val="2702C2"/>
              </w:rPr>
              <w:t>满箱后</w:t>
            </w:r>
            <w:r>
              <w:rPr>
                <w:rFonts w:hint="eastAsia"/>
                <w:color w:val="2702C2"/>
              </w:rPr>
              <w:t>MES</w:t>
            </w:r>
            <w:r>
              <w:rPr>
                <w:color w:val="2702C2"/>
              </w:rPr>
              <w:t>自动打印箱条码。</w:t>
            </w:r>
          </w:p>
          <w:p w:rsidR="00C432AC" w:rsidRDefault="00C432AC" w:rsidP="00727860">
            <w:pPr>
              <w:pStyle w:val="af1"/>
              <w:numPr>
                <w:ilvl w:val="0"/>
                <w:numId w:val="8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如</w:t>
            </w:r>
            <w:r>
              <w:rPr>
                <w:color w:val="2702C2"/>
              </w:rPr>
              <w:t>产品不满箱</w:t>
            </w:r>
            <w:r w:rsidR="00FA7C4D">
              <w:rPr>
                <w:rFonts w:hint="eastAsia"/>
                <w:color w:val="2702C2"/>
              </w:rPr>
              <w:t>需</w:t>
            </w:r>
            <w:r w:rsidR="00FA7C4D">
              <w:rPr>
                <w:color w:val="2702C2"/>
              </w:rPr>
              <w:t>手工打印箱条码。</w:t>
            </w:r>
          </w:p>
          <w:p w:rsidR="0082504A" w:rsidRPr="00727860" w:rsidRDefault="00C432AC" w:rsidP="00727860">
            <w:pPr>
              <w:pStyle w:val="af1"/>
              <w:numPr>
                <w:ilvl w:val="0"/>
                <w:numId w:val="8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车间把</w:t>
            </w:r>
            <w:r w:rsidR="0051382D">
              <w:rPr>
                <w:color w:val="2702C2"/>
              </w:rPr>
              <w:t>箱</w:t>
            </w:r>
            <w:r w:rsidR="0051382D">
              <w:rPr>
                <w:rFonts w:hint="eastAsia"/>
                <w:color w:val="2702C2"/>
              </w:rPr>
              <w:t>条码</w:t>
            </w:r>
            <w:r w:rsidR="0051382D">
              <w:rPr>
                <w:color w:val="2702C2"/>
              </w:rPr>
              <w:t>并粘帖在料箱上</w:t>
            </w:r>
            <w:r w:rsidR="000415B5">
              <w:rPr>
                <w:rFonts w:hint="eastAsia"/>
                <w:color w:val="2702C2"/>
              </w:rPr>
              <w:t>。</w:t>
            </w:r>
          </w:p>
          <w:p w:rsidR="00C71779" w:rsidRPr="00AB4F1E" w:rsidRDefault="00C71779" w:rsidP="00C71779">
            <w:pPr>
              <w:pStyle w:val="af1"/>
              <w:ind w:left="360" w:firstLineChars="0" w:firstLine="0"/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7E542A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505B6D">
              <w:rPr>
                <w:rFonts w:hint="eastAsia"/>
                <w:color w:val="2702C2"/>
              </w:rPr>
              <w:t>箱</w:t>
            </w:r>
            <w:r w:rsidR="00505B6D">
              <w:rPr>
                <w:color w:val="2702C2"/>
              </w:rPr>
              <w:t>条码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3B0718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</w:tbl>
    <w:p w:rsidR="00461B80" w:rsidRDefault="00461B80" w:rsidP="00461B80">
      <w:pPr>
        <w:rPr>
          <w:color w:val="2702C2"/>
        </w:rPr>
      </w:pPr>
    </w:p>
    <w:p w:rsidR="007E542A" w:rsidRPr="00815E41" w:rsidRDefault="00B05A5F" w:rsidP="007E542A">
      <w:pPr>
        <w:pStyle w:val="2"/>
      </w:pPr>
      <w:bookmarkStart w:id="33" w:name="_Toc468098491"/>
      <w:r>
        <w:t>WMS_03</w:t>
      </w:r>
      <w:r w:rsidR="00AA5805">
        <w:t>0</w:t>
      </w:r>
      <w:r w:rsidR="006C5E27">
        <w:t>_030</w:t>
      </w:r>
      <w:r w:rsidR="00156B02" w:rsidRPr="00156B02">
        <w:rPr>
          <w:rFonts w:hint="eastAsia"/>
        </w:rPr>
        <w:t>：</w:t>
      </w:r>
      <w:r w:rsidR="00342DC1">
        <w:rPr>
          <w:rFonts w:hint="eastAsia"/>
        </w:rPr>
        <w:t>生成</w:t>
      </w:r>
      <w:r w:rsidR="00342DC1">
        <w:t>入库单并粘帖托条码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4212BB" w:rsidP="008E0B05">
            <w:r>
              <w:rPr>
                <w:color w:val="2702C2"/>
              </w:rPr>
              <w:t>WMS</w:t>
            </w:r>
            <w:r w:rsidR="00AB7617">
              <w:rPr>
                <w:rFonts w:hint="eastAsia"/>
                <w:color w:val="2702C2"/>
              </w:rPr>
              <w:t>_0</w:t>
            </w:r>
            <w:r w:rsidR="000F43D7">
              <w:rPr>
                <w:color w:val="2702C2"/>
              </w:rPr>
              <w:t>3</w:t>
            </w:r>
            <w:r w:rsidR="00AB7617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811518">
              <w:rPr>
                <w:color w:val="2702C2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6E7C44" w:rsidRDefault="006E7C44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6E7C44" w:rsidRDefault="00FC624E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MES</w:t>
            </w:r>
            <w:r>
              <w:rPr>
                <w:color w:val="2702C2"/>
              </w:rPr>
              <w:t>生成入库单并打印粘帖托条码</w:t>
            </w:r>
            <w:r w:rsidR="006E7C44">
              <w:rPr>
                <w:rFonts w:hint="eastAsia"/>
                <w:color w:val="2702C2"/>
              </w:rPr>
              <w:t>；</w:t>
            </w:r>
          </w:p>
          <w:p w:rsidR="006E7C44" w:rsidRDefault="006E7C44" w:rsidP="006E7C44">
            <w:pPr>
              <w:rPr>
                <w:color w:val="2702C2"/>
              </w:rPr>
            </w:pPr>
          </w:p>
          <w:p w:rsidR="006E7C44" w:rsidRDefault="006E7C44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74994" w:rsidRPr="00E05D35" w:rsidRDefault="00E05D35" w:rsidP="00D532AF">
            <w:pPr>
              <w:pStyle w:val="af1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  <w:color w:val="2702C2"/>
              </w:rPr>
              <w:t>产品满托</w:t>
            </w:r>
            <w:r>
              <w:rPr>
                <w:color w:val="2702C2"/>
              </w:rPr>
              <w:t>后</w:t>
            </w:r>
            <w:r>
              <w:rPr>
                <w:color w:val="2702C2"/>
              </w:rPr>
              <w:t>MES</w:t>
            </w:r>
            <w:r w:rsidR="001E3441">
              <w:rPr>
                <w:rFonts w:hint="eastAsia"/>
                <w:color w:val="2702C2"/>
              </w:rPr>
              <w:t>自动</w:t>
            </w:r>
            <w:r>
              <w:rPr>
                <w:rFonts w:hint="eastAsia"/>
                <w:color w:val="2702C2"/>
              </w:rPr>
              <w:t>生成</w:t>
            </w:r>
            <w:r>
              <w:rPr>
                <w:color w:val="2702C2"/>
              </w:rPr>
              <w:t>入库单并打印托条码。</w:t>
            </w:r>
          </w:p>
          <w:p w:rsidR="00E05D35" w:rsidRDefault="001E3441" w:rsidP="00D532AF">
            <w:pPr>
              <w:pStyle w:val="af1"/>
              <w:numPr>
                <w:ilvl w:val="0"/>
                <w:numId w:val="10"/>
              </w:numPr>
              <w:ind w:firstLineChars="0"/>
              <w:rPr>
                <w:color w:val="2702C2"/>
              </w:rPr>
            </w:pPr>
            <w:r w:rsidRPr="001E3441">
              <w:rPr>
                <w:rFonts w:hint="eastAsia"/>
                <w:color w:val="2702C2"/>
              </w:rPr>
              <w:t>如</w:t>
            </w:r>
            <w:r w:rsidRPr="001E3441">
              <w:rPr>
                <w:color w:val="2702C2"/>
              </w:rPr>
              <w:t>产品不满托</w:t>
            </w:r>
            <w:r>
              <w:rPr>
                <w:rFonts w:hint="eastAsia"/>
                <w:color w:val="2702C2"/>
              </w:rPr>
              <w:t>需</w:t>
            </w:r>
            <w:r>
              <w:rPr>
                <w:color w:val="2702C2"/>
              </w:rPr>
              <w:t>手工生成入库单</w:t>
            </w:r>
            <w:r>
              <w:rPr>
                <w:rFonts w:hint="eastAsia"/>
                <w:color w:val="2702C2"/>
              </w:rPr>
              <w:t>并</w:t>
            </w:r>
            <w:r>
              <w:rPr>
                <w:color w:val="2702C2"/>
              </w:rPr>
              <w:t>打印托条码。</w:t>
            </w:r>
          </w:p>
          <w:p w:rsidR="001E3441" w:rsidRPr="001E3441" w:rsidRDefault="00227A12" w:rsidP="00D532AF">
            <w:pPr>
              <w:pStyle w:val="af1"/>
              <w:numPr>
                <w:ilvl w:val="0"/>
                <w:numId w:val="10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车间把</w:t>
            </w:r>
            <w:r>
              <w:rPr>
                <w:color w:val="2702C2"/>
              </w:rPr>
              <w:t>托条码粘帖在托盘上。</w:t>
            </w:r>
            <w:r w:rsidR="0013212D">
              <w:rPr>
                <w:rFonts w:hint="eastAsia"/>
                <w:color w:val="2702C2"/>
              </w:rPr>
              <w:t>托条码</w:t>
            </w:r>
            <w:r w:rsidR="0013212D">
              <w:rPr>
                <w:color w:val="2702C2"/>
              </w:rPr>
              <w:t>标签即入库单</w:t>
            </w:r>
            <w:r w:rsidR="0013212D">
              <w:rPr>
                <w:rFonts w:hint="eastAsia"/>
                <w:color w:val="2702C2"/>
              </w:rPr>
              <w:t>单号</w:t>
            </w:r>
            <w:r w:rsidR="0013212D">
              <w:rPr>
                <w:color w:val="2702C2"/>
              </w:rPr>
              <w:t>，扫描入库单和扫描托标签</w:t>
            </w:r>
            <w:r w:rsidR="0013212D">
              <w:rPr>
                <w:rFonts w:hint="eastAsia"/>
                <w:color w:val="2702C2"/>
              </w:rPr>
              <w:t>是</w:t>
            </w:r>
            <w:r w:rsidR="0013212D">
              <w:rPr>
                <w:color w:val="2702C2"/>
              </w:rPr>
              <w:t>一样的。</w:t>
            </w:r>
          </w:p>
          <w:p w:rsidR="004F145D" w:rsidRPr="004F145D" w:rsidRDefault="004F145D" w:rsidP="004F145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642156">
              <w:rPr>
                <w:rFonts w:hint="eastAsia"/>
                <w:color w:val="2702C2"/>
              </w:rPr>
              <w:t>入库单</w:t>
            </w:r>
            <w:r w:rsidR="0025239F">
              <w:rPr>
                <w:rFonts w:hint="eastAsia"/>
                <w:color w:val="2702C2"/>
              </w:rPr>
              <w:t>、</w:t>
            </w:r>
            <w:r w:rsidR="0025239F">
              <w:rPr>
                <w:color w:val="2702C2"/>
              </w:rPr>
              <w:t>托条码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lastRenderedPageBreak/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AB4F1E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  <w:bookmarkEnd w:id="31"/>
    </w:tbl>
    <w:p w:rsidR="00BA5F13" w:rsidRDefault="00BA5F13" w:rsidP="00BA5F13">
      <w:pPr>
        <w:rPr>
          <w:color w:val="2702C2"/>
        </w:rPr>
      </w:pPr>
    </w:p>
    <w:p w:rsidR="00BA5F13" w:rsidRPr="00815E41" w:rsidRDefault="002A11EF" w:rsidP="00BA5F13">
      <w:pPr>
        <w:pStyle w:val="2"/>
      </w:pPr>
      <w:bookmarkStart w:id="34" w:name="_Toc468098492"/>
      <w:r>
        <w:t>WMS_03</w:t>
      </w:r>
      <w:r w:rsidR="00BA5F13">
        <w:t>0</w:t>
      </w:r>
      <w:r w:rsidR="005749BE">
        <w:t>_04</w:t>
      </w:r>
      <w:r w:rsidR="00BA5F13">
        <w:t>0</w:t>
      </w:r>
      <w:r w:rsidR="00BA5F13" w:rsidRPr="00156B02">
        <w:rPr>
          <w:rFonts w:hint="eastAsia"/>
        </w:rPr>
        <w:t>：</w:t>
      </w:r>
      <w:r w:rsidR="00DC7B80">
        <w:rPr>
          <w:rFonts w:hint="eastAsia"/>
        </w:rPr>
        <w:t>接收</w:t>
      </w:r>
      <w:r w:rsidR="00DC7B80">
        <w:t>入库</w:t>
      </w:r>
      <w:r w:rsidR="00DC7B80">
        <w:rPr>
          <w:rFonts w:hint="eastAsia"/>
        </w:rPr>
        <w:t>单</w:t>
      </w:r>
      <w:r w:rsidR="00DC7B80">
        <w:t>和箱条码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A5F13" w:rsidRPr="0076062D" w:rsidTr="00F4287F">
        <w:trPr>
          <w:trHeight w:val="226"/>
        </w:trPr>
        <w:tc>
          <w:tcPr>
            <w:tcW w:w="2160" w:type="dxa"/>
            <w:shd w:val="pct15" w:color="auto" w:fill="FFFFFF"/>
          </w:tcPr>
          <w:p w:rsidR="00BA5F13" w:rsidRPr="0076062D" w:rsidRDefault="00BA5F13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A5F13" w:rsidRPr="00374B71" w:rsidRDefault="00BA5F13" w:rsidP="00F4287F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B876D2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A35FB2">
              <w:rPr>
                <w:color w:val="2702C2"/>
              </w:rPr>
              <w:t>4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BA5F13" w:rsidRPr="0076062D" w:rsidRDefault="00BA5F13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A5F13" w:rsidRPr="006F7685" w:rsidRDefault="00BA5F13" w:rsidP="00F4287F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A5F13" w:rsidRPr="00D17252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A5F13" w:rsidRPr="0076062D" w:rsidRDefault="00BA5F13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A5F13" w:rsidRDefault="00BA5F13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BA5F13" w:rsidRDefault="00760023" w:rsidP="00F4287F">
            <w:pPr>
              <w:rPr>
                <w:color w:val="2702C2"/>
              </w:rPr>
            </w:pPr>
            <w:r>
              <w:rPr>
                <w:color w:val="2702C2"/>
              </w:rPr>
              <w:t>MES</w:t>
            </w:r>
            <w:r>
              <w:rPr>
                <w:color w:val="2702C2"/>
              </w:rPr>
              <w:t>发送入库单和关联的箱条码给</w:t>
            </w:r>
            <w:r>
              <w:rPr>
                <w:color w:val="2702C2"/>
              </w:rPr>
              <w:t>WMS</w:t>
            </w:r>
            <w:r w:rsidR="00BA5F13">
              <w:rPr>
                <w:rFonts w:hint="eastAsia"/>
                <w:color w:val="2702C2"/>
              </w:rPr>
              <w:t>；</w:t>
            </w:r>
          </w:p>
          <w:p w:rsidR="00BA5F13" w:rsidRDefault="00BA5F13" w:rsidP="00F4287F">
            <w:pPr>
              <w:rPr>
                <w:color w:val="2702C2"/>
              </w:rPr>
            </w:pPr>
          </w:p>
          <w:p w:rsidR="00BA5F13" w:rsidRDefault="00BA5F13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BA5F13" w:rsidRPr="00D532AF" w:rsidRDefault="00B2461E" w:rsidP="00B238A2">
            <w:pPr>
              <w:pStyle w:val="af1"/>
              <w:numPr>
                <w:ilvl w:val="0"/>
                <w:numId w:val="36"/>
              </w:numPr>
              <w:ind w:firstLineChars="0"/>
            </w:pPr>
            <w:r>
              <w:rPr>
                <w:color w:val="2702C2"/>
              </w:rPr>
              <w:t>MES</w:t>
            </w:r>
            <w:r w:rsidR="00A816B8">
              <w:rPr>
                <w:color w:val="2702C2"/>
              </w:rPr>
              <w:t>定</w:t>
            </w:r>
            <w:r w:rsidR="00CF0D14">
              <w:rPr>
                <w:rFonts w:hint="eastAsia"/>
                <w:color w:val="2702C2"/>
              </w:rPr>
              <w:t>时</w:t>
            </w:r>
            <w:r>
              <w:rPr>
                <w:color w:val="2702C2"/>
              </w:rPr>
              <w:t>发</w:t>
            </w:r>
            <w:r>
              <w:rPr>
                <w:rFonts w:hint="eastAsia"/>
                <w:color w:val="2702C2"/>
              </w:rPr>
              <w:t>送</w:t>
            </w:r>
            <w:r w:rsidR="0025165C">
              <w:rPr>
                <w:rFonts w:hint="eastAsia"/>
                <w:color w:val="2702C2"/>
              </w:rPr>
              <w:t>已</w:t>
            </w:r>
            <w:r w:rsidR="0025165C">
              <w:rPr>
                <w:color w:val="2702C2"/>
              </w:rPr>
              <w:t>生成的</w:t>
            </w:r>
            <w:r>
              <w:rPr>
                <w:color w:val="2702C2"/>
              </w:rPr>
              <w:t>入库单和关联的箱条码给</w:t>
            </w:r>
            <w:r>
              <w:rPr>
                <w:color w:val="2702C2"/>
              </w:rPr>
              <w:t>WMS</w:t>
            </w:r>
            <w:r w:rsidR="00BA5F13">
              <w:rPr>
                <w:color w:val="2702C2"/>
              </w:rPr>
              <w:t>。</w:t>
            </w:r>
          </w:p>
          <w:p w:rsidR="00BA5F13" w:rsidRPr="004F145D" w:rsidRDefault="00BA5F13" w:rsidP="00F4287F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BA5F13" w:rsidRDefault="00BA5F13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A5F13" w:rsidRPr="0076062D" w:rsidRDefault="00BA5F13" w:rsidP="00F4287F">
            <w:r>
              <w:rPr>
                <w:rFonts w:hint="eastAsia"/>
                <w:color w:val="2702C2"/>
              </w:rPr>
              <w:t>关键数据：</w:t>
            </w:r>
            <w:r w:rsidR="00244A55">
              <w:rPr>
                <w:rFonts w:hint="eastAsia"/>
                <w:color w:val="2702C2"/>
              </w:rPr>
              <w:t>入库单</w:t>
            </w:r>
            <w:r w:rsidR="00244A55">
              <w:rPr>
                <w:color w:val="2702C2"/>
              </w:rPr>
              <w:t>、箱条码</w:t>
            </w:r>
          </w:p>
        </w:tc>
      </w:tr>
      <w:tr w:rsidR="00BA5F13" w:rsidRPr="00E35EE7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A5F13" w:rsidRPr="0076062D" w:rsidRDefault="00BA5F13" w:rsidP="00F4287F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A5F13" w:rsidRPr="0076062D" w:rsidRDefault="00BA5F13" w:rsidP="00F4287F">
            <w:pPr>
              <w:rPr>
                <w:color w:val="2702C2"/>
              </w:rPr>
            </w:pPr>
          </w:p>
        </w:tc>
      </w:tr>
      <w:tr w:rsidR="00BA5F13" w:rsidTr="00F4287F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A5F13" w:rsidRPr="00B261A5" w:rsidRDefault="00BA5F13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A5F13" w:rsidRDefault="00BA5F13" w:rsidP="00F4287F"/>
        </w:tc>
      </w:tr>
      <w:tr w:rsidR="00BA5F13" w:rsidTr="00F4287F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A5F13" w:rsidRPr="00B261A5" w:rsidRDefault="00BA5F13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A5F13" w:rsidRDefault="00BA5F13" w:rsidP="00F4287F"/>
        </w:tc>
        <w:tc>
          <w:tcPr>
            <w:tcW w:w="951" w:type="dxa"/>
            <w:shd w:val="pct15" w:color="auto" w:fill="auto"/>
          </w:tcPr>
          <w:p w:rsidR="00BA5F13" w:rsidRDefault="00BA5F13" w:rsidP="00F4287F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A5F13" w:rsidRDefault="00BA5F13" w:rsidP="00F4287F"/>
        </w:tc>
      </w:tr>
    </w:tbl>
    <w:p w:rsidR="00E7438B" w:rsidRDefault="00E7438B" w:rsidP="00E7438B">
      <w:pPr>
        <w:rPr>
          <w:color w:val="2702C2"/>
        </w:rPr>
      </w:pPr>
    </w:p>
    <w:p w:rsidR="00425172" w:rsidRPr="00815E41" w:rsidRDefault="00582D04" w:rsidP="00425172">
      <w:pPr>
        <w:pStyle w:val="2"/>
      </w:pPr>
      <w:bookmarkStart w:id="35" w:name="_Toc468098493"/>
      <w:r>
        <w:t>WMS_03</w:t>
      </w:r>
      <w:r w:rsidR="00425172">
        <w:t>0</w:t>
      </w:r>
      <w:r w:rsidR="00047A76">
        <w:t>_050</w:t>
      </w:r>
      <w:r w:rsidR="00425172" w:rsidRPr="00156B02">
        <w:rPr>
          <w:rFonts w:hint="eastAsia"/>
        </w:rPr>
        <w:t>：</w:t>
      </w:r>
      <w:r w:rsidR="001F4873">
        <w:rPr>
          <w:rFonts w:hint="eastAsia"/>
        </w:rPr>
        <w:t>扫描</w:t>
      </w:r>
      <w:r w:rsidR="001F4873">
        <w:t>入库单</w:t>
      </w:r>
      <w:r w:rsidR="001F4873">
        <w:t>/</w:t>
      </w:r>
      <w:r w:rsidR="001F4873">
        <w:t>托条码</w:t>
      </w:r>
      <w:bookmarkEnd w:id="35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425172" w:rsidRPr="0076062D" w:rsidTr="00F4287F">
        <w:trPr>
          <w:trHeight w:val="226"/>
        </w:trPr>
        <w:tc>
          <w:tcPr>
            <w:tcW w:w="2160" w:type="dxa"/>
            <w:shd w:val="pct15" w:color="auto" w:fill="FFFFFF"/>
          </w:tcPr>
          <w:p w:rsidR="00425172" w:rsidRPr="0076062D" w:rsidRDefault="00425172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425172" w:rsidRPr="00374B71" w:rsidRDefault="00425172" w:rsidP="006A73D7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6A73D7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922D77">
              <w:rPr>
                <w:color w:val="2702C2"/>
              </w:rPr>
              <w:t>5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425172" w:rsidRPr="0076062D" w:rsidRDefault="00425172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425172" w:rsidRPr="006F7685" w:rsidRDefault="00425172" w:rsidP="00F4287F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425172" w:rsidRPr="00D17252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25172" w:rsidRPr="0076062D" w:rsidRDefault="00425172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425172" w:rsidRDefault="00425172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425172" w:rsidRDefault="00DD4BE8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入库单或托条码做接收</w:t>
            </w:r>
            <w:r w:rsidR="00425172">
              <w:rPr>
                <w:rFonts w:hint="eastAsia"/>
                <w:color w:val="2702C2"/>
              </w:rPr>
              <w:t>；</w:t>
            </w:r>
          </w:p>
          <w:p w:rsidR="00425172" w:rsidRDefault="00425172" w:rsidP="00F4287F">
            <w:pPr>
              <w:rPr>
                <w:color w:val="2702C2"/>
              </w:rPr>
            </w:pPr>
          </w:p>
          <w:p w:rsidR="00425172" w:rsidRDefault="00425172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25172" w:rsidRPr="005A40A6" w:rsidRDefault="00F4064D" w:rsidP="009377DF">
            <w:pPr>
              <w:pStyle w:val="af1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  <w:color w:val="2702C2"/>
              </w:rPr>
              <w:t>车间把组托</w:t>
            </w:r>
            <w:r>
              <w:rPr>
                <w:color w:val="2702C2"/>
              </w:rPr>
              <w:t>后的</w:t>
            </w:r>
            <w:r>
              <w:rPr>
                <w:rFonts w:hint="eastAsia"/>
                <w:color w:val="2702C2"/>
              </w:rPr>
              <w:t>成品、</w:t>
            </w:r>
            <w:r>
              <w:rPr>
                <w:color w:val="2702C2"/>
              </w:rPr>
              <w:t>半成品</w:t>
            </w:r>
            <w:r w:rsidR="00D8673B">
              <w:rPr>
                <w:rFonts w:hint="eastAsia"/>
                <w:color w:val="2702C2"/>
              </w:rPr>
              <w:t>和</w:t>
            </w:r>
            <w:r w:rsidR="00D8673B">
              <w:rPr>
                <w:color w:val="2702C2"/>
              </w:rPr>
              <w:t>入库单一起</w:t>
            </w:r>
            <w:r>
              <w:rPr>
                <w:color w:val="2702C2"/>
              </w:rPr>
              <w:t>送至车间</w:t>
            </w:r>
            <w:r w:rsidR="00425172">
              <w:rPr>
                <w:color w:val="2702C2"/>
              </w:rPr>
              <w:t>。</w:t>
            </w:r>
          </w:p>
          <w:p w:rsidR="005A40A6" w:rsidRPr="00D532AF" w:rsidRDefault="00E074B0" w:rsidP="009377DF">
            <w:pPr>
              <w:pStyle w:val="af1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  <w:color w:val="2702C2"/>
              </w:rPr>
              <w:t>仓管员</w:t>
            </w:r>
            <w:r>
              <w:rPr>
                <w:color w:val="2702C2"/>
              </w:rPr>
              <w:t>扫描</w:t>
            </w:r>
            <w:r w:rsidR="00307C80">
              <w:rPr>
                <w:rFonts w:hint="eastAsia"/>
                <w:color w:val="2702C2"/>
              </w:rPr>
              <w:t>入库</w:t>
            </w:r>
            <w:r w:rsidR="00307C80">
              <w:rPr>
                <w:color w:val="2702C2"/>
              </w:rPr>
              <w:t>单或托条码做接收</w:t>
            </w:r>
            <w:r w:rsidR="00D970BE">
              <w:rPr>
                <w:rFonts w:hint="eastAsia"/>
                <w:color w:val="2702C2"/>
              </w:rPr>
              <w:t>。</w:t>
            </w:r>
          </w:p>
          <w:p w:rsidR="00425172" w:rsidRPr="004F145D" w:rsidRDefault="00425172" w:rsidP="00F4287F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425172" w:rsidRDefault="00425172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425172" w:rsidRPr="0076062D" w:rsidRDefault="00425172" w:rsidP="00F4287F">
            <w:r>
              <w:rPr>
                <w:rFonts w:hint="eastAsia"/>
                <w:color w:val="2702C2"/>
              </w:rPr>
              <w:t>关键数据：</w:t>
            </w:r>
            <w:r w:rsidR="00214214">
              <w:rPr>
                <w:rFonts w:hint="eastAsia"/>
                <w:color w:val="2702C2"/>
              </w:rPr>
              <w:t>入库单</w:t>
            </w:r>
          </w:p>
        </w:tc>
      </w:tr>
      <w:tr w:rsidR="00425172" w:rsidRPr="00E35EE7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25172" w:rsidRPr="0076062D" w:rsidRDefault="00425172" w:rsidP="00F4287F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425172" w:rsidRPr="0076062D" w:rsidRDefault="00425172" w:rsidP="00F4287F">
            <w:pPr>
              <w:rPr>
                <w:color w:val="2702C2"/>
              </w:rPr>
            </w:pPr>
          </w:p>
        </w:tc>
      </w:tr>
      <w:tr w:rsidR="00425172" w:rsidTr="00F4287F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425172" w:rsidRPr="00B261A5" w:rsidRDefault="00425172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425172" w:rsidRDefault="00425172" w:rsidP="00F4287F"/>
        </w:tc>
      </w:tr>
      <w:tr w:rsidR="00425172" w:rsidTr="00F4287F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425172" w:rsidRPr="00B261A5" w:rsidRDefault="00425172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425172" w:rsidRDefault="00425172" w:rsidP="00F4287F"/>
        </w:tc>
        <w:tc>
          <w:tcPr>
            <w:tcW w:w="951" w:type="dxa"/>
            <w:shd w:val="pct15" w:color="auto" w:fill="auto"/>
          </w:tcPr>
          <w:p w:rsidR="00425172" w:rsidRDefault="00425172" w:rsidP="00F4287F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425172" w:rsidRDefault="00425172" w:rsidP="00F4287F"/>
        </w:tc>
      </w:tr>
    </w:tbl>
    <w:p w:rsidR="00333509" w:rsidRDefault="00333509" w:rsidP="00333509">
      <w:pPr>
        <w:rPr>
          <w:color w:val="2702C2"/>
        </w:rPr>
      </w:pPr>
    </w:p>
    <w:p w:rsidR="00333509" w:rsidRPr="00815E41" w:rsidRDefault="00CE14EF" w:rsidP="00333509">
      <w:pPr>
        <w:pStyle w:val="2"/>
      </w:pPr>
      <w:bookmarkStart w:id="36" w:name="_Toc468098494"/>
      <w:r>
        <w:t>WMS_03</w:t>
      </w:r>
      <w:r w:rsidR="00333509">
        <w:t>0</w:t>
      </w:r>
      <w:r w:rsidR="00592AED">
        <w:t>_06</w:t>
      </w:r>
      <w:r w:rsidR="00333509">
        <w:t>0</w:t>
      </w:r>
      <w:r w:rsidR="00333509" w:rsidRPr="00156B02">
        <w:rPr>
          <w:rFonts w:hint="eastAsia"/>
        </w:rPr>
        <w:t>：</w:t>
      </w:r>
      <w:r w:rsidR="005B0FA6">
        <w:rPr>
          <w:rFonts w:hint="eastAsia"/>
        </w:rPr>
        <w:t>扫描</w:t>
      </w:r>
      <w:r w:rsidR="005B0FA6">
        <w:t>箱条码校验</w:t>
      </w:r>
      <w:bookmarkEnd w:id="36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333509" w:rsidRPr="0076062D" w:rsidTr="00F4287F">
        <w:trPr>
          <w:trHeight w:val="226"/>
        </w:trPr>
        <w:tc>
          <w:tcPr>
            <w:tcW w:w="2160" w:type="dxa"/>
            <w:shd w:val="pct15" w:color="auto" w:fill="FFFFFF"/>
          </w:tcPr>
          <w:p w:rsidR="00333509" w:rsidRPr="0076062D" w:rsidRDefault="00333509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333509" w:rsidRPr="00374B71" w:rsidRDefault="00333509" w:rsidP="00F4287F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C75983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243625">
              <w:rPr>
                <w:color w:val="2702C2"/>
              </w:rPr>
              <w:t>6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333509" w:rsidRPr="0076062D" w:rsidRDefault="00333509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333509" w:rsidRPr="006F7685" w:rsidRDefault="00333509" w:rsidP="00F4287F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333509" w:rsidRPr="00D17252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33509" w:rsidRPr="0076062D" w:rsidRDefault="00333509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333509" w:rsidRDefault="00333509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333509" w:rsidRDefault="004D683F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仓管员依次扫描料箱条码校验收货的箱条码是否和</w:t>
            </w:r>
            <w:r w:rsidR="00617B87">
              <w:rPr>
                <w:rFonts w:hint="eastAsia"/>
                <w:color w:val="2702C2"/>
              </w:rPr>
              <w:t>入库单</w:t>
            </w:r>
            <w:r>
              <w:rPr>
                <w:rFonts w:hint="eastAsia"/>
                <w:color w:val="2702C2"/>
              </w:rPr>
              <w:t>带的料箱条码匹配</w:t>
            </w:r>
            <w:r w:rsidR="00333509">
              <w:rPr>
                <w:rFonts w:hint="eastAsia"/>
                <w:color w:val="2702C2"/>
              </w:rPr>
              <w:t>；</w:t>
            </w:r>
          </w:p>
          <w:p w:rsidR="00333509" w:rsidRDefault="00333509" w:rsidP="00F4287F">
            <w:pPr>
              <w:rPr>
                <w:color w:val="2702C2"/>
              </w:rPr>
            </w:pPr>
          </w:p>
          <w:p w:rsidR="00333509" w:rsidRDefault="00333509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10FEE" w:rsidRDefault="00410FEE" w:rsidP="00410FEE">
            <w:pPr>
              <w:pStyle w:val="af1"/>
              <w:numPr>
                <w:ilvl w:val="0"/>
                <w:numId w:val="46"/>
              </w:numPr>
              <w:ind w:firstLineChars="0"/>
              <w:textAlignment w:val="auto"/>
            </w:pPr>
            <w:r>
              <w:rPr>
                <w:rFonts w:hint="eastAsia"/>
                <w:color w:val="2702C2"/>
              </w:rPr>
              <w:t>仓管员依次扫描料箱条码。</w:t>
            </w:r>
          </w:p>
          <w:p w:rsidR="00410FEE" w:rsidRDefault="00410FEE" w:rsidP="00410FEE">
            <w:pPr>
              <w:pStyle w:val="af1"/>
              <w:numPr>
                <w:ilvl w:val="0"/>
                <w:numId w:val="4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  <w:r w:rsidR="003E6E54">
              <w:rPr>
                <w:rFonts w:hint="eastAsia"/>
                <w:color w:val="2702C2"/>
              </w:rPr>
              <w:t>校验</w:t>
            </w:r>
            <w:r>
              <w:rPr>
                <w:rFonts w:hint="eastAsia"/>
                <w:color w:val="2702C2"/>
              </w:rPr>
              <w:t>收货的箱条码是否和</w:t>
            </w:r>
            <w:r w:rsidR="003B6156">
              <w:rPr>
                <w:rFonts w:hint="eastAsia"/>
                <w:color w:val="2702C2"/>
              </w:rPr>
              <w:t>入库</w:t>
            </w:r>
            <w:r w:rsidR="003B6156">
              <w:rPr>
                <w:color w:val="2702C2"/>
              </w:rPr>
              <w:t>单</w:t>
            </w:r>
            <w:r>
              <w:rPr>
                <w:rFonts w:hint="eastAsia"/>
                <w:color w:val="2702C2"/>
              </w:rPr>
              <w:t>带的料箱条码匹配，如果不匹配系统提示错误信息。</w:t>
            </w:r>
          </w:p>
          <w:p w:rsidR="00410FEE" w:rsidRDefault="00410FEE" w:rsidP="00410FEE">
            <w:pPr>
              <w:pStyle w:val="af1"/>
              <w:numPr>
                <w:ilvl w:val="0"/>
                <w:numId w:val="4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如果发现扫描的箱条码和</w:t>
            </w:r>
            <w:r w:rsidR="003B6156">
              <w:rPr>
                <w:rFonts w:hint="eastAsia"/>
                <w:color w:val="2702C2"/>
              </w:rPr>
              <w:t>入库单</w:t>
            </w:r>
            <w:r>
              <w:rPr>
                <w:rFonts w:hint="eastAsia"/>
                <w:color w:val="2702C2"/>
              </w:rPr>
              <w:t>所带的料箱条码不匹配，</w:t>
            </w:r>
            <w:r w:rsidR="003B6156">
              <w:rPr>
                <w:rFonts w:hint="eastAsia"/>
                <w:color w:val="2702C2"/>
              </w:rPr>
              <w:t>仓库</w:t>
            </w:r>
            <w:r w:rsidR="003B6156">
              <w:rPr>
                <w:color w:val="2702C2"/>
              </w:rPr>
              <w:t>不做接收</w:t>
            </w:r>
            <w:r w:rsidR="00AF35C2">
              <w:rPr>
                <w:rFonts w:hint="eastAsia"/>
                <w:color w:val="2702C2"/>
              </w:rPr>
              <w:t>，</w:t>
            </w:r>
            <w:r w:rsidR="003B6156">
              <w:rPr>
                <w:color w:val="2702C2"/>
              </w:rPr>
              <w:t>退回</w:t>
            </w:r>
            <w:r w:rsidR="003B6156">
              <w:rPr>
                <w:rFonts w:hint="eastAsia"/>
                <w:color w:val="2702C2"/>
              </w:rPr>
              <w:t>车间</w:t>
            </w:r>
            <w:r>
              <w:rPr>
                <w:rFonts w:hint="eastAsia"/>
                <w:color w:val="2702C2"/>
              </w:rPr>
              <w:t>。</w:t>
            </w:r>
          </w:p>
          <w:p w:rsidR="00333509" w:rsidRPr="00410FEE" w:rsidRDefault="00333509" w:rsidP="00F4287F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333509" w:rsidRDefault="00333509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333509" w:rsidRPr="0076062D" w:rsidRDefault="00333509" w:rsidP="00F4287F">
            <w:r>
              <w:rPr>
                <w:rFonts w:hint="eastAsia"/>
                <w:color w:val="2702C2"/>
              </w:rPr>
              <w:t>关键数据：</w:t>
            </w:r>
            <w:r w:rsidR="004E3D69">
              <w:rPr>
                <w:rFonts w:hint="eastAsia"/>
                <w:color w:val="2702C2"/>
              </w:rPr>
              <w:t>箱条码</w:t>
            </w:r>
          </w:p>
        </w:tc>
      </w:tr>
      <w:tr w:rsidR="00333509" w:rsidRPr="00E35EE7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33509" w:rsidRPr="0076062D" w:rsidRDefault="00333509" w:rsidP="00F4287F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333509" w:rsidRPr="0076062D" w:rsidRDefault="00333509" w:rsidP="00F4287F">
            <w:pPr>
              <w:rPr>
                <w:color w:val="2702C2"/>
              </w:rPr>
            </w:pPr>
          </w:p>
        </w:tc>
      </w:tr>
      <w:tr w:rsidR="00333509" w:rsidTr="00F4287F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333509" w:rsidRPr="00B261A5" w:rsidRDefault="00333509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333509" w:rsidRDefault="00333509" w:rsidP="00F4287F"/>
        </w:tc>
      </w:tr>
      <w:tr w:rsidR="00333509" w:rsidTr="00F4287F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333509" w:rsidRPr="00B261A5" w:rsidRDefault="00333509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lastRenderedPageBreak/>
              <w:t>需求提供者</w:t>
            </w:r>
          </w:p>
        </w:tc>
        <w:tc>
          <w:tcPr>
            <w:tcW w:w="3369" w:type="dxa"/>
            <w:gridSpan w:val="2"/>
          </w:tcPr>
          <w:p w:rsidR="00333509" w:rsidRDefault="00333509" w:rsidP="00F4287F"/>
        </w:tc>
        <w:tc>
          <w:tcPr>
            <w:tcW w:w="951" w:type="dxa"/>
            <w:shd w:val="pct15" w:color="auto" w:fill="auto"/>
          </w:tcPr>
          <w:p w:rsidR="00333509" w:rsidRDefault="00333509" w:rsidP="00F4287F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333509" w:rsidRDefault="00333509" w:rsidP="00F4287F"/>
        </w:tc>
      </w:tr>
    </w:tbl>
    <w:p w:rsidR="00AD11D2" w:rsidRDefault="00AD11D2" w:rsidP="00AD11D2">
      <w:pPr>
        <w:rPr>
          <w:color w:val="2702C2"/>
        </w:rPr>
      </w:pPr>
    </w:p>
    <w:p w:rsidR="00AD11D2" w:rsidRPr="00815E41" w:rsidRDefault="0028688E" w:rsidP="00AD11D2">
      <w:pPr>
        <w:pStyle w:val="2"/>
      </w:pPr>
      <w:bookmarkStart w:id="37" w:name="_Toc468098495"/>
      <w:r>
        <w:t>WMS_03</w:t>
      </w:r>
      <w:r w:rsidR="00AD11D2">
        <w:t>0</w:t>
      </w:r>
      <w:r w:rsidR="00D65E26">
        <w:t>_07</w:t>
      </w:r>
      <w:r w:rsidR="00AD11D2">
        <w:t>0</w:t>
      </w:r>
      <w:r w:rsidR="00AD11D2" w:rsidRPr="00156B02">
        <w:rPr>
          <w:rFonts w:hint="eastAsia"/>
        </w:rPr>
        <w:t>：</w:t>
      </w:r>
      <w:r w:rsidR="00E122F0">
        <w:rPr>
          <w:rFonts w:hint="eastAsia"/>
        </w:rPr>
        <w:t>扫描</w:t>
      </w:r>
      <w:r w:rsidR="00E122F0">
        <w:t>确认</w:t>
      </w:r>
      <w:bookmarkEnd w:id="37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AD11D2" w:rsidRPr="0076062D" w:rsidTr="00F4287F">
        <w:trPr>
          <w:trHeight w:val="226"/>
        </w:trPr>
        <w:tc>
          <w:tcPr>
            <w:tcW w:w="2160" w:type="dxa"/>
            <w:shd w:val="pct15" w:color="auto" w:fill="FFFFFF"/>
          </w:tcPr>
          <w:p w:rsidR="00AD11D2" w:rsidRPr="0076062D" w:rsidRDefault="00AD11D2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AD11D2" w:rsidRPr="00374B71" w:rsidRDefault="00AD11D2" w:rsidP="00C72E06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DD7C80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C72E06">
              <w:rPr>
                <w:color w:val="2702C2"/>
              </w:rPr>
              <w:t>7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AD11D2" w:rsidRPr="0076062D" w:rsidRDefault="00AD11D2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AD11D2" w:rsidRPr="006F7685" w:rsidRDefault="00AD11D2" w:rsidP="00F4287F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AD11D2" w:rsidRPr="00D17252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AD11D2" w:rsidRPr="0076062D" w:rsidRDefault="00AD11D2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AD11D2" w:rsidRDefault="00AD11D2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D11D2" w:rsidRDefault="00AB7DF6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仓管员在扫描完</w:t>
            </w:r>
            <w:r w:rsidR="00B40251">
              <w:rPr>
                <w:rFonts w:hint="eastAsia"/>
                <w:color w:val="2702C2"/>
              </w:rPr>
              <w:t>入库单</w:t>
            </w:r>
            <w:r>
              <w:rPr>
                <w:rFonts w:hint="eastAsia"/>
                <w:color w:val="2702C2"/>
              </w:rPr>
              <w:t>、料箱条码后点击确认按钮</w:t>
            </w:r>
            <w:r w:rsidR="00AD11D2">
              <w:rPr>
                <w:rFonts w:hint="eastAsia"/>
                <w:color w:val="2702C2"/>
              </w:rPr>
              <w:t>；</w:t>
            </w:r>
          </w:p>
          <w:p w:rsidR="00AD11D2" w:rsidRDefault="00AD11D2" w:rsidP="00F4287F">
            <w:pPr>
              <w:rPr>
                <w:color w:val="2702C2"/>
              </w:rPr>
            </w:pPr>
          </w:p>
          <w:p w:rsidR="00AD11D2" w:rsidRDefault="00AD11D2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32132A" w:rsidRPr="00D532AF" w:rsidRDefault="001C23F8" w:rsidP="00344BEF">
            <w:pPr>
              <w:pStyle w:val="af1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  <w:color w:val="2702C2"/>
              </w:rPr>
              <w:t>仓管员在扫描完入库单、料箱条码后点击确认按钮</w:t>
            </w:r>
            <w:r w:rsidR="0032132A">
              <w:rPr>
                <w:color w:val="2702C2"/>
              </w:rPr>
              <w:t>。</w:t>
            </w:r>
          </w:p>
          <w:p w:rsidR="00AD11D2" w:rsidRPr="004F145D" w:rsidRDefault="00AD11D2" w:rsidP="00F4287F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AD11D2" w:rsidRDefault="00AD11D2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AD11D2" w:rsidRPr="0076062D" w:rsidRDefault="00AD11D2" w:rsidP="00F4287F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AD11D2" w:rsidRPr="00E35EE7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AD11D2" w:rsidRPr="0076062D" w:rsidRDefault="00AD11D2" w:rsidP="00F4287F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AD11D2" w:rsidRPr="0076062D" w:rsidRDefault="00AD11D2" w:rsidP="00F4287F">
            <w:pPr>
              <w:rPr>
                <w:color w:val="2702C2"/>
              </w:rPr>
            </w:pPr>
          </w:p>
        </w:tc>
      </w:tr>
      <w:tr w:rsidR="00AD11D2" w:rsidTr="00F4287F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AD11D2" w:rsidRPr="00B261A5" w:rsidRDefault="00AD11D2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AD11D2" w:rsidRDefault="00AD11D2" w:rsidP="00F4287F"/>
        </w:tc>
      </w:tr>
      <w:tr w:rsidR="00AD11D2" w:rsidTr="00F4287F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AD11D2" w:rsidRPr="00B261A5" w:rsidRDefault="00AD11D2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AD11D2" w:rsidRDefault="00AD11D2" w:rsidP="00F4287F"/>
        </w:tc>
        <w:tc>
          <w:tcPr>
            <w:tcW w:w="951" w:type="dxa"/>
            <w:shd w:val="pct15" w:color="auto" w:fill="auto"/>
          </w:tcPr>
          <w:p w:rsidR="00AD11D2" w:rsidRDefault="00AD11D2" w:rsidP="00F4287F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AD11D2" w:rsidRDefault="00AD11D2" w:rsidP="00F4287F"/>
        </w:tc>
      </w:tr>
    </w:tbl>
    <w:p w:rsidR="00734BAD" w:rsidRDefault="00734BAD" w:rsidP="00734BAD">
      <w:pPr>
        <w:rPr>
          <w:color w:val="2702C2"/>
        </w:rPr>
      </w:pPr>
    </w:p>
    <w:p w:rsidR="00734BAD" w:rsidRPr="00815E41" w:rsidRDefault="000D2DF3" w:rsidP="00734BAD">
      <w:pPr>
        <w:pStyle w:val="2"/>
      </w:pPr>
      <w:bookmarkStart w:id="38" w:name="_Toc468098496"/>
      <w:r>
        <w:t>WMS_03</w:t>
      </w:r>
      <w:r w:rsidR="00734BAD">
        <w:t>0</w:t>
      </w:r>
      <w:r w:rsidR="00CF20E0">
        <w:t>_08</w:t>
      </w:r>
      <w:r w:rsidR="00734BAD">
        <w:t>0</w:t>
      </w:r>
      <w:r w:rsidR="00734BAD" w:rsidRPr="00156B02">
        <w:rPr>
          <w:rFonts w:hint="eastAsia"/>
        </w:rPr>
        <w:t>：</w:t>
      </w:r>
      <w:r w:rsidR="008078D7">
        <w:rPr>
          <w:rFonts w:hint="eastAsia"/>
        </w:rPr>
        <w:t>成品</w:t>
      </w:r>
      <w:r w:rsidR="008078D7">
        <w:t>入库过账</w:t>
      </w:r>
      <w:bookmarkEnd w:id="38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34BAD" w:rsidRPr="0076062D" w:rsidTr="00F4287F">
        <w:trPr>
          <w:trHeight w:val="226"/>
        </w:trPr>
        <w:tc>
          <w:tcPr>
            <w:tcW w:w="2160" w:type="dxa"/>
            <w:shd w:val="pct15" w:color="auto" w:fill="FFFFFF"/>
          </w:tcPr>
          <w:p w:rsidR="00734BAD" w:rsidRPr="0076062D" w:rsidRDefault="00734BAD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34BAD" w:rsidRPr="00374B71" w:rsidRDefault="00734BAD" w:rsidP="00F4287F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4541AE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A95752">
              <w:rPr>
                <w:color w:val="2702C2"/>
              </w:rPr>
              <w:t>8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734BAD" w:rsidRPr="0076062D" w:rsidRDefault="00734BAD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34BAD" w:rsidRPr="006F7685" w:rsidRDefault="00734BAD" w:rsidP="00F4287F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34BAD" w:rsidRPr="00D17252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34BAD" w:rsidRPr="0076062D" w:rsidRDefault="00734BAD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34BAD" w:rsidRDefault="00734BAD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734BAD" w:rsidRDefault="000D04A1" w:rsidP="00F4287F">
            <w:pPr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616A9">
              <w:rPr>
                <w:rFonts w:hint="eastAsia"/>
                <w:color w:val="2702C2"/>
              </w:rPr>
              <w:t>做工单</w:t>
            </w:r>
            <w:r>
              <w:rPr>
                <w:rFonts w:hint="eastAsia"/>
                <w:color w:val="2702C2"/>
              </w:rPr>
              <w:t>入库过账</w:t>
            </w:r>
            <w:r w:rsidR="00734BAD">
              <w:rPr>
                <w:rFonts w:hint="eastAsia"/>
                <w:color w:val="2702C2"/>
              </w:rPr>
              <w:t>；</w:t>
            </w:r>
          </w:p>
          <w:p w:rsidR="00734BAD" w:rsidRDefault="00734BAD" w:rsidP="00F4287F">
            <w:pPr>
              <w:rPr>
                <w:color w:val="2702C2"/>
              </w:rPr>
            </w:pPr>
          </w:p>
          <w:p w:rsidR="00734BAD" w:rsidRDefault="00734BAD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734BAD" w:rsidRPr="005D0402" w:rsidRDefault="00344E8E" w:rsidP="00DE3A7B">
            <w:pPr>
              <w:pStyle w:val="af1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  <w:color w:val="2702C2"/>
              </w:rPr>
              <w:t>增加箱条码库存，记录工单</w:t>
            </w:r>
            <w:r w:rsidR="00FC1FB0">
              <w:rPr>
                <w:rFonts w:hint="eastAsia"/>
                <w:color w:val="2702C2"/>
              </w:rPr>
              <w:t>入库事务</w:t>
            </w:r>
            <w:r w:rsidR="009D7403">
              <w:rPr>
                <w:rFonts w:hint="eastAsia"/>
                <w:color w:val="2702C2"/>
              </w:rPr>
              <w:t>，</w:t>
            </w:r>
            <w:r w:rsidR="009D7403">
              <w:rPr>
                <w:color w:val="2702C2"/>
              </w:rPr>
              <w:t>并增加</w:t>
            </w:r>
            <w:r w:rsidR="00DA7A87">
              <w:rPr>
                <w:rFonts w:hint="eastAsia"/>
                <w:color w:val="2702C2"/>
              </w:rPr>
              <w:t>工单</w:t>
            </w:r>
            <w:r w:rsidR="00DA7A87">
              <w:rPr>
                <w:color w:val="2702C2"/>
              </w:rPr>
              <w:t>收货数量</w:t>
            </w:r>
            <w:r w:rsidR="00734BAD">
              <w:rPr>
                <w:color w:val="2702C2"/>
              </w:rPr>
              <w:t>。</w:t>
            </w:r>
          </w:p>
          <w:p w:rsidR="005D0402" w:rsidRPr="003B3BCF" w:rsidRDefault="00DE3A7B" w:rsidP="003B3BCF">
            <w:pPr>
              <w:pStyle w:val="af1"/>
              <w:numPr>
                <w:ilvl w:val="0"/>
                <w:numId w:val="42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  <w:r>
              <w:rPr>
                <w:color w:val="2702C2"/>
              </w:rPr>
              <w:t>校验工单收货总量</w:t>
            </w:r>
            <w:r>
              <w:rPr>
                <w:rFonts w:hint="eastAsia"/>
                <w:color w:val="2702C2"/>
              </w:rPr>
              <w:t>不能</w:t>
            </w:r>
            <w:r>
              <w:rPr>
                <w:color w:val="2702C2"/>
              </w:rPr>
              <w:t>超过</w:t>
            </w:r>
            <w:r>
              <w:rPr>
                <w:rFonts w:hint="eastAsia"/>
                <w:color w:val="2702C2"/>
              </w:rPr>
              <w:t>工单</w:t>
            </w:r>
            <w:r>
              <w:rPr>
                <w:color w:val="2702C2"/>
              </w:rPr>
              <w:t>计划</w:t>
            </w:r>
            <w:r>
              <w:rPr>
                <w:rFonts w:hint="eastAsia"/>
                <w:color w:val="2702C2"/>
              </w:rPr>
              <w:t>数</w:t>
            </w:r>
            <w:r>
              <w:rPr>
                <w:color w:val="2702C2"/>
              </w:rPr>
              <w:t>一定比例</w:t>
            </w:r>
            <w:r w:rsidR="003B3BCF">
              <w:rPr>
                <w:rFonts w:hint="eastAsia"/>
                <w:color w:val="2702C2"/>
              </w:rPr>
              <w:t>，</w:t>
            </w:r>
            <w:r w:rsidRPr="003B3BCF">
              <w:rPr>
                <w:rFonts w:hint="eastAsia"/>
                <w:color w:val="2702C2"/>
              </w:rPr>
              <w:t>比例</w:t>
            </w:r>
            <w:r w:rsidR="003B3BCF">
              <w:rPr>
                <w:rFonts w:hint="eastAsia"/>
                <w:color w:val="2702C2"/>
              </w:rPr>
              <w:t>按区域</w:t>
            </w:r>
            <w:r w:rsidR="003B3BCF">
              <w:rPr>
                <w:color w:val="2702C2"/>
              </w:rPr>
              <w:t>设置</w:t>
            </w:r>
            <w:r w:rsidR="005D0402" w:rsidRPr="003B3BCF">
              <w:rPr>
                <w:color w:val="2702C2"/>
              </w:rPr>
              <w:t>。</w:t>
            </w:r>
          </w:p>
          <w:p w:rsidR="00734BAD" w:rsidRPr="004F145D" w:rsidRDefault="00734BAD" w:rsidP="00F4287F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734BAD" w:rsidRDefault="00734BAD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734BAD" w:rsidRPr="0076062D" w:rsidRDefault="00734BAD" w:rsidP="00F4287F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734BAD" w:rsidRPr="00E35EE7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34BAD" w:rsidRPr="0076062D" w:rsidRDefault="00734BAD" w:rsidP="00F4287F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34BAD" w:rsidRPr="0076062D" w:rsidRDefault="00734BAD" w:rsidP="00F4287F">
            <w:pPr>
              <w:rPr>
                <w:color w:val="2702C2"/>
              </w:rPr>
            </w:pPr>
          </w:p>
        </w:tc>
      </w:tr>
      <w:tr w:rsidR="00734BAD" w:rsidTr="00F4287F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34BAD" w:rsidRPr="00B261A5" w:rsidRDefault="00734BAD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34BAD" w:rsidRDefault="00734BAD" w:rsidP="00F4287F"/>
        </w:tc>
      </w:tr>
      <w:tr w:rsidR="00734BAD" w:rsidTr="00F4287F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34BAD" w:rsidRPr="00B261A5" w:rsidRDefault="00734BAD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34BAD" w:rsidRDefault="00734BAD" w:rsidP="00F4287F"/>
        </w:tc>
        <w:tc>
          <w:tcPr>
            <w:tcW w:w="951" w:type="dxa"/>
            <w:shd w:val="pct15" w:color="auto" w:fill="auto"/>
          </w:tcPr>
          <w:p w:rsidR="00734BAD" w:rsidRDefault="00734BAD" w:rsidP="00F4287F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34BAD" w:rsidRDefault="00734BAD" w:rsidP="00F4287F"/>
        </w:tc>
      </w:tr>
    </w:tbl>
    <w:p w:rsidR="00EE1995" w:rsidRDefault="00EE1995" w:rsidP="00A54BFC">
      <w:pPr>
        <w:rPr>
          <w:color w:val="2702C2"/>
        </w:rPr>
      </w:pPr>
    </w:p>
    <w:p w:rsidR="00F75176" w:rsidRPr="00815E41" w:rsidRDefault="00F75176" w:rsidP="00F75176">
      <w:pPr>
        <w:pStyle w:val="2"/>
      </w:pPr>
      <w:bookmarkStart w:id="39" w:name="_Toc468008575"/>
      <w:bookmarkStart w:id="40" w:name="_Toc468098497"/>
      <w:r>
        <w:t>WMS_03</w:t>
      </w:r>
      <w:r w:rsidR="00C352A1">
        <w:t>0_09</w:t>
      </w:r>
      <w:r>
        <w:t>0</w:t>
      </w:r>
      <w:r w:rsidRPr="00156B02">
        <w:rPr>
          <w:rFonts w:hint="eastAsia"/>
        </w:rPr>
        <w:t>：</w:t>
      </w:r>
      <w:r>
        <w:rPr>
          <w:rFonts w:hint="eastAsia"/>
        </w:rPr>
        <w:t>成品</w:t>
      </w:r>
      <w:r>
        <w:t>入库过账</w:t>
      </w:r>
      <w:bookmarkEnd w:id="39"/>
      <w:bookmarkEnd w:id="4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F75176" w:rsidRPr="0076062D" w:rsidTr="002C19DD">
        <w:trPr>
          <w:trHeight w:val="226"/>
        </w:trPr>
        <w:tc>
          <w:tcPr>
            <w:tcW w:w="2160" w:type="dxa"/>
            <w:shd w:val="pct15" w:color="auto" w:fill="FFFFFF"/>
          </w:tcPr>
          <w:p w:rsidR="00F75176" w:rsidRPr="0076062D" w:rsidRDefault="00F75176" w:rsidP="002C19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F75176" w:rsidRPr="00374B71" w:rsidRDefault="00F75176" w:rsidP="002C19DD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B832E2">
              <w:rPr>
                <w:color w:val="2702C2"/>
              </w:rPr>
              <w:t>30</w:t>
            </w:r>
            <w:r>
              <w:rPr>
                <w:rFonts w:hint="eastAsia"/>
                <w:color w:val="2702C2"/>
              </w:rPr>
              <w:t>_</w:t>
            </w:r>
            <w:r w:rsidR="00436DB9">
              <w:rPr>
                <w:color w:val="2702C2"/>
              </w:rPr>
              <w:t>09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F75176" w:rsidRPr="0076062D" w:rsidRDefault="00F75176" w:rsidP="002C19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F75176" w:rsidRPr="006F7685" w:rsidRDefault="00F75176" w:rsidP="002C19D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F75176" w:rsidRPr="00D17252" w:rsidTr="002C19D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F75176" w:rsidRPr="0076062D" w:rsidRDefault="00F75176" w:rsidP="002C19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F75176" w:rsidRDefault="00F75176" w:rsidP="002C19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F75176" w:rsidRDefault="00F75176" w:rsidP="002C19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工单</w:t>
            </w:r>
            <w:r>
              <w:rPr>
                <w:color w:val="2702C2"/>
              </w:rPr>
              <w:t>入库过账</w:t>
            </w:r>
            <w:r>
              <w:rPr>
                <w:rFonts w:hint="eastAsia"/>
                <w:color w:val="2702C2"/>
              </w:rPr>
              <w:t>；</w:t>
            </w:r>
          </w:p>
          <w:p w:rsidR="00F75176" w:rsidRPr="006D2A78" w:rsidRDefault="00F75176" w:rsidP="002C19DD">
            <w:pPr>
              <w:rPr>
                <w:color w:val="2702C2"/>
              </w:rPr>
            </w:pPr>
          </w:p>
          <w:p w:rsidR="00F75176" w:rsidRDefault="00F75176" w:rsidP="002C19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75176" w:rsidRDefault="00F75176" w:rsidP="002C19DD">
            <w:pPr>
              <w:pStyle w:val="af1"/>
              <w:numPr>
                <w:ilvl w:val="0"/>
                <w:numId w:val="28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系统</w:t>
            </w:r>
            <w:r>
              <w:rPr>
                <w:color w:val="2702C2"/>
              </w:rPr>
              <w:t>后台定时</w:t>
            </w:r>
            <w:r>
              <w:rPr>
                <w:rFonts w:hint="eastAsia"/>
                <w:color w:val="2702C2"/>
              </w:rPr>
              <w:t>发送工单入库</w:t>
            </w:r>
            <w:r>
              <w:rPr>
                <w:color w:val="2702C2"/>
              </w:rPr>
              <w:t>信息给</w:t>
            </w: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。</w:t>
            </w:r>
          </w:p>
          <w:p w:rsidR="00F75176" w:rsidRDefault="00F75176" w:rsidP="002C19DD">
            <w:pPr>
              <w:pStyle w:val="af1"/>
              <w:numPr>
                <w:ilvl w:val="0"/>
                <w:numId w:val="28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QAD</w:t>
            </w:r>
            <w:r>
              <w:rPr>
                <w:color w:val="2702C2"/>
              </w:rPr>
              <w:t>做</w:t>
            </w:r>
            <w:r>
              <w:rPr>
                <w:rFonts w:hint="eastAsia"/>
                <w:color w:val="2702C2"/>
              </w:rPr>
              <w:t>工单入库</w:t>
            </w:r>
            <w:r>
              <w:rPr>
                <w:color w:val="2702C2"/>
              </w:rPr>
              <w:t>。</w:t>
            </w:r>
          </w:p>
          <w:p w:rsidR="00F75176" w:rsidRPr="004F145D" w:rsidRDefault="00F75176" w:rsidP="002C19D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F75176" w:rsidRDefault="00F75176" w:rsidP="002C19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F75176" w:rsidRPr="0076062D" w:rsidRDefault="00F75176" w:rsidP="002C19DD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F75176" w:rsidRPr="00E35EE7" w:rsidTr="002C19D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F75176" w:rsidRPr="0076062D" w:rsidRDefault="00F75176" w:rsidP="002C19DD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F75176" w:rsidRPr="0076062D" w:rsidRDefault="00F75176" w:rsidP="002C19DD">
            <w:pPr>
              <w:rPr>
                <w:color w:val="2702C2"/>
              </w:rPr>
            </w:pPr>
          </w:p>
        </w:tc>
      </w:tr>
      <w:tr w:rsidR="00F75176" w:rsidTr="002C19DD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F75176" w:rsidRPr="00B261A5" w:rsidRDefault="00F75176" w:rsidP="002C19D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F75176" w:rsidRDefault="00F75176" w:rsidP="002C19DD"/>
        </w:tc>
      </w:tr>
      <w:tr w:rsidR="00F75176" w:rsidTr="002C19DD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F75176" w:rsidRPr="00B261A5" w:rsidRDefault="00F75176" w:rsidP="002C19D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F75176" w:rsidRDefault="00F75176" w:rsidP="002C19DD"/>
        </w:tc>
        <w:tc>
          <w:tcPr>
            <w:tcW w:w="951" w:type="dxa"/>
            <w:shd w:val="pct15" w:color="auto" w:fill="auto"/>
          </w:tcPr>
          <w:p w:rsidR="00F75176" w:rsidRDefault="00F75176" w:rsidP="002C19DD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F75176" w:rsidRDefault="00F75176" w:rsidP="002C19DD"/>
        </w:tc>
      </w:tr>
    </w:tbl>
    <w:p w:rsidR="00F75176" w:rsidRDefault="00F75176" w:rsidP="00A54BFC">
      <w:pPr>
        <w:rPr>
          <w:color w:val="2702C2"/>
        </w:rPr>
      </w:pPr>
    </w:p>
    <w:sectPr w:rsidR="00F75176" w:rsidSect="00DF2B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9CB" w:rsidRDefault="00BA49CB">
      <w:r>
        <w:separator/>
      </w:r>
    </w:p>
  </w:endnote>
  <w:endnote w:type="continuationSeparator" w:id="0">
    <w:p w:rsidR="00BA49CB" w:rsidRDefault="00BA4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87F" w:rsidRDefault="00F4287F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87F" w:rsidRDefault="00F4287F">
    <w:pPr>
      <w:pStyle w:val="a4"/>
    </w:pPr>
  </w:p>
  <w:p w:rsidR="00F4287F" w:rsidRPr="00BA3884" w:rsidRDefault="00F4287F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87F" w:rsidRPr="008F7275" w:rsidRDefault="00F4287F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9CB" w:rsidRDefault="00BA49CB">
      <w:r>
        <w:separator/>
      </w:r>
    </w:p>
  </w:footnote>
  <w:footnote w:type="continuationSeparator" w:id="0">
    <w:p w:rsidR="00BA49CB" w:rsidRDefault="00BA4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F4287F" w:rsidTr="007F4D3C">
      <w:tc>
        <w:tcPr>
          <w:tcW w:w="1951" w:type="dxa"/>
          <w:vMerge w:val="restart"/>
        </w:tcPr>
        <w:p w:rsidR="00F4287F" w:rsidRDefault="00F4287F" w:rsidP="00FF3286">
          <w:pPr>
            <w:pStyle w:val="a3"/>
          </w:pPr>
          <w:r>
            <w:rPr>
              <w:rFonts w:hint="eastAsia"/>
            </w:rPr>
            <w:t>均胜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F4287F" w:rsidRDefault="00F4287F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F4287F" w:rsidRDefault="00F4287F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r w:rsidR="00BA49CB">
            <w:fldChar w:fldCharType="begin"/>
          </w:r>
          <w:r w:rsidR="00BA49CB">
            <w:instrText xml:space="preserve"> DOCPROPERTY  Version  \* MERGEFORMAT </w:instrText>
          </w:r>
          <w:r w:rsidR="00BA49CB">
            <w:fldChar w:fldCharType="separate"/>
          </w:r>
          <w:r>
            <w:t>V1.0</w:t>
          </w:r>
          <w:r w:rsidR="00BA49CB">
            <w:fldChar w:fldCharType="end"/>
          </w:r>
        </w:p>
      </w:tc>
    </w:tr>
    <w:tr w:rsidR="00F4287F" w:rsidTr="007F4D3C">
      <w:tc>
        <w:tcPr>
          <w:tcW w:w="1951" w:type="dxa"/>
          <w:vMerge/>
        </w:tcPr>
        <w:p w:rsidR="00F4287F" w:rsidRDefault="00F4287F">
          <w:pPr>
            <w:pStyle w:val="a3"/>
          </w:pPr>
        </w:p>
      </w:tc>
      <w:tc>
        <w:tcPr>
          <w:tcW w:w="4536" w:type="dxa"/>
        </w:tcPr>
        <w:p w:rsidR="00F4287F" w:rsidRDefault="00BA49CB" w:rsidP="009944FA">
          <w:pPr>
            <w:pStyle w:val="a3"/>
            <w:jc w:val="center"/>
          </w:pPr>
          <w:r>
            <w:fldChar w:fldCharType="begin"/>
          </w:r>
          <w:r>
            <w:instrText xml:space="preserve"> FILENAME  \* Caps  \* MERGEFORMAT </w:instrText>
          </w:r>
          <w:r>
            <w:fldChar w:fldCharType="separate"/>
          </w:r>
          <w:r w:rsidR="00F4287F">
            <w:rPr>
              <w:noProof/>
            </w:rPr>
            <w:t>030_</w:t>
          </w:r>
          <w:r w:rsidR="00F4287F" w:rsidRPr="009944FA">
            <w:rPr>
              <w:rFonts w:hint="eastAsia"/>
              <w:noProof/>
            </w:rPr>
            <w:t>成品半成品入库流程</w:t>
          </w:r>
          <w:r w:rsidR="00F4287F" w:rsidRPr="009944FA">
            <w:rPr>
              <w:rFonts w:hint="eastAsia"/>
              <w:noProof/>
            </w:rPr>
            <w:t>(</w:t>
          </w:r>
          <w:r w:rsidR="00F4287F" w:rsidRPr="009944FA">
            <w:rPr>
              <w:rFonts w:hint="eastAsia"/>
              <w:noProof/>
            </w:rPr>
            <w:t>有</w:t>
          </w:r>
          <w:r w:rsidR="00F4287F" w:rsidRPr="009944FA">
            <w:rPr>
              <w:rFonts w:hint="eastAsia"/>
              <w:noProof/>
            </w:rPr>
            <w:t>MES</w:t>
          </w:r>
          <w:r w:rsidR="00F4287F" w:rsidRPr="009944FA">
            <w:rPr>
              <w:rFonts w:hint="eastAsia"/>
              <w:noProof/>
            </w:rPr>
            <w:t>无</w:t>
          </w:r>
          <w:r w:rsidR="00F4287F" w:rsidRPr="009944FA">
            <w:rPr>
              <w:rFonts w:hint="eastAsia"/>
              <w:noProof/>
            </w:rPr>
            <w:t>AGV)</w:t>
          </w:r>
          <w:r w:rsidR="00F4287F">
            <w:rPr>
              <w:noProof/>
            </w:rPr>
            <w:t>_</w:t>
          </w:r>
          <w:r w:rsidR="00F4287F">
            <w:rPr>
              <w:rFonts w:hint="eastAsia"/>
              <w:noProof/>
            </w:rPr>
            <w:t>业务蓝图文档</w:t>
          </w:r>
          <w:r w:rsidR="00F4287F">
            <w:rPr>
              <w:rFonts w:hint="eastAsia"/>
              <w:noProof/>
            </w:rPr>
            <w:t>BBP</w:t>
          </w:r>
          <w:r w:rsidR="00F4287F">
            <w:rPr>
              <w:noProof/>
            </w:rPr>
            <w:t>_</w:t>
          </w:r>
          <w:r w:rsidR="00F4287F">
            <w:rPr>
              <w:rFonts w:hint="eastAsia"/>
              <w:noProof/>
            </w:rPr>
            <w:t>V1</w:t>
          </w:r>
          <w:r w:rsidR="00F4287F">
            <w:rPr>
              <w:noProof/>
            </w:rPr>
            <w:t>.0.Docx</w:t>
          </w:r>
          <w:r>
            <w:rPr>
              <w:noProof/>
            </w:rPr>
            <w:fldChar w:fldCharType="end"/>
          </w:r>
        </w:p>
      </w:tc>
      <w:tc>
        <w:tcPr>
          <w:tcW w:w="2126" w:type="dxa"/>
        </w:tcPr>
        <w:p w:rsidR="00F4287F" w:rsidRDefault="00F4287F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884594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884594">
            <w:rPr>
              <w:noProof/>
              <w:snapToGrid w:val="0"/>
            </w:rPr>
            <w:t>11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F4287F" w:rsidRDefault="00F4287F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87F" w:rsidRDefault="00F4287F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F4287F" w:rsidTr="00AB4F1E">
      <w:tc>
        <w:tcPr>
          <w:tcW w:w="1951" w:type="dxa"/>
          <w:vMerge w:val="restart"/>
        </w:tcPr>
        <w:p w:rsidR="00F4287F" w:rsidRDefault="00F4287F" w:rsidP="00AB4F1E">
          <w:pPr>
            <w:pStyle w:val="a3"/>
          </w:pPr>
          <w:r>
            <w:rPr>
              <w:rFonts w:hint="eastAsia"/>
            </w:rPr>
            <w:t>均胜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F4287F" w:rsidRDefault="00F4287F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F4287F" w:rsidRDefault="00F4287F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BA49CB">
            <w:fldChar w:fldCharType="begin"/>
          </w:r>
          <w:r w:rsidR="00BA49CB">
            <w:instrText xml:space="preserve"> DOCPROPERTY  Version  \* MERGEFORMAT </w:instrText>
          </w:r>
          <w:r w:rsidR="00BA49CB">
            <w:fldChar w:fldCharType="separate"/>
          </w:r>
          <w:r>
            <w:t>V1.0</w:t>
          </w:r>
          <w:r w:rsidR="00BA49CB">
            <w:fldChar w:fldCharType="end"/>
          </w:r>
        </w:p>
      </w:tc>
    </w:tr>
    <w:tr w:rsidR="00F4287F" w:rsidTr="00AB4F1E">
      <w:tc>
        <w:tcPr>
          <w:tcW w:w="1951" w:type="dxa"/>
          <w:vMerge/>
        </w:tcPr>
        <w:p w:rsidR="00F4287F" w:rsidRDefault="00F4287F" w:rsidP="00AB4F1E">
          <w:pPr>
            <w:pStyle w:val="a3"/>
            <w:ind w:firstLine="420"/>
          </w:pPr>
        </w:p>
      </w:tc>
      <w:tc>
        <w:tcPr>
          <w:tcW w:w="4536" w:type="dxa"/>
        </w:tcPr>
        <w:p w:rsidR="00F4287F" w:rsidRDefault="00F4287F" w:rsidP="008D0911">
          <w:pPr>
            <w:pStyle w:val="a3"/>
            <w:ind w:firstLine="420"/>
            <w:jc w:val="center"/>
          </w:pPr>
          <w:r>
            <w:rPr>
              <w:noProof/>
            </w:rPr>
            <w:t>030_</w:t>
          </w:r>
          <w:r w:rsidRPr="008432E8">
            <w:rPr>
              <w:rFonts w:hint="eastAsia"/>
              <w:noProof/>
            </w:rPr>
            <w:t>成品半成品入库流程</w:t>
          </w:r>
          <w:r w:rsidRPr="008432E8">
            <w:rPr>
              <w:rFonts w:hint="eastAsia"/>
              <w:noProof/>
            </w:rPr>
            <w:t>(</w:t>
          </w:r>
          <w:r w:rsidRPr="008432E8">
            <w:rPr>
              <w:rFonts w:hint="eastAsia"/>
              <w:noProof/>
            </w:rPr>
            <w:t>有</w:t>
          </w:r>
          <w:r w:rsidRPr="008432E8">
            <w:rPr>
              <w:rFonts w:hint="eastAsia"/>
              <w:noProof/>
            </w:rPr>
            <w:t>MES</w:t>
          </w:r>
          <w:r w:rsidRPr="008432E8">
            <w:rPr>
              <w:rFonts w:hint="eastAsia"/>
              <w:noProof/>
            </w:rPr>
            <w:t>无</w:t>
          </w:r>
          <w:r w:rsidRPr="008432E8">
            <w:rPr>
              <w:rFonts w:hint="eastAsia"/>
              <w:noProof/>
            </w:rPr>
            <w:t>AGV)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F4287F" w:rsidRDefault="00F4287F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884594">
            <w:rPr>
              <w:noProof/>
            </w:rPr>
            <w:t>11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BA49CB">
            <w:fldChar w:fldCharType="begin"/>
          </w:r>
          <w:r w:rsidR="00BA49CB">
            <w:instrText xml:space="preserve"> NUMPAGES </w:instrText>
          </w:r>
          <w:r w:rsidR="00BA49CB">
            <w:fldChar w:fldCharType="separate"/>
          </w:r>
          <w:r w:rsidR="00884594">
            <w:rPr>
              <w:noProof/>
            </w:rPr>
            <w:t>11</w:t>
          </w:r>
          <w:r w:rsidR="00BA49CB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F4287F" w:rsidRPr="00DF2BFB" w:rsidRDefault="00F4287F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F4287F" w:rsidTr="00AB4F1E">
      <w:tc>
        <w:tcPr>
          <w:tcW w:w="1951" w:type="dxa"/>
          <w:vMerge w:val="restart"/>
        </w:tcPr>
        <w:p w:rsidR="00F4287F" w:rsidRDefault="00F4287F" w:rsidP="00600B2C">
          <w:pPr>
            <w:pStyle w:val="a3"/>
          </w:pPr>
          <w:r>
            <w:rPr>
              <w:rFonts w:hint="eastAsia"/>
            </w:rPr>
            <w:t>均胜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F4287F" w:rsidRDefault="00F4287F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F4287F" w:rsidRDefault="00F4287F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BA49CB">
            <w:fldChar w:fldCharType="begin"/>
          </w:r>
          <w:r w:rsidR="00BA49CB">
            <w:instrText xml:space="preserve"> DOCPROPERTY  Version  \* MERGEFORMAT </w:instrText>
          </w:r>
          <w:r w:rsidR="00BA49CB">
            <w:fldChar w:fldCharType="separate"/>
          </w:r>
          <w:r>
            <w:t>V1.0</w:t>
          </w:r>
          <w:r w:rsidR="00BA49CB">
            <w:fldChar w:fldCharType="end"/>
          </w:r>
        </w:p>
      </w:tc>
    </w:tr>
    <w:tr w:rsidR="00F4287F" w:rsidTr="00AB4F1E">
      <w:tc>
        <w:tcPr>
          <w:tcW w:w="1951" w:type="dxa"/>
          <w:vMerge/>
        </w:tcPr>
        <w:p w:rsidR="00F4287F" w:rsidRDefault="00F4287F" w:rsidP="00AB4F1E">
          <w:pPr>
            <w:pStyle w:val="a3"/>
            <w:ind w:firstLine="420"/>
          </w:pPr>
        </w:p>
      </w:tc>
      <w:tc>
        <w:tcPr>
          <w:tcW w:w="4536" w:type="dxa"/>
        </w:tcPr>
        <w:p w:rsidR="00F4287F" w:rsidRDefault="00F4287F" w:rsidP="008D0911">
          <w:pPr>
            <w:pStyle w:val="a3"/>
            <w:ind w:firstLine="420"/>
            <w:jc w:val="center"/>
          </w:pPr>
          <w:r>
            <w:rPr>
              <w:noProof/>
            </w:rPr>
            <w:t>030_</w:t>
          </w:r>
          <w:r w:rsidRPr="008432E8">
            <w:rPr>
              <w:rFonts w:hint="eastAsia"/>
              <w:noProof/>
            </w:rPr>
            <w:t>成品半成品入库流程</w:t>
          </w:r>
          <w:r w:rsidRPr="008432E8">
            <w:rPr>
              <w:rFonts w:hint="eastAsia"/>
              <w:noProof/>
            </w:rPr>
            <w:t>(</w:t>
          </w:r>
          <w:r w:rsidRPr="008432E8">
            <w:rPr>
              <w:rFonts w:hint="eastAsia"/>
              <w:noProof/>
            </w:rPr>
            <w:t>有</w:t>
          </w:r>
          <w:r w:rsidRPr="008432E8">
            <w:rPr>
              <w:rFonts w:hint="eastAsia"/>
              <w:noProof/>
            </w:rPr>
            <w:t>MES</w:t>
          </w:r>
          <w:r w:rsidRPr="008432E8">
            <w:rPr>
              <w:rFonts w:hint="eastAsia"/>
              <w:noProof/>
            </w:rPr>
            <w:t>无</w:t>
          </w:r>
          <w:r w:rsidRPr="008432E8">
            <w:rPr>
              <w:rFonts w:hint="eastAsia"/>
              <w:noProof/>
            </w:rPr>
            <w:t>AGV)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F4287F" w:rsidRDefault="00F4287F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884594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BA49CB">
            <w:fldChar w:fldCharType="begin"/>
          </w:r>
          <w:r w:rsidR="00BA49CB">
            <w:instrText xml:space="preserve"> NUMPAGES </w:instrText>
          </w:r>
          <w:r w:rsidR="00BA49CB">
            <w:fldChar w:fldCharType="separate"/>
          </w:r>
          <w:r w:rsidR="00884594">
            <w:rPr>
              <w:noProof/>
            </w:rPr>
            <w:t>11</w:t>
          </w:r>
          <w:r w:rsidR="00BA49CB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F4287F" w:rsidRDefault="00F4287F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D164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C44D0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52B9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054DD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827F1"/>
    <w:multiLevelType w:val="hybridMultilevel"/>
    <w:tmpl w:val="C10EB572"/>
    <w:lvl w:ilvl="0" w:tplc="1952D2C4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7" w15:restartNumberingAfterBreak="0">
    <w:nsid w:val="203A75D8"/>
    <w:multiLevelType w:val="hybridMultilevel"/>
    <w:tmpl w:val="A0926E7A"/>
    <w:lvl w:ilvl="0" w:tplc="E31E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9958F2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B84C7F"/>
    <w:multiLevelType w:val="hybridMultilevel"/>
    <w:tmpl w:val="DAFEF7EE"/>
    <w:lvl w:ilvl="0" w:tplc="2A2C3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DD10B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CD0FC5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0632D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E0772C"/>
    <w:multiLevelType w:val="hybridMultilevel"/>
    <w:tmpl w:val="07080B44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28350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E0677B"/>
    <w:multiLevelType w:val="hybridMultilevel"/>
    <w:tmpl w:val="8A7AFD4C"/>
    <w:lvl w:ilvl="0" w:tplc="7C1821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8016D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FA70C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9F2533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1319E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432E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236D5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C23531"/>
    <w:multiLevelType w:val="hybridMultilevel"/>
    <w:tmpl w:val="9A124BCE"/>
    <w:lvl w:ilvl="0" w:tplc="C9CE96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485447F"/>
    <w:multiLevelType w:val="hybridMultilevel"/>
    <w:tmpl w:val="07080B44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044CB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C1597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411439"/>
    <w:multiLevelType w:val="hybridMultilevel"/>
    <w:tmpl w:val="07080B44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7E3A67"/>
    <w:multiLevelType w:val="multilevel"/>
    <w:tmpl w:val="399A40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．"/>
      <w:lvlJc w:val="left"/>
      <w:pPr>
        <w:tabs>
          <w:tab w:val="num" w:pos="576"/>
        </w:tabs>
        <w:ind w:left="576" w:hanging="576"/>
      </w:pPr>
      <w:rPr>
        <w:rFonts w:ascii="Arial" w:eastAsia="宋体" w:hAnsi="Arial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2843BC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CF5AF9"/>
    <w:multiLevelType w:val="hybridMultilevel"/>
    <w:tmpl w:val="07080B44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5C686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2C615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517E9F"/>
    <w:multiLevelType w:val="hybridMultilevel"/>
    <w:tmpl w:val="E93C4612"/>
    <w:lvl w:ilvl="0" w:tplc="0DD04E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26F3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6F1A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5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B34BE3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DF4684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87788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5C21E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90F060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1F672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E861DB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4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7"/>
  </w:num>
  <w:num w:numId="6">
    <w:abstractNumId w:val="22"/>
  </w:num>
  <w:num w:numId="7">
    <w:abstractNumId w:val="40"/>
  </w:num>
  <w:num w:numId="8">
    <w:abstractNumId w:val="37"/>
  </w:num>
  <w:num w:numId="9">
    <w:abstractNumId w:val="7"/>
  </w:num>
  <w:num w:numId="10">
    <w:abstractNumId w:val="11"/>
  </w:num>
  <w:num w:numId="11">
    <w:abstractNumId w:val="28"/>
  </w:num>
  <w:num w:numId="12">
    <w:abstractNumId w:val="19"/>
  </w:num>
  <w:num w:numId="13">
    <w:abstractNumId w:val="42"/>
  </w:num>
  <w:num w:numId="14">
    <w:abstractNumId w:val="12"/>
  </w:num>
  <w:num w:numId="15">
    <w:abstractNumId w:val="8"/>
  </w:num>
  <w:num w:numId="16">
    <w:abstractNumId w:val="4"/>
  </w:num>
  <w:num w:numId="17">
    <w:abstractNumId w:val="33"/>
  </w:num>
  <w:num w:numId="18">
    <w:abstractNumId w:val="30"/>
  </w:num>
  <w:num w:numId="19">
    <w:abstractNumId w:val="5"/>
  </w:num>
  <w:num w:numId="20">
    <w:abstractNumId w:val="35"/>
  </w:num>
  <w:num w:numId="21">
    <w:abstractNumId w:val="15"/>
  </w:num>
  <w:num w:numId="22">
    <w:abstractNumId w:val="9"/>
  </w:num>
  <w:num w:numId="23">
    <w:abstractNumId w:val="32"/>
  </w:num>
  <w:num w:numId="24">
    <w:abstractNumId w:val="20"/>
  </w:num>
  <w:num w:numId="25">
    <w:abstractNumId w:val="1"/>
  </w:num>
  <w:num w:numId="26">
    <w:abstractNumId w:val="38"/>
  </w:num>
  <w:num w:numId="27">
    <w:abstractNumId w:val="36"/>
  </w:num>
  <w:num w:numId="28">
    <w:abstractNumId w:val="3"/>
  </w:num>
  <w:num w:numId="29">
    <w:abstractNumId w:val="21"/>
  </w:num>
  <w:num w:numId="30">
    <w:abstractNumId w:val="2"/>
  </w:num>
  <w:num w:numId="31">
    <w:abstractNumId w:val="39"/>
  </w:num>
  <w:num w:numId="32">
    <w:abstractNumId w:val="25"/>
  </w:num>
  <w:num w:numId="33">
    <w:abstractNumId w:val="17"/>
  </w:num>
  <w:num w:numId="34">
    <w:abstractNumId w:val="24"/>
  </w:num>
  <w:num w:numId="35">
    <w:abstractNumId w:val="18"/>
  </w:num>
  <w:num w:numId="36">
    <w:abstractNumId w:val="14"/>
  </w:num>
  <w:num w:numId="37">
    <w:abstractNumId w:val="31"/>
  </w:num>
  <w:num w:numId="38">
    <w:abstractNumId w:val="41"/>
  </w:num>
  <w:num w:numId="39">
    <w:abstractNumId w:val="16"/>
  </w:num>
  <w:num w:numId="40">
    <w:abstractNumId w:val="26"/>
  </w:num>
  <w:num w:numId="41">
    <w:abstractNumId w:val="23"/>
  </w:num>
  <w:num w:numId="42">
    <w:abstractNumId w:val="13"/>
  </w:num>
  <w:num w:numId="43">
    <w:abstractNumId w:val="29"/>
  </w:num>
  <w:num w:numId="44">
    <w:abstractNumId w:val="10"/>
  </w:num>
  <w:num w:numId="4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280"/>
    <w:rsid w:val="000028B9"/>
    <w:rsid w:val="000055EA"/>
    <w:rsid w:val="0000619F"/>
    <w:rsid w:val="00010381"/>
    <w:rsid w:val="00010A34"/>
    <w:rsid w:val="00013895"/>
    <w:rsid w:val="00014D5C"/>
    <w:rsid w:val="0001719E"/>
    <w:rsid w:val="00020E8C"/>
    <w:rsid w:val="000249BC"/>
    <w:rsid w:val="00027273"/>
    <w:rsid w:val="0002787A"/>
    <w:rsid w:val="000279DE"/>
    <w:rsid w:val="000353D8"/>
    <w:rsid w:val="000415B5"/>
    <w:rsid w:val="00043654"/>
    <w:rsid w:val="00047297"/>
    <w:rsid w:val="0004752E"/>
    <w:rsid w:val="00047A76"/>
    <w:rsid w:val="00054635"/>
    <w:rsid w:val="000624D1"/>
    <w:rsid w:val="000637CD"/>
    <w:rsid w:val="0007024F"/>
    <w:rsid w:val="00071975"/>
    <w:rsid w:val="00072341"/>
    <w:rsid w:val="000729FB"/>
    <w:rsid w:val="0007591F"/>
    <w:rsid w:val="00077EBD"/>
    <w:rsid w:val="00083396"/>
    <w:rsid w:val="00086C6B"/>
    <w:rsid w:val="00090D71"/>
    <w:rsid w:val="00094797"/>
    <w:rsid w:val="00096157"/>
    <w:rsid w:val="00097072"/>
    <w:rsid w:val="000A1DC6"/>
    <w:rsid w:val="000A4009"/>
    <w:rsid w:val="000A4F72"/>
    <w:rsid w:val="000A72BE"/>
    <w:rsid w:val="000A797D"/>
    <w:rsid w:val="000C0847"/>
    <w:rsid w:val="000C184A"/>
    <w:rsid w:val="000C23E1"/>
    <w:rsid w:val="000C384B"/>
    <w:rsid w:val="000C4D32"/>
    <w:rsid w:val="000D04A1"/>
    <w:rsid w:val="000D2DF3"/>
    <w:rsid w:val="000D4F07"/>
    <w:rsid w:val="000D50D4"/>
    <w:rsid w:val="000D6008"/>
    <w:rsid w:val="000E18BD"/>
    <w:rsid w:val="000F43D7"/>
    <w:rsid w:val="000F7C4B"/>
    <w:rsid w:val="0010012D"/>
    <w:rsid w:val="0010147D"/>
    <w:rsid w:val="001102F3"/>
    <w:rsid w:val="00114126"/>
    <w:rsid w:val="00117073"/>
    <w:rsid w:val="00120F35"/>
    <w:rsid w:val="001215C7"/>
    <w:rsid w:val="00124570"/>
    <w:rsid w:val="001275EA"/>
    <w:rsid w:val="00130F4B"/>
    <w:rsid w:val="0013212D"/>
    <w:rsid w:val="001331E9"/>
    <w:rsid w:val="0013329A"/>
    <w:rsid w:val="00133E6A"/>
    <w:rsid w:val="001402F4"/>
    <w:rsid w:val="00140FD1"/>
    <w:rsid w:val="001472D6"/>
    <w:rsid w:val="0014747F"/>
    <w:rsid w:val="001519E0"/>
    <w:rsid w:val="00151A7B"/>
    <w:rsid w:val="00156B02"/>
    <w:rsid w:val="00156EDB"/>
    <w:rsid w:val="00161B50"/>
    <w:rsid w:val="00162D6C"/>
    <w:rsid w:val="00164208"/>
    <w:rsid w:val="0016670C"/>
    <w:rsid w:val="001668E0"/>
    <w:rsid w:val="00171283"/>
    <w:rsid w:val="00171722"/>
    <w:rsid w:val="001730EE"/>
    <w:rsid w:val="00174725"/>
    <w:rsid w:val="00175011"/>
    <w:rsid w:val="00176856"/>
    <w:rsid w:val="0018200A"/>
    <w:rsid w:val="0018242C"/>
    <w:rsid w:val="001839A1"/>
    <w:rsid w:val="001945F2"/>
    <w:rsid w:val="00194C6D"/>
    <w:rsid w:val="00195F11"/>
    <w:rsid w:val="00196747"/>
    <w:rsid w:val="001970D6"/>
    <w:rsid w:val="001A13E2"/>
    <w:rsid w:val="001A2C5C"/>
    <w:rsid w:val="001A4916"/>
    <w:rsid w:val="001A74DA"/>
    <w:rsid w:val="001A7637"/>
    <w:rsid w:val="001B3A3B"/>
    <w:rsid w:val="001B53A9"/>
    <w:rsid w:val="001B5D9E"/>
    <w:rsid w:val="001B7630"/>
    <w:rsid w:val="001C1820"/>
    <w:rsid w:val="001C23F8"/>
    <w:rsid w:val="001C351D"/>
    <w:rsid w:val="001C4AB9"/>
    <w:rsid w:val="001C53E0"/>
    <w:rsid w:val="001C7600"/>
    <w:rsid w:val="001D11EA"/>
    <w:rsid w:val="001D31FE"/>
    <w:rsid w:val="001D3EA8"/>
    <w:rsid w:val="001D48C6"/>
    <w:rsid w:val="001D776F"/>
    <w:rsid w:val="001E017B"/>
    <w:rsid w:val="001E2BAF"/>
    <w:rsid w:val="001E3441"/>
    <w:rsid w:val="001E3CF8"/>
    <w:rsid w:val="001E57A4"/>
    <w:rsid w:val="001E6BFD"/>
    <w:rsid w:val="001F0399"/>
    <w:rsid w:val="001F0EC3"/>
    <w:rsid w:val="001F1548"/>
    <w:rsid w:val="001F1C97"/>
    <w:rsid w:val="001F227D"/>
    <w:rsid w:val="001F42CB"/>
    <w:rsid w:val="001F4873"/>
    <w:rsid w:val="00200DE9"/>
    <w:rsid w:val="00204F08"/>
    <w:rsid w:val="002053FB"/>
    <w:rsid w:val="00206E45"/>
    <w:rsid w:val="002136A6"/>
    <w:rsid w:val="00214214"/>
    <w:rsid w:val="00222174"/>
    <w:rsid w:val="002232EA"/>
    <w:rsid w:val="00225615"/>
    <w:rsid w:val="00225A5A"/>
    <w:rsid w:val="00227A12"/>
    <w:rsid w:val="00227A3A"/>
    <w:rsid w:val="002302EF"/>
    <w:rsid w:val="00237B19"/>
    <w:rsid w:val="00240E33"/>
    <w:rsid w:val="00240FBB"/>
    <w:rsid w:val="002410F9"/>
    <w:rsid w:val="0024140C"/>
    <w:rsid w:val="0024158C"/>
    <w:rsid w:val="002415CB"/>
    <w:rsid w:val="002415DF"/>
    <w:rsid w:val="00241AF6"/>
    <w:rsid w:val="002434CE"/>
    <w:rsid w:val="00243625"/>
    <w:rsid w:val="00244295"/>
    <w:rsid w:val="00244A55"/>
    <w:rsid w:val="002465D8"/>
    <w:rsid w:val="0024747F"/>
    <w:rsid w:val="00250088"/>
    <w:rsid w:val="00250507"/>
    <w:rsid w:val="00250A8A"/>
    <w:rsid w:val="0025165C"/>
    <w:rsid w:val="002518DE"/>
    <w:rsid w:val="0025239F"/>
    <w:rsid w:val="0025306C"/>
    <w:rsid w:val="002574B0"/>
    <w:rsid w:val="002607D6"/>
    <w:rsid w:val="00261C01"/>
    <w:rsid w:val="00262E44"/>
    <w:rsid w:val="002633A2"/>
    <w:rsid w:val="0026521D"/>
    <w:rsid w:val="002653B0"/>
    <w:rsid w:val="00266433"/>
    <w:rsid w:val="00267C06"/>
    <w:rsid w:val="00271086"/>
    <w:rsid w:val="00271898"/>
    <w:rsid w:val="002720F0"/>
    <w:rsid w:val="00276A71"/>
    <w:rsid w:val="00277B0A"/>
    <w:rsid w:val="00281E02"/>
    <w:rsid w:val="00283293"/>
    <w:rsid w:val="002834D8"/>
    <w:rsid w:val="00285FC1"/>
    <w:rsid w:val="0028688E"/>
    <w:rsid w:val="00286CBB"/>
    <w:rsid w:val="002A11EF"/>
    <w:rsid w:val="002A1813"/>
    <w:rsid w:val="002B0F27"/>
    <w:rsid w:val="002B3EED"/>
    <w:rsid w:val="002B64A1"/>
    <w:rsid w:val="002B72C1"/>
    <w:rsid w:val="002C2B1A"/>
    <w:rsid w:val="002D0307"/>
    <w:rsid w:val="002D14D3"/>
    <w:rsid w:val="002D2C03"/>
    <w:rsid w:val="002D2F7E"/>
    <w:rsid w:val="002D46AF"/>
    <w:rsid w:val="002D4B9F"/>
    <w:rsid w:val="002D6BEF"/>
    <w:rsid w:val="002E2AA1"/>
    <w:rsid w:val="002E341C"/>
    <w:rsid w:val="002E3FD7"/>
    <w:rsid w:val="002E6B71"/>
    <w:rsid w:val="002E7606"/>
    <w:rsid w:val="002F30C7"/>
    <w:rsid w:val="002F40A0"/>
    <w:rsid w:val="003014B1"/>
    <w:rsid w:val="003026E3"/>
    <w:rsid w:val="0030444A"/>
    <w:rsid w:val="003077BB"/>
    <w:rsid w:val="00307C80"/>
    <w:rsid w:val="00310EAF"/>
    <w:rsid w:val="00313BDF"/>
    <w:rsid w:val="0032132A"/>
    <w:rsid w:val="003262F3"/>
    <w:rsid w:val="00326C82"/>
    <w:rsid w:val="00327E5F"/>
    <w:rsid w:val="00327EE6"/>
    <w:rsid w:val="003307F1"/>
    <w:rsid w:val="00333509"/>
    <w:rsid w:val="003365B4"/>
    <w:rsid w:val="003370A4"/>
    <w:rsid w:val="00337845"/>
    <w:rsid w:val="00340F52"/>
    <w:rsid w:val="00342DC1"/>
    <w:rsid w:val="00344BEF"/>
    <w:rsid w:val="00344E8E"/>
    <w:rsid w:val="00345A32"/>
    <w:rsid w:val="0034779F"/>
    <w:rsid w:val="00350455"/>
    <w:rsid w:val="003535D3"/>
    <w:rsid w:val="00356D86"/>
    <w:rsid w:val="00361714"/>
    <w:rsid w:val="00362330"/>
    <w:rsid w:val="00362D5A"/>
    <w:rsid w:val="00363918"/>
    <w:rsid w:val="003751D1"/>
    <w:rsid w:val="00376010"/>
    <w:rsid w:val="00384C95"/>
    <w:rsid w:val="0038506D"/>
    <w:rsid w:val="00392037"/>
    <w:rsid w:val="003955D5"/>
    <w:rsid w:val="003979BD"/>
    <w:rsid w:val="003A5389"/>
    <w:rsid w:val="003A7494"/>
    <w:rsid w:val="003A7A6A"/>
    <w:rsid w:val="003B0718"/>
    <w:rsid w:val="003B1723"/>
    <w:rsid w:val="003B3BCF"/>
    <w:rsid w:val="003B42B9"/>
    <w:rsid w:val="003B45D7"/>
    <w:rsid w:val="003B6156"/>
    <w:rsid w:val="003C671B"/>
    <w:rsid w:val="003D33F8"/>
    <w:rsid w:val="003D64A5"/>
    <w:rsid w:val="003E0CDA"/>
    <w:rsid w:val="003E20CD"/>
    <w:rsid w:val="003E381C"/>
    <w:rsid w:val="003E383A"/>
    <w:rsid w:val="003E459F"/>
    <w:rsid w:val="003E6E54"/>
    <w:rsid w:val="003E7873"/>
    <w:rsid w:val="003F1173"/>
    <w:rsid w:val="003F32B2"/>
    <w:rsid w:val="003F61AA"/>
    <w:rsid w:val="003F66B9"/>
    <w:rsid w:val="003F6DF7"/>
    <w:rsid w:val="004007A4"/>
    <w:rsid w:val="00403C84"/>
    <w:rsid w:val="00410FEE"/>
    <w:rsid w:val="00411099"/>
    <w:rsid w:val="0041178A"/>
    <w:rsid w:val="00414052"/>
    <w:rsid w:val="00414EFC"/>
    <w:rsid w:val="00415116"/>
    <w:rsid w:val="004204E2"/>
    <w:rsid w:val="004212BB"/>
    <w:rsid w:val="00423719"/>
    <w:rsid w:val="00425172"/>
    <w:rsid w:val="00425E3F"/>
    <w:rsid w:val="004314FF"/>
    <w:rsid w:val="00433255"/>
    <w:rsid w:val="00433327"/>
    <w:rsid w:val="00434DA2"/>
    <w:rsid w:val="00434E6A"/>
    <w:rsid w:val="0043548F"/>
    <w:rsid w:val="00435728"/>
    <w:rsid w:val="00435865"/>
    <w:rsid w:val="00436DB9"/>
    <w:rsid w:val="004418B5"/>
    <w:rsid w:val="00450617"/>
    <w:rsid w:val="004520C3"/>
    <w:rsid w:val="00452E2B"/>
    <w:rsid w:val="004531AB"/>
    <w:rsid w:val="004541AE"/>
    <w:rsid w:val="004616A9"/>
    <w:rsid w:val="00461B80"/>
    <w:rsid w:val="00461C2F"/>
    <w:rsid w:val="00461D26"/>
    <w:rsid w:val="00462074"/>
    <w:rsid w:val="0046421C"/>
    <w:rsid w:val="00472D19"/>
    <w:rsid w:val="00473552"/>
    <w:rsid w:val="00474374"/>
    <w:rsid w:val="00474DE8"/>
    <w:rsid w:val="00484420"/>
    <w:rsid w:val="004847F1"/>
    <w:rsid w:val="004869B9"/>
    <w:rsid w:val="0049252A"/>
    <w:rsid w:val="004953E0"/>
    <w:rsid w:val="00495672"/>
    <w:rsid w:val="004966AB"/>
    <w:rsid w:val="004973BF"/>
    <w:rsid w:val="0049780F"/>
    <w:rsid w:val="004A02F5"/>
    <w:rsid w:val="004A4DB2"/>
    <w:rsid w:val="004A59D2"/>
    <w:rsid w:val="004A7023"/>
    <w:rsid w:val="004A7CD0"/>
    <w:rsid w:val="004B1BE8"/>
    <w:rsid w:val="004C2248"/>
    <w:rsid w:val="004C31FA"/>
    <w:rsid w:val="004C62BE"/>
    <w:rsid w:val="004D255F"/>
    <w:rsid w:val="004D683F"/>
    <w:rsid w:val="004E1BC4"/>
    <w:rsid w:val="004E334B"/>
    <w:rsid w:val="004E3D69"/>
    <w:rsid w:val="004E41F7"/>
    <w:rsid w:val="004E55EE"/>
    <w:rsid w:val="004F145D"/>
    <w:rsid w:val="004F5239"/>
    <w:rsid w:val="004F5B31"/>
    <w:rsid w:val="004F6676"/>
    <w:rsid w:val="00503687"/>
    <w:rsid w:val="00505A46"/>
    <w:rsid w:val="00505B6D"/>
    <w:rsid w:val="00506762"/>
    <w:rsid w:val="00510EC7"/>
    <w:rsid w:val="0051237E"/>
    <w:rsid w:val="0051298B"/>
    <w:rsid w:val="0051382D"/>
    <w:rsid w:val="00514B38"/>
    <w:rsid w:val="00516782"/>
    <w:rsid w:val="0051741C"/>
    <w:rsid w:val="00520D72"/>
    <w:rsid w:val="005233B9"/>
    <w:rsid w:val="00523A98"/>
    <w:rsid w:val="00524C5F"/>
    <w:rsid w:val="00525A57"/>
    <w:rsid w:val="00526808"/>
    <w:rsid w:val="00533011"/>
    <w:rsid w:val="00542325"/>
    <w:rsid w:val="00543908"/>
    <w:rsid w:val="00546591"/>
    <w:rsid w:val="00550199"/>
    <w:rsid w:val="00551863"/>
    <w:rsid w:val="005563FF"/>
    <w:rsid w:val="0056080F"/>
    <w:rsid w:val="00562427"/>
    <w:rsid w:val="0056280A"/>
    <w:rsid w:val="0056724A"/>
    <w:rsid w:val="00570658"/>
    <w:rsid w:val="00570A81"/>
    <w:rsid w:val="00571CA8"/>
    <w:rsid w:val="00571E30"/>
    <w:rsid w:val="00572B6F"/>
    <w:rsid w:val="00573B55"/>
    <w:rsid w:val="00573C99"/>
    <w:rsid w:val="005749BE"/>
    <w:rsid w:val="0057722C"/>
    <w:rsid w:val="0058200A"/>
    <w:rsid w:val="00582D04"/>
    <w:rsid w:val="005836D7"/>
    <w:rsid w:val="00583827"/>
    <w:rsid w:val="00584867"/>
    <w:rsid w:val="0058686A"/>
    <w:rsid w:val="00587096"/>
    <w:rsid w:val="00591A9B"/>
    <w:rsid w:val="00592AED"/>
    <w:rsid w:val="00594922"/>
    <w:rsid w:val="005954B4"/>
    <w:rsid w:val="005A40A6"/>
    <w:rsid w:val="005A76A5"/>
    <w:rsid w:val="005B0FA6"/>
    <w:rsid w:val="005B25CC"/>
    <w:rsid w:val="005B395A"/>
    <w:rsid w:val="005C1295"/>
    <w:rsid w:val="005C3EDC"/>
    <w:rsid w:val="005C7F43"/>
    <w:rsid w:val="005D0402"/>
    <w:rsid w:val="005D1783"/>
    <w:rsid w:val="005D54D5"/>
    <w:rsid w:val="005E58CD"/>
    <w:rsid w:val="005E692D"/>
    <w:rsid w:val="005F0DD3"/>
    <w:rsid w:val="005F4A79"/>
    <w:rsid w:val="005F5E46"/>
    <w:rsid w:val="00600B2C"/>
    <w:rsid w:val="00600F44"/>
    <w:rsid w:val="0060253E"/>
    <w:rsid w:val="0060547E"/>
    <w:rsid w:val="006055B4"/>
    <w:rsid w:val="00605DF6"/>
    <w:rsid w:val="00607919"/>
    <w:rsid w:val="006115A6"/>
    <w:rsid w:val="0061296D"/>
    <w:rsid w:val="00612D52"/>
    <w:rsid w:val="00615CD8"/>
    <w:rsid w:val="0061739D"/>
    <w:rsid w:val="00617B87"/>
    <w:rsid w:val="0062041A"/>
    <w:rsid w:val="00631DC6"/>
    <w:rsid w:val="00633D64"/>
    <w:rsid w:val="00634B02"/>
    <w:rsid w:val="0063574B"/>
    <w:rsid w:val="006375AF"/>
    <w:rsid w:val="00642156"/>
    <w:rsid w:val="006423E6"/>
    <w:rsid w:val="006426E8"/>
    <w:rsid w:val="00645836"/>
    <w:rsid w:val="00646C20"/>
    <w:rsid w:val="006539E7"/>
    <w:rsid w:val="006539FE"/>
    <w:rsid w:val="00656037"/>
    <w:rsid w:val="0065622D"/>
    <w:rsid w:val="00657398"/>
    <w:rsid w:val="006618CA"/>
    <w:rsid w:val="00661B9F"/>
    <w:rsid w:val="0066414D"/>
    <w:rsid w:val="00670F56"/>
    <w:rsid w:val="0067148C"/>
    <w:rsid w:val="00671CFC"/>
    <w:rsid w:val="00682320"/>
    <w:rsid w:val="00687029"/>
    <w:rsid w:val="00693537"/>
    <w:rsid w:val="006937ED"/>
    <w:rsid w:val="00697B68"/>
    <w:rsid w:val="006A13C5"/>
    <w:rsid w:val="006A159E"/>
    <w:rsid w:val="006A16DF"/>
    <w:rsid w:val="006A5364"/>
    <w:rsid w:val="006A57B5"/>
    <w:rsid w:val="006A73D7"/>
    <w:rsid w:val="006A7D06"/>
    <w:rsid w:val="006B2D96"/>
    <w:rsid w:val="006B4D24"/>
    <w:rsid w:val="006C01AC"/>
    <w:rsid w:val="006C5E27"/>
    <w:rsid w:val="006C6C09"/>
    <w:rsid w:val="006D2A78"/>
    <w:rsid w:val="006D3C22"/>
    <w:rsid w:val="006D5EF5"/>
    <w:rsid w:val="006D6022"/>
    <w:rsid w:val="006E18AF"/>
    <w:rsid w:val="006E1DCE"/>
    <w:rsid w:val="006E2258"/>
    <w:rsid w:val="006E2E7C"/>
    <w:rsid w:val="006E4CD1"/>
    <w:rsid w:val="006E7C44"/>
    <w:rsid w:val="006E7DE2"/>
    <w:rsid w:val="006F07FB"/>
    <w:rsid w:val="006F1229"/>
    <w:rsid w:val="006F7685"/>
    <w:rsid w:val="00700023"/>
    <w:rsid w:val="007152F7"/>
    <w:rsid w:val="00717E50"/>
    <w:rsid w:val="00720AB2"/>
    <w:rsid w:val="007235FF"/>
    <w:rsid w:val="00723C24"/>
    <w:rsid w:val="00724208"/>
    <w:rsid w:val="00724E32"/>
    <w:rsid w:val="00727508"/>
    <w:rsid w:val="0072770B"/>
    <w:rsid w:val="0072777A"/>
    <w:rsid w:val="00727860"/>
    <w:rsid w:val="00730E4A"/>
    <w:rsid w:val="00733093"/>
    <w:rsid w:val="007332EA"/>
    <w:rsid w:val="00734BAD"/>
    <w:rsid w:val="00734E1C"/>
    <w:rsid w:val="00735853"/>
    <w:rsid w:val="0073794D"/>
    <w:rsid w:val="00741510"/>
    <w:rsid w:val="00741684"/>
    <w:rsid w:val="0074249D"/>
    <w:rsid w:val="0074529C"/>
    <w:rsid w:val="007473C5"/>
    <w:rsid w:val="00747F88"/>
    <w:rsid w:val="007510B6"/>
    <w:rsid w:val="007524C4"/>
    <w:rsid w:val="007525CE"/>
    <w:rsid w:val="00752629"/>
    <w:rsid w:val="00757BF8"/>
    <w:rsid w:val="00760023"/>
    <w:rsid w:val="0076015A"/>
    <w:rsid w:val="007618E0"/>
    <w:rsid w:val="00762327"/>
    <w:rsid w:val="00763A7F"/>
    <w:rsid w:val="00766A70"/>
    <w:rsid w:val="00770255"/>
    <w:rsid w:val="00772503"/>
    <w:rsid w:val="00773FB0"/>
    <w:rsid w:val="00774604"/>
    <w:rsid w:val="00774945"/>
    <w:rsid w:val="00776674"/>
    <w:rsid w:val="007769CB"/>
    <w:rsid w:val="00777D57"/>
    <w:rsid w:val="007806CA"/>
    <w:rsid w:val="00782D2C"/>
    <w:rsid w:val="007830E6"/>
    <w:rsid w:val="0078637B"/>
    <w:rsid w:val="00787BF0"/>
    <w:rsid w:val="007953FA"/>
    <w:rsid w:val="00795715"/>
    <w:rsid w:val="0079577D"/>
    <w:rsid w:val="00797177"/>
    <w:rsid w:val="00797603"/>
    <w:rsid w:val="0079770A"/>
    <w:rsid w:val="007A067F"/>
    <w:rsid w:val="007A3227"/>
    <w:rsid w:val="007A34D8"/>
    <w:rsid w:val="007A5496"/>
    <w:rsid w:val="007A6B7C"/>
    <w:rsid w:val="007B2681"/>
    <w:rsid w:val="007B42EA"/>
    <w:rsid w:val="007B5065"/>
    <w:rsid w:val="007B514A"/>
    <w:rsid w:val="007C2865"/>
    <w:rsid w:val="007C453F"/>
    <w:rsid w:val="007C5258"/>
    <w:rsid w:val="007C55B9"/>
    <w:rsid w:val="007D22B9"/>
    <w:rsid w:val="007D295B"/>
    <w:rsid w:val="007D5D55"/>
    <w:rsid w:val="007E318E"/>
    <w:rsid w:val="007E397C"/>
    <w:rsid w:val="007E49EA"/>
    <w:rsid w:val="007E4B0A"/>
    <w:rsid w:val="007E542A"/>
    <w:rsid w:val="007E65C8"/>
    <w:rsid w:val="007F0769"/>
    <w:rsid w:val="007F0CFD"/>
    <w:rsid w:val="007F4D3C"/>
    <w:rsid w:val="007F5111"/>
    <w:rsid w:val="007F544C"/>
    <w:rsid w:val="007F73C0"/>
    <w:rsid w:val="007F79C6"/>
    <w:rsid w:val="008054F5"/>
    <w:rsid w:val="008058DB"/>
    <w:rsid w:val="00806277"/>
    <w:rsid w:val="008078D7"/>
    <w:rsid w:val="00811518"/>
    <w:rsid w:val="00811FE0"/>
    <w:rsid w:val="00812690"/>
    <w:rsid w:val="00813A97"/>
    <w:rsid w:val="00814124"/>
    <w:rsid w:val="00814C4D"/>
    <w:rsid w:val="00815E41"/>
    <w:rsid w:val="00815E51"/>
    <w:rsid w:val="0081771C"/>
    <w:rsid w:val="00822F09"/>
    <w:rsid w:val="0082504A"/>
    <w:rsid w:val="00831C88"/>
    <w:rsid w:val="0083297A"/>
    <w:rsid w:val="008336C3"/>
    <w:rsid w:val="00834A9B"/>
    <w:rsid w:val="00836595"/>
    <w:rsid w:val="0083715D"/>
    <w:rsid w:val="008431B6"/>
    <w:rsid w:val="008432E8"/>
    <w:rsid w:val="008444DD"/>
    <w:rsid w:val="00851A97"/>
    <w:rsid w:val="008520AE"/>
    <w:rsid w:val="00852494"/>
    <w:rsid w:val="00865BF7"/>
    <w:rsid w:val="00866E04"/>
    <w:rsid w:val="00867572"/>
    <w:rsid w:val="00867A31"/>
    <w:rsid w:val="00867AEC"/>
    <w:rsid w:val="00874B81"/>
    <w:rsid w:val="008768C7"/>
    <w:rsid w:val="00876D10"/>
    <w:rsid w:val="00877F85"/>
    <w:rsid w:val="00884594"/>
    <w:rsid w:val="00886EF2"/>
    <w:rsid w:val="008937AD"/>
    <w:rsid w:val="008979F9"/>
    <w:rsid w:val="008A4420"/>
    <w:rsid w:val="008A6E83"/>
    <w:rsid w:val="008A7E68"/>
    <w:rsid w:val="008B2278"/>
    <w:rsid w:val="008B2D5C"/>
    <w:rsid w:val="008B5290"/>
    <w:rsid w:val="008C35DE"/>
    <w:rsid w:val="008D0229"/>
    <w:rsid w:val="008D05C1"/>
    <w:rsid w:val="008D0911"/>
    <w:rsid w:val="008D30DB"/>
    <w:rsid w:val="008D3223"/>
    <w:rsid w:val="008D4BC5"/>
    <w:rsid w:val="008D588B"/>
    <w:rsid w:val="008D695D"/>
    <w:rsid w:val="008D7953"/>
    <w:rsid w:val="008D7A92"/>
    <w:rsid w:val="008E0B05"/>
    <w:rsid w:val="008E0C99"/>
    <w:rsid w:val="008E2AED"/>
    <w:rsid w:val="008E67EF"/>
    <w:rsid w:val="008F047C"/>
    <w:rsid w:val="008F21D8"/>
    <w:rsid w:val="008F7275"/>
    <w:rsid w:val="009010D6"/>
    <w:rsid w:val="009023E4"/>
    <w:rsid w:val="009124EA"/>
    <w:rsid w:val="00913C32"/>
    <w:rsid w:val="00914566"/>
    <w:rsid w:val="00920798"/>
    <w:rsid w:val="00921287"/>
    <w:rsid w:val="00921AD1"/>
    <w:rsid w:val="00922D77"/>
    <w:rsid w:val="00930B7D"/>
    <w:rsid w:val="00932C1F"/>
    <w:rsid w:val="009332F5"/>
    <w:rsid w:val="00935AE1"/>
    <w:rsid w:val="009370F1"/>
    <w:rsid w:val="009377DF"/>
    <w:rsid w:val="00937FEE"/>
    <w:rsid w:val="00943B64"/>
    <w:rsid w:val="00946BF7"/>
    <w:rsid w:val="009519E7"/>
    <w:rsid w:val="0095541B"/>
    <w:rsid w:val="0095755F"/>
    <w:rsid w:val="009622B4"/>
    <w:rsid w:val="00962558"/>
    <w:rsid w:val="0096263A"/>
    <w:rsid w:val="00964E6A"/>
    <w:rsid w:val="00965185"/>
    <w:rsid w:val="009665B5"/>
    <w:rsid w:val="00966798"/>
    <w:rsid w:val="00971030"/>
    <w:rsid w:val="009731E9"/>
    <w:rsid w:val="00973B6C"/>
    <w:rsid w:val="00974289"/>
    <w:rsid w:val="00976655"/>
    <w:rsid w:val="00983CD9"/>
    <w:rsid w:val="00985B95"/>
    <w:rsid w:val="00985E1D"/>
    <w:rsid w:val="00986EEE"/>
    <w:rsid w:val="0098714E"/>
    <w:rsid w:val="009913CC"/>
    <w:rsid w:val="00991E9E"/>
    <w:rsid w:val="009944FA"/>
    <w:rsid w:val="00995CE9"/>
    <w:rsid w:val="009A74F0"/>
    <w:rsid w:val="009B1600"/>
    <w:rsid w:val="009B45B7"/>
    <w:rsid w:val="009B6396"/>
    <w:rsid w:val="009C0429"/>
    <w:rsid w:val="009C168C"/>
    <w:rsid w:val="009C2A83"/>
    <w:rsid w:val="009C4859"/>
    <w:rsid w:val="009C6796"/>
    <w:rsid w:val="009D1FA1"/>
    <w:rsid w:val="009D24ED"/>
    <w:rsid w:val="009D2A3A"/>
    <w:rsid w:val="009D5BFE"/>
    <w:rsid w:val="009D7403"/>
    <w:rsid w:val="009E2F49"/>
    <w:rsid w:val="009E6C8C"/>
    <w:rsid w:val="009F2EBD"/>
    <w:rsid w:val="009F3064"/>
    <w:rsid w:val="009F5F6C"/>
    <w:rsid w:val="009F6550"/>
    <w:rsid w:val="00A00DEC"/>
    <w:rsid w:val="00A017D1"/>
    <w:rsid w:val="00A02307"/>
    <w:rsid w:val="00A03787"/>
    <w:rsid w:val="00A03EC4"/>
    <w:rsid w:val="00A044EB"/>
    <w:rsid w:val="00A068A5"/>
    <w:rsid w:val="00A101CB"/>
    <w:rsid w:val="00A11CC8"/>
    <w:rsid w:val="00A13050"/>
    <w:rsid w:val="00A135BB"/>
    <w:rsid w:val="00A139B5"/>
    <w:rsid w:val="00A14A64"/>
    <w:rsid w:val="00A14C2B"/>
    <w:rsid w:val="00A1562B"/>
    <w:rsid w:val="00A1599D"/>
    <w:rsid w:val="00A17E59"/>
    <w:rsid w:val="00A20739"/>
    <w:rsid w:val="00A21036"/>
    <w:rsid w:val="00A261ED"/>
    <w:rsid w:val="00A262A4"/>
    <w:rsid w:val="00A30A1D"/>
    <w:rsid w:val="00A32F29"/>
    <w:rsid w:val="00A354DF"/>
    <w:rsid w:val="00A35624"/>
    <w:rsid w:val="00A35D25"/>
    <w:rsid w:val="00A35FB2"/>
    <w:rsid w:val="00A36801"/>
    <w:rsid w:val="00A40837"/>
    <w:rsid w:val="00A417A4"/>
    <w:rsid w:val="00A41B1A"/>
    <w:rsid w:val="00A446FD"/>
    <w:rsid w:val="00A479B1"/>
    <w:rsid w:val="00A54BFC"/>
    <w:rsid w:val="00A54C8A"/>
    <w:rsid w:val="00A55457"/>
    <w:rsid w:val="00A6035F"/>
    <w:rsid w:val="00A62919"/>
    <w:rsid w:val="00A63D24"/>
    <w:rsid w:val="00A66613"/>
    <w:rsid w:val="00A71D3F"/>
    <w:rsid w:val="00A72CEC"/>
    <w:rsid w:val="00A73695"/>
    <w:rsid w:val="00A76260"/>
    <w:rsid w:val="00A7637E"/>
    <w:rsid w:val="00A7688C"/>
    <w:rsid w:val="00A816B8"/>
    <w:rsid w:val="00A81838"/>
    <w:rsid w:val="00A81C04"/>
    <w:rsid w:val="00A85748"/>
    <w:rsid w:val="00A86D57"/>
    <w:rsid w:val="00A87539"/>
    <w:rsid w:val="00A877E3"/>
    <w:rsid w:val="00A907F9"/>
    <w:rsid w:val="00A90FC5"/>
    <w:rsid w:val="00A93F28"/>
    <w:rsid w:val="00A95752"/>
    <w:rsid w:val="00A962F3"/>
    <w:rsid w:val="00A96730"/>
    <w:rsid w:val="00A97403"/>
    <w:rsid w:val="00AA1F15"/>
    <w:rsid w:val="00AA363B"/>
    <w:rsid w:val="00AA36E8"/>
    <w:rsid w:val="00AA4FE8"/>
    <w:rsid w:val="00AA5805"/>
    <w:rsid w:val="00AB19EE"/>
    <w:rsid w:val="00AB2648"/>
    <w:rsid w:val="00AB3379"/>
    <w:rsid w:val="00AB33EF"/>
    <w:rsid w:val="00AB4F1E"/>
    <w:rsid w:val="00AB5D06"/>
    <w:rsid w:val="00AB7117"/>
    <w:rsid w:val="00AB7617"/>
    <w:rsid w:val="00AB7DF6"/>
    <w:rsid w:val="00AC21EA"/>
    <w:rsid w:val="00AC29CF"/>
    <w:rsid w:val="00AC36E6"/>
    <w:rsid w:val="00AC420C"/>
    <w:rsid w:val="00AC47F5"/>
    <w:rsid w:val="00AD0EFA"/>
    <w:rsid w:val="00AD11D2"/>
    <w:rsid w:val="00AD4E83"/>
    <w:rsid w:val="00AE2578"/>
    <w:rsid w:val="00AE466C"/>
    <w:rsid w:val="00AE49AF"/>
    <w:rsid w:val="00AE517A"/>
    <w:rsid w:val="00AE542E"/>
    <w:rsid w:val="00AE609F"/>
    <w:rsid w:val="00AE7FD2"/>
    <w:rsid w:val="00AF06FB"/>
    <w:rsid w:val="00AF0FCC"/>
    <w:rsid w:val="00AF35C2"/>
    <w:rsid w:val="00B05A5F"/>
    <w:rsid w:val="00B10B9E"/>
    <w:rsid w:val="00B130B6"/>
    <w:rsid w:val="00B13456"/>
    <w:rsid w:val="00B14956"/>
    <w:rsid w:val="00B166B9"/>
    <w:rsid w:val="00B16C17"/>
    <w:rsid w:val="00B17877"/>
    <w:rsid w:val="00B2138B"/>
    <w:rsid w:val="00B21C97"/>
    <w:rsid w:val="00B238A2"/>
    <w:rsid w:val="00B242CD"/>
    <w:rsid w:val="00B2461E"/>
    <w:rsid w:val="00B25E54"/>
    <w:rsid w:val="00B277CF"/>
    <w:rsid w:val="00B27DEE"/>
    <w:rsid w:val="00B30700"/>
    <w:rsid w:val="00B311E1"/>
    <w:rsid w:val="00B35144"/>
    <w:rsid w:val="00B36B2D"/>
    <w:rsid w:val="00B36D79"/>
    <w:rsid w:val="00B40251"/>
    <w:rsid w:val="00B4166E"/>
    <w:rsid w:val="00B42DC3"/>
    <w:rsid w:val="00B4455C"/>
    <w:rsid w:val="00B448B5"/>
    <w:rsid w:val="00B473F0"/>
    <w:rsid w:val="00B506DB"/>
    <w:rsid w:val="00B52C82"/>
    <w:rsid w:val="00B54444"/>
    <w:rsid w:val="00B570FC"/>
    <w:rsid w:val="00B574E9"/>
    <w:rsid w:val="00B605B5"/>
    <w:rsid w:val="00B605DC"/>
    <w:rsid w:val="00B62037"/>
    <w:rsid w:val="00B656E4"/>
    <w:rsid w:val="00B666F3"/>
    <w:rsid w:val="00B74E3D"/>
    <w:rsid w:val="00B77CC6"/>
    <w:rsid w:val="00B80C7C"/>
    <w:rsid w:val="00B82CDD"/>
    <w:rsid w:val="00B832E2"/>
    <w:rsid w:val="00B86C4C"/>
    <w:rsid w:val="00B876D2"/>
    <w:rsid w:val="00B92D7C"/>
    <w:rsid w:val="00B95464"/>
    <w:rsid w:val="00B963D1"/>
    <w:rsid w:val="00B96553"/>
    <w:rsid w:val="00BA0C49"/>
    <w:rsid w:val="00BA142F"/>
    <w:rsid w:val="00BA18EA"/>
    <w:rsid w:val="00BA3F58"/>
    <w:rsid w:val="00BA49CB"/>
    <w:rsid w:val="00BA505C"/>
    <w:rsid w:val="00BA50F9"/>
    <w:rsid w:val="00BA5F13"/>
    <w:rsid w:val="00BA727B"/>
    <w:rsid w:val="00BA73A7"/>
    <w:rsid w:val="00BB37BC"/>
    <w:rsid w:val="00BB4E73"/>
    <w:rsid w:val="00BC73C2"/>
    <w:rsid w:val="00BD4330"/>
    <w:rsid w:val="00BD446D"/>
    <w:rsid w:val="00BD5B96"/>
    <w:rsid w:val="00BE00CF"/>
    <w:rsid w:val="00BE4006"/>
    <w:rsid w:val="00BE578C"/>
    <w:rsid w:val="00BE749D"/>
    <w:rsid w:val="00BF02BF"/>
    <w:rsid w:val="00BF1D95"/>
    <w:rsid w:val="00BF2E5C"/>
    <w:rsid w:val="00BF3680"/>
    <w:rsid w:val="00C022D9"/>
    <w:rsid w:val="00C02316"/>
    <w:rsid w:val="00C03932"/>
    <w:rsid w:val="00C04C68"/>
    <w:rsid w:val="00C053BE"/>
    <w:rsid w:val="00C05698"/>
    <w:rsid w:val="00C069D1"/>
    <w:rsid w:val="00C14135"/>
    <w:rsid w:val="00C14468"/>
    <w:rsid w:val="00C16DA2"/>
    <w:rsid w:val="00C20524"/>
    <w:rsid w:val="00C22131"/>
    <w:rsid w:val="00C229A7"/>
    <w:rsid w:val="00C24FB8"/>
    <w:rsid w:val="00C25EFE"/>
    <w:rsid w:val="00C2619D"/>
    <w:rsid w:val="00C27D29"/>
    <w:rsid w:val="00C27DAF"/>
    <w:rsid w:val="00C3027D"/>
    <w:rsid w:val="00C32B54"/>
    <w:rsid w:val="00C33069"/>
    <w:rsid w:val="00C352A1"/>
    <w:rsid w:val="00C362B9"/>
    <w:rsid w:val="00C432AC"/>
    <w:rsid w:val="00C432E8"/>
    <w:rsid w:val="00C43660"/>
    <w:rsid w:val="00C43CEA"/>
    <w:rsid w:val="00C44CAA"/>
    <w:rsid w:val="00C51E05"/>
    <w:rsid w:val="00C53C89"/>
    <w:rsid w:val="00C549DF"/>
    <w:rsid w:val="00C577D7"/>
    <w:rsid w:val="00C605D1"/>
    <w:rsid w:val="00C61167"/>
    <w:rsid w:val="00C643FD"/>
    <w:rsid w:val="00C64AB1"/>
    <w:rsid w:val="00C66BDF"/>
    <w:rsid w:val="00C71779"/>
    <w:rsid w:val="00C72B45"/>
    <w:rsid w:val="00C72E06"/>
    <w:rsid w:val="00C74974"/>
    <w:rsid w:val="00C75983"/>
    <w:rsid w:val="00C7647B"/>
    <w:rsid w:val="00C775CA"/>
    <w:rsid w:val="00C81CDD"/>
    <w:rsid w:val="00C83CA2"/>
    <w:rsid w:val="00C83D0F"/>
    <w:rsid w:val="00C847F0"/>
    <w:rsid w:val="00C8734C"/>
    <w:rsid w:val="00C90BC3"/>
    <w:rsid w:val="00C9790D"/>
    <w:rsid w:val="00CA3AB5"/>
    <w:rsid w:val="00CA4030"/>
    <w:rsid w:val="00CA610C"/>
    <w:rsid w:val="00CA69FE"/>
    <w:rsid w:val="00CB789C"/>
    <w:rsid w:val="00CC0A25"/>
    <w:rsid w:val="00CC325E"/>
    <w:rsid w:val="00CD6EA6"/>
    <w:rsid w:val="00CE0B89"/>
    <w:rsid w:val="00CE14EF"/>
    <w:rsid w:val="00CE7171"/>
    <w:rsid w:val="00CF0A93"/>
    <w:rsid w:val="00CF0D14"/>
    <w:rsid w:val="00CF20E0"/>
    <w:rsid w:val="00CF6DC4"/>
    <w:rsid w:val="00D03C0F"/>
    <w:rsid w:val="00D06477"/>
    <w:rsid w:val="00D07B4F"/>
    <w:rsid w:val="00D10A63"/>
    <w:rsid w:val="00D11459"/>
    <w:rsid w:val="00D20208"/>
    <w:rsid w:val="00D211A0"/>
    <w:rsid w:val="00D23842"/>
    <w:rsid w:val="00D23EA2"/>
    <w:rsid w:val="00D31C4F"/>
    <w:rsid w:val="00D35B86"/>
    <w:rsid w:val="00D379F6"/>
    <w:rsid w:val="00D408C7"/>
    <w:rsid w:val="00D41998"/>
    <w:rsid w:val="00D423ED"/>
    <w:rsid w:val="00D45F69"/>
    <w:rsid w:val="00D47019"/>
    <w:rsid w:val="00D532AF"/>
    <w:rsid w:val="00D54CF9"/>
    <w:rsid w:val="00D61549"/>
    <w:rsid w:val="00D65930"/>
    <w:rsid w:val="00D65E26"/>
    <w:rsid w:val="00D71176"/>
    <w:rsid w:val="00D7120B"/>
    <w:rsid w:val="00D71251"/>
    <w:rsid w:val="00D75924"/>
    <w:rsid w:val="00D777C3"/>
    <w:rsid w:val="00D83FF7"/>
    <w:rsid w:val="00D85B28"/>
    <w:rsid w:val="00D8673B"/>
    <w:rsid w:val="00D900EA"/>
    <w:rsid w:val="00D90C06"/>
    <w:rsid w:val="00D92E01"/>
    <w:rsid w:val="00D942AC"/>
    <w:rsid w:val="00D95665"/>
    <w:rsid w:val="00D9631F"/>
    <w:rsid w:val="00D96618"/>
    <w:rsid w:val="00D970BE"/>
    <w:rsid w:val="00D973A9"/>
    <w:rsid w:val="00DA61D4"/>
    <w:rsid w:val="00DA7A87"/>
    <w:rsid w:val="00DA7C99"/>
    <w:rsid w:val="00DB17D0"/>
    <w:rsid w:val="00DC0138"/>
    <w:rsid w:val="00DC05F0"/>
    <w:rsid w:val="00DC17A8"/>
    <w:rsid w:val="00DC1C6F"/>
    <w:rsid w:val="00DC4596"/>
    <w:rsid w:val="00DC59AF"/>
    <w:rsid w:val="00DC6CE8"/>
    <w:rsid w:val="00DC7074"/>
    <w:rsid w:val="00DC7B80"/>
    <w:rsid w:val="00DD115A"/>
    <w:rsid w:val="00DD4688"/>
    <w:rsid w:val="00DD4BE8"/>
    <w:rsid w:val="00DD523B"/>
    <w:rsid w:val="00DD7C80"/>
    <w:rsid w:val="00DE051C"/>
    <w:rsid w:val="00DE3A7B"/>
    <w:rsid w:val="00DE3C9F"/>
    <w:rsid w:val="00DE4E56"/>
    <w:rsid w:val="00DE68BA"/>
    <w:rsid w:val="00DF02E6"/>
    <w:rsid w:val="00DF282F"/>
    <w:rsid w:val="00DF2A4F"/>
    <w:rsid w:val="00DF2BFB"/>
    <w:rsid w:val="00DF2D60"/>
    <w:rsid w:val="00DF50C7"/>
    <w:rsid w:val="00DF510A"/>
    <w:rsid w:val="00DF71F4"/>
    <w:rsid w:val="00E052B2"/>
    <w:rsid w:val="00E05D35"/>
    <w:rsid w:val="00E063C7"/>
    <w:rsid w:val="00E067B7"/>
    <w:rsid w:val="00E074B0"/>
    <w:rsid w:val="00E11CFC"/>
    <w:rsid w:val="00E122F0"/>
    <w:rsid w:val="00E14454"/>
    <w:rsid w:val="00E161AD"/>
    <w:rsid w:val="00E17BBB"/>
    <w:rsid w:val="00E2107B"/>
    <w:rsid w:val="00E219DF"/>
    <w:rsid w:val="00E2531A"/>
    <w:rsid w:val="00E263FF"/>
    <w:rsid w:val="00E31479"/>
    <w:rsid w:val="00E32F17"/>
    <w:rsid w:val="00E33CE7"/>
    <w:rsid w:val="00E3443B"/>
    <w:rsid w:val="00E4517C"/>
    <w:rsid w:val="00E52D2D"/>
    <w:rsid w:val="00E5374C"/>
    <w:rsid w:val="00E53A60"/>
    <w:rsid w:val="00E56FC1"/>
    <w:rsid w:val="00E60BBF"/>
    <w:rsid w:val="00E616F1"/>
    <w:rsid w:val="00E66208"/>
    <w:rsid w:val="00E67237"/>
    <w:rsid w:val="00E67FEC"/>
    <w:rsid w:val="00E7438B"/>
    <w:rsid w:val="00E7654C"/>
    <w:rsid w:val="00E80BF3"/>
    <w:rsid w:val="00E85A6C"/>
    <w:rsid w:val="00E874BB"/>
    <w:rsid w:val="00E87525"/>
    <w:rsid w:val="00E95E91"/>
    <w:rsid w:val="00EA0E40"/>
    <w:rsid w:val="00EB0E74"/>
    <w:rsid w:val="00EB18B6"/>
    <w:rsid w:val="00EB226B"/>
    <w:rsid w:val="00EB5408"/>
    <w:rsid w:val="00EB5F01"/>
    <w:rsid w:val="00EB7F39"/>
    <w:rsid w:val="00EC4D16"/>
    <w:rsid w:val="00EC5035"/>
    <w:rsid w:val="00EC78CA"/>
    <w:rsid w:val="00EC7E3F"/>
    <w:rsid w:val="00ED0C75"/>
    <w:rsid w:val="00ED1271"/>
    <w:rsid w:val="00EE0FE1"/>
    <w:rsid w:val="00EE1995"/>
    <w:rsid w:val="00EE227D"/>
    <w:rsid w:val="00EE5405"/>
    <w:rsid w:val="00EF06E5"/>
    <w:rsid w:val="00EF2210"/>
    <w:rsid w:val="00EF3676"/>
    <w:rsid w:val="00EF3D17"/>
    <w:rsid w:val="00EF435E"/>
    <w:rsid w:val="00EF5598"/>
    <w:rsid w:val="00EF5C31"/>
    <w:rsid w:val="00EF5D54"/>
    <w:rsid w:val="00EF6BB8"/>
    <w:rsid w:val="00F01D1D"/>
    <w:rsid w:val="00F02631"/>
    <w:rsid w:val="00F02BFC"/>
    <w:rsid w:val="00F03557"/>
    <w:rsid w:val="00F03990"/>
    <w:rsid w:val="00F03A6F"/>
    <w:rsid w:val="00F05C43"/>
    <w:rsid w:val="00F0609A"/>
    <w:rsid w:val="00F10E15"/>
    <w:rsid w:val="00F11228"/>
    <w:rsid w:val="00F20741"/>
    <w:rsid w:val="00F2470E"/>
    <w:rsid w:val="00F24AB2"/>
    <w:rsid w:val="00F312C2"/>
    <w:rsid w:val="00F335CE"/>
    <w:rsid w:val="00F33A30"/>
    <w:rsid w:val="00F33DCA"/>
    <w:rsid w:val="00F35937"/>
    <w:rsid w:val="00F36225"/>
    <w:rsid w:val="00F36913"/>
    <w:rsid w:val="00F3706C"/>
    <w:rsid w:val="00F405A3"/>
    <w:rsid w:val="00F4064D"/>
    <w:rsid w:val="00F42265"/>
    <w:rsid w:val="00F42393"/>
    <w:rsid w:val="00F4267F"/>
    <w:rsid w:val="00F4287F"/>
    <w:rsid w:val="00F47899"/>
    <w:rsid w:val="00F47BC7"/>
    <w:rsid w:val="00F502D6"/>
    <w:rsid w:val="00F518A1"/>
    <w:rsid w:val="00F5581A"/>
    <w:rsid w:val="00F5631E"/>
    <w:rsid w:val="00F607FF"/>
    <w:rsid w:val="00F611E5"/>
    <w:rsid w:val="00F6386F"/>
    <w:rsid w:val="00F64A35"/>
    <w:rsid w:val="00F65C77"/>
    <w:rsid w:val="00F72EEC"/>
    <w:rsid w:val="00F74559"/>
    <w:rsid w:val="00F74994"/>
    <w:rsid w:val="00F75176"/>
    <w:rsid w:val="00F819DB"/>
    <w:rsid w:val="00F81DFA"/>
    <w:rsid w:val="00F829BB"/>
    <w:rsid w:val="00F82AAC"/>
    <w:rsid w:val="00F83998"/>
    <w:rsid w:val="00F851AA"/>
    <w:rsid w:val="00F86985"/>
    <w:rsid w:val="00F86D7E"/>
    <w:rsid w:val="00F90737"/>
    <w:rsid w:val="00F93898"/>
    <w:rsid w:val="00F9632D"/>
    <w:rsid w:val="00FA19A9"/>
    <w:rsid w:val="00FA20F0"/>
    <w:rsid w:val="00FA342A"/>
    <w:rsid w:val="00FA6B96"/>
    <w:rsid w:val="00FA7C4D"/>
    <w:rsid w:val="00FB0439"/>
    <w:rsid w:val="00FB4EF3"/>
    <w:rsid w:val="00FB6128"/>
    <w:rsid w:val="00FB7A48"/>
    <w:rsid w:val="00FC1FB0"/>
    <w:rsid w:val="00FC50F1"/>
    <w:rsid w:val="00FC624E"/>
    <w:rsid w:val="00FD290D"/>
    <w:rsid w:val="00FD5703"/>
    <w:rsid w:val="00FE356D"/>
    <w:rsid w:val="00FE36FB"/>
    <w:rsid w:val="00FE3F37"/>
    <w:rsid w:val="00FE53BD"/>
    <w:rsid w:val="00FF1E90"/>
    <w:rsid w:val="00FF3286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Microsoft_Visio_2003-2010___1.vsd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1BCF7-379D-4687-A923-9445D900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1179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3778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dingxin</cp:lastModifiedBy>
  <cp:revision>900</cp:revision>
  <cp:lastPrinted>2012-10-12T06:08:00Z</cp:lastPrinted>
  <dcterms:created xsi:type="dcterms:W3CDTF">2012-09-03T02:02:00Z</dcterms:created>
  <dcterms:modified xsi:type="dcterms:W3CDTF">2016-11-30T04:44:00Z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